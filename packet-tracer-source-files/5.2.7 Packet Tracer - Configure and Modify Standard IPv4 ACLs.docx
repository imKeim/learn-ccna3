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DF89" w14:textId="2D13848F" w:rsidR="00123F9E" w:rsidRPr="001C05A1" w:rsidRDefault="00C7562C" w:rsidP="00123F9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84BB8EA1706F42F8921C9A5C2C903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614CC">
            <w:t>Packet Tracer. Настройка и модификация стандартных списков контроля доступа для IPv4</w:t>
          </w:r>
        </w:sdtContent>
      </w:sdt>
    </w:p>
    <w:p w14:paraId="02DE4E82" w14:textId="60D1223C" w:rsidR="00D778DF" w:rsidRPr="009A1CF4" w:rsidRDefault="00D778DF" w:rsidP="00D778DF">
      <w:pPr>
        <w:pStyle w:val="InstNoteRed"/>
      </w:pPr>
    </w:p>
    <w:p w14:paraId="25768C7F" w14:textId="77777777" w:rsidR="00805564" w:rsidRPr="00BB73FF" w:rsidRDefault="00805564" w:rsidP="00805564">
      <w:pPr>
        <w:pStyle w:val="1"/>
      </w:pPr>
      <w:r>
        <w:t>Таблица адресации</w:t>
      </w:r>
    </w:p>
    <w:tbl>
      <w:tblPr>
        <w:tblW w:w="99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еречислены устройства в сети, а также IP-адреса и маски подсети, настроенные на их интерфейсах. При необходимости также предоставляются адреса шлюза по умолчанию. "/>
      </w:tblPr>
      <w:tblGrid>
        <w:gridCol w:w="1999"/>
        <w:gridCol w:w="2000"/>
        <w:gridCol w:w="2000"/>
        <w:gridCol w:w="2000"/>
        <w:gridCol w:w="2000"/>
      </w:tblGrid>
      <w:tr w:rsidR="00805564" w14:paraId="750C942A" w14:textId="77777777" w:rsidTr="00AD68CE">
        <w:trPr>
          <w:cantSplit/>
          <w:jc w:val="center"/>
        </w:trPr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F8B19D" w14:textId="77777777" w:rsidR="00805564" w:rsidRPr="00E87D62" w:rsidRDefault="00805564" w:rsidP="000C4832">
            <w:pPr>
              <w:pStyle w:val="TableHeading"/>
            </w:pPr>
            <w:r>
              <w:t>Устройство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C2BDD6" w14:textId="77777777" w:rsidR="00805564" w:rsidRPr="00E87D62" w:rsidRDefault="00805564" w:rsidP="000C4832">
            <w:pPr>
              <w:pStyle w:val="TableHeading"/>
            </w:pPr>
            <w:r>
              <w:t>Интерфейс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F98080" w14:textId="77777777" w:rsidR="00805564" w:rsidRPr="00E87D62" w:rsidRDefault="00805564" w:rsidP="000C4832">
            <w:pPr>
              <w:pStyle w:val="TableHeading"/>
            </w:pPr>
            <w:r>
              <w:t>IP-адрес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C38C76" w14:textId="77777777" w:rsidR="00805564" w:rsidRPr="00E87D62" w:rsidRDefault="00805564" w:rsidP="000C4832">
            <w:pPr>
              <w:pStyle w:val="TableHeading"/>
            </w:pPr>
            <w:r>
              <w:t>Маска подсети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F05C2A" w14:textId="77777777" w:rsidR="00805564" w:rsidRPr="00E87D62" w:rsidRDefault="00805564" w:rsidP="000C4832">
            <w:pPr>
              <w:pStyle w:val="TableHeading"/>
            </w:pPr>
            <w:r>
              <w:t>Шлюз по умолчанию</w:t>
            </w:r>
          </w:p>
        </w:tc>
      </w:tr>
      <w:tr w:rsidR="00805564" w14:paraId="4C74DB7B" w14:textId="77777777" w:rsidTr="00AD68CE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7E9D1873" w14:textId="77777777" w:rsidR="00805564" w:rsidRPr="00E87D62" w:rsidRDefault="00805564" w:rsidP="000C4832">
            <w:pPr>
              <w:pStyle w:val="TableText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6BBFE418" w14:textId="77777777" w:rsidR="00805564" w:rsidRPr="00E87D62" w:rsidRDefault="00805564" w:rsidP="000C4832">
            <w:pPr>
              <w:pStyle w:val="TableText"/>
            </w:pPr>
            <w:r>
              <w:t xml:space="preserve">G0/0/0 </w:t>
            </w:r>
          </w:p>
        </w:tc>
        <w:tc>
          <w:tcPr>
            <w:tcW w:w="2000" w:type="dxa"/>
            <w:vAlign w:val="bottom"/>
          </w:tcPr>
          <w:p w14:paraId="3B9E5159" w14:textId="77777777" w:rsidR="00805564" w:rsidRPr="00E87D62" w:rsidRDefault="00805564" w:rsidP="000C4832">
            <w:pPr>
              <w:pStyle w:val="TableText"/>
            </w:pPr>
            <w:r>
              <w:t>192.168.10.1</w:t>
            </w:r>
          </w:p>
        </w:tc>
        <w:tc>
          <w:tcPr>
            <w:tcW w:w="2000" w:type="dxa"/>
            <w:vAlign w:val="bottom"/>
          </w:tcPr>
          <w:p w14:paraId="43A39B13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7680F646" w14:textId="77777777" w:rsidR="00805564" w:rsidRPr="00E87D62" w:rsidRDefault="00805564" w:rsidP="000C4832">
            <w:pPr>
              <w:pStyle w:val="TableText"/>
            </w:pPr>
            <w:r>
              <w:t>—</w:t>
            </w:r>
          </w:p>
        </w:tc>
      </w:tr>
      <w:tr w:rsidR="00805564" w14:paraId="1B16DDBE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3A14E7DC" w14:textId="77777777" w:rsidR="00805564" w:rsidRPr="008D1ABA" w:rsidRDefault="00805564" w:rsidP="00805564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4F0FA528" w14:textId="77777777" w:rsidR="00805564" w:rsidRPr="00E87D62" w:rsidRDefault="00805564" w:rsidP="000C4832">
            <w:pPr>
              <w:pStyle w:val="TableText"/>
            </w:pPr>
            <w:r>
              <w:t>G0/0/1</w:t>
            </w:r>
          </w:p>
        </w:tc>
        <w:tc>
          <w:tcPr>
            <w:tcW w:w="2000" w:type="dxa"/>
            <w:vAlign w:val="bottom"/>
          </w:tcPr>
          <w:p w14:paraId="263FDF40" w14:textId="77777777" w:rsidR="00805564" w:rsidRPr="00E87D62" w:rsidRDefault="00805564" w:rsidP="000C4832">
            <w:pPr>
              <w:pStyle w:val="TableText"/>
            </w:pPr>
            <w:r>
              <w:t>192.168.20.1</w:t>
            </w:r>
          </w:p>
        </w:tc>
        <w:tc>
          <w:tcPr>
            <w:tcW w:w="2000" w:type="dxa"/>
            <w:vAlign w:val="bottom"/>
          </w:tcPr>
          <w:p w14:paraId="7B646D6B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56C69389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71F5EAE8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  <w:bottom w:val="single" w:sz="2" w:space="0" w:color="auto"/>
            </w:tcBorders>
            <w:vAlign w:val="bottom"/>
          </w:tcPr>
          <w:p w14:paraId="574575DF" w14:textId="77777777" w:rsidR="00805564" w:rsidRPr="008D1ABA" w:rsidRDefault="00805564" w:rsidP="00805564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1EC7E087" w14:textId="77777777" w:rsidR="00805564" w:rsidRPr="00E87D62" w:rsidRDefault="00805564" w:rsidP="000C4832">
            <w:pPr>
              <w:pStyle w:val="TableText"/>
            </w:pPr>
            <w:r>
              <w:t>S0/1/0 (DCE)</w:t>
            </w:r>
          </w:p>
        </w:tc>
        <w:tc>
          <w:tcPr>
            <w:tcW w:w="2000" w:type="dxa"/>
            <w:vAlign w:val="bottom"/>
          </w:tcPr>
          <w:p w14:paraId="74FD5FD3" w14:textId="77777777" w:rsidR="00805564" w:rsidRPr="00E87D62" w:rsidRDefault="00805564" w:rsidP="000C4832">
            <w:pPr>
              <w:pStyle w:val="TableText"/>
            </w:pPr>
            <w:r>
              <w:t>10.1.1.1</w:t>
            </w:r>
          </w:p>
        </w:tc>
        <w:tc>
          <w:tcPr>
            <w:tcW w:w="2000" w:type="dxa"/>
            <w:vAlign w:val="bottom"/>
          </w:tcPr>
          <w:p w14:paraId="3752181D" w14:textId="77777777" w:rsidR="00805564" w:rsidRPr="00E87D62" w:rsidRDefault="00805564" w:rsidP="000C4832">
            <w:pPr>
              <w:pStyle w:val="TableText"/>
            </w:pPr>
            <w:r>
              <w:t>255.255.255.252</w:t>
            </w:r>
          </w:p>
        </w:tc>
        <w:tc>
          <w:tcPr>
            <w:tcW w:w="2000" w:type="dxa"/>
            <w:tcBorders>
              <w:top w:val="nil"/>
              <w:bottom w:val="single" w:sz="2" w:space="0" w:color="auto"/>
            </w:tcBorders>
            <w:vAlign w:val="bottom"/>
          </w:tcPr>
          <w:p w14:paraId="6373F11E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005AA62B" w14:textId="77777777" w:rsidTr="00AD68CE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0241AC6A" w14:textId="77777777" w:rsidR="00805564" w:rsidRPr="00E87D62" w:rsidRDefault="00805564" w:rsidP="000C4832">
            <w:pPr>
              <w:pStyle w:val="TableText"/>
            </w:pPr>
            <w:r>
              <w:t>Edge</w:t>
            </w:r>
          </w:p>
        </w:tc>
        <w:tc>
          <w:tcPr>
            <w:tcW w:w="2000" w:type="dxa"/>
            <w:vAlign w:val="bottom"/>
          </w:tcPr>
          <w:p w14:paraId="2C8001CD" w14:textId="77777777" w:rsidR="00805564" w:rsidRPr="00E87D62" w:rsidRDefault="00805564" w:rsidP="000C4832">
            <w:pPr>
              <w:pStyle w:val="TableText"/>
            </w:pPr>
            <w:r>
              <w:t>S0/1/0</w:t>
            </w:r>
          </w:p>
        </w:tc>
        <w:tc>
          <w:tcPr>
            <w:tcW w:w="2000" w:type="dxa"/>
            <w:vAlign w:val="bottom"/>
          </w:tcPr>
          <w:p w14:paraId="45D1DE28" w14:textId="77777777" w:rsidR="00805564" w:rsidRPr="00E87D62" w:rsidRDefault="00805564" w:rsidP="000C4832">
            <w:pPr>
              <w:pStyle w:val="TableText"/>
            </w:pPr>
            <w:r>
              <w:t>10.1.1.2</w:t>
            </w:r>
          </w:p>
        </w:tc>
        <w:tc>
          <w:tcPr>
            <w:tcW w:w="2000" w:type="dxa"/>
            <w:vAlign w:val="bottom"/>
          </w:tcPr>
          <w:p w14:paraId="1F44765B" w14:textId="77777777" w:rsidR="00805564" w:rsidRPr="00E87D62" w:rsidRDefault="00805564" w:rsidP="000C4832">
            <w:pPr>
              <w:pStyle w:val="TableText"/>
            </w:pPr>
            <w:r>
              <w:t>255.255.255.252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207D4206" w14:textId="77777777" w:rsidR="00805564" w:rsidRPr="00E87D62" w:rsidRDefault="00805564" w:rsidP="000C4832">
            <w:pPr>
              <w:pStyle w:val="TableText"/>
            </w:pPr>
            <w:r>
              <w:t>—</w:t>
            </w:r>
          </w:p>
        </w:tc>
      </w:tr>
      <w:tr w:rsidR="00805564" w14:paraId="1D2D80BC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30A565C3" w14:textId="77777777" w:rsidR="00805564" w:rsidRPr="008D1ABA" w:rsidRDefault="00805564" w:rsidP="00805564">
            <w:pPr>
              <w:pStyle w:val="ConfigWindow"/>
            </w:pPr>
            <w:r>
              <w:t>Edge</w:t>
            </w:r>
          </w:p>
        </w:tc>
        <w:tc>
          <w:tcPr>
            <w:tcW w:w="2000" w:type="dxa"/>
            <w:vAlign w:val="bottom"/>
          </w:tcPr>
          <w:p w14:paraId="543DAEC6" w14:textId="77777777" w:rsidR="00805564" w:rsidRPr="00E87D62" w:rsidRDefault="00805564" w:rsidP="000C4832">
            <w:pPr>
              <w:pStyle w:val="TableText"/>
            </w:pPr>
            <w:r>
              <w:t>S0/1/1 (DCE)</w:t>
            </w:r>
          </w:p>
        </w:tc>
        <w:tc>
          <w:tcPr>
            <w:tcW w:w="2000" w:type="dxa"/>
            <w:vAlign w:val="bottom"/>
          </w:tcPr>
          <w:p w14:paraId="5D66CE59" w14:textId="77777777" w:rsidR="00805564" w:rsidRPr="00E87D62" w:rsidRDefault="00805564" w:rsidP="000C4832">
            <w:pPr>
              <w:pStyle w:val="TableText"/>
            </w:pPr>
            <w:r>
              <w:t>10.2.2.2</w:t>
            </w:r>
          </w:p>
        </w:tc>
        <w:tc>
          <w:tcPr>
            <w:tcW w:w="2000" w:type="dxa"/>
            <w:vAlign w:val="bottom"/>
          </w:tcPr>
          <w:p w14:paraId="4C07262A" w14:textId="77777777" w:rsidR="00805564" w:rsidRPr="00E87D62" w:rsidRDefault="00805564" w:rsidP="000C4832">
            <w:pPr>
              <w:pStyle w:val="TableText"/>
            </w:pPr>
            <w:r>
              <w:t>255.255.255.252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4950006F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4E82B22D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  <w:bottom w:val="single" w:sz="2" w:space="0" w:color="auto"/>
            </w:tcBorders>
            <w:vAlign w:val="bottom"/>
          </w:tcPr>
          <w:p w14:paraId="75B0810A" w14:textId="77777777" w:rsidR="00805564" w:rsidRPr="008D1ABA" w:rsidRDefault="00805564" w:rsidP="00805564">
            <w:pPr>
              <w:pStyle w:val="ConfigWindow"/>
            </w:pPr>
            <w:r>
              <w:t>Edge</w:t>
            </w:r>
          </w:p>
        </w:tc>
        <w:tc>
          <w:tcPr>
            <w:tcW w:w="2000" w:type="dxa"/>
            <w:vAlign w:val="bottom"/>
          </w:tcPr>
          <w:p w14:paraId="0F53472F" w14:textId="77777777" w:rsidR="00805564" w:rsidRPr="00E87D62" w:rsidRDefault="00805564" w:rsidP="000C4832">
            <w:pPr>
              <w:pStyle w:val="TableText"/>
            </w:pPr>
            <w:r>
              <w:t xml:space="preserve">S0/2/1 </w:t>
            </w:r>
          </w:p>
        </w:tc>
        <w:tc>
          <w:tcPr>
            <w:tcW w:w="2000" w:type="dxa"/>
            <w:vAlign w:val="bottom"/>
          </w:tcPr>
          <w:p w14:paraId="08DE94F1" w14:textId="77777777" w:rsidR="00805564" w:rsidRPr="00E87D62" w:rsidRDefault="00805564" w:rsidP="000C4832">
            <w:pPr>
              <w:pStyle w:val="TableText"/>
            </w:pPr>
            <w:r>
              <w:t>209.165.200.225</w:t>
            </w:r>
          </w:p>
        </w:tc>
        <w:tc>
          <w:tcPr>
            <w:tcW w:w="2000" w:type="dxa"/>
            <w:vAlign w:val="bottom"/>
          </w:tcPr>
          <w:p w14:paraId="5E04A43C" w14:textId="77777777" w:rsidR="00805564" w:rsidRPr="00E87D62" w:rsidRDefault="00805564" w:rsidP="000C4832">
            <w:pPr>
              <w:pStyle w:val="TableText"/>
            </w:pPr>
            <w:r>
              <w:t>255.255.255.224</w:t>
            </w:r>
          </w:p>
        </w:tc>
        <w:tc>
          <w:tcPr>
            <w:tcW w:w="2000" w:type="dxa"/>
            <w:tcBorders>
              <w:top w:val="nil"/>
              <w:bottom w:val="single" w:sz="2" w:space="0" w:color="auto"/>
            </w:tcBorders>
            <w:vAlign w:val="bottom"/>
          </w:tcPr>
          <w:p w14:paraId="731D84F5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66C39EC9" w14:textId="77777777" w:rsidTr="00AD68CE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06FA35E7" w14:textId="77777777" w:rsidR="00805564" w:rsidRPr="00E87D62" w:rsidRDefault="00805564" w:rsidP="000C4832">
            <w:pPr>
              <w:pStyle w:val="TableText"/>
            </w:pPr>
            <w:r>
              <w:t>R3</w:t>
            </w:r>
          </w:p>
        </w:tc>
        <w:tc>
          <w:tcPr>
            <w:tcW w:w="2000" w:type="dxa"/>
            <w:vAlign w:val="bottom"/>
          </w:tcPr>
          <w:p w14:paraId="47F29252" w14:textId="77777777" w:rsidR="00805564" w:rsidRPr="00E87D62" w:rsidRDefault="00805564" w:rsidP="000C4832">
            <w:pPr>
              <w:pStyle w:val="TableText"/>
            </w:pPr>
            <w:r>
              <w:t>G0/0/0</w:t>
            </w:r>
          </w:p>
        </w:tc>
        <w:tc>
          <w:tcPr>
            <w:tcW w:w="2000" w:type="dxa"/>
            <w:vAlign w:val="bottom"/>
          </w:tcPr>
          <w:p w14:paraId="3FE41E7E" w14:textId="77777777" w:rsidR="00805564" w:rsidRPr="00E87D62" w:rsidRDefault="00805564" w:rsidP="000C4832">
            <w:pPr>
              <w:pStyle w:val="TableText"/>
            </w:pPr>
            <w:r>
              <w:t>192.168.30.1</w:t>
            </w:r>
          </w:p>
        </w:tc>
        <w:tc>
          <w:tcPr>
            <w:tcW w:w="2000" w:type="dxa"/>
            <w:vAlign w:val="bottom"/>
          </w:tcPr>
          <w:p w14:paraId="2D72A549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223BAF5F" w14:textId="77777777" w:rsidR="00805564" w:rsidRPr="00E87D62" w:rsidRDefault="00805564" w:rsidP="000C4832">
            <w:pPr>
              <w:pStyle w:val="TableText"/>
            </w:pPr>
            <w:r>
              <w:t>—</w:t>
            </w:r>
          </w:p>
        </w:tc>
      </w:tr>
      <w:tr w:rsidR="00805564" w14:paraId="17DBDC42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79AF6599" w14:textId="77777777" w:rsidR="00805564" w:rsidRPr="008D1ABA" w:rsidRDefault="00805564" w:rsidP="00805564">
            <w:pPr>
              <w:pStyle w:val="ConfigWindow"/>
            </w:pPr>
            <w:r>
              <w:t>R3</w:t>
            </w:r>
          </w:p>
        </w:tc>
        <w:tc>
          <w:tcPr>
            <w:tcW w:w="2000" w:type="dxa"/>
            <w:vAlign w:val="bottom"/>
          </w:tcPr>
          <w:p w14:paraId="58D9A3F4" w14:textId="77777777" w:rsidR="00805564" w:rsidRPr="00E87D62" w:rsidRDefault="00805564" w:rsidP="000C4832">
            <w:pPr>
              <w:pStyle w:val="TableText"/>
            </w:pPr>
            <w:r>
              <w:t>G0/0/1</w:t>
            </w:r>
          </w:p>
        </w:tc>
        <w:tc>
          <w:tcPr>
            <w:tcW w:w="2000" w:type="dxa"/>
            <w:vAlign w:val="bottom"/>
          </w:tcPr>
          <w:p w14:paraId="3073ADC5" w14:textId="77777777" w:rsidR="00805564" w:rsidRPr="00E87D62" w:rsidRDefault="00805564" w:rsidP="000C4832">
            <w:pPr>
              <w:pStyle w:val="TableText"/>
            </w:pPr>
            <w:r>
              <w:t>192.168.40.1</w:t>
            </w:r>
          </w:p>
        </w:tc>
        <w:tc>
          <w:tcPr>
            <w:tcW w:w="2000" w:type="dxa"/>
            <w:vAlign w:val="bottom"/>
          </w:tcPr>
          <w:p w14:paraId="60DE2825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45B6FB84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68866FD9" w14:textId="77777777" w:rsidTr="00AD68CE">
        <w:trPr>
          <w:cantSplit/>
          <w:jc w:val="center"/>
        </w:trPr>
        <w:tc>
          <w:tcPr>
            <w:tcW w:w="1999" w:type="dxa"/>
            <w:tcBorders>
              <w:top w:val="nil"/>
            </w:tcBorders>
            <w:vAlign w:val="bottom"/>
          </w:tcPr>
          <w:p w14:paraId="689D99A1" w14:textId="77777777" w:rsidR="00805564" w:rsidRPr="008D1ABA" w:rsidRDefault="00805564" w:rsidP="00805564">
            <w:pPr>
              <w:pStyle w:val="ConfigWindow"/>
            </w:pPr>
            <w:r>
              <w:t>R3</w:t>
            </w:r>
          </w:p>
        </w:tc>
        <w:tc>
          <w:tcPr>
            <w:tcW w:w="2000" w:type="dxa"/>
            <w:vAlign w:val="bottom"/>
          </w:tcPr>
          <w:p w14:paraId="011BA489" w14:textId="77777777" w:rsidR="00805564" w:rsidRPr="00E87D62" w:rsidRDefault="00805564" w:rsidP="000C4832">
            <w:pPr>
              <w:pStyle w:val="TableText"/>
            </w:pPr>
            <w:r>
              <w:t>S0/1/1</w:t>
            </w:r>
          </w:p>
        </w:tc>
        <w:tc>
          <w:tcPr>
            <w:tcW w:w="2000" w:type="dxa"/>
            <w:vAlign w:val="bottom"/>
          </w:tcPr>
          <w:p w14:paraId="1C83D697" w14:textId="77777777" w:rsidR="00805564" w:rsidRPr="00E87D62" w:rsidRDefault="00805564" w:rsidP="000C4832">
            <w:pPr>
              <w:pStyle w:val="TableText"/>
            </w:pPr>
            <w:r>
              <w:t>10.2.2.1</w:t>
            </w:r>
          </w:p>
        </w:tc>
        <w:tc>
          <w:tcPr>
            <w:tcW w:w="2000" w:type="dxa"/>
            <w:vAlign w:val="bottom"/>
          </w:tcPr>
          <w:p w14:paraId="08CC28E4" w14:textId="77777777" w:rsidR="00805564" w:rsidRPr="00E87D62" w:rsidRDefault="00805564" w:rsidP="000C4832">
            <w:pPr>
              <w:pStyle w:val="TableText"/>
            </w:pPr>
            <w:r>
              <w:t>255.255.255.252</w:t>
            </w:r>
          </w:p>
        </w:tc>
        <w:tc>
          <w:tcPr>
            <w:tcW w:w="2000" w:type="dxa"/>
            <w:tcBorders>
              <w:top w:val="nil"/>
            </w:tcBorders>
            <w:vAlign w:val="bottom"/>
          </w:tcPr>
          <w:p w14:paraId="1B495D21" w14:textId="77777777" w:rsidR="00805564" w:rsidRPr="00E87D62" w:rsidRDefault="00805564" w:rsidP="00805564">
            <w:pPr>
              <w:pStyle w:val="ConfigWindow"/>
            </w:pPr>
            <w:r>
              <w:t>—</w:t>
            </w:r>
          </w:p>
        </w:tc>
      </w:tr>
      <w:tr w:rsidR="00805564" w14:paraId="3AD7D07C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087DCA83" w14:textId="77777777" w:rsidR="00805564" w:rsidRPr="00E87D62" w:rsidRDefault="00805564" w:rsidP="000C4832">
            <w:pPr>
              <w:pStyle w:val="TableText"/>
            </w:pPr>
            <w:r>
              <w:t>S1</w:t>
            </w:r>
          </w:p>
        </w:tc>
        <w:tc>
          <w:tcPr>
            <w:tcW w:w="2000" w:type="dxa"/>
            <w:vAlign w:val="bottom"/>
          </w:tcPr>
          <w:p w14:paraId="5CCECA52" w14:textId="77777777" w:rsidR="00805564" w:rsidRPr="00E87D62" w:rsidRDefault="00805564" w:rsidP="000C4832">
            <w:pPr>
              <w:pStyle w:val="TableText"/>
            </w:pPr>
            <w:r>
              <w:t>VLAN 1</w:t>
            </w:r>
          </w:p>
        </w:tc>
        <w:tc>
          <w:tcPr>
            <w:tcW w:w="2000" w:type="dxa"/>
            <w:vAlign w:val="bottom"/>
          </w:tcPr>
          <w:p w14:paraId="0434979D" w14:textId="77777777" w:rsidR="00805564" w:rsidRPr="00E87D62" w:rsidRDefault="00805564" w:rsidP="000C4832">
            <w:pPr>
              <w:pStyle w:val="TableText"/>
            </w:pPr>
            <w:r>
              <w:t>192.168.10.11</w:t>
            </w:r>
          </w:p>
        </w:tc>
        <w:tc>
          <w:tcPr>
            <w:tcW w:w="2000" w:type="dxa"/>
            <w:vAlign w:val="bottom"/>
          </w:tcPr>
          <w:p w14:paraId="70A9241F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23DB9B0C" w14:textId="77777777" w:rsidR="00805564" w:rsidRPr="00E87D62" w:rsidRDefault="00805564" w:rsidP="000C4832">
            <w:pPr>
              <w:pStyle w:val="TableText"/>
            </w:pPr>
            <w:r>
              <w:t>192.168.10.1</w:t>
            </w:r>
          </w:p>
        </w:tc>
      </w:tr>
      <w:tr w:rsidR="00805564" w14:paraId="53EA9E8B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0465F693" w14:textId="77777777" w:rsidR="00805564" w:rsidRDefault="00805564" w:rsidP="000C4832">
            <w:pPr>
              <w:pStyle w:val="TableText"/>
            </w:pPr>
            <w:r>
              <w:t>S2</w:t>
            </w:r>
          </w:p>
        </w:tc>
        <w:tc>
          <w:tcPr>
            <w:tcW w:w="2000" w:type="dxa"/>
            <w:vAlign w:val="bottom"/>
          </w:tcPr>
          <w:p w14:paraId="56B10A7E" w14:textId="77777777" w:rsidR="00805564" w:rsidRDefault="00805564" w:rsidP="000C4832">
            <w:pPr>
              <w:pStyle w:val="TableText"/>
            </w:pPr>
            <w:r>
              <w:t>VLAN 1</w:t>
            </w:r>
          </w:p>
        </w:tc>
        <w:tc>
          <w:tcPr>
            <w:tcW w:w="2000" w:type="dxa"/>
            <w:vAlign w:val="bottom"/>
          </w:tcPr>
          <w:p w14:paraId="60EC5A3D" w14:textId="77777777" w:rsidR="00805564" w:rsidRDefault="00805564" w:rsidP="000C4832">
            <w:pPr>
              <w:pStyle w:val="TableText"/>
            </w:pPr>
            <w:r>
              <w:t>192.168.20.11</w:t>
            </w:r>
          </w:p>
        </w:tc>
        <w:tc>
          <w:tcPr>
            <w:tcW w:w="2000" w:type="dxa"/>
            <w:vAlign w:val="bottom"/>
          </w:tcPr>
          <w:p w14:paraId="664EC786" w14:textId="77777777" w:rsidR="00805564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7749590F" w14:textId="77777777" w:rsidR="00805564" w:rsidRDefault="00805564" w:rsidP="000C4832">
            <w:pPr>
              <w:pStyle w:val="TableText"/>
            </w:pPr>
            <w:r>
              <w:t>192.168.20.1</w:t>
            </w:r>
          </w:p>
        </w:tc>
      </w:tr>
      <w:tr w:rsidR="00805564" w14:paraId="793E9E25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6AD10B57" w14:textId="77777777" w:rsidR="00805564" w:rsidRPr="00E87D62" w:rsidRDefault="00805564" w:rsidP="000C4832">
            <w:pPr>
              <w:pStyle w:val="TableText"/>
            </w:pPr>
            <w:r>
              <w:t>S3</w:t>
            </w:r>
          </w:p>
        </w:tc>
        <w:tc>
          <w:tcPr>
            <w:tcW w:w="2000" w:type="dxa"/>
            <w:vAlign w:val="bottom"/>
          </w:tcPr>
          <w:p w14:paraId="70AD086E" w14:textId="77777777" w:rsidR="00805564" w:rsidRPr="00E87D62" w:rsidRDefault="00805564" w:rsidP="000C4832">
            <w:pPr>
              <w:pStyle w:val="TableText"/>
            </w:pPr>
            <w:r>
              <w:t>VLAN 1</w:t>
            </w:r>
          </w:p>
        </w:tc>
        <w:tc>
          <w:tcPr>
            <w:tcW w:w="2000" w:type="dxa"/>
            <w:vAlign w:val="bottom"/>
          </w:tcPr>
          <w:p w14:paraId="39295FAB" w14:textId="77777777" w:rsidR="00805564" w:rsidRPr="00E87D62" w:rsidRDefault="00805564" w:rsidP="000C4832">
            <w:pPr>
              <w:pStyle w:val="TableText"/>
            </w:pPr>
            <w:r>
              <w:t>192.168.30.11</w:t>
            </w:r>
          </w:p>
        </w:tc>
        <w:tc>
          <w:tcPr>
            <w:tcW w:w="2000" w:type="dxa"/>
            <w:vAlign w:val="bottom"/>
          </w:tcPr>
          <w:p w14:paraId="0347F8C5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7B1F4247" w14:textId="77777777" w:rsidR="00805564" w:rsidRPr="00E87D62" w:rsidRDefault="00805564" w:rsidP="000C4832">
            <w:pPr>
              <w:pStyle w:val="TableText"/>
            </w:pPr>
            <w:r>
              <w:t>192.168.30.1</w:t>
            </w:r>
          </w:p>
        </w:tc>
      </w:tr>
      <w:tr w:rsidR="00805564" w14:paraId="6DC9F432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7245E80D" w14:textId="77777777" w:rsidR="00805564" w:rsidRDefault="00805564" w:rsidP="000C4832">
            <w:pPr>
              <w:pStyle w:val="TableText"/>
            </w:pPr>
            <w:r>
              <w:t>S4</w:t>
            </w:r>
          </w:p>
        </w:tc>
        <w:tc>
          <w:tcPr>
            <w:tcW w:w="2000" w:type="dxa"/>
            <w:vAlign w:val="bottom"/>
          </w:tcPr>
          <w:p w14:paraId="7EE4293D" w14:textId="77777777" w:rsidR="00805564" w:rsidRDefault="00805564" w:rsidP="000C4832">
            <w:pPr>
              <w:pStyle w:val="TableText"/>
            </w:pPr>
            <w:r>
              <w:t>VLAN 1</w:t>
            </w:r>
          </w:p>
        </w:tc>
        <w:tc>
          <w:tcPr>
            <w:tcW w:w="2000" w:type="dxa"/>
            <w:vAlign w:val="bottom"/>
          </w:tcPr>
          <w:p w14:paraId="120F065E" w14:textId="77777777" w:rsidR="00805564" w:rsidRDefault="00805564" w:rsidP="000C4832">
            <w:pPr>
              <w:pStyle w:val="TableText"/>
            </w:pPr>
            <w:r>
              <w:t xml:space="preserve">192.168.40.11 </w:t>
            </w:r>
          </w:p>
        </w:tc>
        <w:tc>
          <w:tcPr>
            <w:tcW w:w="2000" w:type="dxa"/>
            <w:vAlign w:val="bottom"/>
          </w:tcPr>
          <w:p w14:paraId="65740BB4" w14:textId="77777777" w:rsidR="00805564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2FF1E424" w14:textId="77777777" w:rsidR="00805564" w:rsidRDefault="00805564" w:rsidP="000C4832">
            <w:pPr>
              <w:pStyle w:val="TableText"/>
            </w:pPr>
            <w:r>
              <w:t>192.168.40.1</w:t>
            </w:r>
          </w:p>
        </w:tc>
      </w:tr>
      <w:tr w:rsidR="00805564" w14:paraId="10156213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77AA0810" w14:textId="77777777" w:rsidR="00805564" w:rsidRPr="00E87D62" w:rsidRDefault="00805564" w:rsidP="000C4832">
            <w:pPr>
              <w:pStyle w:val="TableText"/>
            </w:pPr>
            <w:r>
              <w:t>PC-A</w:t>
            </w:r>
          </w:p>
        </w:tc>
        <w:tc>
          <w:tcPr>
            <w:tcW w:w="2000" w:type="dxa"/>
            <w:vAlign w:val="bottom"/>
          </w:tcPr>
          <w:p w14:paraId="51044F37" w14:textId="77777777" w:rsidR="00805564" w:rsidRPr="00E87D62" w:rsidRDefault="00805564" w:rsidP="000C4832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2D5FBF22" w14:textId="77777777" w:rsidR="00805564" w:rsidRPr="00E87D62" w:rsidRDefault="00805564" w:rsidP="000C4832">
            <w:pPr>
              <w:pStyle w:val="TableText"/>
            </w:pPr>
            <w:r>
              <w:t>192.168.10.3</w:t>
            </w:r>
          </w:p>
        </w:tc>
        <w:tc>
          <w:tcPr>
            <w:tcW w:w="2000" w:type="dxa"/>
            <w:vAlign w:val="bottom"/>
          </w:tcPr>
          <w:p w14:paraId="4D344023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688D4ED0" w14:textId="77777777" w:rsidR="00805564" w:rsidRPr="00E87D62" w:rsidRDefault="00805564" w:rsidP="000C4832">
            <w:pPr>
              <w:pStyle w:val="TableText"/>
            </w:pPr>
            <w:r>
              <w:t>192.168.10.1</w:t>
            </w:r>
          </w:p>
        </w:tc>
      </w:tr>
      <w:tr w:rsidR="00805564" w14:paraId="72E6731F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1F602495" w14:textId="77777777" w:rsidR="00805564" w:rsidRPr="00E87D62" w:rsidRDefault="00805564" w:rsidP="000C4832">
            <w:pPr>
              <w:pStyle w:val="TableText"/>
            </w:pPr>
            <w:r>
              <w:t>PC-B</w:t>
            </w:r>
          </w:p>
        </w:tc>
        <w:tc>
          <w:tcPr>
            <w:tcW w:w="2000" w:type="dxa"/>
            <w:vAlign w:val="bottom"/>
          </w:tcPr>
          <w:p w14:paraId="46682C04" w14:textId="77777777" w:rsidR="00805564" w:rsidRPr="00E87D62" w:rsidRDefault="00805564" w:rsidP="000C4832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256D5EA9" w14:textId="77777777" w:rsidR="00805564" w:rsidRPr="00E87D62" w:rsidRDefault="00805564" w:rsidP="000C4832">
            <w:pPr>
              <w:pStyle w:val="TableText"/>
            </w:pPr>
            <w:r>
              <w:t>192.168.20.3</w:t>
            </w:r>
          </w:p>
        </w:tc>
        <w:tc>
          <w:tcPr>
            <w:tcW w:w="2000" w:type="dxa"/>
            <w:vAlign w:val="bottom"/>
          </w:tcPr>
          <w:p w14:paraId="6FD53EA0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62D07A08" w14:textId="77777777" w:rsidR="00805564" w:rsidRPr="00E87D62" w:rsidRDefault="00805564" w:rsidP="000C4832">
            <w:pPr>
              <w:pStyle w:val="TableText"/>
            </w:pPr>
            <w:r>
              <w:t>192.168.20.1</w:t>
            </w:r>
          </w:p>
        </w:tc>
      </w:tr>
      <w:tr w:rsidR="00805564" w14:paraId="51D651A6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0DDB73E3" w14:textId="77777777" w:rsidR="00805564" w:rsidRPr="00E87D62" w:rsidRDefault="00805564" w:rsidP="000C4832">
            <w:pPr>
              <w:pStyle w:val="TableText"/>
            </w:pPr>
            <w:r>
              <w:t>PC-C</w:t>
            </w:r>
          </w:p>
        </w:tc>
        <w:tc>
          <w:tcPr>
            <w:tcW w:w="2000" w:type="dxa"/>
            <w:vAlign w:val="bottom"/>
          </w:tcPr>
          <w:p w14:paraId="36F97640" w14:textId="77777777" w:rsidR="00805564" w:rsidRPr="00E87D62" w:rsidRDefault="00805564" w:rsidP="000C4832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1B3A443A" w14:textId="77777777" w:rsidR="00805564" w:rsidRPr="00E87D62" w:rsidRDefault="00805564" w:rsidP="000C4832">
            <w:pPr>
              <w:pStyle w:val="TableText"/>
            </w:pPr>
            <w:r>
              <w:t>192.168.30.3</w:t>
            </w:r>
          </w:p>
        </w:tc>
        <w:tc>
          <w:tcPr>
            <w:tcW w:w="2000" w:type="dxa"/>
            <w:vAlign w:val="bottom"/>
          </w:tcPr>
          <w:p w14:paraId="255829C8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4247A6C9" w14:textId="77777777" w:rsidR="00805564" w:rsidRPr="00E87D62" w:rsidRDefault="00805564" w:rsidP="000C4832">
            <w:pPr>
              <w:pStyle w:val="TableText"/>
            </w:pPr>
            <w:r>
              <w:t>192.168.30.1</w:t>
            </w:r>
          </w:p>
        </w:tc>
      </w:tr>
      <w:tr w:rsidR="00805564" w14:paraId="1F4AC9F9" w14:textId="77777777" w:rsidTr="00AD68CE">
        <w:trPr>
          <w:cantSplit/>
          <w:jc w:val="center"/>
        </w:trPr>
        <w:tc>
          <w:tcPr>
            <w:tcW w:w="1999" w:type="dxa"/>
            <w:vAlign w:val="bottom"/>
          </w:tcPr>
          <w:p w14:paraId="260724F9" w14:textId="77777777" w:rsidR="00805564" w:rsidRPr="00E87D62" w:rsidRDefault="00805564" w:rsidP="000C4832">
            <w:pPr>
              <w:pStyle w:val="TableText"/>
            </w:pPr>
            <w:r>
              <w:t>PC-D</w:t>
            </w:r>
          </w:p>
        </w:tc>
        <w:tc>
          <w:tcPr>
            <w:tcW w:w="2000" w:type="dxa"/>
            <w:vAlign w:val="bottom"/>
          </w:tcPr>
          <w:p w14:paraId="7B222BDC" w14:textId="77777777" w:rsidR="00805564" w:rsidRPr="00E87D62" w:rsidRDefault="00805564" w:rsidP="000C4832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68F99B18" w14:textId="77777777" w:rsidR="00805564" w:rsidRPr="00E87D62" w:rsidRDefault="00805564" w:rsidP="000C4832">
            <w:pPr>
              <w:pStyle w:val="TableText"/>
            </w:pPr>
            <w:r>
              <w:t>192.168.40.3</w:t>
            </w:r>
          </w:p>
        </w:tc>
        <w:tc>
          <w:tcPr>
            <w:tcW w:w="2000" w:type="dxa"/>
            <w:vAlign w:val="bottom"/>
          </w:tcPr>
          <w:p w14:paraId="4ABFD171" w14:textId="77777777" w:rsidR="00805564" w:rsidRPr="00E87D62" w:rsidRDefault="00805564" w:rsidP="000C4832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3BD2C134" w14:textId="77777777" w:rsidR="00805564" w:rsidRPr="00E87D62" w:rsidRDefault="00805564" w:rsidP="000C4832">
            <w:pPr>
              <w:pStyle w:val="TableText"/>
            </w:pPr>
            <w:r>
              <w:t>192.168.40.1</w:t>
            </w:r>
          </w:p>
        </w:tc>
      </w:tr>
    </w:tbl>
    <w:p w14:paraId="13332662" w14:textId="77777777" w:rsidR="00805564" w:rsidRPr="00BB73FF" w:rsidRDefault="00805564" w:rsidP="00805564">
      <w:pPr>
        <w:pStyle w:val="1"/>
      </w:pPr>
      <w:r>
        <w:t>Цели</w:t>
      </w:r>
    </w:p>
    <w:p w14:paraId="2C5437AC" w14:textId="77777777" w:rsidR="00805564" w:rsidRPr="004C0909" w:rsidRDefault="00805564" w:rsidP="00805564">
      <w:pPr>
        <w:pStyle w:val="BodyTextL25Bold"/>
      </w:pPr>
      <w:r>
        <w:t>Часть 1. Проверка связи</w:t>
      </w:r>
    </w:p>
    <w:p w14:paraId="35E8928F" w14:textId="77777777" w:rsidR="00805564" w:rsidRDefault="00805564" w:rsidP="00805564">
      <w:pPr>
        <w:pStyle w:val="BodyTextL25Bold"/>
      </w:pPr>
      <w:r>
        <w:t>Часть 2. Настройка и проверка стандартных нумерованных списков ACL и стандартных именованных ACL-списков</w:t>
      </w:r>
    </w:p>
    <w:p w14:paraId="364B3FF5" w14:textId="77777777" w:rsidR="00805564" w:rsidRDefault="00805564" w:rsidP="00805564">
      <w:pPr>
        <w:pStyle w:val="BodyTextL25Bold"/>
      </w:pPr>
      <w:r>
        <w:t>Часть 3. Изменение стандартного ACL-списка</w:t>
      </w:r>
    </w:p>
    <w:p w14:paraId="7FE162D5" w14:textId="77777777" w:rsidR="00805564" w:rsidRPr="00C07FD9" w:rsidRDefault="00805564" w:rsidP="00805564">
      <w:pPr>
        <w:pStyle w:val="1"/>
      </w:pPr>
      <w:r>
        <w:t>Общие сведения и сценарий</w:t>
      </w:r>
    </w:p>
    <w:p w14:paraId="04997480" w14:textId="77777777" w:rsidR="00805564" w:rsidRDefault="00805564" w:rsidP="00805564">
      <w:pPr>
        <w:pStyle w:val="BodyTextL25"/>
      </w:pPr>
      <w:r>
        <w:t>Обеспечение сетевой безопасности является важным аспектом при разработке и управлении IP-сетями. Ценным навыком является умение применять соответствующие правила для фильтрации пакетов на основе установленной политики безопасности.</w:t>
      </w:r>
    </w:p>
    <w:p w14:paraId="0E17145E" w14:textId="77777777" w:rsidR="00805564" w:rsidRDefault="00805564" w:rsidP="00805564">
      <w:pPr>
        <w:pStyle w:val="BodyTextL25"/>
      </w:pPr>
      <w:r>
        <w:lastRenderedPageBreak/>
        <w:t>В данной лабораторной работе вы настроите правила фильтрации для двух офисов, представленных маршрутизаторами R1 и R3. Руководство определило некоторые правила в рамках политики безопасности для сетей LAN, расположенных на маршрутизаторах R1 и R3, которые вы должны реализовать. На маршрутизаторе ISP, расположенном между R1 и R3, ACL-списки не будут использоваться. У вас не будет прав административного доступа к маршрутизатору ISP, поскольку вы можете управлять только собственным оборудованием.</w:t>
      </w:r>
    </w:p>
    <w:p w14:paraId="267500AA" w14:textId="77777777" w:rsidR="00805564" w:rsidRDefault="00805564" w:rsidP="00805564">
      <w:pPr>
        <w:pStyle w:val="1"/>
      </w:pPr>
      <w:r>
        <w:t>Инструкции</w:t>
      </w:r>
    </w:p>
    <w:p w14:paraId="71A73B2B" w14:textId="77777777" w:rsidR="00805564" w:rsidRPr="00A60146" w:rsidRDefault="00805564" w:rsidP="00805564">
      <w:pPr>
        <w:pStyle w:val="2"/>
      </w:pPr>
      <w:r>
        <w:t>Проверка подключения</w:t>
      </w:r>
    </w:p>
    <w:p w14:paraId="3795D06A" w14:textId="77777777" w:rsidR="00805564" w:rsidRDefault="00805564" w:rsidP="00805564">
      <w:pPr>
        <w:pStyle w:val="BodyTextL25"/>
      </w:pPr>
      <w:r>
        <w:t>В части 1 проверяется связь между устройствами.</w:t>
      </w:r>
    </w:p>
    <w:p w14:paraId="09694CA6" w14:textId="77777777" w:rsidR="00805564" w:rsidRDefault="00805564" w:rsidP="00805564">
      <w:pPr>
        <w:pStyle w:val="BodyTextL25"/>
      </w:pPr>
      <w:r>
        <w:t>Примечание</w:t>
      </w:r>
      <w:r>
        <w:rPr>
          <w:b/>
        </w:rPr>
        <w:t xml:space="preserve">. Соединение важно проверять </w:t>
      </w:r>
      <w:r>
        <w:t>перед настройкой и применением списков доступа! Удостовериться в правильной работе сети необходимо до начала фильтрации трафика.</w:t>
      </w:r>
    </w:p>
    <w:p w14:paraId="27AE437D" w14:textId="77777777" w:rsidR="00805564" w:rsidRDefault="00805564" w:rsidP="00805564">
      <w:pPr>
        <w:pStyle w:val="4"/>
      </w:pPr>
      <w:r>
        <w:t>Вопросы:</w:t>
      </w:r>
    </w:p>
    <w:p w14:paraId="635FDB50" w14:textId="77777777" w:rsidR="00805564" w:rsidRDefault="00805564" w:rsidP="00805564">
      <w:pPr>
        <w:pStyle w:val="BodyTextL25"/>
        <w:spacing w:before="0"/>
      </w:pPr>
      <w:r>
        <w:t>От PC-A, ping PC-C и PC-D. Ваши пинги были успешными?</w:t>
      </w:r>
    </w:p>
    <w:p w14:paraId="6F6D8226" w14:textId="77777777" w:rsidR="00805564" w:rsidRPr="00805564" w:rsidRDefault="00805564" w:rsidP="00805564">
      <w:pPr>
        <w:pStyle w:val="AnswerLineL25"/>
      </w:pPr>
      <w:r>
        <w:t>Введите ваш ответ здесь.</w:t>
      </w:r>
    </w:p>
    <w:p w14:paraId="5726CFD5" w14:textId="0BD06168" w:rsidR="00805564" w:rsidRPr="00EF2DB8" w:rsidRDefault="00123F9E" w:rsidP="00805564">
      <w:pPr>
        <w:pStyle w:val="BodyTextL25"/>
      </w:pPr>
      <w:r>
        <w:rPr>
          <w:rStyle w:val="AnswerGray"/>
        </w:rPr>
        <w:t xml:space="preserve"> </w:t>
      </w:r>
    </w:p>
    <w:p w14:paraId="07000B1B" w14:textId="77777777" w:rsidR="00805564" w:rsidRPr="00EF2DB8" w:rsidRDefault="00805564" w:rsidP="00805564">
      <w:pPr>
        <w:pStyle w:val="BodyTextL25"/>
      </w:pPr>
      <w:r>
        <w:t xml:space="preserve">От R1, ping PC-C и PC-D. Ваши пинги были успешными? </w:t>
      </w:r>
    </w:p>
    <w:p w14:paraId="27B6AD6D" w14:textId="77777777" w:rsidR="00805564" w:rsidRPr="00805564" w:rsidRDefault="00805564" w:rsidP="00805564">
      <w:pPr>
        <w:pStyle w:val="AnswerLineL25"/>
      </w:pPr>
      <w:r>
        <w:t>Введите ваш ответ здесь.</w:t>
      </w:r>
    </w:p>
    <w:p w14:paraId="2628054B" w14:textId="241067CA" w:rsidR="00805564" w:rsidRPr="00EF2DB8" w:rsidRDefault="00123F9E" w:rsidP="00805564">
      <w:pPr>
        <w:pStyle w:val="BodyTextL25"/>
      </w:pPr>
      <w:r>
        <w:rPr>
          <w:rStyle w:val="AnswerGray"/>
        </w:rPr>
        <w:t xml:space="preserve"> </w:t>
      </w:r>
    </w:p>
    <w:p w14:paraId="685FC7CA" w14:textId="77777777" w:rsidR="00805564" w:rsidRPr="00EF2DB8" w:rsidRDefault="00805564" w:rsidP="00805564">
      <w:pPr>
        <w:pStyle w:val="BodyTextL25"/>
      </w:pPr>
      <w:r>
        <w:t>От PC-C, ping PC-A и PC-B. Ваши пинги были успешными?</w:t>
      </w:r>
    </w:p>
    <w:p w14:paraId="3D807D67" w14:textId="77777777" w:rsidR="00805564" w:rsidRPr="00805564" w:rsidRDefault="00805564" w:rsidP="00805564">
      <w:pPr>
        <w:pStyle w:val="AnswerLineL25"/>
      </w:pPr>
      <w:bookmarkStart w:id="0" w:name="_Hlk23350948"/>
      <w:r>
        <w:t>Введите ваш ответ здесь.</w:t>
      </w:r>
    </w:p>
    <w:bookmarkEnd w:id="0"/>
    <w:p w14:paraId="0557BD46" w14:textId="22F86467" w:rsidR="00805564" w:rsidRPr="00EF2DB8" w:rsidRDefault="00805564" w:rsidP="00805564">
      <w:pPr>
        <w:pStyle w:val="BodyTextL25"/>
      </w:pPr>
    </w:p>
    <w:p w14:paraId="1204ECA4" w14:textId="77777777" w:rsidR="00805564" w:rsidRDefault="00805564" w:rsidP="00805564">
      <w:pPr>
        <w:pStyle w:val="BodyTextL25"/>
      </w:pPr>
      <w:r>
        <w:t>Из</w:t>
      </w:r>
      <w:r w:rsidRPr="00123F9E">
        <w:rPr>
          <w:lang w:val="en-US"/>
        </w:rPr>
        <w:t xml:space="preserve"> R3, ping PC-A </w:t>
      </w:r>
      <w:r>
        <w:t>и</w:t>
      </w:r>
      <w:r w:rsidRPr="00123F9E">
        <w:rPr>
          <w:lang w:val="en-US"/>
        </w:rPr>
        <w:t xml:space="preserve"> PC-B. </w:t>
      </w:r>
      <w:r>
        <w:t xml:space="preserve">Ваши пинги были успешными?  </w:t>
      </w:r>
    </w:p>
    <w:p w14:paraId="61F70A9F" w14:textId="77777777" w:rsidR="00805564" w:rsidRPr="00805564" w:rsidRDefault="00805564" w:rsidP="00805564">
      <w:pPr>
        <w:pStyle w:val="AnswerLineL25"/>
      </w:pPr>
      <w:bookmarkStart w:id="1" w:name="_Hlk23417970"/>
      <w:r>
        <w:t>Введите ваш ответ здесь.</w:t>
      </w:r>
    </w:p>
    <w:p w14:paraId="5D5F54B2" w14:textId="17955B1A" w:rsidR="00805564" w:rsidRPr="00EF2DB8" w:rsidRDefault="00123F9E" w:rsidP="00805564">
      <w:pPr>
        <w:pStyle w:val="BodyTextL25"/>
      </w:pPr>
      <w:r>
        <w:rPr>
          <w:rStyle w:val="AnswerGray"/>
        </w:rPr>
        <w:t xml:space="preserve"> </w:t>
      </w:r>
    </w:p>
    <w:bookmarkEnd w:id="1"/>
    <w:p w14:paraId="2D410FD3" w14:textId="77777777" w:rsidR="00805564" w:rsidRPr="00EF2DB8" w:rsidRDefault="00805564" w:rsidP="00805564">
      <w:pPr>
        <w:pStyle w:val="BodyTextL25"/>
      </w:pPr>
      <w:r>
        <w:t xml:space="preserve">Могут ли все ПК эхо-запрос сервера на 209.165.200.254? </w:t>
      </w:r>
    </w:p>
    <w:p w14:paraId="3408DF5B" w14:textId="77777777" w:rsidR="00805564" w:rsidRPr="00805564" w:rsidRDefault="00805564" w:rsidP="00805564">
      <w:pPr>
        <w:pStyle w:val="AnswerLineL25"/>
      </w:pPr>
      <w:r>
        <w:t>Введите ваш ответ здесь.</w:t>
      </w:r>
    </w:p>
    <w:p w14:paraId="536D6765" w14:textId="17CCF149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7247685" w14:textId="77777777" w:rsidR="00805564" w:rsidRPr="004C0909" w:rsidRDefault="00805564" w:rsidP="00805564">
      <w:pPr>
        <w:pStyle w:val="2"/>
      </w:pPr>
      <w:r>
        <w:t>Настройка и проверка стандартных нумерованных ACL-списков и стандартных именованных ACL-списков</w:t>
      </w:r>
    </w:p>
    <w:p w14:paraId="3CE38437" w14:textId="77777777" w:rsidR="00805564" w:rsidRDefault="00805564" w:rsidP="00805564">
      <w:pPr>
        <w:pStyle w:val="3"/>
      </w:pPr>
      <w:r>
        <w:t>Настройка стандартного именованного ACL-списка.</w:t>
      </w:r>
    </w:p>
    <w:p w14:paraId="7F53F8C9" w14:textId="77777777" w:rsidR="00805564" w:rsidRDefault="00805564" w:rsidP="00805564">
      <w:pPr>
        <w:pStyle w:val="BodyTextL25"/>
      </w:pPr>
      <w:r>
        <w:t xml:space="preserve">Стандартные ACL-списки фильтруют трафик, исходя только из адреса источника. Согласно принятой рекомендации стандартные ACL-списки следует настраивать и применять как можно ближе к назначению. Для первого списка доступа создайте стандартный нумерованный ACL-список, который пропускает трафик от всех узлов в сети 192.168.10.0/24 и всех узлов в сети 192.168.20.0/24 ко всем узлам в сети 192.168.30.0/24. Согласно политике безопасности в конце всех ACL-списков должна содержаться запрещающая запись контроля доступа </w:t>
      </w:r>
      <w:r w:rsidRPr="00887ACE">
        <w:rPr>
          <w:b/>
        </w:rPr>
        <w:t>deny any</w:t>
      </w:r>
      <w:r>
        <w:t xml:space="preserve"> (ACE), которую также называют оператором ACL-списка.</w:t>
      </w:r>
    </w:p>
    <w:p w14:paraId="537C29CF" w14:textId="77777777" w:rsidR="00805564" w:rsidRDefault="00805564" w:rsidP="00805564">
      <w:pPr>
        <w:pStyle w:val="4"/>
      </w:pPr>
      <w:r>
        <w:t>Вопросы:</w:t>
      </w:r>
    </w:p>
    <w:p w14:paraId="5D5CCE87" w14:textId="77777777" w:rsidR="00805564" w:rsidRDefault="00805564" w:rsidP="00805564">
      <w:pPr>
        <w:pStyle w:val="BodyTextL25"/>
        <w:spacing w:before="0"/>
      </w:pPr>
      <w:r>
        <w:t>Какую шаблонную маску вы будете использовать, чтобы разрешить всем узлам из сети 192.168.10.0/24 доступ к сети 192.168.30.0/24?</w:t>
      </w:r>
    </w:p>
    <w:p w14:paraId="4C6BF333" w14:textId="77777777" w:rsidR="00805564" w:rsidRPr="00805564" w:rsidRDefault="00805564" w:rsidP="00797AAC">
      <w:pPr>
        <w:pStyle w:val="AnswerLineL25"/>
      </w:pPr>
      <w:bookmarkStart w:id="2" w:name="_Hlk23351003"/>
      <w:r>
        <w:t>Введите ваш ответ здесь.</w:t>
      </w:r>
    </w:p>
    <w:bookmarkEnd w:id="2"/>
    <w:p w14:paraId="645DC36B" w14:textId="40D483B1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7C1EBC2E" w14:textId="77777777" w:rsidR="00805564" w:rsidRDefault="00805564" w:rsidP="00805564">
      <w:pPr>
        <w:pStyle w:val="BodyTextL25"/>
      </w:pPr>
      <w:r>
        <w:t>Следуя практическим рекомендациям Cisco, на каком маршрутизаторе вы разместите ACL-список?</w:t>
      </w:r>
    </w:p>
    <w:p w14:paraId="42262885" w14:textId="77777777" w:rsidR="00805564" w:rsidRPr="00805564" w:rsidRDefault="00805564" w:rsidP="00797AAC">
      <w:pPr>
        <w:pStyle w:val="AnswerLineL25"/>
      </w:pPr>
      <w:bookmarkStart w:id="3" w:name="_Hlk23351116"/>
      <w:r>
        <w:t>Введите ваш ответ здесь.</w:t>
      </w:r>
    </w:p>
    <w:bookmarkEnd w:id="3"/>
    <w:p w14:paraId="4CED613D" w14:textId="55FBD6BC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49B842B7" w14:textId="77777777" w:rsidR="00805564" w:rsidRDefault="00805564" w:rsidP="00805564">
      <w:pPr>
        <w:pStyle w:val="BodyTextL25"/>
      </w:pPr>
      <w:r>
        <w:t>На каком интерфейсе вы разместите этот список? В каком направлении вы его примените?</w:t>
      </w:r>
    </w:p>
    <w:p w14:paraId="3CE4535A" w14:textId="77777777" w:rsidR="00805564" w:rsidRPr="00805564" w:rsidRDefault="00805564" w:rsidP="00797AAC">
      <w:pPr>
        <w:pStyle w:val="AnswerLineL25"/>
        <w:spacing w:after="720"/>
      </w:pPr>
      <w:r>
        <w:t>Введите ваш ответ здесь.</w:t>
      </w:r>
    </w:p>
    <w:p w14:paraId="1E5E7A9D" w14:textId="2DAC9550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992A77D" w14:textId="77777777" w:rsidR="00805564" w:rsidRDefault="00805564" w:rsidP="009366B6">
      <w:pPr>
        <w:pStyle w:val="SubStepAlpha"/>
        <w:spacing w:after="0"/>
      </w:pPr>
      <w:r>
        <w:t>Настройте ACL-список на маршрутизаторе R3. В качестве номера списка доступа используйте 1.</w:t>
      </w:r>
    </w:p>
    <w:p w14:paraId="7A3020B3" w14:textId="77777777" w:rsidR="009366B6" w:rsidRPr="00123F9E" w:rsidRDefault="009366B6" w:rsidP="009366B6">
      <w:pPr>
        <w:pStyle w:val="ConfigWindow"/>
        <w:rPr>
          <w:lang w:val="en-US"/>
        </w:rPr>
      </w:pPr>
      <w:r>
        <w:t>Откройте</w:t>
      </w:r>
      <w:r w:rsidRPr="00123F9E">
        <w:rPr>
          <w:lang w:val="en-US"/>
        </w:rPr>
        <w:t xml:space="preserve"> </w:t>
      </w:r>
      <w:r>
        <w:t>окно</w:t>
      </w:r>
      <w:r w:rsidRPr="00123F9E">
        <w:rPr>
          <w:lang w:val="en-US"/>
        </w:rPr>
        <w:t xml:space="preserve"> </w:t>
      </w:r>
      <w:r>
        <w:t>конфигурации</w:t>
      </w:r>
    </w:p>
    <w:p w14:paraId="23637F5F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R3(config)# </w:t>
      </w:r>
      <w:r w:rsidRPr="00123F9E">
        <w:rPr>
          <w:b/>
          <w:lang w:val="en-US"/>
        </w:rPr>
        <w:t>access-list 1 remark Allow R1 LANs Access</w:t>
      </w:r>
    </w:p>
    <w:p w14:paraId="3B1A1B3B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R3(config)# </w:t>
      </w:r>
      <w:r w:rsidRPr="00123F9E">
        <w:rPr>
          <w:b/>
          <w:lang w:val="en-US"/>
        </w:rPr>
        <w:t>access-list 1 permit 192.168.10.0 0.0.0.255</w:t>
      </w:r>
    </w:p>
    <w:p w14:paraId="7393775A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R3(config)# </w:t>
      </w:r>
      <w:r w:rsidRPr="00123F9E">
        <w:rPr>
          <w:b/>
          <w:lang w:val="en-US"/>
        </w:rPr>
        <w:t>access-list 1 permit 192.168.20.0 0.0.0.255</w:t>
      </w:r>
    </w:p>
    <w:p w14:paraId="7B56BE7D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R3(config)# </w:t>
      </w:r>
      <w:r w:rsidRPr="00123F9E">
        <w:rPr>
          <w:b/>
          <w:lang w:val="en-US"/>
        </w:rPr>
        <w:t>access-list 1 deny any</w:t>
      </w:r>
    </w:p>
    <w:p w14:paraId="49D6B8EC" w14:textId="77777777" w:rsidR="00805564" w:rsidRDefault="00805564" w:rsidP="00AA1534">
      <w:pPr>
        <w:pStyle w:val="SubStepAlpha"/>
      </w:pPr>
      <w:r>
        <w:t>Примените ACL-список к подходящему интерфейсу в нужном направлении.</w:t>
      </w:r>
    </w:p>
    <w:p w14:paraId="4D8104C9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R3(config)# </w:t>
      </w:r>
      <w:r w:rsidRPr="00123F9E">
        <w:rPr>
          <w:b/>
          <w:lang w:val="en-US"/>
        </w:rPr>
        <w:t>interface g0/0/0</w:t>
      </w:r>
    </w:p>
    <w:p w14:paraId="69A15EB2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R3(config-</w:t>
      </w:r>
      <w:proofErr w:type="gramStart"/>
      <w:r w:rsidRPr="00123F9E">
        <w:rPr>
          <w:lang w:val="en-US"/>
        </w:rPr>
        <w:t>if)#</w:t>
      </w:r>
      <w:proofErr w:type="gramEnd"/>
      <w:r w:rsidRPr="00123F9E">
        <w:rPr>
          <w:b/>
          <w:lang w:val="en-US"/>
        </w:rPr>
        <w:t xml:space="preserve">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access-group 1 out</w:t>
      </w:r>
      <w:r w:rsidRPr="00123F9E">
        <w:rPr>
          <w:lang w:val="en-US"/>
        </w:rPr>
        <w:t xml:space="preserve"> </w:t>
      </w:r>
    </w:p>
    <w:p w14:paraId="6EBABE09" w14:textId="77777777" w:rsidR="00805564" w:rsidRDefault="00805564" w:rsidP="00AA1534">
      <w:pPr>
        <w:pStyle w:val="SubStepAlpha"/>
      </w:pPr>
      <w:r>
        <w:t>Проверьте нумерованный ACL-список.</w:t>
      </w:r>
    </w:p>
    <w:p w14:paraId="0D194447" w14:textId="77777777" w:rsidR="00805564" w:rsidRPr="00771547" w:rsidRDefault="00805564" w:rsidP="00805564">
      <w:pPr>
        <w:pStyle w:val="BodyTextL50"/>
      </w:pPr>
      <w:r>
        <w:t xml:space="preserve">Использование команды </w:t>
      </w:r>
      <w:r>
        <w:rPr>
          <w:b/>
        </w:rPr>
        <w:t>show</w:t>
      </w:r>
      <w:r>
        <w:t xml:space="preserve"> поможет вам при проверке синтаксиса и размещении списков ACL в вашем маршрутизаторе.</w:t>
      </w:r>
    </w:p>
    <w:p w14:paraId="1D5D0594" w14:textId="77777777" w:rsidR="00CB0EF9" w:rsidRDefault="00CB0EF9" w:rsidP="00CB0EF9">
      <w:pPr>
        <w:pStyle w:val="4"/>
      </w:pPr>
      <w:r>
        <w:t>Вопросы:</w:t>
      </w:r>
    </w:p>
    <w:p w14:paraId="14ABB192" w14:textId="77777777" w:rsidR="00805564" w:rsidRDefault="00805564" w:rsidP="00CB0EF9">
      <w:pPr>
        <w:pStyle w:val="BodyTextL50"/>
        <w:spacing w:before="0"/>
      </w:pPr>
      <w:r>
        <w:t>Какую команду вы будете использовать для просмотра полного списка доступа 1 со всеми записями ACE?</w:t>
      </w:r>
    </w:p>
    <w:p w14:paraId="19C7E75D" w14:textId="77777777" w:rsidR="00805564" w:rsidRPr="00AA1534" w:rsidRDefault="00805564" w:rsidP="00AA1534">
      <w:pPr>
        <w:pStyle w:val="AnswerLineL50"/>
      </w:pPr>
      <w:r>
        <w:t>Введите ваш ответ здесь.</w:t>
      </w:r>
    </w:p>
    <w:p w14:paraId="105032FF" w14:textId="13D47218" w:rsidR="00805564" w:rsidRPr="00CB0EF9" w:rsidRDefault="00123F9E" w:rsidP="00CB0EF9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FC1263E" w14:textId="77777777" w:rsidR="00805564" w:rsidRPr="00CE267F" w:rsidRDefault="00805564" w:rsidP="00805564">
      <w:pPr>
        <w:pStyle w:val="BodyTextL50"/>
        <w:rPr>
          <w:rStyle w:val="AnswerGray"/>
        </w:rPr>
      </w:pPr>
      <w:r>
        <w:t>Какую команду вы будете использовать, чтобы просмотреть, где и в каком направлении был применен список доступа?</w:t>
      </w:r>
    </w:p>
    <w:p w14:paraId="5FE50EE9" w14:textId="77777777" w:rsidR="00805564" w:rsidRPr="00AA1534" w:rsidRDefault="00805564" w:rsidP="00AA1534">
      <w:pPr>
        <w:pStyle w:val="AnswerLineL50"/>
      </w:pPr>
      <w:r>
        <w:t>Введите ваш ответ здесь.</w:t>
      </w:r>
    </w:p>
    <w:p w14:paraId="1A38FCD3" w14:textId="54815F5A" w:rsidR="00805564" w:rsidRPr="004746D4" w:rsidRDefault="00123F9E" w:rsidP="00805564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1747DEF5" w14:textId="77777777" w:rsidR="00805564" w:rsidRPr="00EF2DB8" w:rsidRDefault="00805564" w:rsidP="00AA1534">
      <w:pPr>
        <w:pStyle w:val="SubStepNum"/>
      </w:pPr>
      <w:r>
        <w:t xml:space="preserve">На маршрутизаторе R3 выполните команду </w:t>
      </w:r>
      <w:r w:rsidRPr="00AA1534">
        <w:rPr>
          <w:b/>
        </w:rPr>
        <w:t>show access-lists 1</w:t>
      </w:r>
      <w:r>
        <w:t>.</w:t>
      </w:r>
    </w:p>
    <w:p w14:paraId="3B41083D" w14:textId="77777777" w:rsidR="00805564" w:rsidRPr="00123F9E" w:rsidRDefault="00805564" w:rsidP="00805564">
      <w:pPr>
        <w:pStyle w:val="CMDL75"/>
        <w:rPr>
          <w:rStyle w:val="AnswerGray"/>
          <w:lang w:val="en-US"/>
        </w:rPr>
      </w:pPr>
      <w:r w:rsidRPr="00123F9E">
        <w:rPr>
          <w:lang w:val="en-US"/>
        </w:rPr>
        <w:t xml:space="preserve">R3# </w:t>
      </w:r>
      <w:r w:rsidRPr="00123F9E">
        <w:rPr>
          <w:b/>
          <w:lang w:val="en-US"/>
        </w:rPr>
        <w:t>show access-list 1</w:t>
      </w:r>
      <w:r w:rsidRPr="00123F9E">
        <w:rPr>
          <w:lang w:val="en-US"/>
        </w:rPr>
        <w:t xml:space="preserve"> </w:t>
      </w:r>
    </w:p>
    <w:p w14:paraId="48E5DE95" w14:textId="77777777" w:rsidR="00805564" w:rsidRPr="00123F9E" w:rsidRDefault="00805564" w:rsidP="00805564">
      <w:pPr>
        <w:pStyle w:val="CMDOutputL75"/>
        <w:rPr>
          <w:rStyle w:val="AnswerGray"/>
          <w:lang w:val="en-US"/>
        </w:rPr>
      </w:pPr>
      <w:r w:rsidRPr="00123F9E">
        <w:rPr>
          <w:lang w:val="en-US"/>
        </w:rPr>
        <w:t>Standard IP access list 1</w:t>
      </w:r>
    </w:p>
    <w:p w14:paraId="3598CC7A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  permit 192.168.10.0, wildcard bits 0.0.0.255 </w:t>
      </w:r>
    </w:p>
    <w:p w14:paraId="41E92FB3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  permit 192.168.20.0, wildcard bits 0.0.0.255 </w:t>
      </w:r>
    </w:p>
    <w:p w14:paraId="29D7B587" w14:textId="77777777" w:rsidR="00805564" w:rsidRDefault="00805564" w:rsidP="00805564">
      <w:pPr>
        <w:pStyle w:val="CMDOutputL75"/>
      </w:pPr>
      <w:r w:rsidRPr="00123F9E">
        <w:rPr>
          <w:lang w:val="en-US"/>
        </w:rPr>
        <w:t xml:space="preserve">   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535BCB2B" w14:textId="77777777" w:rsidR="00805564" w:rsidRPr="00EF2DB8" w:rsidRDefault="00805564" w:rsidP="00AA1534">
      <w:pPr>
        <w:pStyle w:val="SubStepNum"/>
      </w:pPr>
      <w:r>
        <w:t xml:space="preserve">На маршрутизаторе R3 выполните команду </w:t>
      </w:r>
      <w:r>
        <w:rPr>
          <w:b/>
        </w:rPr>
        <w:t>show ip interface g0/0/0</w:t>
      </w:r>
      <w:r>
        <w:t>.</w:t>
      </w:r>
    </w:p>
    <w:p w14:paraId="038E0345" w14:textId="77777777" w:rsidR="00805564" w:rsidRPr="00123F9E" w:rsidRDefault="00805564" w:rsidP="00805564">
      <w:pPr>
        <w:pStyle w:val="CMDL75"/>
        <w:rPr>
          <w:b/>
          <w:lang w:val="en-US"/>
        </w:rPr>
      </w:pPr>
      <w:r w:rsidRPr="00123F9E">
        <w:rPr>
          <w:lang w:val="en-US"/>
        </w:rPr>
        <w:t xml:space="preserve">R3# </w:t>
      </w:r>
      <w:r w:rsidRPr="00123F9E">
        <w:rPr>
          <w:b/>
          <w:lang w:val="en-US"/>
        </w:rPr>
        <w:t xml:space="preserve">show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interface g0/0/0</w:t>
      </w:r>
    </w:p>
    <w:p w14:paraId="7A202EF3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>GigabitEthernet0/0/0 is up, line protocol is up (connected)</w:t>
      </w:r>
    </w:p>
    <w:p w14:paraId="3FB62C05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Internet address is 192.168.30.1/24</w:t>
      </w:r>
    </w:p>
    <w:p w14:paraId="4AC38C84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Broadcast address is 255.255.255.255</w:t>
      </w:r>
    </w:p>
    <w:p w14:paraId="4AF26F7B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Address determined by setup command</w:t>
      </w:r>
    </w:p>
    <w:p w14:paraId="51AB9F1E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MTU is 1500 bytes</w:t>
      </w:r>
    </w:p>
    <w:p w14:paraId="40042F25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lastRenderedPageBreak/>
        <w:t xml:space="preserve">  Helper address is not set</w:t>
      </w:r>
    </w:p>
    <w:p w14:paraId="7B9171D5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Directed broadcast forwarding is disabled</w:t>
      </w:r>
    </w:p>
    <w:p w14:paraId="15C8FEF4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highlight w:val="yellow"/>
          <w:lang w:val="en-US"/>
        </w:rPr>
        <w:t xml:space="preserve">  Outgoing access list is 1</w:t>
      </w:r>
    </w:p>
    <w:p w14:paraId="5AE992CF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Inbound access list is not set</w:t>
      </w:r>
    </w:p>
    <w:p w14:paraId="4DB1E391" w14:textId="77777777" w:rsidR="00805564" w:rsidRPr="00AA4F36" w:rsidRDefault="00805564" w:rsidP="00805564">
      <w:pPr>
        <w:pStyle w:val="CMDOutputL75"/>
        <w:ind w:left="0" w:firstLine="720"/>
        <w:rPr>
          <w:rStyle w:val="AnswerGray"/>
        </w:rPr>
      </w:pPr>
      <w:r w:rsidRPr="00123F9E">
        <w:rPr>
          <w:lang w:val="en-US"/>
        </w:rPr>
        <w:t xml:space="preserve">   </w:t>
      </w:r>
      <w:r>
        <w:t>&lt;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omitted</w:t>
      </w:r>
      <w:proofErr w:type="spellEnd"/>
      <w:r>
        <w:t>&gt;</w:t>
      </w:r>
    </w:p>
    <w:p w14:paraId="3C741FBF" w14:textId="77777777" w:rsidR="00BF5A99" w:rsidRDefault="00BF5A99" w:rsidP="00BF5A99">
      <w:pPr>
        <w:pStyle w:val="4"/>
      </w:pPr>
      <w:r>
        <w:t>Вопросы:</w:t>
      </w:r>
    </w:p>
    <w:p w14:paraId="4DF2B5B5" w14:textId="77777777" w:rsidR="00BF5A99" w:rsidRDefault="00805564" w:rsidP="00BF5A99">
      <w:pPr>
        <w:pStyle w:val="SubStepNum"/>
        <w:spacing w:before="0"/>
      </w:pPr>
      <w:r>
        <w:t>Проверьте, пропускает ли ACL-список трафик из сети 192.168.10.0/24 в сеть 192.168.30.0/24.</w:t>
      </w:r>
    </w:p>
    <w:p w14:paraId="7331B9FE" w14:textId="77777777" w:rsidR="00805564" w:rsidRPr="00EF2DB8" w:rsidRDefault="00805564" w:rsidP="00BF5A99">
      <w:pPr>
        <w:pStyle w:val="BodyTextL75"/>
      </w:pPr>
      <w:r>
        <w:t>Из командной строки узла PC-A отправьте эхо-запрос на IP-адрес PC-C. Успешно ли выполнена проверка связи?</w:t>
      </w:r>
    </w:p>
    <w:p w14:paraId="3BD6F73E" w14:textId="19EDF14A" w:rsidR="00805564" w:rsidRPr="00C62828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40D7DEB0" w14:textId="77777777" w:rsidR="00BF5A99" w:rsidRDefault="00805564" w:rsidP="0052254F">
      <w:pPr>
        <w:pStyle w:val="SubStepNum"/>
        <w:spacing w:before="0"/>
      </w:pPr>
      <w:r>
        <w:t>Проверьте, пропускает ли ACL-список трафик из сети 192.168.20.0/24 в сеть 192.168.30.0/24.</w:t>
      </w:r>
    </w:p>
    <w:p w14:paraId="3486E59F" w14:textId="77777777" w:rsidR="00805564" w:rsidRPr="00EF2DB8" w:rsidRDefault="00805564" w:rsidP="00BF5A99">
      <w:pPr>
        <w:pStyle w:val="BodyTextL75"/>
      </w:pPr>
      <w:r>
        <w:t>Из командной строки узла PC-B отправьте эхо-запрос на IP-адрес PC-C. Успешно ли выполнена проверка связи?</w:t>
      </w:r>
    </w:p>
    <w:p w14:paraId="3623DCE1" w14:textId="77777777" w:rsidR="00805564" w:rsidRPr="00BF5A99" w:rsidRDefault="00805564" w:rsidP="00BF5A99">
      <w:pPr>
        <w:pStyle w:val="AnswerLineL75"/>
      </w:pPr>
      <w:bookmarkStart w:id="4" w:name="_Hlk23403923"/>
      <w:r>
        <w:t>Введите ваш ответ здесь.</w:t>
      </w:r>
    </w:p>
    <w:bookmarkEnd w:id="4"/>
    <w:p w14:paraId="18DD6E98" w14:textId="527FB5D1" w:rsidR="00805564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01E8824F" w14:textId="77777777" w:rsidR="00805564" w:rsidRPr="00EF2DB8" w:rsidRDefault="00805564" w:rsidP="00AA1534">
      <w:pPr>
        <w:pStyle w:val="SubStepNum"/>
      </w:pPr>
      <w:r>
        <w:t>Должны ли пинги от PC-D до PC-C быть успешными? Запустите Ping от PC-D к PC-C, чтобы проверить ваш ответ.</w:t>
      </w:r>
    </w:p>
    <w:p w14:paraId="4FDBAFF2" w14:textId="77777777" w:rsidR="00805564" w:rsidRPr="00BF5A99" w:rsidRDefault="00805564" w:rsidP="00BF5A99">
      <w:pPr>
        <w:pStyle w:val="AnswerLineL75"/>
      </w:pPr>
      <w:r>
        <w:t>Введите ваш ответ здесь.</w:t>
      </w:r>
    </w:p>
    <w:p w14:paraId="39F9A6F1" w14:textId="24E23155" w:rsidR="00805564" w:rsidRPr="00C62828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398635BB" w14:textId="77777777" w:rsidR="00805564" w:rsidRPr="00A43835" w:rsidRDefault="00805564" w:rsidP="00AA1534">
      <w:pPr>
        <w:pStyle w:val="SubStepAlpha"/>
      </w:pPr>
      <w:r>
        <w:t>Из командной строки маршрутизатора R1 снова отправьте эхо-запрос на IP-адрес узла PC-C.</w:t>
      </w:r>
    </w:p>
    <w:p w14:paraId="6CC81A07" w14:textId="77777777" w:rsidR="00805564" w:rsidRDefault="00805564" w:rsidP="00805564">
      <w:pPr>
        <w:pStyle w:val="CMD"/>
        <w:rPr>
          <w:b/>
        </w:rPr>
      </w:pPr>
      <w:r>
        <w:t xml:space="preserve">R1# </w:t>
      </w:r>
      <w:r>
        <w:rPr>
          <w:b/>
        </w:rPr>
        <w:t>ping 192.168.30.3</w:t>
      </w:r>
    </w:p>
    <w:p w14:paraId="539B693D" w14:textId="77777777" w:rsidR="00BF5A99" w:rsidRDefault="00BF5A99" w:rsidP="00BF5A99">
      <w:pPr>
        <w:pStyle w:val="4"/>
      </w:pPr>
      <w:r>
        <w:t>Вопрос:</w:t>
      </w:r>
    </w:p>
    <w:p w14:paraId="0C213C2E" w14:textId="77777777" w:rsidR="00805564" w:rsidRDefault="00805564" w:rsidP="00BF5A99">
      <w:pPr>
        <w:pStyle w:val="BodyTextL50"/>
        <w:spacing w:before="0"/>
      </w:pPr>
      <w:r>
        <w:t>Успешно ли выполнен эхо-запрос? Дайте пояснение.</w:t>
      </w:r>
    </w:p>
    <w:p w14:paraId="720E5D37" w14:textId="77777777" w:rsidR="00805564" w:rsidRPr="00BF5A99" w:rsidRDefault="00805564" w:rsidP="00797AAC">
      <w:pPr>
        <w:pStyle w:val="AnswerLineL50"/>
        <w:spacing w:after="1200"/>
      </w:pPr>
      <w:r>
        <w:t>Введите ваш ответ здесь.</w:t>
      </w:r>
    </w:p>
    <w:p w14:paraId="2C1B0323" w14:textId="3D5BB69E" w:rsidR="00805564" w:rsidRDefault="00123F9E" w:rsidP="00805564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23542ECF" w14:textId="77777777" w:rsidR="00805564" w:rsidRDefault="00805564" w:rsidP="00AA1534">
      <w:pPr>
        <w:pStyle w:val="SubStepAlpha"/>
      </w:pPr>
      <w:r>
        <w:t xml:space="preserve">Снова введите команду </w:t>
      </w:r>
      <w:r w:rsidRPr="00C12FBE">
        <w:rPr>
          <w:b/>
        </w:rPr>
        <w:t>show access-lists</w:t>
      </w:r>
      <w:r>
        <w:t>. Обратите внимание, что в выходных данных команды отображается информация о том, сколько раз каждый ACE был сопоставлен трафиком, который достиг интерфейса Gigabit Ethernet 0/0/0.</w:t>
      </w:r>
    </w:p>
    <w:p w14:paraId="6F946D8C" w14:textId="77777777" w:rsidR="00805564" w:rsidRPr="00123F9E" w:rsidRDefault="00805564" w:rsidP="00BF5A99">
      <w:pPr>
        <w:pStyle w:val="CMD"/>
        <w:rPr>
          <w:lang w:val="en-US"/>
        </w:rPr>
      </w:pPr>
      <w:r w:rsidRPr="00123F9E">
        <w:rPr>
          <w:lang w:val="en-US"/>
        </w:rPr>
        <w:t>R3#</w:t>
      </w:r>
      <w:r w:rsidRPr="00123F9E">
        <w:rPr>
          <w:b/>
          <w:lang w:val="en-US"/>
        </w:rPr>
        <w:t xml:space="preserve"> show access-lists 1</w:t>
      </w:r>
      <w:r w:rsidRPr="00123F9E">
        <w:rPr>
          <w:lang w:val="en-US"/>
        </w:rPr>
        <w:t xml:space="preserve"> </w:t>
      </w:r>
    </w:p>
    <w:p w14:paraId="2C3B9676" w14:textId="77777777" w:rsidR="00805564" w:rsidRPr="00123F9E" w:rsidRDefault="00805564" w:rsidP="00805564">
      <w:pPr>
        <w:pStyle w:val="CMDOutput"/>
        <w:rPr>
          <w:lang w:val="en-US"/>
        </w:rPr>
      </w:pPr>
      <w:r w:rsidRPr="00123F9E">
        <w:rPr>
          <w:lang w:val="en-US"/>
        </w:rPr>
        <w:t>Standard IP access list 1</w:t>
      </w:r>
    </w:p>
    <w:p w14:paraId="0507F76D" w14:textId="77777777" w:rsidR="00805564" w:rsidRPr="00123F9E" w:rsidRDefault="00805564" w:rsidP="00805564">
      <w:pPr>
        <w:pStyle w:val="CMDOutput"/>
        <w:rPr>
          <w:lang w:val="en-US"/>
        </w:rPr>
      </w:pPr>
      <w:r w:rsidRPr="00123F9E">
        <w:rPr>
          <w:lang w:val="en-US"/>
        </w:rPr>
        <w:t xml:space="preserve">    permit 192.168.10.0 0.0.0.255 (4 match(es)) </w:t>
      </w:r>
    </w:p>
    <w:p w14:paraId="1DABB9D0" w14:textId="77777777" w:rsidR="00805564" w:rsidRPr="00123F9E" w:rsidRDefault="00805564" w:rsidP="00805564">
      <w:pPr>
        <w:pStyle w:val="CMDOutput"/>
        <w:rPr>
          <w:lang w:val="en-US"/>
        </w:rPr>
      </w:pPr>
      <w:r w:rsidRPr="00123F9E">
        <w:rPr>
          <w:lang w:val="en-US"/>
        </w:rPr>
        <w:t xml:space="preserve">    permit 192.168.20.0 0.0.0.255 (4 match(es)) </w:t>
      </w:r>
    </w:p>
    <w:p w14:paraId="6004104A" w14:textId="77777777" w:rsidR="00805564" w:rsidRPr="00E03306" w:rsidRDefault="00805564" w:rsidP="00805564">
      <w:pPr>
        <w:pStyle w:val="CMDOutput"/>
      </w:pPr>
      <w:r w:rsidRPr="00123F9E">
        <w:rPr>
          <w:lang w:val="en-US"/>
        </w:rPr>
        <w:t xml:space="preserve">   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(4 </w:t>
      </w:r>
      <w:proofErr w:type="spellStart"/>
      <w:r>
        <w:t>match</w:t>
      </w:r>
      <w:proofErr w:type="spellEnd"/>
      <w:r>
        <w:t>(</w:t>
      </w:r>
      <w:proofErr w:type="spellStart"/>
      <w:r>
        <w:t>es</w:t>
      </w:r>
      <w:proofErr w:type="spellEnd"/>
      <w:r>
        <w:t xml:space="preserve">))  </w:t>
      </w:r>
    </w:p>
    <w:p w14:paraId="16F1DBC6" w14:textId="77777777" w:rsidR="00805564" w:rsidRDefault="00805564" w:rsidP="00805564">
      <w:pPr>
        <w:pStyle w:val="3"/>
      </w:pPr>
      <w:r>
        <w:t>Настройте стандартный именованный ACL-список.</w:t>
      </w:r>
    </w:p>
    <w:p w14:paraId="5788FC31" w14:textId="77777777" w:rsidR="00805564" w:rsidRDefault="00805564" w:rsidP="00805564">
      <w:pPr>
        <w:pStyle w:val="BodyTextL25"/>
      </w:pPr>
      <w:r>
        <w:t>Создайте стандартный именованный ACL-список, который соответствует следующему правилу: список должен разрешать доступ для трафика со всех узлов из сети 192.168.40.0/24 ко всем узлам в сети 192.168.10.0/24. Кроме того, доступ в сеть 192.168.10.0/24 должен быть разрешен только для узла PC-C. Этот список доступа должен быть назван BRANCH-OFFICE-POLICY.</w:t>
      </w:r>
    </w:p>
    <w:p w14:paraId="3D3FC5A8" w14:textId="77777777" w:rsidR="00BF5A99" w:rsidRDefault="00BF5A99" w:rsidP="00BF5A99">
      <w:pPr>
        <w:pStyle w:val="4"/>
      </w:pPr>
      <w:r>
        <w:t>Вопросы:</w:t>
      </w:r>
    </w:p>
    <w:p w14:paraId="528EA069" w14:textId="77777777" w:rsidR="00805564" w:rsidRDefault="00805564" w:rsidP="00BF5A99">
      <w:pPr>
        <w:pStyle w:val="BodyTextL25"/>
        <w:spacing w:before="0"/>
      </w:pPr>
      <w:r>
        <w:t>Следуя практическим рекомендациям Cisco, на каком маршрутизаторе вы разместите ACL-список?</w:t>
      </w:r>
    </w:p>
    <w:p w14:paraId="44ACC8F1" w14:textId="77777777" w:rsidR="00805564" w:rsidRPr="001A388D" w:rsidRDefault="00805564" w:rsidP="001A388D">
      <w:pPr>
        <w:pStyle w:val="AnswerLineL25"/>
        <w:rPr>
          <w:rStyle w:val="aff0"/>
          <w:i/>
          <w:iCs w:val="0"/>
          <w:color w:val="FFFFFF" w:themeColor="background1"/>
        </w:rPr>
      </w:pPr>
      <w:r>
        <w:rPr>
          <w:rStyle w:val="aff0"/>
          <w:i/>
          <w:color w:val="FFFFFF" w:themeColor="background1"/>
        </w:rPr>
        <w:t>Введите ваш ответ здесь.</w:t>
      </w:r>
    </w:p>
    <w:p w14:paraId="33A59580" w14:textId="103AC188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72652211" w14:textId="77777777" w:rsidR="00805564" w:rsidRDefault="00805564" w:rsidP="00805564">
      <w:pPr>
        <w:pStyle w:val="BodyTextL25"/>
      </w:pPr>
      <w:r>
        <w:t>На каком интерфейсе вы разместите этот список? В каком направлении вы его примените?</w:t>
      </w:r>
    </w:p>
    <w:p w14:paraId="2CD8ECD3" w14:textId="77777777" w:rsidR="00805564" w:rsidRPr="00AA1534" w:rsidRDefault="00805564" w:rsidP="00797AAC">
      <w:pPr>
        <w:pStyle w:val="AnswerLineL25"/>
        <w:spacing w:after="480"/>
      </w:pPr>
      <w:bookmarkStart w:id="5" w:name="_Hlk23406542"/>
      <w:r>
        <w:t>Введите ваш ответ здесь.</w:t>
      </w:r>
    </w:p>
    <w:bookmarkEnd w:id="5"/>
    <w:p w14:paraId="19021DDE" w14:textId="00250D1D" w:rsidR="00805564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01407E81" w14:textId="77777777" w:rsidR="00805564" w:rsidRDefault="00805564" w:rsidP="00AA1534">
      <w:pPr>
        <w:pStyle w:val="SubStepAlpha"/>
      </w:pPr>
      <w:r>
        <w:t>Создайте стандартный ACL-список под именем BRANCH-OFFICE-POLICY на маршрутизаторе R1.</w:t>
      </w:r>
    </w:p>
    <w:p w14:paraId="2241DED3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R1(config)#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access-list standard BRANCH-OFFICE-POLICY</w:t>
      </w:r>
    </w:p>
    <w:p w14:paraId="540E14D3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R1(config-std-</w:t>
      </w:r>
      <w:proofErr w:type="spellStart"/>
      <w:proofErr w:type="gramStart"/>
      <w:r w:rsidRPr="00123F9E">
        <w:rPr>
          <w:lang w:val="en-US"/>
        </w:rPr>
        <w:t>nacl</w:t>
      </w:r>
      <w:proofErr w:type="spellEnd"/>
      <w:r w:rsidRPr="00123F9E">
        <w:rPr>
          <w:lang w:val="en-US"/>
        </w:rPr>
        <w:t>)#</w:t>
      </w:r>
      <w:proofErr w:type="gramEnd"/>
      <w:r w:rsidRPr="00123F9E">
        <w:rPr>
          <w:b/>
          <w:lang w:val="en-US"/>
        </w:rPr>
        <w:t xml:space="preserve"> permit host 192.168.30.3</w:t>
      </w:r>
      <w:r w:rsidRPr="00123F9E">
        <w:rPr>
          <w:lang w:val="en-US"/>
        </w:rPr>
        <w:t xml:space="preserve"> </w:t>
      </w:r>
    </w:p>
    <w:p w14:paraId="3B41D5A1" w14:textId="77777777" w:rsidR="00805564" w:rsidRPr="00123F9E" w:rsidRDefault="00805564" w:rsidP="00805564">
      <w:pPr>
        <w:pStyle w:val="CMD"/>
        <w:rPr>
          <w:lang w:val="en-US"/>
        </w:rPr>
      </w:pPr>
      <w:r w:rsidRPr="00123F9E">
        <w:rPr>
          <w:lang w:val="en-US"/>
        </w:rPr>
        <w:t>R1(config-std-</w:t>
      </w:r>
      <w:proofErr w:type="spellStart"/>
      <w:proofErr w:type="gramStart"/>
      <w:r w:rsidRPr="00123F9E">
        <w:rPr>
          <w:lang w:val="en-US"/>
        </w:rPr>
        <w:t>nacl</w:t>
      </w:r>
      <w:proofErr w:type="spellEnd"/>
      <w:r w:rsidRPr="00123F9E">
        <w:rPr>
          <w:lang w:val="en-US"/>
        </w:rPr>
        <w:t>)#</w:t>
      </w:r>
      <w:proofErr w:type="gramEnd"/>
      <w:r w:rsidRPr="00123F9E">
        <w:rPr>
          <w:b/>
          <w:lang w:val="en-US"/>
        </w:rPr>
        <w:t xml:space="preserve"> permit 192.168.40.0 0.0.0.255</w:t>
      </w:r>
      <w:r w:rsidRPr="00123F9E">
        <w:rPr>
          <w:lang w:val="en-US"/>
        </w:rPr>
        <w:t xml:space="preserve"> </w:t>
      </w:r>
    </w:p>
    <w:p w14:paraId="67AD6418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R1(config-std-</w:t>
      </w:r>
      <w:proofErr w:type="spellStart"/>
      <w:proofErr w:type="gramStart"/>
      <w:r w:rsidRPr="00123F9E">
        <w:rPr>
          <w:lang w:val="en-US"/>
        </w:rPr>
        <w:t>nacl</w:t>
      </w:r>
      <w:proofErr w:type="spellEnd"/>
      <w:r w:rsidRPr="00123F9E">
        <w:rPr>
          <w:lang w:val="en-US"/>
        </w:rPr>
        <w:t>)#</w:t>
      </w:r>
      <w:proofErr w:type="gramEnd"/>
      <w:r w:rsidRPr="00123F9E">
        <w:rPr>
          <w:b/>
          <w:lang w:val="en-US"/>
        </w:rPr>
        <w:t xml:space="preserve"> end</w:t>
      </w:r>
      <w:r w:rsidRPr="00123F9E">
        <w:rPr>
          <w:lang w:val="en-US"/>
        </w:rPr>
        <w:t xml:space="preserve"> </w:t>
      </w:r>
    </w:p>
    <w:p w14:paraId="01E5C80F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R1#</w:t>
      </w:r>
    </w:p>
    <w:p w14:paraId="6738AB08" w14:textId="77777777" w:rsidR="00805564" w:rsidRPr="00123F9E" w:rsidRDefault="00805564" w:rsidP="00805564">
      <w:pPr>
        <w:pStyle w:val="CMDOutput"/>
        <w:rPr>
          <w:lang w:val="en-US"/>
        </w:rPr>
      </w:pPr>
      <w:r w:rsidRPr="00123F9E">
        <w:rPr>
          <w:lang w:val="en-US"/>
        </w:rPr>
        <w:t>*Feb 15 15:56:55.707: %SYS-5-CONFIG_I: Configured from console by console</w:t>
      </w:r>
    </w:p>
    <w:p w14:paraId="04064BF9" w14:textId="77777777" w:rsidR="00BF5A99" w:rsidRDefault="00BF5A99" w:rsidP="00BF5A99">
      <w:pPr>
        <w:pStyle w:val="4"/>
      </w:pPr>
      <w:r>
        <w:t>Вопрос:</w:t>
      </w:r>
    </w:p>
    <w:p w14:paraId="009D2F75" w14:textId="77777777" w:rsidR="00805564" w:rsidRDefault="00805564" w:rsidP="00BF5A99">
      <w:pPr>
        <w:pStyle w:val="BodyTextL50"/>
        <w:spacing w:before="0"/>
      </w:pPr>
      <w:r>
        <w:t xml:space="preserve">Посмотрите на первый ACE в списке доступа. Каков еще один способ написать это? </w:t>
      </w:r>
    </w:p>
    <w:p w14:paraId="078601F5" w14:textId="209A6E14" w:rsidR="00805564" w:rsidRPr="002B0327" w:rsidRDefault="00123F9E" w:rsidP="00805564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3B05D90D" w14:textId="77777777" w:rsidR="00805564" w:rsidRDefault="00805564" w:rsidP="00AA1534">
      <w:pPr>
        <w:pStyle w:val="SubStepAlpha"/>
      </w:pPr>
      <w:r>
        <w:t>Примените ACL-список к подходящему интерфейсу в нужном направлении.</w:t>
      </w:r>
    </w:p>
    <w:p w14:paraId="6A649D07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R1# </w:t>
      </w:r>
      <w:r w:rsidRPr="00123F9E">
        <w:rPr>
          <w:b/>
          <w:lang w:val="en-US"/>
        </w:rPr>
        <w:t>config t</w:t>
      </w:r>
    </w:p>
    <w:p w14:paraId="30E8FAD9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R1(config)#</w:t>
      </w:r>
      <w:r w:rsidRPr="00123F9E">
        <w:rPr>
          <w:b/>
          <w:lang w:val="en-US"/>
        </w:rPr>
        <w:t xml:space="preserve"> interface g0/0/0</w:t>
      </w:r>
    </w:p>
    <w:p w14:paraId="74EC207C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R1(config-</w:t>
      </w:r>
      <w:proofErr w:type="gramStart"/>
      <w:r w:rsidRPr="00123F9E">
        <w:rPr>
          <w:lang w:val="en-US"/>
        </w:rPr>
        <w:t>if)#</w:t>
      </w:r>
      <w:proofErr w:type="gramEnd"/>
      <w:r w:rsidRPr="00123F9E">
        <w:rPr>
          <w:b/>
          <w:lang w:val="en-US"/>
        </w:rPr>
        <w:t xml:space="preserve">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access-group BRANCH-OFFICE-POLICY out</w:t>
      </w:r>
      <w:r w:rsidRPr="00123F9E">
        <w:rPr>
          <w:lang w:val="en-US"/>
        </w:rPr>
        <w:t xml:space="preserve">  </w:t>
      </w:r>
    </w:p>
    <w:p w14:paraId="21A72418" w14:textId="77777777" w:rsidR="00805564" w:rsidRDefault="00805564" w:rsidP="00AA1534">
      <w:pPr>
        <w:pStyle w:val="SubStepAlpha"/>
      </w:pPr>
      <w:r>
        <w:t>Проверьте именованный ACL-список.</w:t>
      </w:r>
    </w:p>
    <w:p w14:paraId="242067B0" w14:textId="77777777" w:rsidR="00805564" w:rsidRPr="00EF2DB8" w:rsidRDefault="00805564" w:rsidP="00AA1534">
      <w:pPr>
        <w:pStyle w:val="SubStepNum"/>
      </w:pPr>
      <w:r>
        <w:t>На R1 выполните команду show access-lists.</w:t>
      </w:r>
    </w:p>
    <w:p w14:paraId="0A36A2E8" w14:textId="77777777" w:rsidR="00805564" w:rsidRPr="00123F9E" w:rsidRDefault="00805564" w:rsidP="00805564">
      <w:pPr>
        <w:pStyle w:val="CMDL75"/>
        <w:rPr>
          <w:rStyle w:val="AnswerGray"/>
          <w:lang w:val="en-US"/>
        </w:rPr>
      </w:pPr>
      <w:r w:rsidRPr="00123F9E">
        <w:rPr>
          <w:lang w:val="en-US"/>
        </w:rPr>
        <w:t xml:space="preserve">R1# </w:t>
      </w:r>
      <w:r w:rsidRPr="00123F9E">
        <w:rPr>
          <w:b/>
          <w:lang w:val="en-US"/>
        </w:rPr>
        <w:t>show access-lists</w:t>
      </w:r>
    </w:p>
    <w:p w14:paraId="6D145B32" w14:textId="77777777" w:rsidR="00805564" w:rsidRPr="00123F9E" w:rsidRDefault="00805564" w:rsidP="00805564">
      <w:pPr>
        <w:pStyle w:val="CMDOutputL75"/>
        <w:rPr>
          <w:rStyle w:val="AnswerGray"/>
          <w:lang w:val="en-US"/>
        </w:rPr>
      </w:pPr>
      <w:r w:rsidRPr="00123F9E">
        <w:rPr>
          <w:lang w:val="en-US"/>
        </w:rPr>
        <w:t>Standard IP access list BRANCH-OFFICE-POLICY</w:t>
      </w:r>
    </w:p>
    <w:p w14:paraId="40FB80DB" w14:textId="77777777" w:rsidR="00805564" w:rsidRDefault="00805564" w:rsidP="00805564">
      <w:pPr>
        <w:pStyle w:val="CMDOutputL75"/>
      </w:pPr>
      <w:r w:rsidRPr="00123F9E">
        <w:rPr>
          <w:lang w:val="en-US"/>
        </w:rPr>
        <w:t xml:space="preserve">    </w:t>
      </w:r>
      <w:r>
        <w:t xml:space="preserve">10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192.168.30.3  </w:t>
      </w:r>
    </w:p>
    <w:p w14:paraId="0B8B166C" w14:textId="77777777" w:rsidR="00805564" w:rsidRDefault="00805564" w:rsidP="00805564">
      <w:pPr>
        <w:pStyle w:val="CMDOutputL75"/>
      </w:pPr>
      <w:r>
        <w:t xml:space="preserve">    20 permit 192.168.40.0 0.0.0.255 </w:t>
      </w:r>
    </w:p>
    <w:p w14:paraId="71E7DDEF" w14:textId="77777777" w:rsidR="00BF5A99" w:rsidRDefault="00BF5A99" w:rsidP="00BF5A99">
      <w:pPr>
        <w:pStyle w:val="4"/>
      </w:pPr>
      <w:r>
        <w:t>Вопрос:</w:t>
      </w:r>
    </w:p>
    <w:p w14:paraId="673A1C92" w14:textId="77777777" w:rsidR="00805564" w:rsidRPr="0099665A" w:rsidRDefault="00805564" w:rsidP="00BF5A99">
      <w:pPr>
        <w:pStyle w:val="BodyTextL75"/>
        <w:spacing w:before="0"/>
      </w:pPr>
      <w:r>
        <w:t>Существуют ли различия между ACL-списком на маршрутизаторе R1 и ACL-списком на маршрутизаторе R3? Если да, в чем они заключаются?</w:t>
      </w:r>
    </w:p>
    <w:p w14:paraId="3B670BE5" w14:textId="77777777" w:rsidR="00805564" w:rsidRPr="00AA1534" w:rsidRDefault="00805564" w:rsidP="00797AAC">
      <w:pPr>
        <w:pStyle w:val="AnswerLineL75"/>
        <w:spacing w:after="1200"/>
      </w:pPr>
      <w:r>
        <w:t>Введите ваш ответ здесь.</w:t>
      </w:r>
    </w:p>
    <w:p w14:paraId="7B401785" w14:textId="75F56DB5" w:rsidR="00805564" w:rsidRPr="009366B6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64D34685" w14:textId="77777777" w:rsidR="00805564" w:rsidRPr="00EF2DB8" w:rsidRDefault="00805564" w:rsidP="00AA1534">
      <w:pPr>
        <w:pStyle w:val="SubStepNum"/>
      </w:pPr>
      <w:r>
        <w:t xml:space="preserve">На R1 выполните команду </w:t>
      </w:r>
      <w:r>
        <w:rPr>
          <w:b/>
        </w:rPr>
        <w:t>show ip interface g0/0/0</w:t>
      </w:r>
      <w:r>
        <w:t>, чтобы проверить, что ACL настроен на интерфейсе.</w:t>
      </w:r>
    </w:p>
    <w:p w14:paraId="18454A3D" w14:textId="77777777" w:rsidR="00805564" w:rsidRPr="00123F9E" w:rsidRDefault="00805564" w:rsidP="00805564">
      <w:pPr>
        <w:pStyle w:val="CMDL75"/>
        <w:rPr>
          <w:b/>
          <w:lang w:val="en-US"/>
        </w:rPr>
      </w:pPr>
      <w:r w:rsidRPr="00123F9E">
        <w:rPr>
          <w:lang w:val="en-US"/>
        </w:rPr>
        <w:t xml:space="preserve">R1# </w:t>
      </w:r>
      <w:r w:rsidRPr="00123F9E">
        <w:rPr>
          <w:b/>
          <w:lang w:val="en-US"/>
        </w:rPr>
        <w:t xml:space="preserve">show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interface g0/0/0</w:t>
      </w:r>
    </w:p>
    <w:p w14:paraId="353DCB8B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>GigabitEthernet0/0/0 is up, line protocol is up (connected)</w:t>
      </w:r>
    </w:p>
    <w:p w14:paraId="1EB674FB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Internet address is 192.168.10.1/24</w:t>
      </w:r>
    </w:p>
    <w:p w14:paraId="58B280B9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Broadcast address is 255.255.255.255</w:t>
      </w:r>
    </w:p>
    <w:p w14:paraId="5301143E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Address determined by setup command</w:t>
      </w:r>
    </w:p>
    <w:p w14:paraId="6B7282F6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MTU is 1500 bytes</w:t>
      </w:r>
    </w:p>
    <w:p w14:paraId="2316FB8C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Helper address is not set</w:t>
      </w:r>
    </w:p>
    <w:p w14:paraId="43BCFE27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Directed broadcast forwarding is disabled</w:t>
      </w:r>
    </w:p>
    <w:p w14:paraId="446F0545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Outgoing access list is BRANCH-OFFICE-POLICY</w:t>
      </w:r>
    </w:p>
    <w:p w14:paraId="7229FF81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lastRenderedPageBreak/>
        <w:t xml:space="preserve">  Inbound access list is not set</w:t>
      </w:r>
    </w:p>
    <w:p w14:paraId="503BF717" w14:textId="77777777" w:rsidR="00805564" w:rsidRPr="00AA4F36" w:rsidRDefault="00805564" w:rsidP="00805564">
      <w:pPr>
        <w:pStyle w:val="CMDOutputL75"/>
        <w:rPr>
          <w:rStyle w:val="AnswerGray"/>
        </w:rPr>
      </w:pPr>
      <w:r>
        <w:t>&lt;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omitted</w:t>
      </w:r>
      <w:proofErr w:type="spellEnd"/>
      <w:r>
        <w:t>&gt;</w:t>
      </w:r>
    </w:p>
    <w:p w14:paraId="278317AE" w14:textId="77777777" w:rsidR="00BF5A99" w:rsidRDefault="00BF5A99" w:rsidP="00BF5A99">
      <w:pPr>
        <w:pStyle w:val="4"/>
      </w:pPr>
      <w:r>
        <w:t>Вопрос:</w:t>
      </w:r>
    </w:p>
    <w:p w14:paraId="6B303E62" w14:textId="77777777" w:rsidR="00805564" w:rsidRDefault="00805564" w:rsidP="00BF5A99">
      <w:pPr>
        <w:pStyle w:val="BodyTextL75"/>
        <w:spacing w:before="0"/>
      </w:pPr>
      <w:r>
        <w:t>Проверьте работу ACL-списка. Из узла PC-C отправьте эхо-запрос на IP-адрес узла PC-A. Получены ли ответы на ping-запросы?</w:t>
      </w:r>
    </w:p>
    <w:p w14:paraId="34D61D14" w14:textId="77777777" w:rsidR="00805564" w:rsidRPr="00AA1534" w:rsidRDefault="00805564" w:rsidP="00AA1534">
      <w:pPr>
        <w:pStyle w:val="AnswerLineL75"/>
      </w:pPr>
      <w:r>
        <w:t>Введите ваш ответ здесь.</w:t>
      </w:r>
    </w:p>
    <w:p w14:paraId="15265C43" w14:textId="0B519161" w:rsidR="00805564" w:rsidRDefault="00123F9E" w:rsidP="00805564">
      <w:pPr>
        <w:pStyle w:val="BodyTextL75"/>
      </w:pPr>
      <w:r>
        <w:rPr>
          <w:rStyle w:val="AnswerGray"/>
        </w:rPr>
        <w:t xml:space="preserve"> </w:t>
      </w:r>
    </w:p>
    <w:p w14:paraId="7BAE4191" w14:textId="77777777" w:rsidR="00805564" w:rsidRPr="00EF2DB8" w:rsidRDefault="00805564" w:rsidP="00AA1534">
      <w:pPr>
        <w:pStyle w:val="SubStepNum"/>
      </w:pPr>
      <w:r>
        <w:t xml:space="preserve">Проверьте ACL-список, чтобы удостовериться, что доступ к сети 192.168.10.0/24 настроен только на узле PC-C. Вам нужно выполнить расширенный эхо-запрос и использовать адрес G0/0/0 на маршрутизаторе R3 в качестве источника. Отправьте эхо-запрос на IP-адрес компьютера PC-A. </w:t>
      </w:r>
    </w:p>
    <w:p w14:paraId="67163F99" w14:textId="77777777" w:rsidR="00805564" w:rsidRPr="00EF2DB8" w:rsidRDefault="00805564" w:rsidP="00805564">
      <w:pPr>
        <w:pStyle w:val="CMDOutput"/>
        <w:ind w:left="1080"/>
      </w:pPr>
      <w:r>
        <w:t xml:space="preserve">R3# </w:t>
      </w:r>
      <w:r w:rsidRPr="00EF2DB8">
        <w:rPr>
          <w:b/>
        </w:rPr>
        <w:t>ping</w:t>
      </w:r>
    </w:p>
    <w:p w14:paraId="5B92CE63" w14:textId="77777777" w:rsidR="00805564" w:rsidRPr="00EF2DB8" w:rsidRDefault="00805564" w:rsidP="00805564">
      <w:pPr>
        <w:pStyle w:val="CMDOutput"/>
        <w:ind w:left="1080"/>
      </w:pPr>
      <w:r>
        <w:t>Protocol [ip]:</w:t>
      </w:r>
    </w:p>
    <w:p w14:paraId="2A0484D5" w14:textId="77777777" w:rsidR="00805564" w:rsidRPr="00EF2DB8" w:rsidRDefault="00805564" w:rsidP="00805564">
      <w:pPr>
        <w:pStyle w:val="CMDOutput"/>
        <w:ind w:left="1080"/>
      </w:pPr>
      <w:r>
        <w:t xml:space="preserve">Target IP address: </w:t>
      </w:r>
      <w:r w:rsidRPr="00EF2DB8">
        <w:rPr>
          <w:b/>
        </w:rPr>
        <w:t>192.168.10.3</w:t>
      </w:r>
    </w:p>
    <w:p w14:paraId="0A68A331" w14:textId="77777777" w:rsidR="00805564" w:rsidRPr="00EF2DB8" w:rsidRDefault="00805564" w:rsidP="00805564">
      <w:pPr>
        <w:pStyle w:val="CMDOutput"/>
        <w:ind w:left="1080"/>
      </w:pPr>
      <w:r>
        <w:t xml:space="preserve">Repeat count [5]: </w:t>
      </w:r>
    </w:p>
    <w:p w14:paraId="6B495109" w14:textId="77777777" w:rsidR="00805564" w:rsidRPr="00EF2DB8" w:rsidRDefault="00805564" w:rsidP="00805564">
      <w:pPr>
        <w:pStyle w:val="CMDOutput"/>
        <w:ind w:left="1080"/>
      </w:pPr>
      <w:r>
        <w:t xml:space="preserve">Datagram size [100]: </w:t>
      </w:r>
    </w:p>
    <w:p w14:paraId="76B6B5FC" w14:textId="77777777" w:rsidR="00805564" w:rsidRPr="00EF2DB8" w:rsidRDefault="00805564" w:rsidP="00805564">
      <w:pPr>
        <w:pStyle w:val="CMDOutput"/>
        <w:ind w:left="1080"/>
      </w:pPr>
      <w:r>
        <w:t>Timeout in seconds [2]:</w:t>
      </w:r>
    </w:p>
    <w:p w14:paraId="5A707E27" w14:textId="77777777" w:rsidR="00805564" w:rsidRPr="00EF2DB8" w:rsidRDefault="00805564" w:rsidP="00805564">
      <w:pPr>
        <w:pStyle w:val="CMDOutput"/>
        <w:ind w:left="1080"/>
      </w:pPr>
      <w:r>
        <w:rPr>
          <w:highlight w:val="yellow"/>
        </w:rPr>
        <w:t>Extended commands [n]: y</w:t>
      </w:r>
    </w:p>
    <w:p w14:paraId="28A496E1" w14:textId="77777777" w:rsidR="00805564" w:rsidRPr="00EF2DB8" w:rsidRDefault="00805564" w:rsidP="00805564">
      <w:pPr>
        <w:pStyle w:val="CMDOutput"/>
        <w:ind w:left="1080"/>
      </w:pPr>
      <w:r>
        <w:rPr>
          <w:highlight w:val="yellow"/>
        </w:rPr>
        <w:t>Source address or interface: 192.168.30.1</w:t>
      </w:r>
    </w:p>
    <w:p w14:paraId="4D3D011E" w14:textId="77777777" w:rsidR="00805564" w:rsidRPr="00EF2DB8" w:rsidRDefault="00805564" w:rsidP="00805564">
      <w:pPr>
        <w:pStyle w:val="CMDOutput"/>
        <w:ind w:left="1080"/>
      </w:pPr>
      <w:r>
        <w:t xml:space="preserve">Type of service [0]: </w:t>
      </w:r>
    </w:p>
    <w:p w14:paraId="3860AB66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>Set DF bit in IP header? [no]:</w:t>
      </w:r>
    </w:p>
    <w:p w14:paraId="6F9C372D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>Validate reply data? [no]:</w:t>
      </w:r>
    </w:p>
    <w:p w14:paraId="56FDB25B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>Data pattern [0x0000ABCD]:</w:t>
      </w:r>
    </w:p>
    <w:p w14:paraId="5DB03462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 xml:space="preserve">Loose, Strict, Record, Timestamp, Verbose[none]: </w:t>
      </w:r>
    </w:p>
    <w:p w14:paraId="4BD67FF3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 xml:space="preserve">Sweep range of sizes [n]: </w:t>
      </w:r>
    </w:p>
    <w:p w14:paraId="7EF759C7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>Type escape sequence to abort.</w:t>
      </w:r>
    </w:p>
    <w:p w14:paraId="723C1296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 xml:space="preserve">Sending 5, 100-byte ICMP </w:t>
      </w:r>
      <w:proofErr w:type="spellStart"/>
      <w:r w:rsidRPr="00123F9E">
        <w:rPr>
          <w:lang w:val="en-US"/>
        </w:rPr>
        <w:t>Echos</w:t>
      </w:r>
      <w:proofErr w:type="spellEnd"/>
      <w:r w:rsidRPr="00123F9E">
        <w:rPr>
          <w:lang w:val="en-US"/>
        </w:rPr>
        <w:t xml:space="preserve"> to 192.168.10.3, timeout is 2 seconds:</w:t>
      </w:r>
    </w:p>
    <w:p w14:paraId="05A208E5" w14:textId="77777777" w:rsidR="00805564" w:rsidRPr="00123F9E" w:rsidRDefault="00805564" w:rsidP="00805564">
      <w:pPr>
        <w:pStyle w:val="CMDOutput"/>
        <w:ind w:left="1080"/>
        <w:rPr>
          <w:lang w:val="en-US"/>
        </w:rPr>
      </w:pPr>
      <w:r w:rsidRPr="00123F9E">
        <w:rPr>
          <w:lang w:val="en-US"/>
        </w:rPr>
        <w:t>Packet sent with a source address of 192.168.30.1</w:t>
      </w:r>
    </w:p>
    <w:p w14:paraId="343BEB2B" w14:textId="77777777" w:rsidR="009366B6" w:rsidRPr="00EF2DB8" w:rsidRDefault="00805564" w:rsidP="009366B6">
      <w:pPr>
        <w:pStyle w:val="CMDOutput"/>
        <w:ind w:left="1080"/>
      </w:pPr>
      <w:r>
        <w:t>U.U.U</w:t>
      </w:r>
    </w:p>
    <w:p w14:paraId="79B9B060" w14:textId="77777777" w:rsidR="00BF5A99" w:rsidRDefault="00BF5A99" w:rsidP="00BF5A99">
      <w:pPr>
        <w:pStyle w:val="4"/>
      </w:pPr>
      <w:r>
        <w:t>Вопрос:</w:t>
      </w:r>
    </w:p>
    <w:p w14:paraId="63B05852" w14:textId="77777777" w:rsidR="00805564" w:rsidRPr="00EF2DB8" w:rsidRDefault="00805564" w:rsidP="00BF5A99">
      <w:pPr>
        <w:pStyle w:val="BodyTextL75"/>
        <w:spacing w:before="0"/>
      </w:pPr>
      <w:r>
        <w:t>Успешно ли выполнена проверка связи?</w:t>
      </w:r>
    </w:p>
    <w:p w14:paraId="7F392EF5" w14:textId="77777777" w:rsidR="00805564" w:rsidRPr="002B0327" w:rsidRDefault="00805564" w:rsidP="002B0327">
      <w:pPr>
        <w:pStyle w:val="AnswerLineL75"/>
      </w:pPr>
      <w:bookmarkStart w:id="6" w:name="_Hlk23409353"/>
      <w:r>
        <w:t>Введите ваш ответ здесь.</w:t>
      </w:r>
    </w:p>
    <w:bookmarkEnd w:id="6"/>
    <w:p w14:paraId="4FCB5FCB" w14:textId="4C45DE09" w:rsidR="00805564" w:rsidRPr="00C62828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4826D313" w14:textId="77777777" w:rsidR="00AA1534" w:rsidRDefault="00805564" w:rsidP="00AA1534">
      <w:pPr>
        <w:pStyle w:val="SubStepNum"/>
      </w:pPr>
      <w:r>
        <w:t>Проверьте, пропускает ли ACL-список трафик из сети 192.168.40.0/24 в сеть 192.168.10.0/24. Из командной строки узла PC-D отправьте эхо-запрос на IP-адрес PC-A.</w:t>
      </w:r>
    </w:p>
    <w:p w14:paraId="147C6210" w14:textId="77777777" w:rsidR="00AA1534" w:rsidRDefault="00AA1534" w:rsidP="00AA1534">
      <w:pPr>
        <w:pStyle w:val="4"/>
      </w:pPr>
      <w:r>
        <w:t>Вопрос:</w:t>
      </w:r>
    </w:p>
    <w:p w14:paraId="02CAB158" w14:textId="77777777" w:rsidR="00805564" w:rsidRPr="00D90354" w:rsidRDefault="00805564" w:rsidP="00AA1534">
      <w:pPr>
        <w:pStyle w:val="BodyTextL75"/>
        <w:spacing w:before="0"/>
      </w:pPr>
      <w:r>
        <w:t>Успешно ли выполнена проверка связи?</w:t>
      </w:r>
    </w:p>
    <w:p w14:paraId="350232EB" w14:textId="77777777" w:rsidR="00805564" w:rsidRPr="00AA1534" w:rsidRDefault="00805564" w:rsidP="00AA1534">
      <w:pPr>
        <w:pStyle w:val="AnswerLineL75"/>
      </w:pPr>
      <w:r>
        <w:t>Введите ваш ответ здесь.</w:t>
      </w:r>
    </w:p>
    <w:p w14:paraId="306832D2" w14:textId="2575AE5F" w:rsidR="00805564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28727DC7" w14:textId="77777777" w:rsidR="009366B6" w:rsidRPr="009366B6" w:rsidRDefault="009366B6" w:rsidP="009366B6">
      <w:pPr>
        <w:pStyle w:val="ConfigWindow"/>
      </w:pPr>
      <w:r>
        <w:t>Закройте окно настройки.</w:t>
      </w:r>
    </w:p>
    <w:p w14:paraId="4B500CD1" w14:textId="77777777" w:rsidR="00805564" w:rsidRDefault="00805564" w:rsidP="009366B6">
      <w:pPr>
        <w:pStyle w:val="2"/>
        <w:spacing w:before="120"/>
      </w:pPr>
      <w:r>
        <w:t>Изменение стандартного ACL-списка</w:t>
      </w:r>
    </w:p>
    <w:p w14:paraId="59087961" w14:textId="77777777" w:rsidR="00805564" w:rsidRDefault="00805564" w:rsidP="00805564">
      <w:pPr>
        <w:pStyle w:val="BodyTextL25"/>
      </w:pPr>
      <w:r>
        <w:t xml:space="preserve">Политика безопасности нередко претерпевает изменения. По этой причине ACL-списки тоже необходимо изменять. В части 3 необходимо изменить один из ранее настроенных списков контроля доступа для соответствия новой политике безопасности. </w:t>
      </w:r>
    </w:p>
    <w:p w14:paraId="352554B5" w14:textId="77777777" w:rsidR="00805564" w:rsidRDefault="00805564" w:rsidP="00805564">
      <w:pPr>
        <w:pStyle w:val="BodyTextL25"/>
      </w:pPr>
      <w:r>
        <w:t>Попытка выполнить эхо-запрос сервера по адресу 209.165.200.254 с PC-A. Обратите внимание, что эхо-запрос не был успешным. ACL на R1 блокирует возврат интернет-трафика на PC-A. Это связано с тем, что адрес источника в возвращаемых пакетах не входит в диапазон разрешенных адресов.</w:t>
      </w:r>
    </w:p>
    <w:p w14:paraId="742F6EC1" w14:textId="77777777" w:rsidR="00805564" w:rsidRDefault="00805564" w:rsidP="00805564">
      <w:pPr>
        <w:pStyle w:val="BodyTextL25"/>
      </w:pPr>
      <w:r>
        <w:lastRenderedPageBreak/>
        <w:t xml:space="preserve">Руководство решило, что пользователи из сети 209.165.200.224/27 должны получить полный доступ к сети 192.168.10.0/24. Также руководство хочет, чтобы правила в ACL-списках на всех их маршрутизаторах выполнялись последовательно. В конце всех ACL-списков должна быть внесена запись ACE </w:t>
      </w:r>
      <w:r w:rsidRPr="00852497">
        <w:rPr>
          <w:b/>
        </w:rPr>
        <w:t>deny any</w:t>
      </w:r>
      <w:r>
        <w:t>. Вам необходимо изменить ACL-список с именем BRANCH-OFFICE-POLICY.</w:t>
      </w:r>
    </w:p>
    <w:p w14:paraId="5AB8DB7F" w14:textId="77777777" w:rsidR="00805564" w:rsidRDefault="00805564" w:rsidP="00805564">
      <w:pPr>
        <w:pStyle w:val="BodyTextL25"/>
      </w:pPr>
      <w:r>
        <w:t>Также вам предстоит добавить в этот список ACL две дополнительные строки. Это можно сделать двумя способами:</w:t>
      </w:r>
    </w:p>
    <w:p w14:paraId="00C97ADF" w14:textId="77777777" w:rsidR="00805564" w:rsidRDefault="00805564" w:rsidP="00805564">
      <w:pPr>
        <w:pStyle w:val="BodyTextL25"/>
      </w:pPr>
      <w:r>
        <w:rPr>
          <w:b/>
        </w:rPr>
        <w:t xml:space="preserve">Вариант 1: Выполните команду </w:t>
      </w:r>
      <w:r>
        <w:t>no access-list standard BRANCH-OFFICE-POLICY</w:t>
      </w:r>
      <w:r>
        <w:rPr>
          <w:b/>
        </w:rPr>
        <w:t xml:space="preserve"> </w:t>
      </w:r>
      <w:r w:rsidRPr="000172CC">
        <w:t xml:space="preserve">в режиме глобальной конфигурации. Это приведет к удалению списка ACL с маршрутизатора. В зависимости от IOS маршрутизатора, произойдет один из следующих вариантов: вся фильтрация пакетов будет отменена, и все пакеты будут пропускаться через маршрутизатор; либо, поскольку введена команда </w:t>
      </w:r>
      <w:r>
        <w:rPr>
          <w:b/>
        </w:rPr>
        <w:t>ip access-group</w:t>
      </w:r>
      <w:r w:rsidRPr="000172CC">
        <w:t xml:space="preserve"> на интерфейсе G0/1, фильтрация останется прежней. В любом случае, когда ACL-список будет удален, вы сможете заново ввести весь ACL-список или вырезать и вставить записи из текстового редактора.</w:t>
      </w:r>
    </w:p>
    <w:p w14:paraId="4C7B676C" w14:textId="77777777" w:rsidR="00805564" w:rsidRDefault="00805564" w:rsidP="00805564">
      <w:pPr>
        <w:pStyle w:val="BodyTextL25"/>
      </w:pPr>
      <w:r>
        <w:rPr>
          <w:b/>
        </w:rPr>
        <w:t>Вариант 2:</w:t>
      </w:r>
      <w:r>
        <w:t xml:space="preserve"> ACL-списки можно изменить, не удаляя, добавив или удалив конкретные строки из ACL-списка. Этот вариант наиболее удобен, особенно в случае если ACL-список содержит много записей. При повторном вводе всего ACL-списка или при вырезании и копировании могут возникнуть ошибки. В изменении определенных строк в списках ACL нет ничего сложного.</w:t>
      </w:r>
    </w:p>
    <w:p w14:paraId="353B6CBC" w14:textId="77777777" w:rsidR="00805564" w:rsidRPr="000172CC" w:rsidRDefault="00805564" w:rsidP="00805564">
      <w:pPr>
        <w:pStyle w:val="BodyTextL25"/>
      </w:pPr>
      <w:r>
        <w:t>Для этого задания используйте вариант 2.</w:t>
      </w:r>
    </w:p>
    <w:p w14:paraId="43C726B6" w14:textId="77777777" w:rsidR="00805564" w:rsidRDefault="00805564" w:rsidP="00805564">
      <w:pPr>
        <w:pStyle w:val="3"/>
      </w:pPr>
      <w:r>
        <w:t>Изменение стандартного именованного ACL-списка.</w:t>
      </w:r>
    </w:p>
    <w:p w14:paraId="4A24F9B8" w14:textId="77777777" w:rsidR="00805564" w:rsidRDefault="00805564" w:rsidP="009366B6">
      <w:pPr>
        <w:pStyle w:val="SubStepAlpha"/>
        <w:spacing w:after="0"/>
      </w:pPr>
      <w:r>
        <w:t xml:space="preserve">На R1 выполните команду </w:t>
      </w:r>
      <w:r>
        <w:rPr>
          <w:b/>
        </w:rPr>
        <w:t>show access-lists.</w:t>
      </w:r>
    </w:p>
    <w:p w14:paraId="078CED60" w14:textId="77777777" w:rsidR="009366B6" w:rsidRPr="00AB358A" w:rsidRDefault="009366B6" w:rsidP="009366B6">
      <w:pPr>
        <w:pStyle w:val="ConfigWindow"/>
      </w:pPr>
      <w:r>
        <w:t>Откройте окно конфигурации</w:t>
      </w:r>
    </w:p>
    <w:p w14:paraId="447B3412" w14:textId="77777777" w:rsidR="00805564" w:rsidRPr="000F50B8" w:rsidRDefault="00805564" w:rsidP="00805564">
      <w:pPr>
        <w:pStyle w:val="CMD"/>
        <w:rPr>
          <w:b/>
        </w:rPr>
      </w:pPr>
      <w:r>
        <w:t xml:space="preserve">R1# </w:t>
      </w:r>
      <w:r>
        <w:rPr>
          <w:b/>
        </w:rPr>
        <w:t>show access-lists</w:t>
      </w:r>
    </w:p>
    <w:p w14:paraId="45897938" w14:textId="77777777" w:rsidR="00805564" w:rsidRPr="00123F9E" w:rsidRDefault="00805564" w:rsidP="00805564">
      <w:pPr>
        <w:pStyle w:val="CMDOutput"/>
        <w:rPr>
          <w:lang w:val="en-US"/>
        </w:rPr>
      </w:pPr>
      <w:r w:rsidRPr="00123F9E">
        <w:rPr>
          <w:lang w:val="en-US"/>
        </w:rPr>
        <w:t>Standard IP access list BRANCH-OFFICE-POLICY</w:t>
      </w:r>
    </w:p>
    <w:p w14:paraId="45FC3BA6" w14:textId="77777777" w:rsidR="00805564" w:rsidRDefault="00805564" w:rsidP="00805564">
      <w:pPr>
        <w:pStyle w:val="CMDOutput"/>
      </w:pPr>
      <w:r w:rsidRPr="00123F9E">
        <w:rPr>
          <w:lang w:val="en-US"/>
        </w:rPr>
        <w:t xml:space="preserve">    </w:t>
      </w:r>
      <w:r>
        <w:t xml:space="preserve">10 </w:t>
      </w:r>
      <w:proofErr w:type="spellStart"/>
      <w:r>
        <w:t>permit</w:t>
      </w:r>
      <w:proofErr w:type="spellEnd"/>
      <w:r>
        <w:t xml:space="preserve"> 192.168.30.3 (8 </w:t>
      </w:r>
      <w:proofErr w:type="spellStart"/>
      <w:r>
        <w:t>matches</w:t>
      </w:r>
      <w:proofErr w:type="spellEnd"/>
      <w:r>
        <w:t>)</w:t>
      </w:r>
    </w:p>
    <w:p w14:paraId="78893521" w14:textId="77777777" w:rsidR="00805564" w:rsidRDefault="00805564" w:rsidP="00805564">
      <w:pPr>
        <w:pStyle w:val="CMDOutput"/>
      </w:pPr>
      <w:r>
        <w:t xml:space="preserve">    20 permit 192.168.40.0 0.0.0.255 (5 matches) </w:t>
      </w:r>
    </w:p>
    <w:p w14:paraId="42C82D6C" w14:textId="77777777" w:rsidR="00805564" w:rsidRDefault="00805564" w:rsidP="00AA1534">
      <w:pPr>
        <w:pStyle w:val="SubStepAlpha"/>
      </w:pPr>
      <w:r>
        <w:t>Добавьте две дополнительные строки в конец ACL-списка. В режиме глобальной конфигурации измените ACL-список с именем BRANCH-OFFICE-POLICY.</w:t>
      </w:r>
    </w:p>
    <w:p w14:paraId="14835A95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 xml:space="preserve">R1#(config)# </w:t>
      </w:r>
      <w:proofErr w:type="spellStart"/>
      <w:r w:rsidRPr="00123F9E">
        <w:rPr>
          <w:b/>
          <w:lang w:val="en-US"/>
        </w:rPr>
        <w:t>ip</w:t>
      </w:r>
      <w:proofErr w:type="spellEnd"/>
      <w:r w:rsidRPr="00123F9E">
        <w:rPr>
          <w:b/>
          <w:lang w:val="en-US"/>
        </w:rPr>
        <w:t xml:space="preserve"> access-list standard BRANCH-OFFICE-POLICY</w:t>
      </w:r>
    </w:p>
    <w:p w14:paraId="0E36D183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R1(config-std-</w:t>
      </w:r>
      <w:proofErr w:type="spellStart"/>
      <w:proofErr w:type="gramStart"/>
      <w:r w:rsidRPr="00123F9E">
        <w:rPr>
          <w:lang w:val="en-US"/>
        </w:rPr>
        <w:t>nacl</w:t>
      </w:r>
      <w:proofErr w:type="spellEnd"/>
      <w:r w:rsidRPr="00123F9E">
        <w:rPr>
          <w:lang w:val="en-US"/>
        </w:rPr>
        <w:t>)#</w:t>
      </w:r>
      <w:proofErr w:type="gramEnd"/>
      <w:r w:rsidRPr="00123F9E">
        <w:rPr>
          <w:b/>
          <w:lang w:val="en-US"/>
        </w:rPr>
        <w:t xml:space="preserve"> 30 permit 209.165.200.224 0.0.0.31</w:t>
      </w:r>
      <w:r w:rsidRPr="00123F9E">
        <w:rPr>
          <w:lang w:val="en-US"/>
        </w:rPr>
        <w:t xml:space="preserve"> </w:t>
      </w:r>
    </w:p>
    <w:p w14:paraId="681037B9" w14:textId="77777777" w:rsidR="00805564" w:rsidRPr="00123F9E" w:rsidRDefault="00805564" w:rsidP="00805564">
      <w:pPr>
        <w:pStyle w:val="CMD"/>
        <w:rPr>
          <w:b/>
          <w:lang w:val="en-US"/>
        </w:rPr>
      </w:pPr>
      <w:r w:rsidRPr="00123F9E">
        <w:rPr>
          <w:lang w:val="en-US"/>
        </w:rPr>
        <w:t>R1(config-std-</w:t>
      </w:r>
      <w:proofErr w:type="spellStart"/>
      <w:proofErr w:type="gramStart"/>
      <w:r w:rsidRPr="00123F9E">
        <w:rPr>
          <w:lang w:val="en-US"/>
        </w:rPr>
        <w:t>nacl</w:t>
      </w:r>
      <w:proofErr w:type="spellEnd"/>
      <w:r w:rsidRPr="00123F9E">
        <w:rPr>
          <w:lang w:val="en-US"/>
        </w:rPr>
        <w:t>)#</w:t>
      </w:r>
      <w:proofErr w:type="gramEnd"/>
      <w:r w:rsidRPr="00123F9E">
        <w:rPr>
          <w:b/>
          <w:lang w:val="en-US"/>
        </w:rPr>
        <w:t xml:space="preserve"> 40 deny any</w:t>
      </w:r>
      <w:r w:rsidRPr="00123F9E">
        <w:rPr>
          <w:lang w:val="en-US"/>
        </w:rPr>
        <w:t xml:space="preserve"> </w:t>
      </w:r>
    </w:p>
    <w:p w14:paraId="5136A9B2" w14:textId="77777777" w:rsidR="00805564" w:rsidRDefault="00805564" w:rsidP="00805564">
      <w:pPr>
        <w:pStyle w:val="CMD"/>
        <w:rPr>
          <w:b/>
        </w:rPr>
      </w:pPr>
      <w:r>
        <w:t>R1(</w:t>
      </w:r>
      <w:proofErr w:type="spellStart"/>
      <w:r>
        <w:t>config-std-</w:t>
      </w:r>
      <w:proofErr w:type="gramStart"/>
      <w:r>
        <w:t>nacl</w:t>
      </w:r>
      <w:proofErr w:type="spellEnd"/>
      <w:r>
        <w:t>)#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end</w:t>
      </w:r>
      <w:proofErr w:type="spellEnd"/>
    </w:p>
    <w:p w14:paraId="3918E450" w14:textId="77777777" w:rsidR="00805564" w:rsidRDefault="00805564" w:rsidP="00AA1534">
      <w:pPr>
        <w:pStyle w:val="SubStepAlpha"/>
      </w:pPr>
      <w:r>
        <w:t>Проверьте ACL-список.</w:t>
      </w:r>
    </w:p>
    <w:p w14:paraId="0AFB91F4" w14:textId="77777777" w:rsidR="00805564" w:rsidRDefault="00805564" w:rsidP="00AA1534">
      <w:pPr>
        <w:pStyle w:val="SubStepNum"/>
      </w:pPr>
      <w:r>
        <w:t xml:space="preserve">На R1 выполните команду </w:t>
      </w:r>
      <w:r>
        <w:rPr>
          <w:b/>
        </w:rPr>
        <w:t>show access-lists.</w:t>
      </w:r>
    </w:p>
    <w:p w14:paraId="701AFCA7" w14:textId="77777777" w:rsidR="00805564" w:rsidRPr="00123F9E" w:rsidRDefault="00805564" w:rsidP="00805564">
      <w:pPr>
        <w:pStyle w:val="CMDL75"/>
        <w:rPr>
          <w:lang w:val="en-US"/>
        </w:rPr>
      </w:pPr>
      <w:r w:rsidRPr="00123F9E">
        <w:rPr>
          <w:lang w:val="en-US"/>
        </w:rPr>
        <w:t xml:space="preserve">R1# </w:t>
      </w:r>
      <w:r w:rsidRPr="00123F9E">
        <w:rPr>
          <w:b/>
          <w:lang w:val="en-US"/>
        </w:rPr>
        <w:t>show access-lists</w:t>
      </w:r>
    </w:p>
    <w:p w14:paraId="565B89A7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>Standard IP access list BRANCH-OFFICE-POLICY</w:t>
      </w:r>
    </w:p>
    <w:p w14:paraId="10BCB698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  10 permit 192.168.30.3 (8 matches)</w:t>
      </w:r>
    </w:p>
    <w:p w14:paraId="32B5A06A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lang w:val="en-US"/>
        </w:rPr>
        <w:t xml:space="preserve">    20 permit 192.168.40.0, wildcard bits 0.0.0.255 (5 matches)</w:t>
      </w:r>
    </w:p>
    <w:p w14:paraId="7CD7C903" w14:textId="77777777" w:rsidR="00805564" w:rsidRPr="00123F9E" w:rsidRDefault="00805564" w:rsidP="00805564">
      <w:pPr>
        <w:pStyle w:val="CMDOutputL75"/>
        <w:rPr>
          <w:highlight w:val="yellow"/>
          <w:lang w:val="en-US"/>
        </w:rPr>
      </w:pPr>
      <w:r w:rsidRPr="00123F9E">
        <w:rPr>
          <w:highlight w:val="yellow"/>
          <w:lang w:val="en-US"/>
        </w:rPr>
        <w:t xml:space="preserve">    30 permit 209.165.200.224, wildcard bits 0.0.0.31</w:t>
      </w:r>
    </w:p>
    <w:p w14:paraId="7D47755E" w14:textId="77777777" w:rsidR="00805564" w:rsidRPr="00123F9E" w:rsidRDefault="00805564" w:rsidP="00805564">
      <w:pPr>
        <w:pStyle w:val="CMDOutputL75"/>
        <w:rPr>
          <w:lang w:val="en-US"/>
        </w:rPr>
      </w:pPr>
      <w:r w:rsidRPr="00123F9E">
        <w:rPr>
          <w:highlight w:val="yellow"/>
          <w:lang w:val="en-US"/>
        </w:rPr>
        <w:t xml:space="preserve">    40 deny any</w:t>
      </w:r>
    </w:p>
    <w:p w14:paraId="396E8BF6" w14:textId="77777777" w:rsidR="00BF5A99" w:rsidRPr="00123F9E" w:rsidRDefault="00BF5A99" w:rsidP="00BF5A99">
      <w:pPr>
        <w:pStyle w:val="4"/>
        <w:rPr>
          <w:lang w:val="en-US"/>
        </w:rPr>
      </w:pPr>
      <w:r>
        <w:t>Вопрос</w:t>
      </w:r>
      <w:r w:rsidRPr="00123F9E">
        <w:rPr>
          <w:lang w:val="en-US"/>
        </w:rPr>
        <w:t>:</w:t>
      </w:r>
    </w:p>
    <w:p w14:paraId="60FC3D19" w14:textId="77777777" w:rsidR="00805564" w:rsidRPr="009821C7" w:rsidRDefault="00805564" w:rsidP="00BF5A99">
      <w:pPr>
        <w:pStyle w:val="BodyTextL75"/>
        <w:spacing w:before="0"/>
      </w:pPr>
      <w:r>
        <w:t>Нужно ли вам применить список под именем BRANCH-OFFICE-POLICY на интерфейсе G0/1 маршрутизатора R1?</w:t>
      </w:r>
    </w:p>
    <w:p w14:paraId="47C0D507" w14:textId="77777777" w:rsidR="00805564" w:rsidRPr="00BF5A99" w:rsidRDefault="00805564" w:rsidP="00BF5A99">
      <w:pPr>
        <w:pStyle w:val="AnswerLineL75"/>
      </w:pPr>
      <w:bookmarkStart w:id="7" w:name="_Hlk23409667"/>
      <w:r>
        <w:t>Введите ваш ответ здесь.</w:t>
      </w:r>
    </w:p>
    <w:bookmarkEnd w:id="7"/>
    <w:p w14:paraId="4BB94B6D" w14:textId="11F7B993" w:rsidR="00805564" w:rsidRPr="00086AE2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1E8F854B" w14:textId="77777777" w:rsidR="00AA1534" w:rsidRDefault="00805564" w:rsidP="00AA1534">
      <w:pPr>
        <w:pStyle w:val="SubStepNum"/>
      </w:pPr>
      <w:r>
        <w:t>Проверьте, пропускает ли список ACL трафик из сети 209.165.200.224/27 в сеть 192.168.10.0/24. С PC-A, эхо-запрос сервера по адресу 209.165.200.254.</w:t>
      </w:r>
    </w:p>
    <w:p w14:paraId="02F948EB" w14:textId="77777777" w:rsidR="00AA1534" w:rsidRDefault="00AA1534" w:rsidP="00AA1534">
      <w:pPr>
        <w:pStyle w:val="4"/>
      </w:pPr>
      <w:r>
        <w:lastRenderedPageBreak/>
        <w:t>Вопрос:</w:t>
      </w:r>
    </w:p>
    <w:p w14:paraId="306F1B77" w14:textId="77777777" w:rsidR="00805564" w:rsidRPr="00EF2DB8" w:rsidRDefault="00805564" w:rsidP="00AA1534">
      <w:pPr>
        <w:pStyle w:val="BodyTextL75"/>
        <w:spacing w:before="0"/>
      </w:pPr>
      <w:r>
        <w:t>Успешно ли выполнена проверка связи?</w:t>
      </w:r>
    </w:p>
    <w:p w14:paraId="317D71A3" w14:textId="77777777" w:rsidR="00805564" w:rsidRPr="00AA1534" w:rsidRDefault="00805564" w:rsidP="00AA1534">
      <w:pPr>
        <w:pStyle w:val="AnswerLineL75"/>
      </w:pPr>
      <w:r>
        <w:t>Введите ваш ответ здесь.</w:t>
      </w:r>
    </w:p>
    <w:p w14:paraId="347D36AF" w14:textId="259FAF5A" w:rsidR="00805564" w:rsidRDefault="00123F9E" w:rsidP="00805564">
      <w:pPr>
        <w:pStyle w:val="BodyTextL75"/>
        <w:rPr>
          <w:rStyle w:val="AnswerGray"/>
        </w:rPr>
      </w:pPr>
      <w:r>
        <w:rPr>
          <w:rStyle w:val="AnswerGray"/>
        </w:rPr>
        <w:t xml:space="preserve"> </w:t>
      </w:r>
    </w:p>
    <w:p w14:paraId="42A7A174" w14:textId="77777777" w:rsidR="009366B6" w:rsidRPr="009366B6" w:rsidRDefault="009366B6" w:rsidP="009366B6">
      <w:pPr>
        <w:pStyle w:val="ConfigWindow"/>
      </w:pPr>
      <w:r>
        <w:t>Закройте окно настройки.</w:t>
      </w:r>
    </w:p>
    <w:p w14:paraId="33E9BCBA" w14:textId="77777777" w:rsidR="00805564" w:rsidRDefault="00805564" w:rsidP="009366B6">
      <w:pPr>
        <w:pStyle w:val="2"/>
        <w:numPr>
          <w:ilvl w:val="0"/>
          <w:numId w:val="0"/>
        </w:numPr>
        <w:spacing w:before="120"/>
        <w:ind w:left="1080" w:hanging="1080"/>
      </w:pPr>
      <w:r>
        <w:t>Вопросы для повторения</w:t>
      </w:r>
    </w:p>
    <w:p w14:paraId="28FA0064" w14:textId="77777777" w:rsidR="00805564" w:rsidRPr="009B7EA3" w:rsidRDefault="00805564" w:rsidP="00805564">
      <w:pPr>
        <w:pStyle w:val="ReflectionQ"/>
        <w:keepNext w:val="0"/>
      </w:pPr>
      <w:r>
        <w:t>Как вы видите, стандартные ACL-списки достаточно эффективны и полезны. Почему вам может понадобиться использовать расширенные списки ACL?</w:t>
      </w:r>
    </w:p>
    <w:p w14:paraId="19EDC77C" w14:textId="77777777" w:rsidR="00805564" w:rsidRPr="00AA1534" w:rsidRDefault="00805564" w:rsidP="00797AAC">
      <w:pPr>
        <w:pStyle w:val="AnswerLineL25"/>
        <w:spacing w:after="1200"/>
      </w:pPr>
      <w:bookmarkStart w:id="8" w:name="_Hlk23409871"/>
      <w:r>
        <w:t>Введите ваш ответ здесь.</w:t>
      </w:r>
    </w:p>
    <w:bookmarkEnd w:id="8"/>
    <w:p w14:paraId="520A9AA4" w14:textId="57165779" w:rsidR="00805564" w:rsidRPr="00596998" w:rsidRDefault="00123F9E" w:rsidP="00805564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7BDB6110" w14:textId="77777777" w:rsidR="00805564" w:rsidRDefault="00805564" w:rsidP="00805564">
      <w:pPr>
        <w:pStyle w:val="ReflectionQ"/>
        <w:keepNext w:val="0"/>
      </w:pPr>
      <w:r>
        <w:t>В большинстве случаев при использовании именованного ACL-списка требуется введение большего количества строк, нежели при использовании нумерованного ACL-списка. Почему вы бы предпочли использовать именованный ACL-список, а не нумерованный?</w:t>
      </w:r>
    </w:p>
    <w:sectPr w:rsidR="008055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A98CD" w14:textId="77777777" w:rsidR="00C7562C" w:rsidRDefault="00C7562C" w:rsidP="00710659">
      <w:pPr>
        <w:spacing w:after="0" w:line="240" w:lineRule="auto"/>
      </w:pPr>
      <w:r>
        <w:separator/>
      </w:r>
    </w:p>
    <w:p w14:paraId="392496C3" w14:textId="77777777" w:rsidR="00C7562C" w:rsidRDefault="00C7562C"/>
  </w:endnote>
  <w:endnote w:type="continuationSeparator" w:id="0">
    <w:p w14:paraId="0187E0EA" w14:textId="77777777" w:rsidR="00C7562C" w:rsidRDefault="00C7562C" w:rsidP="00710659">
      <w:pPr>
        <w:spacing w:after="0" w:line="240" w:lineRule="auto"/>
      </w:pPr>
      <w:r>
        <w:continuationSeparator/>
      </w:r>
    </w:p>
    <w:p w14:paraId="54CC23A9" w14:textId="77777777" w:rsidR="00C7562C" w:rsidRDefault="00C75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27B03" w14:textId="77777777" w:rsidR="000C4832" w:rsidRPr="00882B63" w:rsidRDefault="000C4832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3F9E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3F9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7133F" w14:textId="77777777" w:rsidR="000C4832" w:rsidRPr="00882B63" w:rsidRDefault="000C4832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3F9E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3F9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723D7" w14:textId="77777777" w:rsidR="00C7562C" w:rsidRDefault="00C7562C" w:rsidP="00710659">
      <w:pPr>
        <w:spacing w:after="0" w:line="240" w:lineRule="auto"/>
      </w:pPr>
      <w:r>
        <w:separator/>
      </w:r>
    </w:p>
    <w:p w14:paraId="58F6B11E" w14:textId="77777777" w:rsidR="00C7562C" w:rsidRDefault="00C7562C"/>
  </w:footnote>
  <w:footnote w:type="continuationSeparator" w:id="0">
    <w:p w14:paraId="0D0973A7" w14:textId="77777777" w:rsidR="00C7562C" w:rsidRDefault="00C7562C" w:rsidP="00710659">
      <w:pPr>
        <w:spacing w:after="0" w:line="240" w:lineRule="auto"/>
      </w:pPr>
      <w:r>
        <w:continuationSeparator/>
      </w:r>
    </w:p>
    <w:p w14:paraId="3EA697D9" w14:textId="77777777" w:rsidR="00C7562C" w:rsidRDefault="00C756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84BB8EA1706F42F8921C9A5C2C9031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555625B" w14:textId="77777777" w:rsidR="000C4832" w:rsidRDefault="000C4832" w:rsidP="008402F2">
        <w:pPr>
          <w:pStyle w:val="PageHead"/>
        </w:pPr>
        <w:r>
          <w:t>Packet Tracer. Настройка и модификация стандартных списков контроля доступа для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6F11" w14:textId="77777777" w:rsidR="000C4832" w:rsidRDefault="000C4832" w:rsidP="006C3FCF">
    <w:pPr>
      <w:ind w:left="-288"/>
    </w:pPr>
    <w:r>
      <w:rPr>
        <w:noProof/>
      </w:rPr>
      <w:drawing>
        <wp:inline distT="0" distB="0" distL="0" distR="0" wp14:anchorId="1AAD4DE6" wp14:editId="05922E7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DD642D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1296"/>
        </w:tabs>
        <w:ind w:left="129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A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6AE2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4832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F9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88D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4A7"/>
    <w:rsid w:val="00294C8F"/>
    <w:rsid w:val="002A0B2E"/>
    <w:rsid w:val="002A0DC1"/>
    <w:rsid w:val="002A6C56"/>
    <w:rsid w:val="002B0327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6D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3B71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3CFE"/>
    <w:rsid w:val="00686295"/>
    <w:rsid w:val="00686587"/>
    <w:rsid w:val="006904CF"/>
    <w:rsid w:val="0069507D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3690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14CC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AAC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4B8"/>
    <w:rsid w:val="007E3264"/>
    <w:rsid w:val="007E3FEA"/>
    <w:rsid w:val="007E6402"/>
    <w:rsid w:val="007F0A0B"/>
    <w:rsid w:val="007F3A60"/>
    <w:rsid w:val="007F3D0B"/>
    <w:rsid w:val="007F7C94"/>
    <w:rsid w:val="00802FFA"/>
    <w:rsid w:val="00805564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1678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B6A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66B6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FE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059"/>
    <w:rsid w:val="00A82658"/>
    <w:rsid w:val="00A83374"/>
    <w:rsid w:val="00A96172"/>
    <w:rsid w:val="00A96D52"/>
    <w:rsid w:val="00A97C5F"/>
    <w:rsid w:val="00AA1534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3BB"/>
    <w:rsid w:val="00AC66E4"/>
    <w:rsid w:val="00AD0118"/>
    <w:rsid w:val="00AD04F2"/>
    <w:rsid w:val="00AD4578"/>
    <w:rsid w:val="00AD68CE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5A99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62C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0EF9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1D3B"/>
    <w:rsid w:val="00E223AC"/>
    <w:rsid w:val="00E23C39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D3D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08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3DF6"/>
  <w15:docId w15:val="{46BD379D-CC1F-486E-9B65-F7BE645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A153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8167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D64B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D64B8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8167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B0EF9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81678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AnswerLineL75">
    <w:name w:val="Answer Line L75"/>
    <w:basedOn w:val="AnswerLineL50"/>
    <w:qFormat/>
    <w:rsid w:val="007D64B8"/>
    <w:pPr>
      <w:ind w:left="1080"/>
    </w:pPr>
  </w:style>
  <w:style w:type="numbering" w:customStyle="1" w:styleId="PartStepSubStepList">
    <w:name w:val="Part_Step_SubStep_List"/>
    <w:basedOn w:val="a2"/>
    <w:uiPriority w:val="99"/>
    <w:rsid w:val="00805564"/>
    <w:pPr>
      <w:numPr>
        <w:numId w:val="13"/>
      </w:numPr>
    </w:pPr>
  </w:style>
  <w:style w:type="paragraph" w:customStyle="1" w:styleId="CMDL75">
    <w:name w:val="CMD L75"/>
    <w:basedOn w:val="CMD"/>
    <w:qFormat/>
    <w:rsid w:val="00805564"/>
    <w:pPr>
      <w:ind w:left="1080"/>
    </w:pPr>
  </w:style>
  <w:style w:type="paragraph" w:customStyle="1" w:styleId="CMDOutputL75">
    <w:name w:val="CMD Output L75"/>
    <w:basedOn w:val="CMDOutput"/>
    <w:qFormat/>
    <w:rsid w:val="00805564"/>
    <w:pPr>
      <w:ind w:left="1080"/>
    </w:pPr>
  </w:style>
  <w:style w:type="paragraph" w:customStyle="1" w:styleId="BodyTextL75">
    <w:name w:val="Body Text L75"/>
    <w:basedOn w:val="BodyTextL50"/>
    <w:qFormat/>
    <w:rsid w:val="00805564"/>
    <w:pPr>
      <w:ind w:left="1080"/>
    </w:pPr>
  </w:style>
  <w:style w:type="character" w:styleId="aff0">
    <w:name w:val="Subtle Emphasis"/>
    <w:basedOn w:val="a0"/>
    <w:uiPriority w:val="19"/>
    <w:qFormat/>
    <w:rsid w:val="008055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BB8EA1706F42F8921C9A5C2C90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CC4B-42B0-4003-BB07-0B40A6C1E680}"/>
      </w:docPartPr>
      <w:docPartBody>
        <w:p w:rsidR="00B17635" w:rsidRDefault="00EE46F3">
          <w:pPr>
            <w:pStyle w:val="84BB8EA1706F42F8921C9A5C2C90314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3"/>
    <w:rsid w:val="00212619"/>
    <w:rsid w:val="00344860"/>
    <w:rsid w:val="00373B77"/>
    <w:rsid w:val="0049042E"/>
    <w:rsid w:val="0080088A"/>
    <w:rsid w:val="00B17635"/>
    <w:rsid w:val="00E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BB8EA1706F42F8921C9A5C2C90314D">
    <w:name w:val="84BB8EA1706F42F8921C9A5C2C903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59E0B-29C4-4C9E-9CA8-C070449C6B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B84BF-DC3E-45C4-950B-0BDC39941854}"/>
</file>

<file path=customXml/itemProps3.xml><?xml version="1.0" encoding="utf-8"?>
<ds:datastoreItem xmlns:ds="http://schemas.openxmlformats.org/officeDocument/2006/customXml" ds:itemID="{060D62D8-175B-474D-AC0C-832E1A884B0F}"/>
</file>

<file path=customXml/itemProps4.xml><?xml version="1.0" encoding="utf-8"?>
<ds:datastoreItem xmlns:ds="http://schemas.openxmlformats.org/officeDocument/2006/customXml" ds:itemID="{0BCA67C1-E645-403A-906B-C88689F1B9D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16</TotalTime>
  <Pages>8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and Modify Standard IPv4 ACLs</vt:lpstr>
    </vt:vector>
  </TitlesOfParts>
  <Company>Cisco Systems, Inc.</Company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и модификация стандартных списков контроля доступа для IPv4</dc:title>
  <dc:creator>SP</dc:creator>
  <dc:description>2016 г.</dc:description>
  <cp:lastModifiedBy>Антон Носков</cp:lastModifiedBy>
  <cp:revision>10</cp:revision>
  <dcterms:created xsi:type="dcterms:W3CDTF">2019-11-18T20:24:00Z</dcterms:created>
  <dcterms:modified xsi:type="dcterms:W3CDTF">2020-08-23T19:07:00Z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