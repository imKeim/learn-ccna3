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4C54" w14:textId="356F486C" w:rsidR="005B13F8" w:rsidRPr="005B13F8" w:rsidRDefault="00852A9F" w:rsidP="005B13F8">
      <w:pPr>
        <w:pStyle w:val="afd"/>
        <w:rPr>
          <w:lang w:val="en-US"/>
        </w:rPr>
      </w:pPr>
      <w:sdt>
        <w:sdtPr>
          <w:rPr>
            <w:b w:val="0"/>
            <w:color w:val="EE0000"/>
            <w:lang w:val="en-US"/>
          </w:rPr>
          <w:alias w:val="Заголовок"/>
          <w:tag w:val=""/>
          <w:id w:val="-487021785"/>
          <w:placeholder>
            <w:docPart w:val="A5BA13A568064256BF87D83D704D5C0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221F7" w:rsidRPr="005B13F8">
            <w:rPr>
              <w:lang w:val="en-US"/>
            </w:rPr>
            <w:t xml:space="preserve">Packet Tracer - </w:t>
          </w:r>
          <w:proofErr w:type="spellStart"/>
          <w:r w:rsidR="00E221F7" w:rsidRPr="005B13F8">
            <w:rPr>
              <w:lang w:val="en-US"/>
            </w:rPr>
            <w:t>Настройка</w:t>
          </w:r>
          <w:proofErr w:type="spellEnd"/>
          <w:r w:rsidR="00E221F7" w:rsidRPr="005B13F8">
            <w:rPr>
              <w:lang w:val="en-US"/>
            </w:rPr>
            <w:t xml:space="preserve"> NAT </w:t>
          </w:r>
          <w:proofErr w:type="spellStart"/>
          <w:r w:rsidR="00E221F7" w:rsidRPr="005B13F8">
            <w:rPr>
              <w:lang w:val="en-US"/>
            </w:rPr>
            <w:t>для</w:t>
          </w:r>
          <w:proofErr w:type="spellEnd"/>
          <w:r w:rsidR="00E221F7" w:rsidRPr="005B13F8">
            <w:rPr>
              <w:lang w:val="en-US"/>
            </w:rPr>
            <w:t xml:space="preserve"> IPv4</w:t>
          </w:r>
        </w:sdtContent>
      </w:sdt>
    </w:p>
    <w:p w14:paraId="2E8BF67A" w14:textId="093A1F3F" w:rsidR="00D778DF" w:rsidRPr="00A344D5" w:rsidRDefault="00D778DF" w:rsidP="00D778DF">
      <w:pPr>
        <w:pStyle w:val="InstNoteRed"/>
      </w:pPr>
    </w:p>
    <w:p w14:paraId="7D7DA73F" w14:textId="77777777" w:rsidR="00D778DF" w:rsidRPr="00E70096" w:rsidRDefault="00D778DF" w:rsidP="00D452F4">
      <w:pPr>
        <w:pStyle w:val="1"/>
      </w:pPr>
      <w:r>
        <w:t>Таблица адресации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3360"/>
        <w:gridCol w:w="3360"/>
        <w:gridCol w:w="3360"/>
      </w:tblGrid>
      <w:tr w:rsidR="00757628" w14:paraId="0D260009" w14:textId="77777777" w:rsidTr="009E15FD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886162B" w14:textId="77777777" w:rsidR="00757628" w:rsidRPr="00E87D62" w:rsidRDefault="00757628" w:rsidP="005D53D0">
            <w:pPr>
              <w:pStyle w:val="TableHeading"/>
            </w:pPr>
            <w:r>
              <w:t>Устройство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0D5A3F" w14:textId="77777777" w:rsidR="00757628" w:rsidRPr="00E87D62" w:rsidRDefault="00757628" w:rsidP="005D53D0">
            <w:pPr>
              <w:pStyle w:val="TableHeading"/>
            </w:pPr>
            <w:r>
              <w:t>Интерфейс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BE892" w14:textId="77777777" w:rsidR="00757628" w:rsidRPr="00E87D62" w:rsidRDefault="00757628" w:rsidP="005D53D0">
            <w:pPr>
              <w:pStyle w:val="TableHeading"/>
            </w:pPr>
            <w:r>
              <w:t>IP-адрес</w:t>
            </w:r>
          </w:p>
        </w:tc>
      </w:tr>
      <w:tr w:rsidR="00757628" w14:paraId="1045375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C0854" w14:textId="77777777" w:rsidR="00757628" w:rsidRDefault="00757628" w:rsidP="008B68E7">
            <w:pPr>
              <w:pStyle w:val="TableText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653834B0" w14:textId="77777777" w:rsidR="00757628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384A2A4A" w14:textId="77777777" w:rsidR="00757628" w:rsidRPr="008B68E7" w:rsidRDefault="00757628" w:rsidP="008B68E7">
            <w:pPr>
              <w:pStyle w:val="TableText"/>
            </w:pPr>
            <w:r>
              <w:t>10.1.1.1/30</w:t>
            </w:r>
          </w:p>
        </w:tc>
      </w:tr>
      <w:tr w:rsidR="00757628" w14:paraId="66CF4F9C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4A69ECDC" w14:textId="1A5ABCD4" w:rsidR="00757628" w:rsidRPr="002A04D0" w:rsidRDefault="002A04D0" w:rsidP="002A04D0">
            <w:pPr>
              <w:pStyle w:val="ConfigWindow"/>
            </w:pPr>
            <w:r>
              <w:t>R1</w:t>
            </w:r>
          </w:p>
        </w:tc>
        <w:tc>
          <w:tcPr>
            <w:tcW w:w="3360" w:type="dxa"/>
            <w:vAlign w:val="bottom"/>
          </w:tcPr>
          <w:p w14:paraId="5CB09A59" w14:textId="37B75095" w:rsidR="00757628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7E1E2DC8" w14:textId="77777777" w:rsidR="00757628" w:rsidRPr="008B68E7" w:rsidRDefault="00757628" w:rsidP="008B68E7">
            <w:pPr>
              <w:pStyle w:val="TableText"/>
            </w:pPr>
            <w:r>
              <w:t>192.168.10.1/24</w:t>
            </w:r>
          </w:p>
        </w:tc>
      </w:tr>
      <w:tr w:rsidR="00757628" w14:paraId="7F78BA70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A2DFA8D" w14:textId="77777777" w:rsidR="00757628" w:rsidRPr="008B68E7" w:rsidRDefault="00757628" w:rsidP="008B68E7">
            <w:pPr>
              <w:pStyle w:val="TableText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10F1B5C3" w14:textId="77777777" w:rsidR="00757628" w:rsidRPr="008B68E7" w:rsidRDefault="00757628" w:rsidP="008B68E7">
            <w:pPr>
              <w:pStyle w:val="TableText"/>
            </w:pPr>
            <w:r>
              <w:t>S0/0/0</w:t>
            </w:r>
          </w:p>
        </w:tc>
        <w:tc>
          <w:tcPr>
            <w:tcW w:w="3360" w:type="dxa"/>
            <w:vAlign w:val="bottom"/>
          </w:tcPr>
          <w:p w14:paraId="23D6B8B5" w14:textId="77777777" w:rsidR="00757628" w:rsidRPr="008B68E7" w:rsidRDefault="00757628" w:rsidP="008B68E7">
            <w:pPr>
              <w:pStyle w:val="TableText"/>
            </w:pPr>
            <w:r>
              <w:t>10.1.1.2/30</w:t>
            </w:r>
          </w:p>
        </w:tc>
      </w:tr>
      <w:tr w:rsidR="00757628" w14:paraId="7B6E08A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55954DDA" w14:textId="07BE5FCF" w:rsidR="00757628" w:rsidRPr="002A04D0" w:rsidRDefault="002A04D0" w:rsidP="002A04D0">
            <w:pPr>
              <w:pStyle w:val="ConfigWindow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5BD88514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1C7624CA" w14:textId="77777777" w:rsidR="00757628" w:rsidRPr="008B68E7" w:rsidRDefault="00757628" w:rsidP="008B68E7">
            <w:pPr>
              <w:pStyle w:val="TableText"/>
            </w:pPr>
            <w:r>
              <w:t>10.2.2.1/30</w:t>
            </w:r>
          </w:p>
        </w:tc>
      </w:tr>
      <w:tr w:rsidR="00757628" w14:paraId="3F37096D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474F2CD6" w14:textId="4E60F047" w:rsidR="00757628" w:rsidRPr="008B68E7" w:rsidRDefault="002A04D0" w:rsidP="002A04D0">
            <w:pPr>
              <w:pStyle w:val="ConfigWindow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4377E7E2" w14:textId="77777777" w:rsidR="00757628" w:rsidRPr="008B68E7" w:rsidRDefault="00757628" w:rsidP="008B68E7">
            <w:pPr>
              <w:pStyle w:val="TableText"/>
            </w:pPr>
            <w:r>
              <w:t>S0/1/0</w:t>
            </w:r>
          </w:p>
        </w:tc>
        <w:tc>
          <w:tcPr>
            <w:tcW w:w="3360" w:type="dxa"/>
            <w:vAlign w:val="bottom"/>
          </w:tcPr>
          <w:p w14:paraId="6A079048" w14:textId="77777777" w:rsidR="00757628" w:rsidRPr="008B68E7" w:rsidRDefault="00757628" w:rsidP="008B68E7">
            <w:pPr>
              <w:pStyle w:val="TableText"/>
            </w:pPr>
            <w:r>
              <w:t>209.165.200.225/27</w:t>
            </w:r>
          </w:p>
        </w:tc>
      </w:tr>
      <w:tr w:rsidR="00757628" w14:paraId="276DB66A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  <w:bottom w:val="single" w:sz="2" w:space="0" w:color="auto"/>
            </w:tcBorders>
            <w:vAlign w:val="bottom"/>
          </w:tcPr>
          <w:p w14:paraId="3D716A52" w14:textId="582567E9" w:rsidR="00757628" w:rsidRPr="008B68E7" w:rsidRDefault="002A04D0" w:rsidP="002A04D0">
            <w:pPr>
              <w:pStyle w:val="ConfigWindow"/>
            </w:pPr>
            <w:r>
              <w:t>R2</w:t>
            </w:r>
          </w:p>
        </w:tc>
        <w:tc>
          <w:tcPr>
            <w:tcW w:w="3360" w:type="dxa"/>
            <w:vAlign w:val="bottom"/>
          </w:tcPr>
          <w:p w14:paraId="4308AFD2" w14:textId="0E9B22C6" w:rsidR="00757628" w:rsidRPr="008B68E7" w:rsidRDefault="00757628" w:rsidP="008B68E7">
            <w:pPr>
              <w:pStyle w:val="TableText"/>
            </w:pPr>
            <w:r>
              <w:t>F0/0/0</w:t>
            </w:r>
          </w:p>
        </w:tc>
        <w:tc>
          <w:tcPr>
            <w:tcW w:w="3360" w:type="dxa"/>
            <w:vAlign w:val="bottom"/>
          </w:tcPr>
          <w:p w14:paraId="3F4DD192" w14:textId="77777777" w:rsidR="00757628" w:rsidRPr="008B68E7" w:rsidRDefault="00757628" w:rsidP="008B68E7">
            <w:pPr>
              <w:pStyle w:val="TableText"/>
            </w:pPr>
            <w:r>
              <w:t>192.168.20.1/24</w:t>
            </w:r>
          </w:p>
        </w:tc>
      </w:tr>
      <w:tr w:rsidR="00757628" w14:paraId="79E91A1F" w14:textId="77777777" w:rsidTr="009E15FD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36FBDB52" w14:textId="77777777" w:rsidR="00757628" w:rsidRPr="008B68E7" w:rsidRDefault="00757628" w:rsidP="008B68E7">
            <w:pPr>
              <w:pStyle w:val="TableText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7719B852" w14:textId="77777777" w:rsidR="00757628" w:rsidRPr="008B68E7" w:rsidRDefault="00757628" w:rsidP="008B68E7">
            <w:pPr>
              <w:pStyle w:val="TableText"/>
            </w:pPr>
            <w:r>
              <w:t>S0/0/1</w:t>
            </w:r>
          </w:p>
        </w:tc>
        <w:tc>
          <w:tcPr>
            <w:tcW w:w="3360" w:type="dxa"/>
            <w:vAlign w:val="bottom"/>
          </w:tcPr>
          <w:p w14:paraId="30C11255" w14:textId="77777777" w:rsidR="00757628" w:rsidRPr="008B68E7" w:rsidRDefault="00757628" w:rsidP="008B68E7">
            <w:pPr>
              <w:pStyle w:val="TableText"/>
            </w:pPr>
            <w:r>
              <w:t>10.2.2.2/30</w:t>
            </w:r>
          </w:p>
        </w:tc>
      </w:tr>
      <w:tr w:rsidR="00757628" w14:paraId="3C17B819" w14:textId="77777777" w:rsidTr="009E15FD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7E9C0FE5" w14:textId="1198611E" w:rsidR="00757628" w:rsidRPr="008B68E7" w:rsidRDefault="002A04D0" w:rsidP="002A04D0">
            <w:pPr>
              <w:pStyle w:val="ConfigWindow"/>
            </w:pPr>
            <w:r>
              <w:t>R3</w:t>
            </w:r>
          </w:p>
        </w:tc>
        <w:tc>
          <w:tcPr>
            <w:tcW w:w="3360" w:type="dxa"/>
            <w:vAlign w:val="bottom"/>
          </w:tcPr>
          <w:p w14:paraId="441AAF1D" w14:textId="7091B3B5" w:rsidR="00757628" w:rsidRPr="008B68E7" w:rsidRDefault="00757628" w:rsidP="008B68E7">
            <w:pPr>
              <w:pStyle w:val="TableText"/>
            </w:pPr>
            <w:r>
              <w:t>F0/0</w:t>
            </w:r>
          </w:p>
        </w:tc>
        <w:tc>
          <w:tcPr>
            <w:tcW w:w="3360" w:type="dxa"/>
            <w:vAlign w:val="bottom"/>
          </w:tcPr>
          <w:p w14:paraId="4EBCCD2B" w14:textId="77777777" w:rsidR="00757628" w:rsidRPr="008B68E7" w:rsidRDefault="00757628" w:rsidP="008B68E7">
            <w:pPr>
              <w:pStyle w:val="TableText"/>
            </w:pPr>
            <w:r>
              <w:t>192.168.30.1/24</w:t>
            </w:r>
          </w:p>
        </w:tc>
      </w:tr>
      <w:tr w:rsidR="00757628" w14:paraId="53DC5D26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74FE69E0" w14:textId="77777777" w:rsidR="00757628" w:rsidRPr="008B68E7" w:rsidRDefault="00757628" w:rsidP="008B68E7">
            <w:pPr>
              <w:pStyle w:val="TableText"/>
            </w:pPr>
            <w:r>
              <w:t>PC1</w:t>
            </w:r>
          </w:p>
        </w:tc>
        <w:tc>
          <w:tcPr>
            <w:tcW w:w="3360" w:type="dxa"/>
            <w:vAlign w:val="bottom"/>
          </w:tcPr>
          <w:p w14:paraId="5F30AB90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69329072" w14:textId="77777777" w:rsidR="00757628" w:rsidRDefault="00757628" w:rsidP="008B68E7">
            <w:pPr>
              <w:pStyle w:val="TableText"/>
            </w:pPr>
            <w:r>
              <w:t>192.168.10.10/24</w:t>
            </w:r>
          </w:p>
        </w:tc>
      </w:tr>
      <w:tr w:rsidR="00757628" w14:paraId="29E6C5FF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7EE5EAF" w14:textId="77777777" w:rsidR="00757628" w:rsidRDefault="00757628" w:rsidP="008B68E7">
            <w:pPr>
              <w:pStyle w:val="TableText"/>
            </w:pPr>
            <w:r>
              <w:t>PC2</w:t>
            </w:r>
          </w:p>
        </w:tc>
        <w:tc>
          <w:tcPr>
            <w:tcW w:w="3360" w:type="dxa"/>
            <w:vAlign w:val="bottom"/>
          </w:tcPr>
          <w:p w14:paraId="1EB33E4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6940C6" w14:textId="77777777" w:rsidR="00757628" w:rsidRDefault="00757628" w:rsidP="008B68E7">
            <w:pPr>
              <w:pStyle w:val="TableText"/>
            </w:pPr>
            <w:r>
              <w:t>192.168.30.10/24</w:t>
            </w:r>
          </w:p>
        </w:tc>
      </w:tr>
      <w:tr w:rsidR="00757628" w14:paraId="56508DA3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154687DA" w14:textId="77777777" w:rsidR="00757628" w:rsidRDefault="00757628" w:rsidP="008B68E7">
            <w:pPr>
              <w:pStyle w:val="TableText"/>
            </w:pPr>
            <w:r>
              <w:t>local.pka</w:t>
            </w:r>
          </w:p>
        </w:tc>
        <w:tc>
          <w:tcPr>
            <w:tcW w:w="3360" w:type="dxa"/>
            <w:vAlign w:val="bottom"/>
          </w:tcPr>
          <w:p w14:paraId="4DD68339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974F10F" w14:textId="77777777" w:rsidR="00757628" w:rsidRDefault="00757628" w:rsidP="008B68E7">
            <w:pPr>
              <w:pStyle w:val="TableText"/>
            </w:pPr>
            <w:r>
              <w:t>192.168.20.254/24</w:t>
            </w:r>
          </w:p>
        </w:tc>
      </w:tr>
      <w:tr w:rsidR="00757628" w14:paraId="649F0EC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6B56811A" w14:textId="77777777" w:rsidR="00757628" w:rsidRDefault="00757628" w:rsidP="008B68E7">
            <w:pPr>
              <w:pStyle w:val="TableText"/>
            </w:pPr>
            <w:r>
              <w:t>Outside PC</w:t>
            </w:r>
          </w:p>
        </w:tc>
        <w:tc>
          <w:tcPr>
            <w:tcW w:w="3360" w:type="dxa"/>
            <w:vAlign w:val="bottom"/>
          </w:tcPr>
          <w:p w14:paraId="70A3A8F2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1953856" w14:textId="77777777" w:rsidR="00757628" w:rsidRDefault="00757628" w:rsidP="008B68E7">
            <w:pPr>
              <w:pStyle w:val="TableText"/>
            </w:pPr>
            <w:r>
              <w:t>209.165.201.14/28</w:t>
            </w:r>
          </w:p>
        </w:tc>
      </w:tr>
      <w:tr w:rsidR="00757628" w14:paraId="40094CD9" w14:textId="77777777" w:rsidTr="009E15FD">
        <w:trPr>
          <w:cantSplit/>
          <w:jc w:val="center"/>
        </w:trPr>
        <w:tc>
          <w:tcPr>
            <w:tcW w:w="3360" w:type="dxa"/>
            <w:vAlign w:val="bottom"/>
          </w:tcPr>
          <w:p w14:paraId="4507232A" w14:textId="77777777" w:rsidR="00757628" w:rsidRDefault="00757628" w:rsidP="008B68E7">
            <w:pPr>
              <w:pStyle w:val="TableText"/>
            </w:pPr>
            <w:r>
              <w:t>cisco.pka</w:t>
            </w:r>
          </w:p>
        </w:tc>
        <w:tc>
          <w:tcPr>
            <w:tcW w:w="3360" w:type="dxa"/>
            <w:vAlign w:val="bottom"/>
          </w:tcPr>
          <w:p w14:paraId="3DDCDC8C" w14:textId="77777777" w:rsidR="00757628" w:rsidRDefault="00757628" w:rsidP="008B68E7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5D05BBFA" w14:textId="77777777" w:rsidR="00757628" w:rsidRDefault="00757628" w:rsidP="008B68E7">
            <w:pPr>
              <w:pStyle w:val="TableText"/>
            </w:pPr>
            <w:r>
              <w:t>209.165.201.30/28</w:t>
            </w:r>
          </w:p>
        </w:tc>
      </w:tr>
    </w:tbl>
    <w:p w14:paraId="3FD5F14E" w14:textId="77777777" w:rsidR="009B442F" w:rsidRDefault="00D778DF" w:rsidP="009B442F">
      <w:pPr>
        <w:pStyle w:val="1"/>
      </w:pPr>
      <w:r>
        <w:t>Цели</w:t>
      </w:r>
    </w:p>
    <w:p w14:paraId="0D971A53" w14:textId="77777777" w:rsidR="00302752" w:rsidRDefault="009B442F" w:rsidP="00302752">
      <w:pPr>
        <w:pStyle w:val="Bulletlevel1"/>
        <w:rPr>
          <w:b/>
          <w:bCs/>
        </w:rPr>
      </w:pPr>
      <w:r>
        <w:t>Настройка динамического NAT с помощью PAT</w:t>
      </w:r>
    </w:p>
    <w:p w14:paraId="78D9A596" w14:textId="77777777" w:rsidR="009B442F" w:rsidRPr="00302752" w:rsidRDefault="009B442F" w:rsidP="00302752">
      <w:pPr>
        <w:pStyle w:val="Bulletlevel1"/>
      </w:pPr>
      <w:r>
        <w:t>Настройка статического преобразования NAT</w:t>
      </w:r>
    </w:p>
    <w:p w14:paraId="50B2579D" w14:textId="77777777" w:rsidR="00D778DF" w:rsidRDefault="00D778DF" w:rsidP="009B442F">
      <w:pPr>
        <w:pStyle w:val="1"/>
      </w:pPr>
      <w:r>
        <w:t>Общие сведения и сценарий</w:t>
      </w:r>
    </w:p>
    <w:p w14:paraId="64D80011" w14:textId="0FA6E760" w:rsidR="00302752" w:rsidRPr="009E15FD" w:rsidRDefault="00D50953" w:rsidP="009E15FD">
      <w:pPr>
        <w:pStyle w:val="BodyTextL25"/>
      </w:pPr>
      <w:r>
        <w:t>В этой лаборатории вы будете настраивать маршрутизатор с динамическим NAT с PAT. Это преобразует адреса из трех внутренних локальных сетей в один внешний адрес. Кроме того, статический NAT будет настроен для преобразования адреса внутреннего сервера во внешний адрес.</w:t>
      </w:r>
    </w:p>
    <w:p w14:paraId="4D878ACE" w14:textId="7B5F3DF6" w:rsidR="00103401" w:rsidRDefault="001D69A9" w:rsidP="001D69A9">
      <w:pPr>
        <w:pStyle w:val="1"/>
      </w:pPr>
      <w:r>
        <w:t>Инструкции</w:t>
      </w:r>
    </w:p>
    <w:p w14:paraId="0FD8EF7F" w14:textId="34C7B212" w:rsidR="008F7798" w:rsidRDefault="008F7798" w:rsidP="008F7798">
      <w:pPr>
        <w:pStyle w:val="BodyTextL25"/>
      </w:pPr>
      <w:r>
        <w:t>В этом задание вы будете настраивать только маршрутизатор R2.</w:t>
      </w:r>
    </w:p>
    <w:p w14:paraId="6C0720B9" w14:textId="04382902" w:rsidR="00F66EFE" w:rsidRPr="008F7798" w:rsidRDefault="00F66EFE" w:rsidP="00F66EFE">
      <w:pPr>
        <w:pStyle w:val="ConfigWindow"/>
      </w:pPr>
      <w:r>
        <w:t>Откройте окно конфигурации</w:t>
      </w:r>
    </w:p>
    <w:p w14:paraId="63E4D9A0" w14:textId="59CF28DB" w:rsidR="00E47502" w:rsidRPr="00E47502" w:rsidRDefault="00D8224B" w:rsidP="00F66EFE">
      <w:pPr>
        <w:pStyle w:val="Bulletlevel1"/>
        <w:spacing w:before="0"/>
      </w:pPr>
      <w:r>
        <w:t xml:space="preserve">Используйте именованный ACL, чтобы разрешить преобразование адресов LAN1, LAN2 и LAN3. Укажите локальные сети в этом порядке. Используйте имя </w:t>
      </w:r>
      <w:r w:rsidRPr="00516D1B">
        <w:rPr>
          <w:b/>
        </w:rPr>
        <w:t>R2NAT</w:t>
      </w:r>
      <w:r>
        <w:t>. Имя, которое вы используете, должно точно совпадать с этим именем.</w:t>
      </w:r>
    </w:p>
    <w:p w14:paraId="5D7DB254" w14:textId="58410389" w:rsidR="00E47502" w:rsidRDefault="00D8224B" w:rsidP="00516D1B">
      <w:pPr>
        <w:pStyle w:val="Bulletlevel1"/>
      </w:pPr>
      <w:r>
        <w:t xml:space="preserve">Создайте пул NAT с именем </w:t>
      </w:r>
      <w:r w:rsidRPr="00516D1B">
        <w:rPr>
          <w:b/>
        </w:rPr>
        <w:t>R2POOL</w:t>
      </w:r>
      <w:r>
        <w:t xml:space="preserve">. Пул должен использовать </w:t>
      </w:r>
      <w:r w:rsidRPr="00516D1B">
        <w:rPr>
          <w:b/>
        </w:rPr>
        <w:t>первый</w:t>
      </w:r>
      <w:r>
        <w:t xml:space="preserve"> адрес из адресного пространства </w:t>
      </w:r>
      <w:r w:rsidRPr="00516D1B">
        <w:rPr>
          <w:b/>
        </w:rPr>
        <w:t>209.165.202.128/30</w:t>
      </w:r>
      <w:r>
        <w:t xml:space="preserve"> . Имя пула, которое вы используете, должно точно совпадать с </w:t>
      </w:r>
      <w:r>
        <w:lastRenderedPageBreak/>
        <w:t>этим именем. Все переведенные адреса должны использовать этот адрес в качестве внешнего адреса.</w:t>
      </w:r>
    </w:p>
    <w:p w14:paraId="3A2F2D3D" w14:textId="77777777" w:rsidR="008A4C3B" w:rsidRDefault="008A4C3B" w:rsidP="00516D1B">
      <w:pPr>
        <w:pStyle w:val="Bulletlevel1"/>
      </w:pPr>
      <w:r>
        <w:t>Настройте NAT с созданным пулом управления доступом и NAT.</w:t>
      </w:r>
    </w:p>
    <w:p w14:paraId="3EE74624" w14:textId="77777777" w:rsidR="008A4C3B" w:rsidRDefault="008A4C3B" w:rsidP="00516D1B">
      <w:pPr>
        <w:pStyle w:val="Bulletlevel1"/>
      </w:pPr>
      <w:r>
        <w:t xml:space="preserve">Настройте статический NAT для сопоставления внутреннего адреса local.pka сервера со </w:t>
      </w:r>
      <w:r w:rsidRPr="00516D1B">
        <w:rPr>
          <w:b/>
        </w:rPr>
        <w:t>вторым</w:t>
      </w:r>
      <w:r>
        <w:t xml:space="preserve"> адресом из адресного пространства </w:t>
      </w:r>
      <w:r w:rsidRPr="00516D1B">
        <w:rPr>
          <w:b/>
        </w:rPr>
        <w:t>209.165.202.128/30</w:t>
      </w:r>
      <w:r>
        <w:t xml:space="preserve"> .</w:t>
      </w:r>
    </w:p>
    <w:p w14:paraId="497AA9C5" w14:textId="7989F48F" w:rsidR="00516D1B" w:rsidRDefault="00516D1B" w:rsidP="00516D1B">
      <w:pPr>
        <w:pStyle w:val="Bulletlevel1"/>
      </w:pPr>
      <w:r>
        <w:t>Настройте интерфейсы, которые будут участвовать в NAT.</w:t>
      </w:r>
    </w:p>
    <w:p w14:paraId="3C78130D" w14:textId="2D5EB8BE" w:rsidR="00F66EFE" w:rsidRPr="00E47502" w:rsidRDefault="00F66EFE" w:rsidP="00F66EFE">
      <w:pPr>
        <w:pStyle w:val="ConfigWindow"/>
      </w:pPr>
      <w:r>
        <w:t>Закройте окно настройки.</w:t>
      </w:r>
    </w:p>
    <w:p w14:paraId="01CFCA7B" w14:textId="70510654" w:rsidR="004D3A7B" w:rsidRDefault="009E15FD" w:rsidP="009E15FD">
      <w:pPr>
        <w:pStyle w:val="ConfigWindow"/>
      </w:pPr>
      <w:r>
        <w:t>Конец документа</w:t>
      </w:r>
    </w:p>
    <w:sectPr w:rsidR="004D3A7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F5E12" w14:textId="77777777" w:rsidR="00852A9F" w:rsidRDefault="00852A9F" w:rsidP="00710659">
      <w:pPr>
        <w:spacing w:after="0" w:line="240" w:lineRule="auto"/>
      </w:pPr>
      <w:r>
        <w:separator/>
      </w:r>
    </w:p>
    <w:p w14:paraId="5688C82E" w14:textId="77777777" w:rsidR="00852A9F" w:rsidRDefault="00852A9F"/>
  </w:endnote>
  <w:endnote w:type="continuationSeparator" w:id="0">
    <w:p w14:paraId="08439638" w14:textId="77777777" w:rsidR="00852A9F" w:rsidRDefault="00852A9F" w:rsidP="00710659">
      <w:pPr>
        <w:spacing w:after="0" w:line="240" w:lineRule="auto"/>
      </w:pPr>
      <w:r>
        <w:continuationSeparator/>
      </w:r>
    </w:p>
    <w:p w14:paraId="23E6AA80" w14:textId="77777777" w:rsidR="00852A9F" w:rsidRDefault="00852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5B555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8F66A" w14:textId="47DD3AFB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13F8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B13F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9583E" w14:textId="67110631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B13F8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5B13F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43B0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43B0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E6CD8" w14:textId="77777777" w:rsidR="00852A9F" w:rsidRDefault="00852A9F" w:rsidP="00710659">
      <w:pPr>
        <w:spacing w:after="0" w:line="240" w:lineRule="auto"/>
      </w:pPr>
      <w:r>
        <w:separator/>
      </w:r>
    </w:p>
    <w:p w14:paraId="7C12810B" w14:textId="77777777" w:rsidR="00852A9F" w:rsidRDefault="00852A9F"/>
  </w:footnote>
  <w:footnote w:type="continuationSeparator" w:id="0">
    <w:p w14:paraId="6CE38350" w14:textId="77777777" w:rsidR="00852A9F" w:rsidRDefault="00852A9F" w:rsidP="00710659">
      <w:pPr>
        <w:spacing w:after="0" w:line="240" w:lineRule="auto"/>
      </w:pPr>
      <w:r>
        <w:continuationSeparator/>
      </w:r>
    </w:p>
    <w:p w14:paraId="6F317BB0" w14:textId="77777777" w:rsidR="00852A9F" w:rsidRDefault="00852A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39FE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n-US"/>
      </w:rPr>
      <w:alias w:val="Заголовок"/>
      <w:tag w:val=""/>
      <w:id w:val="-1711953976"/>
      <w:placeholder>
        <w:docPart w:val="A5BA13A568064256BF87D83D704D5C0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6DE838" w14:textId="1B54507A" w:rsidR="00926CB2" w:rsidRPr="005B13F8" w:rsidRDefault="009E15FD" w:rsidP="008402F2">
        <w:pPr>
          <w:pStyle w:val="PageHead"/>
          <w:rPr>
            <w:lang w:val="en-US"/>
          </w:rPr>
        </w:pPr>
        <w:r w:rsidRPr="005B13F8">
          <w:rPr>
            <w:lang w:val="en-US"/>
          </w:rPr>
          <w:t>Packet Tracer - Настройка NAT для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576A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1F4C63" wp14:editId="65C2510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A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19AA"/>
    <w:rsid w:val="00041AF6"/>
    <w:rsid w:val="00044E62"/>
    <w:rsid w:val="00050BA4"/>
    <w:rsid w:val="0005141D"/>
    <w:rsid w:val="00051738"/>
    <w:rsid w:val="0005242B"/>
    <w:rsid w:val="00052548"/>
    <w:rsid w:val="00053DB5"/>
    <w:rsid w:val="00056B83"/>
    <w:rsid w:val="00060696"/>
    <w:rsid w:val="00062D89"/>
    <w:rsid w:val="00067A67"/>
    <w:rsid w:val="00070C16"/>
    <w:rsid w:val="00075EA9"/>
    <w:rsid w:val="000769CF"/>
    <w:rsid w:val="000815D8"/>
    <w:rsid w:val="0008497C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759"/>
    <w:rsid w:val="0013193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9A9"/>
    <w:rsid w:val="001E0AB8"/>
    <w:rsid w:val="001E3348"/>
    <w:rsid w:val="001E38E0"/>
    <w:rsid w:val="001E4E72"/>
    <w:rsid w:val="001E62B3"/>
    <w:rsid w:val="001E6424"/>
    <w:rsid w:val="001F0171"/>
    <w:rsid w:val="001F0D77"/>
    <w:rsid w:val="001F2E2C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4D0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43B0"/>
    <w:rsid w:val="002D6C2A"/>
    <w:rsid w:val="002D7A86"/>
    <w:rsid w:val="002F45FF"/>
    <w:rsid w:val="002F66D3"/>
    <w:rsid w:val="002F6D17"/>
    <w:rsid w:val="0030275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24C"/>
    <w:rsid w:val="0041293B"/>
    <w:rsid w:val="004131B0"/>
    <w:rsid w:val="0041683E"/>
    <w:rsid w:val="00416C42"/>
    <w:rsid w:val="00422476"/>
    <w:rsid w:val="0042385C"/>
    <w:rsid w:val="00426FA5"/>
    <w:rsid w:val="00431654"/>
    <w:rsid w:val="00434926"/>
    <w:rsid w:val="00437A95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3A7B"/>
    <w:rsid w:val="004D682B"/>
    <w:rsid w:val="004D7E61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D1B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1AD0"/>
    <w:rsid w:val="005762B1"/>
    <w:rsid w:val="00580456"/>
    <w:rsid w:val="00580E73"/>
    <w:rsid w:val="00592329"/>
    <w:rsid w:val="00593386"/>
    <w:rsid w:val="00596998"/>
    <w:rsid w:val="0059790F"/>
    <w:rsid w:val="005A6E62"/>
    <w:rsid w:val="005B13F8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6825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FB5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7628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2A9F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C3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336"/>
    <w:rsid w:val="008E5B64"/>
    <w:rsid w:val="008E7DAA"/>
    <w:rsid w:val="008F0094"/>
    <w:rsid w:val="008F03EF"/>
    <w:rsid w:val="008F340F"/>
    <w:rsid w:val="008F779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EFB"/>
    <w:rsid w:val="00933237"/>
    <w:rsid w:val="00933F28"/>
    <w:rsid w:val="009400C3"/>
    <w:rsid w:val="009453F7"/>
    <w:rsid w:val="009476C0"/>
    <w:rsid w:val="00963E34"/>
    <w:rsid w:val="00964DFA"/>
    <w:rsid w:val="00970A69"/>
    <w:rsid w:val="00971D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42F"/>
    <w:rsid w:val="009B5747"/>
    <w:rsid w:val="009C0B81"/>
    <w:rsid w:val="009C3182"/>
    <w:rsid w:val="009D2C27"/>
    <w:rsid w:val="009D503E"/>
    <w:rsid w:val="009E15FD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D5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8B9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31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950"/>
    <w:rsid w:val="00B81898"/>
    <w:rsid w:val="00B82DED"/>
    <w:rsid w:val="00B8606B"/>
    <w:rsid w:val="00B878E7"/>
    <w:rsid w:val="00B879CC"/>
    <w:rsid w:val="00B97263"/>
    <w:rsid w:val="00B97278"/>
    <w:rsid w:val="00B97943"/>
    <w:rsid w:val="00BA1D0B"/>
    <w:rsid w:val="00BA2B50"/>
    <w:rsid w:val="00BA689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26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343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953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224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1F7"/>
    <w:rsid w:val="00E223AC"/>
    <w:rsid w:val="00E26930"/>
    <w:rsid w:val="00E27257"/>
    <w:rsid w:val="00E27F4F"/>
    <w:rsid w:val="00E363C5"/>
    <w:rsid w:val="00E449D0"/>
    <w:rsid w:val="00E44A34"/>
    <w:rsid w:val="00E4506A"/>
    <w:rsid w:val="00E47502"/>
    <w:rsid w:val="00E53F99"/>
    <w:rsid w:val="00E56510"/>
    <w:rsid w:val="00E62EA8"/>
    <w:rsid w:val="00E67A6E"/>
    <w:rsid w:val="00E70096"/>
    <w:rsid w:val="00E71233"/>
    <w:rsid w:val="00E71B43"/>
    <w:rsid w:val="00E81612"/>
    <w:rsid w:val="00E82BD7"/>
    <w:rsid w:val="00E859E3"/>
    <w:rsid w:val="00E87D18"/>
    <w:rsid w:val="00E87D62"/>
    <w:rsid w:val="00E91AED"/>
    <w:rsid w:val="00E91C1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533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484C"/>
    <w:rsid w:val="00F66EF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C1BF6"/>
  <w15:docId w15:val="{380AE17E-96B8-4B52-82E5-A5ED596A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08497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BA13A568064256BF87D83D704D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6D524-255F-4019-9181-7A5152F6D438}"/>
      </w:docPartPr>
      <w:docPartBody>
        <w:p w:rsidR="0069051C" w:rsidRDefault="009D65AD">
          <w:pPr>
            <w:pStyle w:val="A5BA13A568064256BF87D83D704D5C0E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D"/>
    <w:rsid w:val="00075AA4"/>
    <w:rsid w:val="00076661"/>
    <w:rsid w:val="000B0B66"/>
    <w:rsid w:val="00270814"/>
    <w:rsid w:val="003D5946"/>
    <w:rsid w:val="0069051C"/>
    <w:rsid w:val="009D65AD"/>
    <w:rsid w:val="00A75C2B"/>
    <w:rsid w:val="00C54985"/>
    <w:rsid w:val="00D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5BA13A568064256BF87D83D704D5C0E">
    <w:name w:val="A5BA13A568064256BF87D83D704D5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DA096-B7B0-480C-9567-BBA37DA12E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93B59F-015A-4594-A474-9EDCF2AF9AE2}"/>
</file>

<file path=customXml/itemProps3.xml><?xml version="1.0" encoding="utf-8"?>
<ds:datastoreItem xmlns:ds="http://schemas.openxmlformats.org/officeDocument/2006/customXml" ds:itemID="{B5C31CF2-1864-47AD-BC55-E285386D0DDF}"/>
</file>

<file path=customXml/itemProps4.xml><?xml version="1.0" encoding="utf-8"?>
<ds:datastoreItem xmlns:ds="http://schemas.openxmlformats.org/officeDocument/2006/customXml" ds:itemID="{AB3197B4-D03E-47F6-AF51-309E9227C39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NAT for IPv4</vt:lpstr>
    </vt:vector>
  </TitlesOfParts>
  <Company>Cisco Systems, Inc.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NAT для IPv4</dc:title>
  <dc:creator>Martin Benson</dc:creator>
  <dc:description>2019 г.</dc:description>
  <cp:lastModifiedBy>Антон Носков</cp:lastModifiedBy>
  <cp:revision>4</cp:revision>
  <dcterms:created xsi:type="dcterms:W3CDTF">2019-11-22T16:01:00Z</dcterms:created>
  <dcterms:modified xsi:type="dcterms:W3CDTF">2020-08-23T19:14:00Z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