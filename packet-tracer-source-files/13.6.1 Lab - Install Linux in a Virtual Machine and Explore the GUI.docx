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C97D7" w14:textId="126535E5" w:rsidR="00BF2FCA" w:rsidRPr="001C05A1" w:rsidRDefault="0069450D" w:rsidP="00BF2FCA">
      <w:pPr>
        <w:pStyle w:val="afd"/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CC16BC87A96E45D1BB6A63D94213C8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646072">
            <w:t>Лабораторная работа. Установка Linux на виртуальную машину и изучение графического интерфейса пользователя этой ОС</w:t>
          </w:r>
        </w:sdtContent>
      </w:sdt>
      <w:r w:rsidR="00646072">
        <w:rPr>
          <w:rStyle w:val="LabTitleInstVersred"/>
        </w:rPr>
        <w:t xml:space="preserve"> </w:t>
      </w:r>
    </w:p>
    <w:p w14:paraId="2F87383D" w14:textId="77777777" w:rsidR="00303D9F" w:rsidRPr="00BB73FF" w:rsidRDefault="00303D9F" w:rsidP="00303D9F">
      <w:pPr>
        <w:pStyle w:val="1"/>
        <w:numPr>
          <w:ilvl w:val="0"/>
          <w:numId w:val="0"/>
        </w:numPr>
      </w:pPr>
      <w:r>
        <w:t>Задачи</w:t>
      </w:r>
    </w:p>
    <w:p w14:paraId="71855373" w14:textId="77777777" w:rsidR="00303D9F" w:rsidRPr="0047026E" w:rsidRDefault="00303D9F" w:rsidP="00303D9F">
      <w:pPr>
        <w:pStyle w:val="BodyTextL25Bold"/>
      </w:pPr>
      <w:r>
        <w:t>Часть 1. Подготовка компьютера для виртуализации</w:t>
      </w:r>
    </w:p>
    <w:p w14:paraId="22DF5412" w14:textId="77777777" w:rsidR="00303D9F" w:rsidRDefault="00303D9F" w:rsidP="00303D9F">
      <w:pPr>
        <w:pStyle w:val="BodyTextL25Bold"/>
      </w:pPr>
      <w:r>
        <w:t>Часть 2. Установка ОС Linux на виртуальной машине</w:t>
      </w:r>
    </w:p>
    <w:p w14:paraId="6CA90297" w14:textId="77777777" w:rsidR="00303D9F" w:rsidRPr="0047026E" w:rsidRDefault="00303D9F" w:rsidP="00303D9F">
      <w:pPr>
        <w:pStyle w:val="BodyTextL25Bold"/>
      </w:pPr>
      <w:r>
        <w:t>Часть 3. Знакомство с графическим интерфейсом пользователя</w:t>
      </w:r>
    </w:p>
    <w:p w14:paraId="2AD542B5" w14:textId="77777777" w:rsidR="00303D9F" w:rsidRPr="008402F2" w:rsidRDefault="00303D9F" w:rsidP="00303D9F">
      <w:pPr>
        <w:pStyle w:val="1"/>
        <w:numPr>
          <w:ilvl w:val="0"/>
          <w:numId w:val="3"/>
        </w:numPr>
        <w:rPr>
          <w:rFonts w:eastAsia="Arial"/>
        </w:rPr>
      </w:pPr>
      <w:r>
        <w:t>Общие сведения и сценарий</w:t>
      </w:r>
    </w:p>
    <w:p w14:paraId="526CEA4D" w14:textId="77777777" w:rsidR="00303D9F" w:rsidRDefault="00303D9F" w:rsidP="00303D9F">
      <w:pPr>
        <w:pStyle w:val="BodyTextL25"/>
      </w:pPr>
      <w:r>
        <w:t xml:space="preserve">За последние 10 лет вычислительная мощность компьютеров увеличилась в разы, а разнообразие вычислительных ресурсов поражает. Компьютеры с многоядерными процессорами и большим объемом ОЗУ позволяют не только установить несколько операционных систем, но и выполнить виртуализацию. </w:t>
      </w:r>
    </w:p>
    <w:p w14:paraId="37656FEE" w14:textId="77777777" w:rsidR="00303D9F" w:rsidRDefault="00303D9F" w:rsidP="00303D9F">
      <w:pPr>
        <w:pStyle w:val="BodyTextL25"/>
      </w:pPr>
      <w:r>
        <w:t>При виртуализации на одном физическом компьютере можно установить несколько виртуальных компьютеров. Виртуальные компьютеры, работающие на базе физического компьютера, называются виртуальными машинами. Часто виртуальную машину называют гостевой системой, а физический компьютер — хостом. Любой пользователь современного компьютера с современной ОС может работать с виртуальными машинами.</w:t>
      </w:r>
    </w:p>
    <w:p w14:paraId="4983BCC6" w14:textId="77777777" w:rsidR="00303D9F" w:rsidRDefault="00303D9F" w:rsidP="00303D9F">
      <w:pPr>
        <w:pStyle w:val="BodyTextL25"/>
      </w:pPr>
      <w:r>
        <w:t>В этой лабораторной работе вам предстоит установить ОС Linux на виртуальной машине, используя приложение для виртуализации настольных систем, например VirtualBox. После завершения установки вы познакомитесь с графическим интерфейсом пользователя. Позднее, в рамках лабораторных работ, входящих в этот курс, вам также предстоит работа с интерфейсом командной строки на виртуальной машине.</w:t>
      </w:r>
    </w:p>
    <w:p w14:paraId="5DEDE46D" w14:textId="77777777" w:rsidR="00303D9F" w:rsidRDefault="00303D9F" w:rsidP="00303D9F">
      <w:pPr>
        <w:pStyle w:val="1"/>
        <w:numPr>
          <w:ilvl w:val="0"/>
          <w:numId w:val="3"/>
        </w:numPr>
      </w:pPr>
      <w:r>
        <w:t>Необходимые ресурсы</w:t>
      </w:r>
    </w:p>
    <w:p w14:paraId="0A61040A" w14:textId="77777777" w:rsidR="00303D9F" w:rsidRDefault="00303D9F" w:rsidP="00303D9F">
      <w:pPr>
        <w:pStyle w:val="Bulletlevel1"/>
        <w:spacing w:before="60" w:after="60" w:line="276" w:lineRule="auto"/>
      </w:pPr>
      <w:r>
        <w:t>Компьютер с ОЗУ не менее 2 ГБ и 10 ГБ свободного дискового пространства</w:t>
      </w:r>
    </w:p>
    <w:p w14:paraId="46E4B053" w14:textId="77777777" w:rsidR="00303D9F" w:rsidRDefault="00303D9F" w:rsidP="00303D9F">
      <w:pPr>
        <w:pStyle w:val="Bulletlevel1"/>
        <w:spacing w:before="60" w:after="60" w:line="276" w:lineRule="auto"/>
      </w:pPr>
      <w:r>
        <w:t xml:space="preserve">Высокоскоростной интернет для загрузки Oracle VirtualBox и образа ОС Linux, например Ubuntu Desktop </w:t>
      </w:r>
    </w:p>
    <w:p w14:paraId="4E4D3EF0" w14:textId="77777777" w:rsidR="00303D9F" w:rsidRDefault="00303D9F" w:rsidP="00303D9F">
      <w:pPr>
        <w:pStyle w:val="1"/>
      </w:pPr>
      <w:r>
        <w:t>Инструкции</w:t>
      </w:r>
    </w:p>
    <w:p w14:paraId="04744E6A" w14:textId="77777777" w:rsidR="00303D9F" w:rsidRPr="00164274" w:rsidRDefault="00303D9F" w:rsidP="00303D9F">
      <w:pPr>
        <w:pStyle w:val="2"/>
      </w:pPr>
      <w:r>
        <w:t>Подготовка компьютера для виртуализации</w:t>
      </w:r>
    </w:p>
    <w:p w14:paraId="7CF0E815" w14:textId="77777777" w:rsidR="00303D9F" w:rsidRDefault="00303D9F" w:rsidP="00303D9F">
      <w:pPr>
        <w:pStyle w:val="BodyTextL25"/>
      </w:pPr>
      <w:r>
        <w:t>В первой части лабораторной работы вам предстоит загрузить и установить ПО виртуализации настольных систем и образ ОС Linux. Возможно, образ ОС Linux будет предоставлен инструктором.</w:t>
      </w:r>
    </w:p>
    <w:p w14:paraId="41047AF2" w14:textId="77777777" w:rsidR="00303D9F" w:rsidRPr="001F4F1B" w:rsidRDefault="00303D9F" w:rsidP="00303D9F">
      <w:pPr>
        <w:pStyle w:val="3"/>
      </w:pPr>
      <w:r>
        <w:t>Загрузка и установка VirtualBox</w:t>
      </w:r>
    </w:p>
    <w:p w14:paraId="63ED5F91" w14:textId="77777777" w:rsidR="00303D9F" w:rsidRDefault="00303D9F" w:rsidP="00303D9F">
      <w:pPr>
        <w:pStyle w:val="BodyTextL25"/>
      </w:pPr>
      <w:r>
        <w:t xml:space="preserve">Для поддержки файла образа ОС можно загрузить и установить одну из двух программ виртуализации: VMware Player или Oracle VirtualBox. В это лабораторной работе используется приложение VirtualBox. </w:t>
      </w:r>
    </w:p>
    <w:p w14:paraId="24782CB9" w14:textId="77777777" w:rsidR="00303D9F" w:rsidRDefault="00303D9F" w:rsidP="00303D9F">
      <w:pPr>
        <w:pStyle w:val="SubStepAlpha"/>
      </w:pPr>
      <w:r>
        <w:t xml:space="preserve">Перейдите к </w:t>
      </w:r>
      <w:hyperlink r:id="rId8" w:history="1">
        <w:r>
          <w:rPr>
            <w:rStyle w:val="aff0"/>
          </w:rPr>
          <w:t>https://www.VirtualBox.org/</w:t>
        </w:r>
      </w:hyperlink>
      <w:r>
        <w:t>. Щелкните ссылку Download (загрузить) на этой странице.</w:t>
      </w:r>
    </w:p>
    <w:p w14:paraId="31587007" w14:textId="77777777" w:rsidR="00303D9F" w:rsidRDefault="00303D9F" w:rsidP="00303D9F">
      <w:pPr>
        <w:pStyle w:val="SubStepAlpha"/>
      </w:pPr>
      <w:r>
        <w:t xml:space="preserve">Выберите файл установки в соответствии с установленной операционной системой и загрузите его. </w:t>
      </w:r>
    </w:p>
    <w:p w14:paraId="28CE8693" w14:textId="77777777" w:rsidR="00303D9F" w:rsidRDefault="00303D9F" w:rsidP="00303D9F">
      <w:pPr>
        <w:pStyle w:val="SubStepAlpha"/>
      </w:pPr>
      <w:r>
        <w:lastRenderedPageBreak/>
        <w:t>После загрузки файла установки VirtualBox запустите программу установки и примите параметры установки по умолчанию.</w:t>
      </w:r>
    </w:p>
    <w:p w14:paraId="160D7A90" w14:textId="77777777" w:rsidR="00303D9F" w:rsidRDefault="00303D9F" w:rsidP="00303D9F">
      <w:pPr>
        <w:pStyle w:val="3"/>
      </w:pPr>
      <w:r>
        <w:t>Загрузка образа Linux</w:t>
      </w:r>
    </w:p>
    <w:p w14:paraId="1E23B2E4" w14:textId="77777777" w:rsidR="00303D9F" w:rsidRDefault="00303D9F" w:rsidP="00303D9F">
      <w:pPr>
        <w:pStyle w:val="SubStepAlpha"/>
      </w:pPr>
      <w:r>
        <w:t xml:space="preserve">Перейдите на веб-сайт Ubuntu по адресу </w:t>
      </w:r>
      <w:hyperlink r:id="rId9" w:history="1">
        <w:r>
          <w:rPr>
            <w:rStyle w:val="aff0"/>
          </w:rPr>
          <w:t>http://www.Ubuntu.com</w:t>
        </w:r>
      </w:hyperlink>
      <w:r>
        <w:t>. Щелкните ссылку Download (загрузить) на этой странице, чтобы загрузить и сохранить образ Ubuntu для настольного компьютера.</w:t>
      </w:r>
    </w:p>
    <w:p w14:paraId="5A92A0BB" w14:textId="77777777" w:rsidR="00303D9F" w:rsidRDefault="00303D9F" w:rsidP="00303D9F">
      <w:pPr>
        <w:pStyle w:val="3"/>
      </w:pPr>
      <w:r>
        <w:t>Создание новой виртуальной машины</w:t>
      </w:r>
    </w:p>
    <w:p w14:paraId="462CFFD9" w14:textId="77777777" w:rsidR="00303D9F" w:rsidRDefault="00303D9F" w:rsidP="00303D9F">
      <w:pPr>
        <w:pStyle w:val="SubStepAlpha"/>
      </w:pPr>
      <w:r>
        <w:t xml:space="preserve">Нажмите </w:t>
      </w:r>
      <w:r w:rsidRPr="001B5A62">
        <w:rPr>
          <w:b/>
        </w:rPr>
        <w:t>Пуск</w:t>
      </w:r>
      <w:r>
        <w:t xml:space="preserve"> и найдите приложение </w:t>
      </w:r>
      <w:r w:rsidRPr="001B5A62">
        <w:rPr>
          <w:b/>
        </w:rPr>
        <w:t>VirtualBox</w:t>
      </w:r>
      <w:r>
        <w:t xml:space="preserve">. Щелкните </w:t>
      </w:r>
      <w:r w:rsidRPr="001B5A62">
        <w:rPr>
          <w:b/>
        </w:rPr>
        <w:t>Oracle VM VirtualBox</w:t>
      </w:r>
      <w:r>
        <w:t xml:space="preserve">, чтобы открыть диспетчер. В диспетчере нажмите </w:t>
      </w:r>
      <w:r w:rsidRPr="001B5A62">
        <w:rPr>
          <w:b/>
        </w:rPr>
        <w:t>New</w:t>
      </w:r>
      <w:r>
        <w:t xml:space="preserve"> (Создать), чтобы приступить к установке Ubuntu.</w:t>
      </w:r>
    </w:p>
    <w:p w14:paraId="47600079" w14:textId="77777777" w:rsidR="00303D9F" w:rsidRDefault="00303D9F" w:rsidP="00303D9F">
      <w:pPr>
        <w:pStyle w:val="SubStepAlpha"/>
      </w:pPr>
      <w:r>
        <w:t>В поле</w:t>
      </w:r>
      <w:r w:rsidRPr="001B5A62">
        <w:rPr>
          <w:b/>
        </w:rPr>
        <w:t xml:space="preserve"> Name</w:t>
      </w:r>
      <w:r>
        <w:t xml:space="preserve"> (Имя) экрана </w:t>
      </w:r>
      <w:r w:rsidRPr="001B5A62">
        <w:rPr>
          <w:b/>
        </w:rPr>
        <w:t xml:space="preserve">Name and operating system </w:t>
      </w:r>
      <w:r>
        <w:t xml:space="preserve">(Имя и операционная система) введите </w:t>
      </w:r>
      <w:r w:rsidRPr="001B5A62">
        <w:rPr>
          <w:b/>
        </w:rPr>
        <w:t>Ubuntu</w:t>
      </w:r>
      <w:r>
        <w:t xml:space="preserve">. В поле </w:t>
      </w:r>
      <w:r w:rsidRPr="001B5A62">
        <w:rPr>
          <w:b/>
        </w:rPr>
        <w:t>Type</w:t>
      </w:r>
      <w:r>
        <w:t xml:space="preserve"> (Тип) выберите </w:t>
      </w:r>
      <w:r w:rsidRPr="001B5A62">
        <w:rPr>
          <w:b/>
        </w:rPr>
        <w:t>Linux</w:t>
      </w:r>
      <w:r>
        <w:t xml:space="preserve">. В поле </w:t>
      </w:r>
      <w:r w:rsidRPr="001B5A62">
        <w:rPr>
          <w:b/>
        </w:rPr>
        <w:t>Версия</w:t>
      </w:r>
      <w:r>
        <w:t xml:space="preserve"> выберите соответствующую загруженную версию. Для продолжения нажмите кнопку </w:t>
      </w:r>
      <w:r w:rsidRPr="001B5A62">
        <w:rPr>
          <w:b/>
        </w:rPr>
        <w:t>Next</w:t>
      </w:r>
      <w:r>
        <w:t xml:space="preserve"> (Далее).</w:t>
      </w:r>
    </w:p>
    <w:p w14:paraId="48FEF73A" w14:textId="77777777" w:rsidR="00303D9F" w:rsidRDefault="00303D9F" w:rsidP="00303D9F">
      <w:pPr>
        <w:pStyle w:val="SubStepAlpha"/>
      </w:pPr>
      <w:r>
        <w:t xml:space="preserve">На экране </w:t>
      </w:r>
      <w:r w:rsidRPr="001B5A62">
        <w:rPr>
          <w:b/>
        </w:rPr>
        <w:t>Memory size</w:t>
      </w:r>
      <w:r>
        <w:t xml:space="preserve"> (Память) увеличьте объем ОЗУ (при необходимости). Объем ОЗУ виртуальной машины должен оставаться в пределах зеленой области. В противном случае производительность хоста понизится. Для продолжения нажмите кнопку </w:t>
      </w:r>
      <w:r w:rsidRPr="001B5A62">
        <w:rPr>
          <w:b/>
        </w:rPr>
        <w:t>Next</w:t>
      </w:r>
      <w:r>
        <w:t xml:space="preserve"> (Далее).</w:t>
      </w:r>
    </w:p>
    <w:p w14:paraId="785F3AAB" w14:textId="77777777" w:rsidR="00303D9F" w:rsidRDefault="00303D9F" w:rsidP="00303D9F">
      <w:pPr>
        <w:pStyle w:val="SubStepAlpha"/>
      </w:pPr>
      <w:r>
        <w:t xml:space="preserve">На экране </w:t>
      </w:r>
      <w:r w:rsidRPr="001B5A62">
        <w:rPr>
          <w:b/>
        </w:rPr>
        <w:t>Hard disk</w:t>
      </w:r>
      <w:r>
        <w:t xml:space="preserve"> (Жесткий диск) нажмите </w:t>
      </w:r>
      <w:r w:rsidRPr="001B5A62">
        <w:rPr>
          <w:b/>
        </w:rPr>
        <w:t>Create</w:t>
      </w:r>
      <w:r>
        <w:t xml:space="preserve"> (Создать), чтобы создать виртуальный жесткий диск.</w:t>
      </w:r>
    </w:p>
    <w:p w14:paraId="785AA0B6" w14:textId="77777777" w:rsidR="00303D9F" w:rsidRDefault="00303D9F" w:rsidP="00303D9F">
      <w:pPr>
        <w:pStyle w:val="SubStepAlpha"/>
      </w:pPr>
      <w:r>
        <w:t xml:space="preserve">На экране </w:t>
      </w:r>
      <w:r w:rsidRPr="001B5A62">
        <w:rPr>
          <w:b/>
        </w:rPr>
        <w:t>Hard disk file type</w:t>
      </w:r>
      <w:r>
        <w:t xml:space="preserve"> (Файловый тип жесткого диска) выберите файловый тип по умолчанию — </w:t>
      </w:r>
      <w:r w:rsidRPr="00DD2AA4">
        <w:rPr>
          <w:b/>
        </w:rPr>
        <w:t>VDI (VirtualBox Disk Image).</w:t>
      </w:r>
      <w:r>
        <w:t xml:space="preserve"> Для продолжения нажмите кнопку </w:t>
      </w:r>
      <w:r w:rsidRPr="001B5A62">
        <w:rPr>
          <w:b/>
        </w:rPr>
        <w:t>Next</w:t>
      </w:r>
      <w:r>
        <w:t xml:space="preserve"> (Далее).</w:t>
      </w:r>
    </w:p>
    <w:p w14:paraId="47D46A37" w14:textId="77777777" w:rsidR="00303D9F" w:rsidRDefault="00303D9F" w:rsidP="00303D9F">
      <w:pPr>
        <w:pStyle w:val="SubStepAlpha"/>
      </w:pPr>
      <w:r>
        <w:t xml:space="preserve">На экране </w:t>
      </w:r>
      <w:r w:rsidRPr="001B5A62">
        <w:rPr>
          <w:b/>
        </w:rPr>
        <w:t>Storage on physical hard disk</w:t>
      </w:r>
      <w:r>
        <w:t xml:space="preserve"> (Хранилище на физическом жестком диске) выберите параметр по умолчанию </w:t>
      </w:r>
      <w:r w:rsidRPr="00DD2AA4">
        <w:rPr>
          <w:b/>
        </w:rPr>
        <w:t>Dynamically allocated</w:t>
      </w:r>
      <w:r>
        <w:t xml:space="preserve"> (С динамическим выделением). Для продолжения нажмите кнопку </w:t>
      </w:r>
      <w:r w:rsidRPr="001B5A62">
        <w:rPr>
          <w:b/>
        </w:rPr>
        <w:t>Next</w:t>
      </w:r>
      <w:r>
        <w:t xml:space="preserve"> (Далее).</w:t>
      </w:r>
    </w:p>
    <w:p w14:paraId="3AFBA2D0" w14:textId="77777777" w:rsidR="00303D9F" w:rsidRDefault="00303D9F" w:rsidP="00303D9F">
      <w:pPr>
        <w:pStyle w:val="SubStepAlpha"/>
      </w:pPr>
      <w:r>
        <w:t xml:space="preserve">На экране </w:t>
      </w:r>
      <w:r w:rsidRPr="001B5A62">
        <w:rPr>
          <w:b/>
        </w:rPr>
        <w:t>File location and size</w:t>
      </w:r>
      <w:r>
        <w:t xml:space="preserve"> (Расположение и размер файла) можно настроить объем жесткого диска, а также изменить имя и расположение виртуального жесткого диска. Нажмите </w:t>
      </w:r>
      <w:r w:rsidRPr="001B5A62">
        <w:rPr>
          <w:b/>
        </w:rPr>
        <w:t>Create</w:t>
      </w:r>
      <w:r>
        <w:t xml:space="preserve"> (Создать), чтобы использовать параметры по умолчанию.</w:t>
      </w:r>
    </w:p>
    <w:p w14:paraId="62A1CF71" w14:textId="77777777" w:rsidR="00303D9F" w:rsidRDefault="00303D9F" w:rsidP="00303D9F">
      <w:pPr>
        <w:pStyle w:val="SubStepAlpha"/>
      </w:pPr>
      <w:r>
        <w:t xml:space="preserve">После создания жесткого диска новая виртуальная машина появится в списке в окне </w:t>
      </w:r>
      <w:r w:rsidRPr="001B5A62">
        <w:rPr>
          <w:b/>
        </w:rPr>
        <w:t>Oracle VM VirtualBox Manager</w:t>
      </w:r>
      <w:r>
        <w:t xml:space="preserve">. Выберите </w:t>
      </w:r>
      <w:r w:rsidRPr="001B5A62">
        <w:rPr>
          <w:b/>
        </w:rPr>
        <w:t>Ubuntu</w:t>
      </w:r>
      <w:r>
        <w:t xml:space="preserve"> и нажмите </w:t>
      </w:r>
      <w:r w:rsidRPr="001B5A62">
        <w:rPr>
          <w:b/>
        </w:rPr>
        <w:t>Start</w:t>
      </w:r>
      <w:r>
        <w:t xml:space="preserve"> (Запустить) в меню сверху.</w:t>
      </w:r>
    </w:p>
    <w:p w14:paraId="749FFFA2" w14:textId="77777777" w:rsidR="00303D9F" w:rsidRDefault="00303D9F" w:rsidP="00303D9F">
      <w:pPr>
        <w:pStyle w:val="2"/>
      </w:pPr>
      <w:r>
        <w:t>Установка Ubuntu на виртуальной машине</w:t>
      </w:r>
    </w:p>
    <w:p w14:paraId="391EE509" w14:textId="77777777" w:rsidR="00303D9F" w:rsidRPr="0042295D" w:rsidRDefault="00303D9F" w:rsidP="00303D9F">
      <w:pPr>
        <w:pStyle w:val="3"/>
      </w:pPr>
      <w:r>
        <w:t>Подключите образ.</w:t>
      </w:r>
    </w:p>
    <w:p w14:paraId="7145556C" w14:textId="77777777" w:rsidR="00303D9F" w:rsidRDefault="00303D9F" w:rsidP="00303D9F">
      <w:pPr>
        <w:pStyle w:val="SubStepAlpha"/>
      </w:pPr>
      <w:r>
        <w:t xml:space="preserve">В окне </w:t>
      </w:r>
      <w:r>
        <w:rPr>
          <w:b/>
        </w:rPr>
        <w:t>Oracle VM VirtualBox Manager</w:t>
      </w:r>
      <w:r>
        <w:t xml:space="preserve"> Правой кнопкой мыши щелкните </w:t>
      </w:r>
      <w:r>
        <w:rPr>
          <w:b/>
        </w:rPr>
        <w:t>Ubuntu</w:t>
      </w:r>
      <w:r>
        <w:t xml:space="preserve"> и выберите </w:t>
      </w:r>
      <w:r>
        <w:rPr>
          <w:b/>
        </w:rPr>
        <w:t>Settings</w:t>
      </w:r>
      <w:r>
        <w:t xml:space="preserve"> (Параметры). В окне </w:t>
      </w:r>
      <w:r>
        <w:rPr>
          <w:b/>
        </w:rPr>
        <w:t>Ubuntu — Settings</w:t>
      </w:r>
      <w:r>
        <w:t xml:space="preserve"> (Ubuntu — Параметры) щелкните </w:t>
      </w:r>
      <w:r w:rsidRPr="00463A9A">
        <w:rPr>
          <w:b/>
        </w:rPr>
        <w:t>Storage</w:t>
      </w:r>
      <w:r>
        <w:t xml:space="preserve"> (Хранилище) на панели слева. Щелкните </w:t>
      </w:r>
      <w:r>
        <w:rPr>
          <w:b/>
        </w:rPr>
        <w:t>Empty</w:t>
      </w:r>
      <w:r>
        <w:t xml:space="preserve"> (Пустое) на панели в центре. На правой панели щелкните символ CD и выберите расположение файла образа Ubuntu. Для продолжения нажмите </w:t>
      </w:r>
      <w:r>
        <w:rPr>
          <w:b/>
        </w:rPr>
        <w:t>ОК</w:t>
      </w:r>
      <w:r>
        <w:t>.</w:t>
      </w:r>
    </w:p>
    <w:p w14:paraId="0BEAF132" w14:textId="77777777" w:rsidR="00303D9F" w:rsidRPr="0025139B" w:rsidRDefault="00303D9F" w:rsidP="00303D9F">
      <w:pPr>
        <w:pStyle w:val="SubStepAlpha"/>
        <w:keepNext/>
      </w:pPr>
      <w:r>
        <w:lastRenderedPageBreak/>
        <w:t xml:space="preserve">В окне </w:t>
      </w:r>
      <w:r>
        <w:rPr>
          <w:b/>
        </w:rPr>
        <w:t xml:space="preserve">Oracle VM VirtualBox Manager </w:t>
      </w:r>
      <w:r>
        <w:t xml:space="preserve">нажмите </w:t>
      </w:r>
      <w:r>
        <w:rPr>
          <w:b/>
        </w:rPr>
        <w:t>Start</w:t>
      </w:r>
      <w:r>
        <w:t xml:space="preserve"> в верхнем меню.</w:t>
      </w:r>
    </w:p>
    <w:p w14:paraId="4F33C070" w14:textId="77777777" w:rsidR="00303D9F" w:rsidRDefault="00303D9F" w:rsidP="00303D9F">
      <w:pPr>
        <w:pStyle w:val="Visual"/>
      </w:pPr>
      <w:r>
        <w:rPr>
          <w:noProof/>
        </w:rPr>
        <w:drawing>
          <wp:inline distT="0" distB="0" distL="0" distR="0" wp14:anchorId="2E2D284C" wp14:editId="156FC873">
            <wp:extent cx="3657600" cy="2387065"/>
            <wp:effectExtent l="0" t="0" r="0" b="0"/>
            <wp:docPr id="52" name="Picture 52" descr="This image depicts the storage settings where you could choose the location of optical disk or optical disk file for installing 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38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6A6826" w14:textId="77777777" w:rsidR="00303D9F" w:rsidRDefault="00303D9F" w:rsidP="00303D9F">
      <w:pPr>
        <w:pStyle w:val="3"/>
      </w:pPr>
      <w:r>
        <w:t>Установите ОС.</w:t>
      </w:r>
    </w:p>
    <w:p w14:paraId="002A3D05" w14:textId="77777777" w:rsidR="00303D9F" w:rsidRDefault="00303D9F" w:rsidP="00303D9F">
      <w:pPr>
        <w:pStyle w:val="SubStepAlpha"/>
      </w:pPr>
      <w:r>
        <w:t xml:space="preserve">На </w:t>
      </w:r>
      <w:r w:rsidRPr="006709BF">
        <w:rPr>
          <w:b/>
        </w:rPr>
        <w:t>экране приветствия</w:t>
      </w:r>
      <w:r>
        <w:t xml:space="preserve"> появится запрос с выбором: попробовать или установить Ubuntu. При выборе варианта «try» операционная система не устанавливается, а операционная система запускается непосредственно из образа. В рамках этой лабораторной работы необходимо установить ОС Ubuntu на виртуальной машине. Нажмите </w:t>
      </w:r>
      <w:r w:rsidRPr="006709BF">
        <w:rPr>
          <w:b/>
        </w:rPr>
        <w:t>Install Ubuntu</w:t>
      </w:r>
      <w:r>
        <w:t xml:space="preserve"> (Установить Ubuntu).</w:t>
      </w:r>
    </w:p>
    <w:p w14:paraId="6F7399AB" w14:textId="77777777" w:rsidR="00303D9F" w:rsidRDefault="00303D9F" w:rsidP="00303D9F">
      <w:pPr>
        <w:pStyle w:val="SubStepAlpha"/>
      </w:pPr>
      <w:r>
        <w:t>Следуйте инструкциям на экране и предоставьте необходимую информацию при появлении соответствующего запроса.</w:t>
      </w:r>
    </w:p>
    <w:p w14:paraId="40DB1F72" w14:textId="77777777" w:rsidR="00303D9F" w:rsidRDefault="00303D9F" w:rsidP="00303D9F">
      <w:pPr>
        <w:pStyle w:val="BodyTextL50"/>
      </w:pPr>
      <w:r>
        <w:rPr>
          <w:b/>
        </w:rPr>
        <w:t>Примечание.</w:t>
      </w:r>
      <w:r>
        <w:t xml:space="preserve"> Если подключение к Интернету отсутствует, можно продолжить установку и подключиться к сети позже.</w:t>
      </w:r>
    </w:p>
    <w:p w14:paraId="3152370D" w14:textId="77777777" w:rsidR="00303D9F" w:rsidRDefault="00303D9F" w:rsidP="00303D9F">
      <w:pPr>
        <w:pStyle w:val="SubStepAlpha"/>
      </w:pPr>
      <w:r>
        <w:t xml:space="preserve">Поскольку установка Ubuntu выполняется на виртуальной машине, можно спокойно стереть диск и установить Ubuntu без последствия для хоста. Выберите </w:t>
      </w:r>
      <w:r w:rsidRPr="00BA7E77">
        <w:rPr>
          <w:b/>
        </w:rPr>
        <w:t>Erase disk and install Ubuntu</w:t>
      </w:r>
      <w:r>
        <w:t xml:space="preserve"> (Стереть диск и установить Ubuntu). Если бы установка Ubuntu происходила на физическом компьютере, это бы привело к уничтожению всех данных на диске и замене существующей операционной системы на ОС Ubuntu. Для запуска установки нажмите кнопку </w:t>
      </w:r>
      <w:r w:rsidRPr="00BA7E77">
        <w:rPr>
          <w:b/>
        </w:rPr>
        <w:t>Install now</w:t>
      </w:r>
      <w:r>
        <w:t xml:space="preserve"> (Установить сейчас).</w:t>
      </w:r>
    </w:p>
    <w:p w14:paraId="3A16B102" w14:textId="77777777" w:rsidR="00303D9F" w:rsidRDefault="00303D9F" w:rsidP="00303D9F">
      <w:pPr>
        <w:pStyle w:val="SubStepAlpha"/>
      </w:pPr>
      <w:r>
        <w:t xml:space="preserve">Нажмите </w:t>
      </w:r>
      <w:r>
        <w:rPr>
          <w:b/>
        </w:rPr>
        <w:t xml:space="preserve">Continue </w:t>
      </w:r>
      <w:r>
        <w:t>(Продолжить) и установить Ubuntu.</w:t>
      </w:r>
    </w:p>
    <w:p w14:paraId="139177EA" w14:textId="77777777" w:rsidR="00303D9F" w:rsidRDefault="00303D9F" w:rsidP="00303D9F">
      <w:pPr>
        <w:pStyle w:val="SubStepAlpha"/>
      </w:pPr>
      <w:r>
        <w:t>В</w:t>
      </w:r>
      <w:r w:rsidRPr="00BF2FCA">
        <w:rPr>
          <w:lang w:val="en-US"/>
        </w:rPr>
        <w:t xml:space="preserve"> </w:t>
      </w:r>
      <w:r>
        <w:t>поле</w:t>
      </w:r>
      <w:r w:rsidRPr="00BF2FCA">
        <w:rPr>
          <w:lang w:val="en-US"/>
        </w:rPr>
        <w:t xml:space="preserve"> </w:t>
      </w:r>
      <w:r w:rsidRPr="00BF2FCA">
        <w:rPr>
          <w:b/>
          <w:lang w:val="en-US"/>
        </w:rPr>
        <w:t xml:space="preserve">Who are you? </w:t>
      </w:r>
      <w:r>
        <w:t xml:space="preserve">(Кто ты?) введите ваше имя и выберите пароль. Используйте </w:t>
      </w:r>
      <w:r>
        <w:rPr>
          <w:b/>
        </w:rPr>
        <w:t>iteuser</w:t>
      </w:r>
      <w:r>
        <w:t xml:space="preserve"> в качестве </w:t>
      </w:r>
      <w:r w:rsidRPr="00662D7C">
        <w:rPr>
          <w:b/>
        </w:rPr>
        <w:t xml:space="preserve">имени </w:t>
      </w:r>
      <w:r>
        <w:t xml:space="preserve">и </w:t>
      </w:r>
      <w:r>
        <w:rPr>
          <w:b/>
        </w:rPr>
        <w:t>ITEpass!</w:t>
      </w:r>
      <w:r>
        <w:t xml:space="preserve"> в качестве пароля. Можно использовать созданное системой имя пользователя или указать другое. При необходимости можно изменить и другие параметры. Нажмите кнопку </w:t>
      </w:r>
      <w:r w:rsidRPr="00662D7C">
        <w:rPr>
          <w:b/>
        </w:rPr>
        <w:t>Continue</w:t>
      </w:r>
      <w:r>
        <w:t xml:space="preserve"> (Продолжить).</w:t>
      </w:r>
    </w:p>
    <w:p w14:paraId="4EB20BD9" w14:textId="77777777" w:rsidR="00303D9F" w:rsidRDefault="00303D9F" w:rsidP="00303D9F">
      <w:pPr>
        <w:pStyle w:val="SubStepAlpha"/>
      </w:pPr>
      <w:r>
        <w:t xml:space="preserve">Начнется процесс установки ОС Ubuntu на виртуальной машине. Это займет несколько минут. Когда появится сообщение о </w:t>
      </w:r>
      <w:r>
        <w:rPr>
          <w:b/>
        </w:rPr>
        <w:t>завершении установки</w:t>
      </w:r>
      <w:r>
        <w:t xml:space="preserve"> , вернитесь в окно </w:t>
      </w:r>
      <w:r>
        <w:rPr>
          <w:b/>
        </w:rPr>
        <w:t>Oracle VM VirtualBox Manager</w:t>
      </w:r>
      <w:r>
        <w:t xml:space="preserve"> . Правой кнопкой мыши щелкните </w:t>
      </w:r>
      <w:r>
        <w:rPr>
          <w:b/>
        </w:rPr>
        <w:t>Ubuntu</w:t>
      </w:r>
      <w:r>
        <w:t xml:space="preserve"> и выберите </w:t>
      </w:r>
      <w:r>
        <w:rPr>
          <w:b/>
        </w:rPr>
        <w:t>Settings</w:t>
      </w:r>
      <w:r>
        <w:t xml:space="preserve"> (Параметры). В окне </w:t>
      </w:r>
      <w:r>
        <w:rPr>
          <w:b/>
        </w:rPr>
        <w:t>Ubuntu — Settings</w:t>
      </w:r>
      <w:r>
        <w:t xml:space="preserve"> (Ubuntu — Параметры) щелкните </w:t>
      </w:r>
      <w:r w:rsidRPr="00463A9A">
        <w:rPr>
          <w:b/>
        </w:rPr>
        <w:t>Storage</w:t>
      </w:r>
      <w:r>
        <w:t xml:space="preserve"> (Хранилище) на панели слева. Щелкните по подключенному образу Ubuntu на средней панели. На правой панели щелкните символ компакт-диска и выберите </w:t>
      </w:r>
      <w:r>
        <w:rPr>
          <w:b/>
        </w:rPr>
        <w:t>удалить диск из виртуального диска</w:t>
      </w:r>
      <w:r>
        <w:t xml:space="preserve">. Для продолжения нажмите </w:t>
      </w:r>
      <w:r>
        <w:rPr>
          <w:b/>
        </w:rPr>
        <w:t>ОК</w:t>
      </w:r>
      <w:r>
        <w:t>.</w:t>
      </w:r>
    </w:p>
    <w:p w14:paraId="1F7D5462" w14:textId="77777777" w:rsidR="00303D9F" w:rsidRPr="00463A9A" w:rsidRDefault="00303D9F" w:rsidP="00303D9F">
      <w:pPr>
        <w:pStyle w:val="SubStepAlpha"/>
      </w:pPr>
      <w:r>
        <w:t xml:space="preserve">В виртуальной машине Ubuntu нажмите </w:t>
      </w:r>
      <w:r w:rsidRPr="00C668A5">
        <w:rPr>
          <w:b/>
        </w:rPr>
        <w:t>Restart Now (Перезагрузить сейчас</w:t>
      </w:r>
      <w:r>
        <w:t>).</w:t>
      </w:r>
    </w:p>
    <w:p w14:paraId="261AF132" w14:textId="77777777" w:rsidR="00303D9F" w:rsidRDefault="00303D9F" w:rsidP="00303D9F">
      <w:pPr>
        <w:pStyle w:val="2"/>
      </w:pPr>
      <w:r>
        <w:t>Знакомство с графическим интерфейсом пользователя</w:t>
      </w:r>
    </w:p>
    <w:p w14:paraId="72A3CA7A" w14:textId="77777777" w:rsidR="00303D9F" w:rsidRDefault="00303D9F" w:rsidP="00303D9F">
      <w:pPr>
        <w:pStyle w:val="BodyTextL25"/>
      </w:pPr>
      <w:r>
        <w:t>В этой части вам предстоит установить гостевые дополнения VirtualBox и познакомиться с графическим интерфейсом пользователя Ubuntu.</w:t>
      </w:r>
    </w:p>
    <w:p w14:paraId="109B96D2" w14:textId="77777777" w:rsidR="00303D9F" w:rsidRPr="00AD0605" w:rsidRDefault="00303D9F" w:rsidP="00303D9F">
      <w:pPr>
        <w:pStyle w:val="3"/>
      </w:pPr>
      <w:r>
        <w:lastRenderedPageBreak/>
        <w:t>Установка гостевых дополнений</w:t>
      </w:r>
    </w:p>
    <w:p w14:paraId="3BF5AA5D" w14:textId="77777777" w:rsidR="00303D9F" w:rsidRDefault="00303D9F" w:rsidP="00303D9F">
      <w:pPr>
        <w:pStyle w:val="SubStepAlpha"/>
      </w:pPr>
      <w:r>
        <w:t>Войдите в виртуальную машину Ubuntu с помощью учетных данных, созданных ранее.</w:t>
      </w:r>
    </w:p>
    <w:p w14:paraId="5A9594D7" w14:textId="77777777" w:rsidR="00303D9F" w:rsidRPr="00463A9A" w:rsidRDefault="00303D9F" w:rsidP="00303D9F">
      <w:pPr>
        <w:pStyle w:val="SubStepAlpha"/>
        <w:keepNext/>
      </w:pPr>
      <w:r>
        <w:t xml:space="preserve">Окно рабочего стола Ubuntu может быть меньше, Это особенно верно для дисплеев с высоким разрешением. Чтобы установить гостевые дополнения, нажмите </w:t>
      </w:r>
      <w:r w:rsidRPr="008F26C8">
        <w:rPr>
          <w:b/>
        </w:rPr>
        <w:t>Device &gt; Insert Guest Additions CD image…</w:t>
      </w:r>
      <w:r>
        <w:t xml:space="preserve"> (Устройство &gt; Вставить образ компакт-диска с гостевыми дополнениями). Здесь можно увидеть и другие возможности, например изменение разрешения экрана виртуальной машины.</w:t>
      </w:r>
    </w:p>
    <w:p w14:paraId="377BDAE4" w14:textId="77777777" w:rsidR="00303D9F" w:rsidRDefault="00303D9F" w:rsidP="00303D9F">
      <w:pPr>
        <w:pStyle w:val="Visual"/>
      </w:pPr>
      <w:r>
        <w:rPr>
          <w:noProof/>
        </w:rPr>
        <w:drawing>
          <wp:inline distT="0" distB="0" distL="0" distR="0" wp14:anchorId="7C699946" wp14:editId="7A2A06CA">
            <wp:extent cx="3481251" cy="2971800"/>
            <wp:effectExtent l="0" t="0" r="5080" b="0"/>
            <wp:docPr id="105" name="Picture 105" descr="This image displays the location of the menu option to insert Guest additions CD im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251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892E0D" w14:textId="77777777" w:rsidR="00303D9F" w:rsidRDefault="00303D9F" w:rsidP="00303D9F">
      <w:pPr>
        <w:pStyle w:val="SubStepAlpha"/>
      </w:pPr>
      <w:r>
        <w:t xml:space="preserve">Щелкните </w:t>
      </w:r>
      <w:r w:rsidRPr="000B7754">
        <w:rPr>
          <w:b/>
        </w:rPr>
        <w:t>Run</w:t>
      </w:r>
      <w:r>
        <w:t xml:space="preserve"> (Запустить), чтобы установить дополнения. При появлении запроса на ввод пароля введите пароль, который используется для входа. Нажмите </w:t>
      </w:r>
      <w:r w:rsidRPr="000B7754">
        <w:rPr>
          <w:b/>
        </w:rPr>
        <w:t>аутентификацию</w:t>
      </w:r>
      <w:r>
        <w:t xml:space="preserve"> , чтобы продолжить.</w:t>
      </w:r>
    </w:p>
    <w:p w14:paraId="1AB87EAB" w14:textId="77777777" w:rsidR="00303D9F" w:rsidRPr="000B1708" w:rsidRDefault="00303D9F" w:rsidP="00303D9F">
      <w:pPr>
        <w:pStyle w:val="SubStepAlpha"/>
      </w:pPr>
      <w:r>
        <w:t xml:space="preserve">Если компьютер не был подключен к Интернету в процессе установки, выберите </w:t>
      </w:r>
      <w:r w:rsidRPr="0091102D">
        <w:rPr>
          <w:b/>
        </w:rPr>
        <w:t>Devices &gt; Network Settings</w:t>
      </w:r>
      <w:r>
        <w:t xml:space="preserve"> (Устройства &gt; Параметры сети) в меню Oracle VirtualBox. Включите сетевые адаптеры и настройте необходимые для сетевого подключения параметры. Нажмите </w:t>
      </w:r>
      <w:r w:rsidRPr="0091102D">
        <w:rPr>
          <w:b/>
        </w:rPr>
        <w:t>ОК</w:t>
      </w:r>
      <w:r>
        <w:t>.</w:t>
      </w:r>
    </w:p>
    <w:p w14:paraId="32E026B6" w14:textId="77777777" w:rsidR="00303D9F" w:rsidRDefault="00303D9F" w:rsidP="00303D9F">
      <w:pPr>
        <w:pStyle w:val="SubStepAlpha"/>
      </w:pPr>
      <w:r>
        <w:t xml:space="preserve">После установки дополнений снова перезагрузите виртуальную машину. Нажмите на меню в правом верхнем углу и нажмите </w:t>
      </w:r>
      <w:r w:rsidRPr="0091102D">
        <w:rPr>
          <w:b/>
        </w:rPr>
        <w:t>Shut down</w:t>
      </w:r>
      <w:r>
        <w:t xml:space="preserve"> «Выключить». Щелкните </w:t>
      </w:r>
      <w:r w:rsidRPr="0091102D">
        <w:rPr>
          <w:b/>
        </w:rPr>
        <w:t>Restart</w:t>
      </w:r>
      <w:r>
        <w:t xml:space="preserve"> (Перезагрузка), чтобы перезагрузить Ubuntu.</w:t>
      </w:r>
    </w:p>
    <w:p w14:paraId="5C39DD9F" w14:textId="77777777" w:rsidR="00303D9F" w:rsidRDefault="00303D9F" w:rsidP="00303D9F">
      <w:pPr>
        <w:pStyle w:val="3"/>
      </w:pPr>
      <w:r>
        <w:t>Открытие веб-браузера</w:t>
      </w:r>
    </w:p>
    <w:p w14:paraId="32F7FDDF" w14:textId="77777777" w:rsidR="00303D9F" w:rsidRDefault="00303D9F" w:rsidP="00303D9F">
      <w:pPr>
        <w:pStyle w:val="SubStepAlpha"/>
      </w:pPr>
      <w:r>
        <w:t>Снова войдите в систему Ubuntu. Выполнив вход, можно изменить размер окна виртуальной машины.</w:t>
      </w:r>
    </w:p>
    <w:p w14:paraId="6ED31712" w14:textId="77777777" w:rsidR="00303D9F" w:rsidRDefault="00303D9F" w:rsidP="00303D9F">
      <w:pPr>
        <w:pStyle w:val="SubStepAlpha"/>
      </w:pPr>
      <w:r>
        <w:t>Откройте веб-браузер. В зависимости от Linux распределения может потребоваться поиск веб-браузера или ссылка на веб-браузер, уже находящийся на рабочем столе.</w:t>
      </w:r>
    </w:p>
    <w:p w14:paraId="3328FD2F" w14:textId="77777777" w:rsidR="00303D9F" w:rsidRDefault="00303D9F" w:rsidP="00303D9F">
      <w:pPr>
        <w:pStyle w:val="SubStepAlpha"/>
      </w:pPr>
      <w:r>
        <w:t>Найдите эмулятор терминала для доступа к интерфейсу командной строки. Вы будете использовать эмулятор терминала в последующих лабораторных работах.</w:t>
      </w:r>
    </w:p>
    <w:p w14:paraId="4685C06D" w14:textId="77777777" w:rsidR="00303D9F" w:rsidRDefault="00303D9F" w:rsidP="00303D9F">
      <w:pPr>
        <w:pStyle w:val="SubStepAlpha"/>
      </w:pPr>
      <w:r>
        <w:t>Изучите установленное распространение Linux и найдите несколько приложений, которые можно использовать.</w:t>
      </w:r>
    </w:p>
    <w:p w14:paraId="1433F2F6" w14:textId="77777777" w:rsidR="00303D9F" w:rsidRDefault="00303D9F" w:rsidP="00303D9F">
      <w:pPr>
        <w:pStyle w:val="1"/>
        <w:numPr>
          <w:ilvl w:val="0"/>
          <w:numId w:val="3"/>
        </w:numPr>
      </w:pPr>
      <w:r>
        <w:t>Вопрос для повторения</w:t>
      </w:r>
    </w:p>
    <w:p w14:paraId="27FC8748" w14:textId="77777777" w:rsidR="00303D9F" w:rsidRDefault="00303D9F" w:rsidP="00303D9F">
      <w:pPr>
        <w:pStyle w:val="BodyTextL25"/>
        <w:keepNext/>
      </w:pPr>
      <w:r>
        <w:t>Назовите преимущества и недостатки виртуальных машин.</w:t>
      </w:r>
    </w:p>
    <w:sectPr w:rsidR="00303D9F" w:rsidSect="00303D9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CF5045" w14:textId="77777777" w:rsidR="0069450D" w:rsidRDefault="0069450D" w:rsidP="00710659">
      <w:pPr>
        <w:spacing w:after="0" w:line="240" w:lineRule="auto"/>
      </w:pPr>
      <w:r>
        <w:separator/>
      </w:r>
    </w:p>
    <w:p w14:paraId="0E473B37" w14:textId="77777777" w:rsidR="0069450D" w:rsidRDefault="0069450D"/>
  </w:endnote>
  <w:endnote w:type="continuationSeparator" w:id="0">
    <w:p w14:paraId="5EE25B57" w14:textId="77777777" w:rsidR="0069450D" w:rsidRDefault="0069450D" w:rsidP="00710659">
      <w:pPr>
        <w:spacing w:after="0" w:line="240" w:lineRule="auto"/>
      </w:pPr>
      <w:r>
        <w:continuationSeparator/>
      </w:r>
    </w:p>
    <w:p w14:paraId="2CD6F0B9" w14:textId="77777777" w:rsidR="0069450D" w:rsidRDefault="006945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102EE3" w14:textId="77777777" w:rsidR="003B256A" w:rsidRDefault="003B256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4F11D" w14:textId="77777777" w:rsidR="00926CB2" w:rsidRPr="00882B63" w:rsidRDefault="008E00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F2FCA">
          <w:t>2015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BF2FCA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538DC">
      <w:rPr>
        <w:b/>
        <w:szCs w:val="16"/>
      </w:rPr>
      <w:t>4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538DC">
      <w:rPr>
        <w:b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5A6DF3" w14:textId="77777777" w:rsidR="00882B63" w:rsidRPr="00882B63" w:rsidRDefault="00882B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F2FCA">
          <w:t>2015 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BF2FCA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538DC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538DC">
      <w:rPr>
        <w:b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AD3AAB" w14:textId="77777777" w:rsidR="0069450D" w:rsidRDefault="0069450D" w:rsidP="00710659">
      <w:pPr>
        <w:spacing w:after="0" w:line="240" w:lineRule="auto"/>
      </w:pPr>
      <w:r>
        <w:separator/>
      </w:r>
    </w:p>
    <w:p w14:paraId="73B088A9" w14:textId="77777777" w:rsidR="0069450D" w:rsidRDefault="0069450D"/>
  </w:footnote>
  <w:footnote w:type="continuationSeparator" w:id="0">
    <w:p w14:paraId="4936DBFC" w14:textId="77777777" w:rsidR="0069450D" w:rsidRDefault="0069450D" w:rsidP="00710659">
      <w:pPr>
        <w:spacing w:after="0" w:line="240" w:lineRule="auto"/>
      </w:pPr>
      <w:r>
        <w:continuationSeparator/>
      </w:r>
    </w:p>
    <w:p w14:paraId="58A21E39" w14:textId="77777777" w:rsidR="0069450D" w:rsidRDefault="006945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A1F263" w14:textId="77777777" w:rsidR="003B256A" w:rsidRDefault="003B256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Заголовок"/>
      <w:tag w:val=""/>
      <w:id w:val="-1711953976"/>
      <w:placeholder>
        <w:docPart w:val="CC16BC87A96E45D1BB6A63D94213C8A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482BFFE8" w14:textId="77777777" w:rsidR="00926CB2" w:rsidRDefault="00F376DB" w:rsidP="008402F2">
        <w:pPr>
          <w:pStyle w:val="PageHead"/>
        </w:pPr>
        <w:r>
          <w:t>Лабораторная работа. Установка Linux на виртуальную машину и изучение графического интерфейса пользователя этой ОС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2340F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7AD5FCCA" wp14:editId="7E4FBD33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907BEB"/>
    <w:multiLevelType w:val="hybridMultilevel"/>
    <w:tmpl w:val="86B8AC5C"/>
    <w:lvl w:ilvl="0" w:tplc="C6EAA2E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8968E3E2"/>
    <w:styleLink w:val="LabList"/>
    <w:lvl w:ilvl="0">
      <w:start w:val="1"/>
      <w:numFmt w:val="none"/>
      <w:pStyle w:val="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A9609BD"/>
    <w:multiLevelType w:val="multilevel"/>
    <w:tmpl w:val="7398136E"/>
    <w:lvl w:ilvl="0">
      <w:start w:val="1"/>
      <w:numFmt w:val="decimal"/>
      <w:suff w:val="space"/>
      <w:lvlText w:val="Часть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Задача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7"/>
  </w:num>
  <w:num w:numId="2">
    <w:abstractNumId w:val="4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  <w:lvlOverride w:ilvl="0">
      <w:lvl w:ilvl="0">
        <w:start w:val="1"/>
        <w:numFmt w:val="decimal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6"/>
  </w:num>
  <w:num w:numId="12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BD1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2BD1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38DC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3D9F"/>
    <w:rsid w:val="003056EB"/>
    <w:rsid w:val="003071FF"/>
    <w:rsid w:val="00310652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4DCE"/>
    <w:rsid w:val="00636C28"/>
    <w:rsid w:val="006428E5"/>
    <w:rsid w:val="00644958"/>
    <w:rsid w:val="00646072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450D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16A88"/>
    <w:rsid w:val="00A21211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6009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2FCA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18B"/>
    <w:rsid w:val="00C872E4"/>
    <w:rsid w:val="00C878D9"/>
    <w:rsid w:val="00C90311"/>
    <w:rsid w:val="00C91C26"/>
    <w:rsid w:val="00CA2BB2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1EB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42F2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376DB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C7F95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583756"/>
  <w15:docId w15:val="{6EF50D4B-EDB3-4B5B-807E-3F84B8D0A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634DCE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634DCE"/>
    <w:pPr>
      <w:keepNext/>
      <w:keepLines/>
      <w:numPr>
        <w:numId w:val="5"/>
      </w:numPr>
      <w:spacing w:before="240" w:after="120"/>
      <w:outlineLvl w:val="0"/>
    </w:pPr>
    <w:rPr>
      <w:b/>
      <w:bCs/>
      <w:sz w:val="26"/>
      <w:szCs w:val="28"/>
    </w:rPr>
  </w:style>
  <w:style w:type="paragraph" w:styleId="2">
    <w:name w:val="heading 2"/>
    <w:basedOn w:val="a"/>
    <w:next w:val="BodyTextL25"/>
    <w:link w:val="20"/>
    <w:autoRedefine/>
    <w:uiPriority w:val="9"/>
    <w:semiHidden/>
    <w:unhideWhenUsed/>
    <w:qFormat/>
    <w:rsid w:val="00634DCE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634DCE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0C6425"/>
    <w:rPr>
      <w:b/>
      <w:bCs/>
      <w:sz w:val="26"/>
      <w:szCs w:val="28"/>
    </w:rPr>
  </w:style>
  <w:style w:type="character" w:customStyle="1" w:styleId="20">
    <w:name w:val="Заголовок 2 Знак"/>
    <w:link w:val="2"/>
    <w:uiPriority w:val="9"/>
    <w:semiHidden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FC7F95"/>
    <w:pPr>
      <w:spacing w:after="1440"/>
    </w:pPr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634DCE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634DCE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634DCE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634DCE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10436E"/>
    <w:pPr>
      <w:spacing w:before="60" w:after="6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075EA9"/>
    <w:rPr>
      <w:rFonts w:eastAsia="Times New Roman"/>
      <w:bCs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0C6425"/>
    <w:rPr>
      <w:rFonts w:eastAsia="Times New Roman"/>
      <w:b/>
      <w:bCs/>
      <w:sz w:val="24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TaskHead">
    <w:name w:val="Task Head"/>
    <w:basedOn w:val="a"/>
    <w:next w:val="BodyTextL25"/>
    <w:rsid w:val="00634DCE"/>
    <w:pPr>
      <w:keepNext/>
      <w:numPr>
        <w:ilvl w:val="1"/>
        <w:numId w:val="10"/>
      </w:numPr>
      <w:spacing w:before="240"/>
      <w:outlineLvl w:val="0"/>
    </w:pPr>
    <w:rPr>
      <w:b/>
      <w:sz w:val="24"/>
    </w:rPr>
  </w:style>
  <w:style w:type="character" w:styleId="aff0">
    <w:name w:val="Hyperlink"/>
    <w:unhideWhenUsed/>
    <w:rsid w:val="00303D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://www.ubuntu.com" TargetMode="Externa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C16BC87A96E45D1BB6A63D94213C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71329-69FA-4C9D-9453-F014170F79EE}"/>
      </w:docPartPr>
      <w:docPartBody>
        <w:p w:rsidR="0004796B" w:rsidRDefault="00135CA4">
          <w:pPr>
            <w:pStyle w:val="CC16BC87A96E45D1BB6A63D94213C8A0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CA4"/>
    <w:rsid w:val="0004796B"/>
    <w:rsid w:val="00135CA4"/>
    <w:rsid w:val="00C53D4C"/>
    <w:rsid w:val="00DD7050"/>
    <w:rsid w:val="00F2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C16BC87A96E45D1BB6A63D94213C8A0">
    <w:name w:val="CC16BC87A96E45D1BB6A63D94213C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F536F9-A271-407D-AF1F-4BC8F9B7F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2</TotalTime>
  <Pages>4</Pages>
  <Words>1274</Words>
  <Characters>7265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– Install Linux in a Virtual Machine and Explore the GUI</vt:lpstr>
    </vt:vector>
  </TitlesOfParts>
  <Company>Cisco Systems, Inc.</Company>
  <LinksUpToDate>false</LinksUpToDate>
  <CharactersWithSpaces>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работа. Установка Linux на виртуальную машину и изучение графического интерфейса пользователя этой ОС</dc:title>
  <dc:creator>SP</dc:creator>
  <dc:description>2015 г.</dc:description>
  <cp:lastModifiedBy>Антон Носков</cp:lastModifiedBy>
  <cp:revision>5</cp:revision>
  <cp:lastPrinted>2019-07-16T07:05:00Z</cp:lastPrinted>
  <dcterms:created xsi:type="dcterms:W3CDTF">2019-11-21T20:47:00Z</dcterms:created>
  <dcterms:modified xsi:type="dcterms:W3CDTF">2020-08-23T18:27:00Z</dcterms:modified>
</cp:coreProperties>
</file>