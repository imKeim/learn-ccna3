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F1A75" w14:textId="3AB32414" w:rsidR="00B70951" w:rsidRPr="00FE3F19" w:rsidRDefault="00274381" w:rsidP="00B70951">
      <w:pPr>
        <w:pStyle w:val="afd"/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72E32416B85B409BA3C3A9930E14060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86634">
            <w:t>Packet Tracer. Настройка расширенных списков контроля доступа. Сценарий 1</w:t>
          </w:r>
        </w:sdtContent>
      </w:sdt>
    </w:p>
    <w:p w14:paraId="7E66C2A8" w14:textId="057BEED5" w:rsidR="00D778DF" w:rsidRPr="00FE3F19" w:rsidRDefault="00D778DF" w:rsidP="00D778DF">
      <w:pPr>
        <w:pStyle w:val="InstNoteRed"/>
      </w:pPr>
    </w:p>
    <w:p w14:paraId="3E47F135" w14:textId="77777777" w:rsidR="00D778DF" w:rsidRPr="00E70096" w:rsidRDefault="00D778DF" w:rsidP="00D41A55">
      <w:pPr>
        <w:pStyle w:val="1"/>
      </w:pPr>
      <w:r>
        <w:t>Таблица адресации</w:t>
      </w:r>
    </w:p>
    <w:tbl>
      <w:tblPr>
        <w:tblW w:w="1003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таблице перечислены устройства, которые находятся в топологии, и их интерфейсы. IP-адреса и маски подсети предоставлены для каждого интерфейса. При необходимости, шлюз по умолчанию для устройства также указан"/>
      </w:tblPr>
      <w:tblGrid>
        <w:gridCol w:w="2007"/>
        <w:gridCol w:w="2007"/>
        <w:gridCol w:w="2007"/>
        <w:gridCol w:w="2007"/>
        <w:gridCol w:w="2007"/>
      </w:tblGrid>
      <w:tr w:rsidR="008002F3" w:rsidRPr="000B0C00" w14:paraId="067BA31C" w14:textId="77777777" w:rsidTr="00630392">
        <w:trPr>
          <w:cantSplit/>
          <w:jc w:val="center"/>
        </w:trPr>
        <w:tc>
          <w:tcPr>
            <w:tcW w:w="2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8FD5B63" w14:textId="77777777" w:rsidR="008002F3" w:rsidRPr="000B0C00" w:rsidRDefault="008002F3" w:rsidP="00AF2D35">
            <w:pPr>
              <w:pStyle w:val="TableHeading"/>
            </w:pPr>
            <w:r>
              <w:t>Устройство</w:t>
            </w:r>
          </w:p>
        </w:tc>
        <w:tc>
          <w:tcPr>
            <w:tcW w:w="2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AA7DCB3" w14:textId="77777777" w:rsidR="008002F3" w:rsidRPr="000B0C00" w:rsidRDefault="008002F3" w:rsidP="00AF2D35">
            <w:pPr>
              <w:pStyle w:val="TableHeading"/>
            </w:pPr>
            <w:r>
              <w:t>Интерфейс</w:t>
            </w:r>
          </w:p>
        </w:tc>
        <w:tc>
          <w:tcPr>
            <w:tcW w:w="2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4CAA2E7" w14:textId="77777777" w:rsidR="008002F3" w:rsidRPr="000B0C00" w:rsidRDefault="008002F3" w:rsidP="00AF2D35">
            <w:pPr>
              <w:pStyle w:val="TableHeading"/>
            </w:pPr>
            <w:r>
              <w:t>IP-адрес</w:t>
            </w:r>
          </w:p>
        </w:tc>
        <w:tc>
          <w:tcPr>
            <w:tcW w:w="2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CD87CFE" w14:textId="77777777" w:rsidR="008002F3" w:rsidRPr="000B0C00" w:rsidRDefault="008002F3" w:rsidP="00AF2D35">
            <w:pPr>
              <w:pStyle w:val="TableHeading"/>
            </w:pPr>
            <w:r>
              <w:t>Маска подсети</w:t>
            </w:r>
          </w:p>
        </w:tc>
        <w:tc>
          <w:tcPr>
            <w:tcW w:w="20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83FE687" w14:textId="77777777" w:rsidR="008002F3" w:rsidRPr="000B0C00" w:rsidRDefault="008002F3" w:rsidP="00AF2D35">
            <w:pPr>
              <w:pStyle w:val="TableHeading"/>
            </w:pPr>
            <w:r>
              <w:t>Шлюз по умолчанию</w:t>
            </w:r>
          </w:p>
        </w:tc>
      </w:tr>
      <w:tr w:rsidR="008002F3" w:rsidRPr="000B0C00" w14:paraId="592F1A8A" w14:textId="77777777" w:rsidTr="00630392">
        <w:trPr>
          <w:cantSplit/>
          <w:jc w:val="center"/>
        </w:trPr>
        <w:tc>
          <w:tcPr>
            <w:tcW w:w="2007" w:type="dxa"/>
            <w:tcBorders>
              <w:bottom w:val="nil"/>
            </w:tcBorders>
            <w:vAlign w:val="center"/>
          </w:tcPr>
          <w:p w14:paraId="502D2962" w14:textId="77777777" w:rsidR="008002F3" w:rsidRPr="000B0C00" w:rsidRDefault="008002F3" w:rsidP="00AF2D35">
            <w:pPr>
              <w:pStyle w:val="TableText"/>
            </w:pPr>
            <w:r>
              <w:t>R1</w:t>
            </w:r>
          </w:p>
        </w:tc>
        <w:tc>
          <w:tcPr>
            <w:tcW w:w="2007" w:type="dxa"/>
            <w:vAlign w:val="center"/>
          </w:tcPr>
          <w:p w14:paraId="6F9987FD" w14:textId="77777777" w:rsidR="008002F3" w:rsidRPr="008A20C7" w:rsidRDefault="008002F3" w:rsidP="00AF2D35">
            <w:pPr>
              <w:pStyle w:val="TableText"/>
            </w:pPr>
            <w:r>
              <w:t>G0/0</w:t>
            </w:r>
          </w:p>
        </w:tc>
        <w:tc>
          <w:tcPr>
            <w:tcW w:w="2007" w:type="dxa"/>
            <w:vAlign w:val="center"/>
          </w:tcPr>
          <w:p w14:paraId="7002EA9F" w14:textId="77777777" w:rsidR="008002F3" w:rsidRPr="008A20C7" w:rsidRDefault="008002F3" w:rsidP="00AF2D35">
            <w:pPr>
              <w:pStyle w:val="TableText"/>
            </w:pPr>
            <w:r>
              <w:t>172.22.34.65</w:t>
            </w:r>
          </w:p>
        </w:tc>
        <w:tc>
          <w:tcPr>
            <w:tcW w:w="2007" w:type="dxa"/>
            <w:vAlign w:val="center"/>
          </w:tcPr>
          <w:p w14:paraId="3AEFBD63" w14:textId="77777777" w:rsidR="008002F3" w:rsidRPr="008A20C7" w:rsidRDefault="008002F3" w:rsidP="00AF2D35">
            <w:pPr>
              <w:pStyle w:val="TableText"/>
            </w:pPr>
            <w:r>
              <w:t>255.255.255.224</w:t>
            </w:r>
          </w:p>
        </w:tc>
        <w:tc>
          <w:tcPr>
            <w:tcW w:w="2007" w:type="dxa"/>
            <w:tcBorders>
              <w:bottom w:val="nil"/>
            </w:tcBorders>
            <w:vAlign w:val="center"/>
          </w:tcPr>
          <w:p w14:paraId="1A4160E6" w14:textId="77777777" w:rsidR="008002F3" w:rsidRPr="000B0C00" w:rsidRDefault="008002F3" w:rsidP="00AF2D35">
            <w:pPr>
              <w:pStyle w:val="TableText"/>
            </w:pPr>
            <w:r>
              <w:t>—</w:t>
            </w:r>
          </w:p>
        </w:tc>
      </w:tr>
      <w:tr w:rsidR="008002F3" w:rsidRPr="000B0C00" w14:paraId="3B56BBBE" w14:textId="77777777" w:rsidTr="00630392">
        <w:trPr>
          <w:cantSplit/>
          <w:jc w:val="center"/>
        </w:trPr>
        <w:tc>
          <w:tcPr>
            <w:tcW w:w="2007" w:type="dxa"/>
            <w:tcBorders>
              <w:top w:val="nil"/>
              <w:bottom w:val="nil"/>
            </w:tcBorders>
            <w:vAlign w:val="center"/>
          </w:tcPr>
          <w:p w14:paraId="7F1A08CE" w14:textId="01144544" w:rsidR="008002F3" w:rsidRPr="000B0C00" w:rsidRDefault="00025289" w:rsidP="00025289">
            <w:pPr>
              <w:pStyle w:val="ConfigWindow"/>
            </w:pPr>
            <w:r>
              <w:t>R1</w:t>
            </w:r>
          </w:p>
        </w:tc>
        <w:tc>
          <w:tcPr>
            <w:tcW w:w="2007" w:type="dxa"/>
            <w:vAlign w:val="center"/>
          </w:tcPr>
          <w:p w14:paraId="24D0BD86" w14:textId="77777777" w:rsidR="008002F3" w:rsidRPr="008A20C7" w:rsidRDefault="008002F3" w:rsidP="00AF2D35">
            <w:pPr>
              <w:pStyle w:val="TableText"/>
            </w:pPr>
            <w:r>
              <w:t>G0/1</w:t>
            </w:r>
          </w:p>
        </w:tc>
        <w:tc>
          <w:tcPr>
            <w:tcW w:w="2007" w:type="dxa"/>
            <w:vAlign w:val="center"/>
          </w:tcPr>
          <w:p w14:paraId="77038CBA" w14:textId="77777777" w:rsidR="008002F3" w:rsidRPr="008A20C7" w:rsidRDefault="008002F3" w:rsidP="00AF2D35">
            <w:pPr>
              <w:pStyle w:val="TableText"/>
            </w:pPr>
            <w:r>
              <w:t>172.22.34.97</w:t>
            </w:r>
          </w:p>
        </w:tc>
        <w:tc>
          <w:tcPr>
            <w:tcW w:w="2007" w:type="dxa"/>
            <w:vAlign w:val="center"/>
          </w:tcPr>
          <w:p w14:paraId="5E3AAD9C" w14:textId="77777777" w:rsidR="008002F3" w:rsidRPr="008A20C7" w:rsidRDefault="008002F3" w:rsidP="00AF2D35">
            <w:pPr>
              <w:pStyle w:val="TableText"/>
            </w:pPr>
            <w:r>
              <w:t>255.255.255.240</w:t>
            </w:r>
          </w:p>
        </w:tc>
        <w:tc>
          <w:tcPr>
            <w:tcW w:w="2007" w:type="dxa"/>
            <w:tcBorders>
              <w:top w:val="nil"/>
              <w:bottom w:val="nil"/>
            </w:tcBorders>
            <w:vAlign w:val="center"/>
          </w:tcPr>
          <w:p w14:paraId="0C232533" w14:textId="77777777" w:rsidR="008002F3" w:rsidRPr="000B0C00" w:rsidRDefault="008002F3" w:rsidP="000745BE">
            <w:pPr>
              <w:pStyle w:val="ConfigWindow"/>
            </w:pPr>
            <w:r>
              <w:t>—</w:t>
            </w:r>
          </w:p>
        </w:tc>
      </w:tr>
      <w:tr w:rsidR="008002F3" w:rsidRPr="000B0C00" w14:paraId="1AC99E02" w14:textId="77777777" w:rsidTr="00630392">
        <w:trPr>
          <w:cantSplit/>
          <w:jc w:val="center"/>
        </w:trPr>
        <w:tc>
          <w:tcPr>
            <w:tcW w:w="2007" w:type="dxa"/>
            <w:tcBorders>
              <w:top w:val="nil"/>
            </w:tcBorders>
            <w:vAlign w:val="center"/>
          </w:tcPr>
          <w:p w14:paraId="096D33EE" w14:textId="01B1E7EC" w:rsidR="008002F3" w:rsidRPr="000B0C00" w:rsidRDefault="00025289" w:rsidP="00025289">
            <w:pPr>
              <w:pStyle w:val="ConfigWindow"/>
            </w:pPr>
            <w:r>
              <w:t>R1</w:t>
            </w:r>
          </w:p>
        </w:tc>
        <w:tc>
          <w:tcPr>
            <w:tcW w:w="2007" w:type="dxa"/>
            <w:vAlign w:val="center"/>
          </w:tcPr>
          <w:p w14:paraId="3D6DE503" w14:textId="77777777" w:rsidR="008002F3" w:rsidRDefault="008002F3" w:rsidP="00AF2D35">
            <w:pPr>
              <w:pStyle w:val="TableText"/>
            </w:pPr>
            <w:r>
              <w:t>G0/2</w:t>
            </w:r>
          </w:p>
        </w:tc>
        <w:tc>
          <w:tcPr>
            <w:tcW w:w="2007" w:type="dxa"/>
            <w:vAlign w:val="center"/>
          </w:tcPr>
          <w:p w14:paraId="3BF77CBB" w14:textId="77777777" w:rsidR="008002F3" w:rsidRPr="008A20C7" w:rsidRDefault="008002F3" w:rsidP="00AF2D35">
            <w:pPr>
              <w:pStyle w:val="TableText"/>
            </w:pPr>
            <w:r>
              <w:t>172.22.34.1</w:t>
            </w:r>
          </w:p>
        </w:tc>
        <w:tc>
          <w:tcPr>
            <w:tcW w:w="2007" w:type="dxa"/>
            <w:vAlign w:val="center"/>
          </w:tcPr>
          <w:p w14:paraId="2078E734" w14:textId="77777777" w:rsidR="008002F3" w:rsidRPr="008A20C7" w:rsidRDefault="008002F3" w:rsidP="00AF2D35">
            <w:pPr>
              <w:pStyle w:val="TableText"/>
            </w:pPr>
            <w:r>
              <w:t>255.255.255.192</w:t>
            </w:r>
          </w:p>
        </w:tc>
        <w:tc>
          <w:tcPr>
            <w:tcW w:w="2007" w:type="dxa"/>
            <w:tcBorders>
              <w:top w:val="nil"/>
            </w:tcBorders>
            <w:vAlign w:val="center"/>
          </w:tcPr>
          <w:p w14:paraId="594A847D" w14:textId="77777777" w:rsidR="008002F3" w:rsidRPr="000B0C00" w:rsidRDefault="008002F3" w:rsidP="000745BE">
            <w:pPr>
              <w:pStyle w:val="ConfigWindow"/>
            </w:pPr>
            <w:r>
              <w:t>—</w:t>
            </w:r>
          </w:p>
        </w:tc>
      </w:tr>
      <w:tr w:rsidR="008002F3" w:rsidRPr="000B0C00" w14:paraId="04B965C9" w14:textId="77777777" w:rsidTr="00630392">
        <w:trPr>
          <w:cantSplit/>
          <w:jc w:val="center"/>
        </w:trPr>
        <w:tc>
          <w:tcPr>
            <w:tcW w:w="2007" w:type="dxa"/>
            <w:vAlign w:val="center"/>
          </w:tcPr>
          <w:p w14:paraId="43BF6A19" w14:textId="77777777" w:rsidR="008002F3" w:rsidRPr="008A20C7" w:rsidRDefault="008002F3" w:rsidP="00AF2D35">
            <w:pPr>
              <w:pStyle w:val="TableText"/>
            </w:pPr>
            <w:r>
              <w:t>Server</w:t>
            </w:r>
          </w:p>
        </w:tc>
        <w:tc>
          <w:tcPr>
            <w:tcW w:w="2007" w:type="dxa"/>
            <w:vAlign w:val="center"/>
          </w:tcPr>
          <w:p w14:paraId="215623D7" w14:textId="77777777" w:rsidR="008002F3" w:rsidRDefault="008002F3" w:rsidP="00AF2D35">
            <w:pPr>
              <w:pStyle w:val="TableText"/>
            </w:pPr>
            <w:r>
              <w:t>NIC</w:t>
            </w:r>
          </w:p>
        </w:tc>
        <w:tc>
          <w:tcPr>
            <w:tcW w:w="2007" w:type="dxa"/>
            <w:vAlign w:val="center"/>
          </w:tcPr>
          <w:p w14:paraId="00A9B205" w14:textId="77777777" w:rsidR="008002F3" w:rsidRPr="008A20C7" w:rsidRDefault="008002F3" w:rsidP="00AF2D35">
            <w:pPr>
              <w:pStyle w:val="TableText"/>
            </w:pPr>
            <w:r>
              <w:t>172.22.34.62</w:t>
            </w:r>
          </w:p>
        </w:tc>
        <w:tc>
          <w:tcPr>
            <w:tcW w:w="2007" w:type="dxa"/>
            <w:vAlign w:val="center"/>
          </w:tcPr>
          <w:p w14:paraId="091F252A" w14:textId="77777777" w:rsidR="008002F3" w:rsidRPr="008A20C7" w:rsidRDefault="008002F3" w:rsidP="00AF2D35">
            <w:pPr>
              <w:pStyle w:val="TableText"/>
            </w:pPr>
            <w:r>
              <w:t>255.255.255.192</w:t>
            </w:r>
          </w:p>
        </w:tc>
        <w:tc>
          <w:tcPr>
            <w:tcW w:w="2007" w:type="dxa"/>
            <w:vAlign w:val="center"/>
          </w:tcPr>
          <w:p w14:paraId="0AE16A58" w14:textId="77777777" w:rsidR="008002F3" w:rsidRPr="008A20C7" w:rsidRDefault="008002F3" w:rsidP="00AF2D35">
            <w:pPr>
              <w:pStyle w:val="TableText"/>
            </w:pPr>
            <w:r>
              <w:t>172.22.34.1</w:t>
            </w:r>
          </w:p>
        </w:tc>
      </w:tr>
      <w:tr w:rsidR="008002F3" w:rsidRPr="000B0C00" w14:paraId="38CBC8F9" w14:textId="77777777" w:rsidTr="00630392">
        <w:trPr>
          <w:cantSplit/>
          <w:jc w:val="center"/>
        </w:trPr>
        <w:tc>
          <w:tcPr>
            <w:tcW w:w="2007" w:type="dxa"/>
            <w:vAlign w:val="center"/>
          </w:tcPr>
          <w:p w14:paraId="57828781" w14:textId="77777777" w:rsidR="008002F3" w:rsidRPr="008A20C7" w:rsidRDefault="008002F3" w:rsidP="00AF2D35">
            <w:pPr>
              <w:pStyle w:val="TableText"/>
            </w:pPr>
            <w:r>
              <w:t>PC1</w:t>
            </w:r>
          </w:p>
        </w:tc>
        <w:tc>
          <w:tcPr>
            <w:tcW w:w="2007" w:type="dxa"/>
            <w:vAlign w:val="center"/>
          </w:tcPr>
          <w:p w14:paraId="459539E4" w14:textId="77777777" w:rsidR="008002F3" w:rsidRDefault="008002F3" w:rsidP="00AF2D35">
            <w:pPr>
              <w:pStyle w:val="TableText"/>
            </w:pPr>
            <w:r>
              <w:t>NIC</w:t>
            </w:r>
          </w:p>
        </w:tc>
        <w:tc>
          <w:tcPr>
            <w:tcW w:w="2007" w:type="dxa"/>
            <w:vAlign w:val="center"/>
          </w:tcPr>
          <w:p w14:paraId="08DAAFB5" w14:textId="77777777" w:rsidR="008002F3" w:rsidRPr="008A20C7" w:rsidRDefault="008002F3" w:rsidP="00AF2D35">
            <w:pPr>
              <w:pStyle w:val="TableText"/>
            </w:pPr>
            <w:r>
              <w:t>172.22.34.66</w:t>
            </w:r>
          </w:p>
        </w:tc>
        <w:tc>
          <w:tcPr>
            <w:tcW w:w="2007" w:type="dxa"/>
            <w:vAlign w:val="center"/>
          </w:tcPr>
          <w:p w14:paraId="489357FE" w14:textId="77777777" w:rsidR="008002F3" w:rsidRPr="008A20C7" w:rsidRDefault="008002F3" w:rsidP="00AF2D35">
            <w:pPr>
              <w:pStyle w:val="TableText"/>
            </w:pPr>
            <w:r>
              <w:t>255.255.255.224</w:t>
            </w:r>
          </w:p>
        </w:tc>
        <w:tc>
          <w:tcPr>
            <w:tcW w:w="2007" w:type="dxa"/>
            <w:vAlign w:val="center"/>
          </w:tcPr>
          <w:p w14:paraId="57A38FAD" w14:textId="77777777" w:rsidR="008002F3" w:rsidRPr="008A20C7" w:rsidRDefault="008002F3" w:rsidP="00AF2D35">
            <w:pPr>
              <w:pStyle w:val="TableText"/>
            </w:pPr>
            <w:r>
              <w:t>172.22.34.65</w:t>
            </w:r>
          </w:p>
        </w:tc>
      </w:tr>
      <w:tr w:rsidR="008002F3" w:rsidRPr="000B0C00" w14:paraId="0EDC9A26" w14:textId="77777777" w:rsidTr="00630392">
        <w:trPr>
          <w:cantSplit/>
          <w:jc w:val="center"/>
        </w:trPr>
        <w:tc>
          <w:tcPr>
            <w:tcW w:w="2007" w:type="dxa"/>
            <w:vAlign w:val="center"/>
          </w:tcPr>
          <w:p w14:paraId="7CE9CC39" w14:textId="77777777" w:rsidR="008002F3" w:rsidRPr="008A20C7" w:rsidRDefault="008002F3" w:rsidP="00AF2D35">
            <w:pPr>
              <w:pStyle w:val="TableText"/>
            </w:pPr>
            <w:r>
              <w:t>PC2</w:t>
            </w:r>
          </w:p>
        </w:tc>
        <w:tc>
          <w:tcPr>
            <w:tcW w:w="2007" w:type="dxa"/>
            <w:vAlign w:val="center"/>
          </w:tcPr>
          <w:p w14:paraId="304CA9C2" w14:textId="77777777" w:rsidR="008002F3" w:rsidRDefault="008002F3" w:rsidP="00AF2D35">
            <w:pPr>
              <w:pStyle w:val="TableText"/>
            </w:pPr>
            <w:r>
              <w:t>NIC</w:t>
            </w:r>
          </w:p>
        </w:tc>
        <w:tc>
          <w:tcPr>
            <w:tcW w:w="2007" w:type="dxa"/>
            <w:vAlign w:val="center"/>
          </w:tcPr>
          <w:p w14:paraId="0819457B" w14:textId="77777777" w:rsidR="008002F3" w:rsidRPr="008A20C7" w:rsidRDefault="008002F3" w:rsidP="00AF2D35">
            <w:pPr>
              <w:pStyle w:val="TableText"/>
            </w:pPr>
            <w:r>
              <w:t>172.22.34.98</w:t>
            </w:r>
          </w:p>
        </w:tc>
        <w:tc>
          <w:tcPr>
            <w:tcW w:w="2007" w:type="dxa"/>
            <w:vAlign w:val="center"/>
          </w:tcPr>
          <w:p w14:paraId="4C8B3688" w14:textId="77777777" w:rsidR="008002F3" w:rsidRPr="008A20C7" w:rsidRDefault="008002F3" w:rsidP="00AF2D35">
            <w:pPr>
              <w:pStyle w:val="TableText"/>
            </w:pPr>
            <w:r>
              <w:t>255.255.255.240</w:t>
            </w:r>
          </w:p>
        </w:tc>
        <w:tc>
          <w:tcPr>
            <w:tcW w:w="2007" w:type="dxa"/>
            <w:vAlign w:val="center"/>
          </w:tcPr>
          <w:p w14:paraId="13B7D7C0" w14:textId="77777777" w:rsidR="008002F3" w:rsidRPr="008A20C7" w:rsidRDefault="008002F3" w:rsidP="00AF2D35">
            <w:pPr>
              <w:pStyle w:val="TableText"/>
            </w:pPr>
            <w:r>
              <w:t>172.22.34.97</w:t>
            </w:r>
          </w:p>
        </w:tc>
      </w:tr>
    </w:tbl>
    <w:p w14:paraId="40125C87" w14:textId="77777777" w:rsidR="00D778DF" w:rsidRDefault="00D778DF" w:rsidP="00D41A55">
      <w:pPr>
        <w:pStyle w:val="1"/>
      </w:pPr>
      <w:r>
        <w:t>Задачи</w:t>
      </w:r>
    </w:p>
    <w:p w14:paraId="1B746DC7" w14:textId="77777777" w:rsidR="008002F3" w:rsidRPr="00B03945" w:rsidRDefault="008002F3" w:rsidP="00B03945">
      <w:pPr>
        <w:pStyle w:val="BodyTextL25Bold"/>
      </w:pPr>
      <w:r>
        <w:t>Часть 1. Настройка, применение и проверка расширенного нумерованного списка контроля доступа</w:t>
      </w:r>
    </w:p>
    <w:p w14:paraId="5CA430C0" w14:textId="77777777" w:rsidR="008002F3" w:rsidRPr="008002F3" w:rsidRDefault="008002F3" w:rsidP="00B03945">
      <w:pPr>
        <w:pStyle w:val="BodyTextL25Bold"/>
      </w:pPr>
      <w:r>
        <w:t>Часть 2. Настройка, применение и проверка расширенного именованного списка контроля доступа</w:t>
      </w:r>
    </w:p>
    <w:p w14:paraId="21EF1E34" w14:textId="77777777" w:rsidR="00D778DF" w:rsidRDefault="00D778DF" w:rsidP="00D41A55">
      <w:pPr>
        <w:pStyle w:val="1"/>
      </w:pPr>
      <w:r>
        <w:t>Общие сведения/сценарий</w:t>
      </w:r>
    </w:p>
    <w:p w14:paraId="6D666C4E" w14:textId="77777777" w:rsidR="008002F3" w:rsidRPr="00A76E46" w:rsidRDefault="008002F3" w:rsidP="008002F3">
      <w:pPr>
        <w:pStyle w:val="BodyTextL25"/>
      </w:pPr>
      <w:r>
        <w:t xml:space="preserve">Двум сотрудникам предприятия требуется доступ к сервисам, предоставляемым этим сервером. Узлу </w:t>
      </w:r>
      <w:r>
        <w:rPr>
          <w:b/>
        </w:rPr>
        <w:t>PC1</w:t>
      </w:r>
      <w:r>
        <w:t xml:space="preserve"> требуется доступ только по FTP, а узлу </w:t>
      </w:r>
      <w:r>
        <w:rPr>
          <w:b/>
        </w:rPr>
        <w:t>PC2</w:t>
      </w:r>
      <w:r>
        <w:t xml:space="preserve"> — только доступ в Интернет. Оба компьютера могут получать отчеты на ping-запросы к серверу, но не друг к другу.</w:t>
      </w:r>
    </w:p>
    <w:p w14:paraId="349C9917" w14:textId="6F92A56D" w:rsidR="00125806" w:rsidRDefault="00125806" w:rsidP="00D41A55">
      <w:pPr>
        <w:pStyle w:val="1"/>
      </w:pPr>
      <w:r>
        <w:t>Инструкции</w:t>
      </w:r>
    </w:p>
    <w:p w14:paraId="76A9D6ED" w14:textId="77777777" w:rsidR="008002F3" w:rsidRDefault="008002F3" w:rsidP="001E2A22">
      <w:pPr>
        <w:pStyle w:val="2"/>
      </w:pPr>
      <w:r>
        <w:t>Настройка, применение и проверка расширенного нумерованного ACL-списка</w:t>
      </w:r>
    </w:p>
    <w:p w14:paraId="6CA73E8D" w14:textId="77777777" w:rsidR="008002F3" w:rsidRPr="00E36546" w:rsidRDefault="008002F3" w:rsidP="00E36546">
      <w:pPr>
        <w:pStyle w:val="3"/>
      </w:pPr>
      <w:r>
        <w:t>Настройте ACL-список на разрешение FTP и ICMP с PC1 LAN.</w:t>
      </w:r>
    </w:p>
    <w:p w14:paraId="67179C2F" w14:textId="5D4F74F2" w:rsidR="008002F3" w:rsidRDefault="008002F3" w:rsidP="00D41A55">
      <w:pPr>
        <w:pStyle w:val="SubStepAlpha"/>
        <w:spacing w:after="0"/>
      </w:pPr>
      <w:r>
        <w:t>В режиме глобальной конфигурации на маршрутизаторе</w:t>
      </w:r>
      <w:r w:rsidRPr="008002F3">
        <w:rPr>
          <w:b/>
        </w:rPr>
        <w:t xml:space="preserve"> R1</w:t>
      </w:r>
      <w:r>
        <w:t xml:space="preserve"> введите следующую команду, чтобы определить первый действительный номер для расширенного списка контроля доступа.</w:t>
      </w:r>
    </w:p>
    <w:p w14:paraId="4C464E7E" w14:textId="7DA5A57E" w:rsidR="00D41A55" w:rsidRDefault="00D41A55" w:rsidP="00D41A55">
      <w:pPr>
        <w:pStyle w:val="ConfigWindow"/>
      </w:pPr>
      <w:r>
        <w:t>Откройте окно конфигурации</w:t>
      </w:r>
    </w:p>
    <w:p w14:paraId="0FCFA5BF" w14:textId="77777777" w:rsidR="008002F3" w:rsidRDefault="008002F3" w:rsidP="008002F3">
      <w:pPr>
        <w:pStyle w:val="CMD"/>
      </w:pPr>
      <w:r>
        <w:t xml:space="preserve">R1(config)# </w:t>
      </w:r>
      <w:r>
        <w:rPr>
          <w:b/>
        </w:rPr>
        <w:t>access-list ?</w:t>
      </w:r>
    </w:p>
    <w:p w14:paraId="2C164EBB" w14:textId="77777777" w:rsidR="008002F3" w:rsidRPr="00B70951" w:rsidRDefault="008002F3" w:rsidP="008002F3">
      <w:pPr>
        <w:pStyle w:val="CMDOutput"/>
        <w:rPr>
          <w:lang w:val="en-US"/>
        </w:rPr>
      </w:pPr>
      <w:r>
        <w:t xml:space="preserve">  </w:t>
      </w:r>
      <w:r w:rsidRPr="00B70951">
        <w:rPr>
          <w:lang w:val="en-US"/>
        </w:rPr>
        <w:t>&lt;1-99&gt; IP standard access list</w:t>
      </w:r>
    </w:p>
    <w:p w14:paraId="6ED71434" w14:textId="77777777" w:rsidR="008002F3" w:rsidRPr="00B70951" w:rsidRDefault="008002F3" w:rsidP="008002F3">
      <w:pPr>
        <w:pStyle w:val="CMDOutput"/>
        <w:rPr>
          <w:lang w:val="en-US"/>
        </w:rPr>
      </w:pPr>
      <w:r w:rsidRPr="00B70951">
        <w:rPr>
          <w:lang w:val="en-US"/>
        </w:rPr>
        <w:t xml:space="preserve">  &lt;100-199&gt; IP extended access list</w:t>
      </w:r>
    </w:p>
    <w:p w14:paraId="4C2EF88A" w14:textId="77777777" w:rsidR="008002F3" w:rsidRDefault="008002F3" w:rsidP="00B03945">
      <w:pPr>
        <w:pStyle w:val="SubStepAlpha"/>
      </w:pPr>
      <w:r>
        <w:t>Добавьте</w:t>
      </w:r>
      <w:r w:rsidRPr="008002F3">
        <w:rPr>
          <w:b/>
        </w:rPr>
        <w:t xml:space="preserve"> 100</w:t>
      </w:r>
      <w:r>
        <w:t xml:space="preserve"> к команде, а затем поставьте вопросительный знак.</w:t>
      </w:r>
    </w:p>
    <w:p w14:paraId="4101A478" w14:textId="77777777" w:rsidR="008002F3" w:rsidRPr="00B70951" w:rsidRDefault="008002F3" w:rsidP="008002F3">
      <w:pPr>
        <w:pStyle w:val="CMD"/>
        <w:rPr>
          <w:lang w:val="en-US"/>
        </w:rPr>
      </w:pPr>
      <w:r w:rsidRPr="00B70951">
        <w:rPr>
          <w:lang w:val="en-US"/>
        </w:rPr>
        <w:t xml:space="preserve">R1(config)# </w:t>
      </w:r>
      <w:r w:rsidRPr="00B70951">
        <w:rPr>
          <w:b/>
          <w:lang w:val="en-US"/>
        </w:rPr>
        <w:t xml:space="preserve">access-list </w:t>
      </w:r>
      <w:proofErr w:type="gramStart"/>
      <w:r w:rsidRPr="00B70951">
        <w:rPr>
          <w:b/>
          <w:lang w:val="en-US"/>
        </w:rPr>
        <w:t>100 ?</w:t>
      </w:r>
      <w:proofErr w:type="gramEnd"/>
    </w:p>
    <w:p w14:paraId="770F5D5E" w14:textId="77777777" w:rsidR="008002F3" w:rsidRPr="00B70951" w:rsidRDefault="008002F3" w:rsidP="00552FE8">
      <w:pPr>
        <w:pStyle w:val="CMDOutput"/>
        <w:rPr>
          <w:lang w:val="en-US"/>
        </w:rPr>
      </w:pPr>
      <w:r w:rsidRPr="00B70951">
        <w:rPr>
          <w:lang w:val="en-US"/>
        </w:rPr>
        <w:t xml:space="preserve">  deny Specify packets to reject </w:t>
      </w:r>
    </w:p>
    <w:p w14:paraId="237DCDD2" w14:textId="77777777" w:rsidR="008002F3" w:rsidRPr="00B70951" w:rsidRDefault="008002F3" w:rsidP="00552FE8">
      <w:pPr>
        <w:pStyle w:val="CMDOutput"/>
        <w:rPr>
          <w:lang w:val="en-US"/>
        </w:rPr>
      </w:pPr>
      <w:r w:rsidRPr="00B70951">
        <w:rPr>
          <w:lang w:val="en-US"/>
        </w:rPr>
        <w:lastRenderedPageBreak/>
        <w:t xml:space="preserve">  permit Specify packets to forward</w:t>
      </w:r>
    </w:p>
    <w:p w14:paraId="2C4DAFB5" w14:textId="77777777" w:rsidR="008002F3" w:rsidRPr="00B70951" w:rsidRDefault="008002F3" w:rsidP="00552FE8">
      <w:pPr>
        <w:pStyle w:val="CMDOutput"/>
        <w:rPr>
          <w:lang w:val="en-US"/>
        </w:rPr>
      </w:pPr>
      <w:r w:rsidRPr="00B70951">
        <w:rPr>
          <w:lang w:val="en-US"/>
        </w:rPr>
        <w:t xml:space="preserve">  remark Access list entry comment</w:t>
      </w:r>
    </w:p>
    <w:p w14:paraId="3B5A71FE" w14:textId="77777777" w:rsidR="008002F3" w:rsidRDefault="008002F3" w:rsidP="008002F3">
      <w:pPr>
        <w:pStyle w:val="SubStepAlpha"/>
      </w:pPr>
      <w:r>
        <w:t>Чтобы разрешить трафик FTP, введите команду</w:t>
      </w:r>
      <w:r w:rsidRPr="008002F3">
        <w:rPr>
          <w:b/>
        </w:rPr>
        <w:t xml:space="preserve"> permit </w:t>
      </w:r>
      <w:r>
        <w:t xml:space="preserve">с вопросительным знаком. </w:t>
      </w:r>
    </w:p>
    <w:p w14:paraId="17D402CE" w14:textId="77777777" w:rsidR="008002F3" w:rsidRPr="00B70951" w:rsidRDefault="008002F3" w:rsidP="008002F3">
      <w:pPr>
        <w:pStyle w:val="CMD"/>
        <w:rPr>
          <w:b/>
          <w:lang w:val="en-US"/>
        </w:rPr>
      </w:pPr>
      <w:r w:rsidRPr="00B70951">
        <w:rPr>
          <w:lang w:val="en-US"/>
        </w:rPr>
        <w:t xml:space="preserve">R1(config)# </w:t>
      </w:r>
      <w:r w:rsidRPr="00B70951">
        <w:rPr>
          <w:b/>
          <w:lang w:val="en-US"/>
        </w:rPr>
        <w:t xml:space="preserve">access-list 100 </w:t>
      </w:r>
      <w:proofErr w:type="gramStart"/>
      <w:r w:rsidRPr="00B70951">
        <w:rPr>
          <w:b/>
          <w:lang w:val="en-US"/>
        </w:rPr>
        <w:t>permit ?</w:t>
      </w:r>
      <w:proofErr w:type="gramEnd"/>
    </w:p>
    <w:p w14:paraId="3B7C5108" w14:textId="77777777" w:rsidR="008002F3" w:rsidRPr="00B70951" w:rsidRDefault="008002F3" w:rsidP="00552FE8">
      <w:pPr>
        <w:pStyle w:val="CMDOutput"/>
        <w:rPr>
          <w:lang w:val="en-US"/>
        </w:rPr>
      </w:pPr>
      <w:r w:rsidRPr="00B70951">
        <w:rPr>
          <w:lang w:val="en-US"/>
        </w:rPr>
        <w:t xml:space="preserve">  </w:t>
      </w:r>
      <w:proofErr w:type="spellStart"/>
      <w:r w:rsidRPr="00B70951">
        <w:rPr>
          <w:lang w:val="en-US"/>
        </w:rPr>
        <w:t>ahp</w:t>
      </w:r>
      <w:proofErr w:type="spellEnd"/>
      <w:r w:rsidRPr="00B70951">
        <w:rPr>
          <w:lang w:val="en-US"/>
        </w:rPr>
        <w:t xml:space="preserve"> Authentication Header Protocol</w:t>
      </w:r>
    </w:p>
    <w:p w14:paraId="2B3D8297" w14:textId="77777777" w:rsidR="008002F3" w:rsidRPr="00B70951" w:rsidRDefault="008002F3" w:rsidP="00552FE8">
      <w:pPr>
        <w:pStyle w:val="CMDOutput"/>
        <w:rPr>
          <w:lang w:val="en-US"/>
        </w:rPr>
      </w:pPr>
      <w:r w:rsidRPr="00B70951">
        <w:rPr>
          <w:lang w:val="en-US"/>
        </w:rPr>
        <w:t xml:space="preserve">  </w:t>
      </w:r>
      <w:proofErr w:type="spellStart"/>
      <w:r w:rsidRPr="00B70951">
        <w:rPr>
          <w:lang w:val="en-US"/>
        </w:rPr>
        <w:t>eigrp</w:t>
      </w:r>
      <w:proofErr w:type="spellEnd"/>
      <w:r w:rsidRPr="00B70951">
        <w:rPr>
          <w:lang w:val="en-US"/>
        </w:rPr>
        <w:t xml:space="preserve"> Cisco's EIGRP routing protocol</w:t>
      </w:r>
    </w:p>
    <w:p w14:paraId="71C796CC" w14:textId="77777777" w:rsidR="008002F3" w:rsidRPr="00B70951" w:rsidRDefault="008002F3" w:rsidP="00552FE8">
      <w:pPr>
        <w:pStyle w:val="CMDOutput"/>
        <w:rPr>
          <w:lang w:val="en-US"/>
        </w:rPr>
      </w:pPr>
      <w:r w:rsidRPr="00B70951">
        <w:rPr>
          <w:lang w:val="en-US"/>
        </w:rPr>
        <w:t xml:space="preserve">  </w:t>
      </w:r>
      <w:proofErr w:type="spellStart"/>
      <w:r w:rsidRPr="00B70951">
        <w:rPr>
          <w:lang w:val="en-US"/>
        </w:rPr>
        <w:t>esp</w:t>
      </w:r>
      <w:proofErr w:type="spellEnd"/>
      <w:r w:rsidRPr="00B70951">
        <w:rPr>
          <w:lang w:val="en-US"/>
        </w:rPr>
        <w:t xml:space="preserve"> Encapsulation Security Payload</w:t>
      </w:r>
    </w:p>
    <w:p w14:paraId="10F0F5F1" w14:textId="77777777" w:rsidR="008002F3" w:rsidRPr="00B70951" w:rsidRDefault="008002F3" w:rsidP="00552FE8">
      <w:pPr>
        <w:pStyle w:val="CMDOutput"/>
        <w:rPr>
          <w:lang w:val="en-US"/>
        </w:rPr>
      </w:pPr>
      <w:r w:rsidRPr="00B70951">
        <w:rPr>
          <w:lang w:val="en-US"/>
        </w:rPr>
        <w:t xml:space="preserve">  </w:t>
      </w:r>
      <w:proofErr w:type="spellStart"/>
      <w:r w:rsidRPr="00B70951">
        <w:rPr>
          <w:lang w:val="en-US"/>
        </w:rPr>
        <w:t>gre</w:t>
      </w:r>
      <w:proofErr w:type="spellEnd"/>
      <w:r w:rsidRPr="00B70951">
        <w:rPr>
          <w:lang w:val="en-US"/>
        </w:rPr>
        <w:t xml:space="preserve"> Cisco's GRE tunneling</w:t>
      </w:r>
    </w:p>
    <w:p w14:paraId="0717CC56" w14:textId="77777777" w:rsidR="008002F3" w:rsidRPr="00B70951" w:rsidRDefault="008002F3" w:rsidP="00552FE8">
      <w:pPr>
        <w:pStyle w:val="CMDOutput"/>
        <w:rPr>
          <w:lang w:val="en-US"/>
        </w:rPr>
      </w:pPr>
      <w:r w:rsidRPr="00B70951">
        <w:rPr>
          <w:lang w:val="en-US"/>
        </w:rPr>
        <w:t xml:space="preserve">  </w:t>
      </w:r>
      <w:proofErr w:type="spellStart"/>
      <w:r w:rsidRPr="00B70951">
        <w:rPr>
          <w:lang w:val="en-US"/>
        </w:rPr>
        <w:t>icmp</w:t>
      </w:r>
      <w:proofErr w:type="spellEnd"/>
      <w:r w:rsidRPr="00B70951">
        <w:rPr>
          <w:lang w:val="en-US"/>
        </w:rPr>
        <w:t xml:space="preserve"> Internet Control Message Protocol</w:t>
      </w:r>
    </w:p>
    <w:p w14:paraId="3706B20B" w14:textId="77777777" w:rsidR="008002F3" w:rsidRPr="00B70951" w:rsidRDefault="008002F3" w:rsidP="00552FE8">
      <w:pPr>
        <w:pStyle w:val="CMDOutput"/>
        <w:rPr>
          <w:lang w:val="en-US"/>
        </w:rPr>
      </w:pPr>
      <w:r w:rsidRPr="00B70951">
        <w:rPr>
          <w:lang w:val="en-US"/>
        </w:rPr>
        <w:t xml:space="preserve">  </w:t>
      </w:r>
      <w:proofErr w:type="spellStart"/>
      <w:r w:rsidRPr="00B70951">
        <w:rPr>
          <w:lang w:val="en-US"/>
        </w:rPr>
        <w:t>ip</w:t>
      </w:r>
      <w:proofErr w:type="spellEnd"/>
      <w:r w:rsidRPr="00B70951">
        <w:rPr>
          <w:lang w:val="en-US"/>
        </w:rPr>
        <w:t xml:space="preserve"> Any Internet Protocol</w:t>
      </w:r>
    </w:p>
    <w:p w14:paraId="16E92FAF" w14:textId="77777777" w:rsidR="008002F3" w:rsidRPr="00B70951" w:rsidRDefault="008002F3" w:rsidP="00552FE8">
      <w:pPr>
        <w:pStyle w:val="CMDOutput"/>
        <w:rPr>
          <w:lang w:val="en-US"/>
        </w:rPr>
      </w:pPr>
      <w:r w:rsidRPr="00B70951">
        <w:rPr>
          <w:lang w:val="en-US"/>
        </w:rPr>
        <w:t xml:space="preserve">  </w:t>
      </w:r>
      <w:proofErr w:type="spellStart"/>
      <w:r w:rsidRPr="00B70951">
        <w:rPr>
          <w:lang w:val="en-US"/>
        </w:rPr>
        <w:t>ospf</w:t>
      </w:r>
      <w:proofErr w:type="spellEnd"/>
      <w:r w:rsidRPr="00B70951">
        <w:rPr>
          <w:lang w:val="en-US"/>
        </w:rPr>
        <w:t xml:space="preserve"> OSPF routing protocol</w:t>
      </w:r>
    </w:p>
    <w:p w14:paraId="0AD6FE55" w14:textId="77777777" w:rsidR="008002F3" w:rsidRPr="00B70951" w:rsidRDefault="008002F3" w:rsidP="00552FE8">
      <w:pPr>
        <w:pStyle w:val="CMDOutput"/>
        <w:rPr>
          <w:lang w:val="en-US"/>
        </w:rPr>
      </w:pPr>
      <w:r w:rsidRPr="00B70951">
        <w:rPr>
          <w:lang w:val="en-US"/>
        </w:rPr>
        <w:t xml:space="preserve">  </w:t>
      </w:r>
      <w:proofErr w:type="spellStart"/>
      <w:r w:rsidRPr="00B70951">
        <w:rPr>
          <w:lang w:val="en-US"/>
        </w:rPr>
        <w:t>tcp</w:t>
      </w:r>
      <w:proofErr w:type="spellEnd"/>
      <w:r w:rsidRPr="00B70951">
        <w:rPr>
          <w:lang w:val="en-US"/>
        </w:rPr>
        <w:t xml:space="preserve"> Transmission Control Protocol</w:t>
      </w:r>
    </w:p>
    <w:p w14:paraId="74E7A75E" w14:textId="77777777" w:rsidR="008002F3" w:rsidRDefault="008002F3" w:rsidP="00552FE8">
      <w:pPr>
        <w:pStyle w:val="CMDOutput"/>
      </w:pPr>
      <w:r w:rsidRPr="00B70951">
        <w:rPr>
          <w:lang w:val="en-US"/>
        </w:rPr>
        <w:t xml:space="preserve">  </w:t>
      </w:r>
      <w:proofErr w:type="spellStart"/>
      <w:r>
        <w:t>udp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</w:p>
    <w:p w14:paraId="760CAC98" w14:textId="4A32298E" w:rsidR="00552FE8" w:rsidRPr="00552FE8" w:rsidRDefault="00552FE8" w:rsidP="00552FE8">
      <w:pPr>
        <w:pStyle w:val="SubStepAlpha"/>
      </w:pPr>
      <w:r>
        <w:t>При настройке и применении этот ACL должен разрешать FTP и ICMP. Протокол ICMP входит в этот список, а протокол FTP — нет. Это связано с тем, что FTP является протоколом уровня приложений, который использует TCP на транспортном уровне. Введите TCP, чтобы уточнить подсказку списка контроля доступа.</w:t>
      </w:r>
    </w:p>
    <w:p w14:paraId="5F462F57" w14:textId="77777777" w:rsidR="00552FE8" w:rsidRPr="00B70951" w:rsidRDefault="00552FE8" w:rsidP="00552FE8">
      <w:pPr>
        <w:pStyle w:val="CMD"/>
        <w:rPr>
          <w:b/>
          <w:lang w:val="en-US"/>
        </w:rPr>
      </w:pPr>
      <w:r w:rsidRPr="00B70951">
        <w:rPr>
          <w:lang w:val="en-US"/>
        </w:rPr>
        <w:t xml:space="preserve">R1(config)# </w:t>
      </w:r>
      <w:r w:rsidRPr="00B70951">
        <w:rPr>
          <w:b/>
          <w:lang w:val="en-US"/>
        </w:rPr>
        <w:t xml:space="preserve">access-list 100 permit </w:t>
      </w:r>
      <w:proofErr w:type="spellStart"/>
      <w:proofErr w:type="gramStart"/>
      <w:r w:rsidRPr="00B70951">
        <w:rPr>
          <w:b/>
          <w:lang w:val="en-US"/>
        </w:rPr>
        <w:t>tcp</w:t>
      </w:r>
      <w:proofErr w:type="spellEnd"/>
      <w:r w:rsidRPr="00B70951">
        <w:rPr>
          <w:b/>
          <w:lang w:val="en-US"/>
        </w:rPr>
        <w:t xml:space="preserve"> ?</w:t>
      </w:r>
      <w:proofErr w:type="gramEnd"/>
    </w:p>
    <w:p w14:paraId="2292FAA5" w14:textId="77777777" w:rsidR="00552FE8" w:rsidRPr="00B70951" w:rsidRDefault="00552FE8" w:rsidP="00552FE8">
      <w:pPr>
        <w:pStyle w:val="CMDOutput"/>
        <w:rPr>
          <w:lang w:val="en-US"/>
        </w:rPr>
      </w:pPr>
      <w:r w:rsidRPr="00B70951">
        <w:rPr>
          <w:lang w:val="en-US"/>
        </w:rPr>
        <w:t xml:space="preserve">  A.B.C.D Source address</w:t>
      </w:r>
    </w:p>
    <w:p w14:paraId="7BA63DD7" w14:textId="77777777" w:rsidR="00552FE8" w:rsidRPr="00B70951" w:rsidRDefault="00552FE8" w:rsidP="00552FE8">
      <w:pPr>
        <w:pStyle w:val="CMDOutput"/>
        <w:rPr>
          <w:lang w:val="en-US"/>
        </w:rPr>
      </w:pPr>
      <w:r w:rsidRPr="00B70951">
        <w:rPr>
          <w:lang w:val="en-US"/>
        </w:rPr>
        <w:t xml:space="preserve">  any </w:t>
      </w:r>
      <w:proofErr w:type="spellStart"/>
      <w:r w:rsidRPr="00B70951">
        <w:rPr>
          <w:lang w:val="en-US"/>
        </w:rPr>
        <w:t>Any</w:t>
      </w:r>
      <w:proofErr w:type="spellEnd"/>
      <w:r w:rsidRPr="00B70951">
        <w:rPr>
          <w:lang w:val="en-US"/>
        </w:rPr>
        <w:t xml:space="preserve"> source host</w:t>
      </w:r>
    </w:p>
    <w:p w14:paraId="339F6043" w14:textId="77777777" w:rsidR="00552FE8" w:rsidRPr="00B70951" w:rsidRDefault="00552FE8" w:rsidP="00552FE8">
      <w:pPr>
        <w:pStyle w:val="CMDOutput"/>
        <w:rPr>
          <w:lang w:val="en-US"/>
        </w:rPr>
      </w:pPr>
      <w:r w:rsidRPr="00B70951">
        <w:rPr>
          <w:lang w:val="en-US"/>
        </w:rPr>
        <w:t xml:space="preserve">  host A single source host</w:t>
      </w:r>
    </w:p>
    <w:p w14:paraId="043CA743" w14:textId="2FEBB91F" w:rsidR="00552FE8" w:rsidRDefault="00552FE8" w:rsidP="00552FE8">
      <w:pPr>
        <w:pStyle w:val="SubStepAlpha"/>
      </w:pPr>
      <w:r>
        <w:t xml:space="preserve">Адрес источника может представлять одно устройство, например PC1, используя ключевое слово </w:t>
      </w:r>
      <w:proofErr w:type="gramStart"/>
      <w:r w:rsidRPr="00552FE8">
        <w:rPr>
          <w:b/>
        </w:rPr>
        <w:t>host</w:t>
      </w:r>
      <w:r>
        <w:t xml:space="preserve"> ,</w:t>
      </w:r>
      <w:proofErr w:type="gramEnd"/>
      <w:r>
        <w:t xml:space="preserve"> а затем IP-адрес PC1. Использование ключевого слова </w:t>
      </w:r>
      <w:r w:rsidR="00BB08DE" w:rsidRPr="00BB08DE">
        <w:rPr>
          <w:b/>
        </w:rPr>
        <w:t>any</w:t>
      </w:r>
      <w:r>
        <w:t xml:space="preserve"> разрешает любой хост в любой сети. Фильтрацию также можно выполнить по сетевому адресу. В этом случае это любой хост, который имеет адрес, принадлежащий сети 172.22.34.64/27. Введите сетевой адрес со знаком вопроса в конце.</w:t>
      </w:r>
    </w:p>
    <w:p w14:paraId="25E95C4E" w14:textId="77777777" w:rsidR="00BB08DE" w:rsidRPr="00B70951" w:rsidRDefault="00BB08DE" w:rsidP="00BB08DE">
      <w:pPr>
        <w:pStyle w:val="CMD"/>
        <w:rPr>
          <w:lang w:val="en-US"/>
        </w:rPr>
      </w:pPr>
      <w:r w:rsidRPr="00B70951">
        <w:rPr>
          <w:lang w:val="en-US"/>
        </w:rPr>
        <w:t xml:space="preserve">R1(config)# </w:t>
      </w:r>
      <w:r w:rsidRPr="00B70951">
        <w:rPr>
          <w:b/>
          <w:lang w:val="en-US"/>
        </w:rPr>
        <w:t xml:space="preserve">access-list 100 permit </w:t>
      </w:r>
      <w:proofErr w:type="spellStart"/>
      <w:r w:rsidRPr="00B70951">
        <w:rPr>
          <w:b/>
          <w:lang w:val="en-US"/>
        </w:rPr>
        <w:t>tcp</w:t>
      </w:r>
      <w:proofErr w:type="spellEnd"/>
      <w:r w:rsidRPr="00B70951">
        <w:rPr>
          <w:b/>
          <w:lang w:val="en-US"/>
        </w:rPr>
        <w:t xml:space="preserve"> </w:t>
      </w:r>
      <w:proofErr w:type="gramStart"/>
      <w:r w:rsidRPr="00B70951">
        <w:rPr>
          <w:b/>
          <w:lang w:val="en-US"/>
        </w:rPr>
        <w:t>172.22.34.64 ?</w:t>
      </w:r>
      <w:proofErr w:type="gramEnd"/>
    </w:p>
    <w:p w14:paraId="0486E133" w14:textId="77777777" w:rsidR="00BB08DE" w:rsidRPr="00B70951" w:rsidRDefault="00BB08DE" w:rsidP="00BB08DE">
      <w:pPr>
        <w:pStyle w:val="CMDOutput"/>
        <w:rPr>
          <w:lang w:val="en-US"/>
        </w:rPr>
      </w:pPr>
      <w:r w:rsidRPr="00B70951">
        <w:rPr>
          <w:lang w:val="en-US"/>
        </w:rPr>
        <w:t xml:space="preserve">  A.B.C.D Source wildcard bits</w:t>
      </w:r>
    </w:p>
    <w:p w14:paraId="457A123B" w14:textId="743FB88A" w:rsidR="00BB08DE" w:rsidRPr="00BB08DE" w:rsidRDefault="00BB08DE" w:rsidP="00BB08DE">
      <w:pPr>
        <w:pStyle w:val="SubStepAlpha"/>
      </w:pPr>
      <w:r>
        <w:t>Рассчитайте шаблонную маску, определяющую двоичную противоположность /27 маски подсети.</w:t>
      </w:r>
    </w:p>
    <w:p w14:paraId="771A3DD1" w14:textId="77777777" w:rsidR="00BB08DE" w:rsidRDefault="00BB08DE" w:rsidP="00BB08DE">
      <w:pPr>
        <w:pStyle w:val="CMD"/>
      </w:pPr>
      <w:r>
        <w:rPr>
          <w:b/>
        </w:rPr>
        <w:t>11111111.11111111.11111111.111</w:t>
      </w:r>
      <w:r>
        <w:t>00000 = 255.255.255.224</w:t>
      </w:r>
    </w:p>
    <w:p w14:paraId="44C279B4" w14:textId="77777777" w:rsidR="00BB08DE" w:rsidRDefault="00BB08DE" w:rsidP="00BB08DE">
      <w:pPr>
        <w:pStyle w:val="CMD"/>
      </w:pPr>
      <w:r>
        <w:t>00000000.00000000.00000000.000</w:t>
      </w:r>
      <w:r w:rsidRPr="009B26E2">
        <w:rPr>
          <w:b/>
        </w:rPr>
        <w:t>11111</w:t>
      </w:r>
      <w:r>
        <w:t xml:space="preserve"> = 0.0.0.31</w:t>
      </w:r>
    </w:p>
    <w:p w14:paraId="73C3D51D" w14:textId="77777777" w:rsidR="00BB08DE" w:rsidRDefault="00BB08DE" w:rsidP="00BB08DE">
      <w:pPr>
        <w:pStyle w:val="SubStepAlpha"/>
      </w:pPr>
      <w:r>
        <w:t>Введите сетевой адрес, а после него — знак вопроса.</w:t>
      </w:r>
    </w:p>
    <w:p w14:paraId="3AD3BADD" w14:textId="77777777" w:rsidR="00BB08DE" w:rsidRPr="00B70951" w:rsidRDefault="00BB08DE" w:rsidP="00BB08DE">
      <w:pPr>
        <w:pStyle w:val="CMD"/>
        <w:rPr>
          <w:lang w:val="en-US"/>
        </w:rPr>
      </w:pPr>
      <w:r w:rsidRPr="00B70951">
        <w:rPr>
          <w:lang w:val="en-US"/>
        </w:rPr>
        <w:t xml:space="preserve">R1(config)# </w:t>
      </w:r>
      <w:r w:rsidRPr="00B70951">
        <w:rPr>
          <w:b/>
          <w:lang w:val="en-US"/>
        </w:rPr>
        <w:t xml:space="preserve">access-list 100 permit </w:t>
      </w:r>
      <w:proofErr w:type="spellStart"/>
      <w:r w:rsidRPr="00B70951">
        <w:rPr>
          <w:b/>
          <w:lang w:val="en-US"/>
        </w:rPr>
        <w:t>tcp</w:t>
      </w:r>
      <w:proofErr w:type="spellEnd"/>
      <w:r w:rsidRPr="00B70951">
        <w:rPr>
          <w:b/>
          <w:lang w:val="en-US"/>
        </w:rPr>
        <w:t xml:space="preserve"> 172.22.34.64 0.0.0.</w:t>
      </w:r>
      <w:proofErr w:type="gramStart"/>
      <w:r w:rsidRPr="00B70951">
        <w:rPr>
          <w:b/>
          <w:lang w:val="en-US"/>
        </w:rPr>
        <w:t>31 ?</w:t>
      </w:r>
      <w:proofErr w:type="gramEnd"/>
    </w:p>
    <w:p w14:paraId="67B4778A" w14:textId="77777777" w:rsidR="00BB08DE" w:rsidRPr="00B70951" w:rsidRDefault="00BB08DE" w:rsidP="00BB08DE">
      <w:pPr>
        <w:pStyle w:val="CMDOutput"/>
        <w:rPr>
          <w:lang w:val="en-US"/>
        </w:rPr>
      </w:pPr>
      <w:r w:rsidRPr="00B70951">
        <w:rPr>
          <w:lang w:val="en-US"/>
        </w:rPr>
        <w:t xml:space="preserve">  A.B.C.D Destination address</w:t>
      </w:r>
    </w:p>
    <w:p w14:paraId="115ADF5F" w14:textId="77777777" w:rsidR="00BB08DE" w:rsidRPr="00B70951" w:rsidRDefault="00BB08DE" w:rsidP="00BB08DE">
      <w:pPr>
        <w:pStyle w:val="CMDOutput"/>
        <w:rPr>
          <w:lang w:val="en-US"/>
        </w:rPr>
      </w:pPr>
      <w:r w:rsidRPr="00B70951">
        <w:rPr>
          <w:lang w:val="en-US"/>
        </w:rPr>
        <w:t xml:space="preserve">  any </w:t>
      </w:r>
      <w:proofErr w:type="spellStart"/>
      <w:r w:rsidRPr="00B70951">
        <w:rPr>
          <w:lang w:val="en-US"/>
        </w:rPr>
        <w:t>Any</w:t>
      </w:r>
      <w:proofErr w:type="spellEnd"/>
      <w:r w:rsidRPr="00B70951">
        <w:rPr>
          <w:lang w:val="en-US"/>
        </w:rPr>
        <w:t xml:space="preserve"> destination host</w:t>
      </w:r>
    </w:p>
    <w:p w14:paraId="66380B1D" w14:textId="77777777" w:rsidR="00BB08DE" w:rsidRPr="00B70951" w:rsidRDefault="00BB08DE" w:rsidP="00BB08DE">
      <w:pPr>
        <w:pStyle w:val="CMDOutput"/>
        <w:rPr>
          <w:lang w:val="en-US"/>
        </w:rPr>
      </w:pPr>
      <w:r w:rsidRPr="00B70951">
        <w:rPr>
          <w:lang w:val="en-US"/>
        </w:rPr>
        <w:t xml:space="preserve">  eq Match only packets on a given port number</w:t>
      </w:r>
    </w:p>
    <w:p w14:paraId="0F0F3BF1" w14:textId="77777777" w:rsidR="00BB08DE" w:rsidRPr="00B70951" w:rsidRDefault="00BB08DE" w:rsidP="00BB08DE">
      <w:pPr>
        <w:pStyle w:val="CMDOutput"/>
        <w:rPr>
          <w:lang w:val="en-US"/>
        </w:rPr>
      </w:pPr>
      <w:r w:rsidRPr="00B70951">
        <w:rPr>
          <w:lang w:val="en-US"/>
        </w:rPr>
        <w:t xml:space="preserve">  </w:t>
      </w:r>
      <w:proofErr w:type="spellStart"/>
      <w:r w:rsidRPr="00B70951">
        <w:rPr>
          <w:lang w:val="en-US"/>
        </w:rPr>
        <w:t>gt</w:t>
      </w:r>
      <w:proofErr w:type="spellEnd"/>
      <w:r w:rsidRPr="00B70951">
        <w:rPr>
          <w:lang w:val="en-US"/>
        </w:rPr>
        <w:t xml:space="preserve"> Match only packets with a greater port number</w:t>
      </w:r>
    </w:p>
    <w:p w14:paraId="567B4F50" w14:textId="77777777" w:rsidR="00BB08DE" w:rsidRPr="00B70951" w:rsidRDefault="00BB08DE" w:rsidP="00BB08DE">
      <w:pPr>
        <w:pStyle w:val="CMDOutput"/>
        <w:rPr>
          <w:lang w:val="en-US"/>
        </w:rPr>
      </w:pPr>
      <w:r w:rsidRPr="00B70951">
        <w:rPr>
          <w:lang w:val="en-US"/>
        </w:rPr>
        <w:t xml:space="preserve">  host A single destination host</w:t>
      </w:r>
    </w:p>
    <w:p w14:paraId="539E83D5" w14:textId="77777777" w:rsidR="00BB08DE" w:rsidRPr="00B70951" w:rsidRDefault="00BB08DE" w:rsidP="00BB08DE">
      <w:pPr>
        <w:pStyle w:val="CMDOutput"/>
        <w:rPr>
          <w:lang w:val="en-US"/>
        </w:rPr>
      </w:pPr>
      <w:r w:rsidRPr="00B70951">
        <w:rPr>
          <w:lang w:val="en-US"/>
        </w:rPr>
        <w:t xml:space="preserve">  </w:t>
      </w:r>
      <w:proofErr w:type="spellStart"/>
      <w:r w:rsidRPr="00B70951">
        <w:rPr>
          <w:lang w:val="en-US"/>
        </w:rPr>
        <w:t>lt</w:t>
      </w:r>
      <w:proofErr w:type="spellEnd"/>
      <w:r w:rsidRPr="00B70951">
        <w:rPr>
          <w:lang w:val="en-US"/>
        </w:rPr>
        <w:t xml:space="preserve"> Match only packets with a lower port number</w:t>
      </w:r>
    </w:p>
    <w:p w14:paraId="03345F12" w14:textId="77777777" w:rsidR="00BB08DE" w:rsidRPr="00B70951" w:rsidRDefault="00BB08DE" w:rsidP="00BB08DE">
      <w:pPr>
        <w:pStyle w:val="CMDOutput"/>
        <w:rPr>
          <w:lang w:val="en-US"/>
        </w:rPr>
      </w:pPr>
      <w:r w:rsidRPr="00B70951">
        <w:rPr>
          <w:lang w:val="en-US"/>
        </w:rPr>
        <w:t xml:space="preserve">  </w:t>
      </w:r>
      <w:proofErr w:type="spellStart"/>
      <w:r w:rsidRPr="00B70951">
        <w:rPr>
          <w:lang w:val="en-US"/>
        </w:rPr>
        <w:t>neq</w:t>
      </w:r>
      <w:proofErr w:type="spellEnd"/>
      <w:r w:rsidRPr="00B70951">
        <w:rPr>
          <w:lang w:val="en-US"/>
        </w:rPr>
        <w:t xml:space="preserve"> Match only packets not on a given port number</w:t>
      </w:r>
    </w:p>
    <w:p w14:paraId="0B2FDD1B" w14:textId="77777777" w:rsidR="00BB08DE" w:rsidRPr="00B70951" w:rsidRDefault="00BB08DE" w:rsidP="00BB08DE">
      <w:pPr>
        <w:pStyle w:val="CMDOutput"/>
        <w:rPr>
          <w:lang w:val="en-US"/>
        </w:rPr>
      </w:pPr>
      <w:r w:rsidRPr="00B70951">
        <w:rPr>
          <w:lang w:val="en-US"/>
        </w:rPr>
        <w:t xml:space="preserve">  range Match only packets in the range of port numbers</w:t>
      </w:r>
    </w:p>
    <w:p w14:paraId="464204B1" w14:textId="27F3D71E" w:rsidR="00267592" w:rsidRPr="00267592" w:rsidRDefault="00267592" w:rsidP="00267592">
      <w:pPr>
        <w:pStyle w:val="SubStepAlpha"/>
      </w:pPr>
      <w:r>
        <w:t>Настройте адрес места назначения. В этом сценарии мы фильтруем трафик для единственного места назначения — сервера. Введите ключевое слово host, а после него — IP-адрес сервера.</w:t>
      </w:r>
    </w:p>
    <w:p w14:paraId="6DBAC764" w14:textId="77777777" w:rsidR="00267592" w:rsidRPr="00B70951" w:rsidRDefault="00267592" w:rsidP="00267592">
      <w:pPr>
        <w:pStyle w:val="CMD"/>
        <w:rPr>
          <w:lang w:val="en-US"/>
        </w:rPr>
      </w:pPr>
      <w:r w:rsidRPr="00B70951">
        <w:rPr>
          <w:lang w:val="en-US"/>
        </w:rPr>
        <w:t xml:space="preserve">R1(config)# </w:t>
      </w:r>
      <w:r w:rsidRPr="00B70951">
        <w:rPr>
          <w:b/>
          <w:lang w:val="en-US"/>
        </w:rPr>
        <w:t xml:space="preserve">access-list 100 permit </w:t>
      </w:r>
      <w:proofErr w:type="spellStart"/>
      <w:r w:rsidRPr="00B70951">
        <w:rPr>
          <w:b/>
          <w:lang w:val="en-US"/>
        </w:rPr>
        <w:t>tcp</w:t>
      </w:r>
      <w:proofErr w:type="spellEnd"/>
      <w:r w:rsidRPr="00B70951">
        <w:rPr>
          <w:b/>
          <w:lang w:val="en-US"/>
        </w:rPr>
        <w:t xml:space="preserve"> 172.22.34.64 0.0.0.31 host </w:t>
      </w:r>
      <w:proofErr w:type="gramStart"/>
      <w:r w:rsidRPr="00B70951">
        <w:rPr>
          <w:b/>
          <w:lang w:val="en-US"/>
        </w:rPr>
        <w:t>172.22.34.62 ?</w:t>
      </w:r>
      <w:proofErr w:type="gramEnd"/>
    </w:p>
    <w:p w14:paraId="318034BA" w14:textId="77777777" w:rsidR="00267592" w:rsidRPr="00B70951" w:rsidRDefault="00267592" w:rsidP="00267592">
      <w:pPr>
        <w:pStyle w:val="CMDOutput"/>
        <w:rPr>
          <w:lang w:val="en-US"/>
        </w:rPr>
      </w:pPr>
      <w:r w:rsidRPr="00B70951">
        <w:rPr>
          <w:lang w:val="en-US"/>
        </w:rPr>
        <w:t xml:space="preserve">  </w:t>
      </w:r>
      <w:proofErr w:type="spellStart"/>
      <w:r w:rsidRPr="00B70951">
        <w:rPr>
          <w:lang w:val="en-US"/>
        </w:rPr>
        <w:t>dscp</w:t>
      </w:r>
      <w:proofErr w:type="spellEnd"/>
      <w:r w:rsidRPr="00B70951">
        <w:rPr>
          <w:lang w:val="en-US"/>
        </w:rPr>
        <w:t xml:space="preserve"> Match packets with given </w:t>
      </w:r>
      <w:proofErr w:type="spellStart"/>
      <w:r w:rsidRPr="00B70951">
        <w:rPr>
          <w:lang w:val="en-US"/>
        </w:rPr>
        <w:t>dscp</w:t>
      </w:r>
      <w:proofErr w:type="spellEnd"/>
      <w:r w:rsidRPr="00B70951">
        <w:rPr>
          <w:lang w:val="en-US"/>
        </w:rPr>
        <w:t xml:space="preserve"> value</w:t>
      </w:r>
    </w:p>
    <w:p w14:paraId="1E737E8B" w14:textId="77777777" w:rsidR="00267592" w:rsidRPr="00B70951" w:rsidRDefault="00267592" w:rsidP="00267592">
      <w:pPr>
        <w:pStyle w:val="CMDOutput"/>
        <w:rPr>
          <w:lang w:val="en-US"/>
        </w:rPr>
      </w:pPr>
      <w:r w:rsidRPr="00B70951">
        <w:rPr>
          <w:lang w:val="en-US"/>
        </w:rPr>
        <w:lastRenderedPageBreak/>
        <w:t xml:space="preserve">  eq Match only packets on a given port number</w:t>
      </w:r>
    </w:p>
    <w:p w14:paraId="4FCA4C19" w14:textId="77777777" w:rsidR="00267592" w:rsidRPr="00B70951" w:rsidRDefault="00267592" w:rsidP="00267592">
      <w:pPr>
        <w:pStyle w:val="CMDOutput"/>
        <w:rPr>
          <w:lang w:val="en-US"/>
        </w:rPr>
      </w:pPr>
      <w:r w:rsidRPr="00B70951">
        <w:rPr>
          <w:lang w:val="en-US"/>
        </w:rPr>
        <w:t xml:space="preserve">  established </w:t>
      </w:r>
      <w:proofErr w:type="spellStart"/>
      <w:r w:rsidRPr="00B70951">
        <w:rPr>
          <w:lang w:val="en-US"/>
        </w:rPr>
        <w:t>established</w:t>
      </w:r>
      <w:proofErr w:type="spellEnd"/>
    </w:p>
    <w:p w14:paraId="1ED63E5D" w14:textId="77777777" w:rsidR="00267592" w:rsidRPr="00B70951" w:rsidRDefault="00267592" w:rsidP="00267592">
      <w:pPr>
        <w:pStyle w:val="CMDOutput"/>
        <w:rPr>
          <w:lang w:val="en-US"/>
        </w:rPr>
      </w:pPr>
      <w:r w:rsidRPr="00B70951">
        <w:rPr>
          <w:lang w:val="en-US"/>
        </w:rPr>
        <w:t xml:space="preserve">  </w:t>
      </w:r>
      <w:proofErr w:type="spellStart"/>
      <w:r w:rsidRPr="00B70951">
        <w:rPr>
          <w:lang w:val="en-US"/>
        </w:rPr>
        <w:t>gt</w:t>
      </w:r>
      <w:proofErr w:type="spellEnd"/>
      <w:r w:rsidRPr="00B70951">
        <w:rPr>
          <w:lang w:val="en-US"/>
        </w:rPr>
        <w:t xml:space="preserve"> Match only packets with a greater port number</w:t>
      </w:r>
    </w:p>
    <w:p w14:paraId="1C23431D" w14:textId="77777777" w:rsidR="00267592" w:rsidRPr="00B70951" w:rsidRDefault="00267592" w:rsidP="00267592">
      <w:pPr>
        <w:pStyle w:val="CMDOutput"/>
        <w:rPr>
          <w:lang w:val="en-US"/>
        </w:rPr>
      </w:pPr>
      <w:r w:rsidRPr="00B70951">
        <w:rPr>
          <w:lang w:val="en-US"/>
        </w:rPr>
        <w:t xml:space="preserve">  </w:t>
      </w:r>
      <w:proofErr w:type="spellStart"/>
      <w:r w:rsidRPr="00B70951">
        <w:rPr>
          <w:lang w:val="en-US"/>
        </w:rPr>
        <w:t>lt</w:t>
      </w:r>
      <w:proofErr w:type="spellEnd"/>
      <w:r w:rsidRPr="00B70951">
        <w:rPr>
          <w:lang w:val="en-US"/>
        </w:rPr>
        <w:t xml:space="preserve"> Match only packets with a lower port number</w:t>
      </w:r>
    </w:p>
    <w:p w14:paraId="0FD27466" w14:textId="77777777" w:rsidR="00267592" w:rsidRPr="00B70951" w:rsidRDefault="00267592" w:rsidP="00267592">
      <w:pPr>
        <w:pStyle w:val="CMDOutput"/>
        <w:rPr>
          <w:lang w:val="en-US"/>
        </w:rPr>
      </w:pPr>
      <w:r w:rsidRPr="00B70951">
        <w:rPr>
          <w:lang w:val="en-US"/>
        </w:rPr>
        <w:t xml:space="preserve">  </w:t>
      </w:r>
      <w:proofErr w:type="spellStart"/>
      <w:r w:rsidRPr="00B70951">
        <w:rPr>
          <w:lang w:val="en-US"/>
        </w:rPr>
        <w:t>neq</w:t>
      </w:r>
      <w:proofErr w:type="spellEnd"/>
      <w:r w:rsidRPr="00B70951">
        <w:rPr>
          <w:lang w:val="en-US"/>
        </w:rPr>
        <w:t xml:space="preserve"> Match only packets not on a given port number</w:t>
      </w:r>
    </w:p>
    <w:p w14:paraId="17C81DC3" w14:textId="77777777" w:rsidR="00267592" w:rsidRPr="00B70951" w:rsidRDefault="00267592" w:rsidP="00267592">
      <w:pPr>
        <w:pStyle w:val="CMDOutput"/>
        <w:rPr>
          <w:lang w:val="en-US"/>
        </w:rPr>
      </w:pPr>
      <w:r w:rsidRPr="00B70951">
        <w:rPr>
          <w:lang w:val="en-US"/>
        </w:rPr>
        <w:t xml:space="preserve">  precedence Match packets with given precedence value</w:t>
      </w:r>
    </w:p>
    <w:p w14:paraId="732A77DC" w14:textId="77777777" w:rsidR="00267592" w:rsidRPr="00B70951" w:rsidRDefault="00267592" w:rsidP="00267592">
      <w:pPr>
        <w:pStyle w:val="CMDOutput"/>
        <w:rPr>
          <w:lang w:val="en-US"/>
        </w:rPr>
      </w:pPr>
      <w:r w:rsidRPr="00B70951">
        <w:rPr>
          <w:lang w:val="en-US"/>
        </w:rPr>
        <w:t xml:space="preserve">  range Match only packets in the range of port numbers</w:t>
      </w:r>
    </w:p>
    <w:p w14:paraId="3F4531B3" w14:textId="77777777" w:rsidR="00267592" w:rsidRDefault="00267592" w:rsidP="00267592">
      <w:pPr>
        <w:pStyle w:val="CMDOutput"/>
      </w:pPr>
      <w:r w:rsidRPr="00B70951">
        <w:rPr>
          <w:lang w:val="en-US"/>
        </w:rPr>
        <w:t xml:space="preserve">  </w:t>
      </w:r>
      <w:r>
        <w:t>&lt;</w:t>
      </w:r>
      <w:proofErr w:type="spellStart"/>
      <w:r>
        <w:t>cr</w:t>
      </w:r>
      <w:proofErr w:type="spellEnd"/>
      <w:r>
        <w:t>&gt;</w:t>
      </w:r>
    </w:p>
    <w:p w14:paraId="5C9086C1" w14:textId="77777777" w:rsidR="00267592" w:rsidRDefault="00267592" w:rsidP="00267592">
      <w:pPr>
        <w:pStyle w:val="SubStepAlpha"/>
      </w:pPr>
      <w:r>
        <w:t xml:space="preserve">Обратите внимание на параметр </w:t>
      </w:r>
      <w:r w:rsidRPr="00267592">
        <w:rPr>
          <w:b/>
        </w:rPr>
        <w:t>&lt;cr&gt;</w:t>
      </w:r>
      <w:r>
        <w:t xml:space="preserve"> (возврат каретки). Другими словами, вы можете нажать клавишу</w:t>
      </w:r>
      <w:r w:rsidRPr="00267592">
        <w:rPr>
          <w:b/>
        </w:rPr>
        <w:t xml:space="preserve"> ВВОД</w:t>
      </w:r>
      <w:r>
        <w:t xml:space="preserve">, и согласно правилу будет разрешен весь трафик TCP. Однако мы хотим разрешить только трафик FTP. Поэтому введите ключевое слово </w:t>
      </w:r>
      <w:r w:rsidRPr="00267592">
        <w:rPr>
          <w:b/>
        </w:rPr>
        <w:t>eq</w:t>
      </w:r>
      <w:r>
        <w:t xml:space="preserve">, после которого поставьте вопросительный знак, чтобы отобразить доступные параметры. Затем введите </w:t>
      </w:r>
      <w:r w:rsidRPr="00267592">
        <w:rPr>
          <w:b/>
        </w:rPr>
        <w:t xml:space="preserve">ftp </w:t>
      </w:r>
      <w:r>
        <w:t xml:space="preserve">и нажмите клавишу </w:t>
      </w:r>
      <w:r w:rsidRPr="00267592">
        <w:rPr>
          <w:b/>
        </w:rPr>
        <w:t>Enter</w:t>
      </w:r>
      <w:r>
        <w:t>.</w:t>
      </w:r>
    </w:p>
    <w:p w14:paraId="2F8E7514" w14:textId="77777777" w:rsidR="00267592" w:rsidRPr="00B70951" w:rsidRDefault="00267592" w:rsidP="00267592">
      <w:pPr>
        <w:pStyle w:val="CMD"/>
        <w:rPr>
          <w:lang w:val="en-US"/>
        </w:rPr>
      </w:pPr>
      <w:r w:rsidRPr="00B70951">
        <w:rPr>
          <w:lang w:val="en-US"/>
        </w:rPr>
        <w:t xml:space="preserve">R1(config)# </w:t>
      </w:r>
      <w:r w:rsidRPr="00B70951">
        <w:rPr>
          <w:b/>
          <w:lang w:val="en-US"/>
        </w:rPr>
        <w:t xml:space="preserve">access-list 100 permit </w:t>
      </w:r>
      <w:proofErr w:type="spellStart"/>
      <w:r w:rsidRPr="00B70951">
        <w:rPr>
          <w:b/>
          <w:lang w:val="en-US"/>
        </w:rPr>
        <w:t>tcp</w:t>
      </w:r>
      <w:proofErr w:type="spellEnd"/>
      <w:r w:rsidRPr="00B70951">
        <w:rPr>
          <w:b/>
          <w:lang w:val="en-US"/>
        </w:rPr>
        <w:t xml:space="preserve"> 172.22.34.64 0.0.0.31 host 172.22.34.62 </w:t>
      </w:r>
      <w:proofErr w:type="gramStart"/>
      <w:r w:rsidRPr="00B70951">
        <w:rPr>
          <w:b/>
          <w:lang w:val="en-US"/>
        </w:rPr>
        <w:t>eq ?</w:t>
      </w:r>
      <w:proofErr w:type="gramEnd"/>
    </w:p>
    <w:p w14:paraId="072E4760" w14:textId="77777777" w:rsidR="00267592" w:rsidRPr="00B70951" w:rsidRDefault="00267592" w:rsidP="00B65512">
      <w:pPr>
        <w:pStyle w:val="CMDOutput"/>
        <w:rPr>
          <w:lang w:val="en-US"/>
        </w:rPr>
      </w:pPr>
      <w:r w:rsidRPr="00B70951">
        <w:rPr>
          <w:lang w:val="en-US"/>
        </w:rPr>
        <w:t xml:space="preserve">  &lt;0-65535&gt; Port number</w:t>
      </w:r>
    </w:p>
    <w:p w14:paraId="1574EFD1" w14:textId="77777777" w:rsidR="00267592" w:rsidRPr="00B70951" w:rsidRDefault="00267592" w:rsidP="00B65512">
      <w:pPr>
        <w:pStyle w:val="CMDOutput"/>
        <w:rPr>
          <w:lang w:val="en-US"/>
        </w:rPr>
      </w:pPr>
      <w:r w:rsidRPr="00B70951">
        <w:rPr>
          <w:lang w:val="en-US"/>
        </w:rPr>
        <w:t xml:space="preserve">  ftp File Transfer Protocol (21)</w:t>
      </w:r>
    </w:p>
    <w:p w14:paraId="4220D268" w14:textId="77777777" w:rsidR="00267592" w:rsidRPr="00B70951" w:rsidRDefault="00267592" w:rsidP="00B65512">
      <w:pPr>
        <w:pStyle w:val="CMDOutput"/>
        <w:rPr>
          <w:lang w:val="en-US"/>
        </w:rPr>
      </w:pPr>
      <w:r w:rsidRPr="00B70951">
        <w:rPr>
          <w:lang w:val="en-US"/>
        </w:rPr>
        <w:t xml:space="preserve">  pop3 Post Office Protocol v3 (110)</w:t>
      </w:r>
    </w:p>
    <w:p w14:paraId="0034C371" w14:textId="77777777" w:rsidR="00267592" w:rsidRPr="00B70951" w:rsidRDefault="00267592" w:rsidP="00B65512">
      <w:pPr>
        <w:pStyle w:val="CMDOutput"/>
        <w:rPr>
          <w:lang w:val="en-US"/>
        </w:rPr>
      </w:pPr>
      <w:r w:rsidRPr="00B70951">
        <w:rPr>
          <w:lang w:val="en-US"/>
        </w:rPr>
        <w:t xml:space="preserve">  smtp Simple Mail Transport Protocol (25)</w:t>
      </w:r>
    </w:p>
    <w:p w14:paraId="033A697F" w14:textId="77777777" w:rsidR="00267592" w:rsidRPr="00B70951" w:rsidRDefault="00267592" w:rsidP="00B65512">
      <w:pPr>
        <w:pStyle w:val="CMDOutput"/>
        <w:rPr>
          <w:lang w:val="en-US"/>
        </w:rPr>
      </w:pPr>
      <w:r w:rsidRPr="00B70951">
        <w:rPr>
          <w:lang w:val="en-US"/>
        </w:rPr>
        <w:t xml:space="preserve">  telnet </w:t>
      </w:r>
      <w:proofErr w:type="spellStart"/>
      <w:r w:rsidRPr="00B70951">
        <w:rPr>
          <w:lang w:val="en-US"/>
        </w:rPr>
        <w:t>Telnet</w:t>
      </w:r>
      <w:proofErr w:type="spellEnd"/>
      <w:r w:rsidRPr="00B70951">
        <w:rPr>
          <w:lang w:val="en-US"/>
        </w:rPr>
        <w:t xml:space="preserve"> (23)</w:t>
      </w:r>
    </w:p>
    <w:p w14:paraId="72EDDD64" w14:textId="77777777" w:rsidR="00267592" w:rsidRPr="00B70951" w:rsidRDefault="00267592" w:rsidP="00B65512">
      <w:pPr>
        <w:pStyle w:val="CMDOutput"/>
        <w:rPr>
          <w:lang w:val="en-US"/>
        </w:rPr>
      </w:pPr>
      <w:r w:rsidRPr="00B70951">
        <w:rPr>
          <w:lang w:val="en-US"/>
        </w:rPr>
        <w:t xml:space="preserve">  www World Wide Web (HTTP, 80)</w:t>
      </w:r>
    </w:p>
    <w:p w14:paraId="2A532CA5" w14:textId="77777777" w:rsidR="00267592" w:rsidRPr="00B70951" w:rsidRDefault="00267592" w:rsidP="00267592">
      <w:pPr>
        <w:pStyle w:val="CMD"/>
        <w:rPr>
          <w:lang w:val="en-US"/>
        </w:rPr>
      </w:pPr>
      <w:r w:rsidRPr="00B70951">
        <w:rPr>
          <w:lang w:val="en-US"/>
        </w:rPr>
        <w:t>R1(config)#</w:t>
      </w:r>
      <w:r w:rsidRPr="00B70951">
        <w:rPr>
          <w:b/>
          <w:lang w:val="en-US"/>
        </w:rPr>
        <w:t xml:space="preserve"> access-list 100 permit </w:t>
      </w:r>
      <w:proofErr w:type="spellStart"/>
      <w:r w:rsidRPr="00B70951">
        <w:rPr>
          <w:b/>
          <w:lang w:val="en-US"/>
        </w:rPr>
        <w:t>tcp</w:t>
      </w:r>
      <w:proofErr w:type="spellEnd"/>
      <w:r w:rsidRPr="00B70951">
        <w:rPr>
          <w:b/>
          <w:lang w:val="en-US"/>
        </w:rPr>
        <w:t xml:space="preserve"> 172.22.34.64 0.0.0.31 host 172.22.34.62 eq ftp</w:t>
      </w:r>
    </w:p>
    <w:p w14:paraId="53E47C26" w14:textId="77777777" w:rsidR="00267592" w:rsidRPr="00B65512" w:rsidRDefault="00267592" w:rsidP="00B65512">
      <w:pPr>
        <w:pStyle w:val="SubStepAlpha"/>
      </w:pPr>
      <w:r>
        <w:t>Создайте вторую запись списка контроля доступа, разрешающую передачу трафика ICMP (ping-запрос и др.) от PC1 на Server. Обратите внимание, что номер списка контроля доступа остается прежним и нет необходимости указывать конкретный тип трафика ICMP.</w:t>
      </w:r>
    </w:p>
    <w:p w14:paraId="7F7B9F35" w14:textId="77777777" w:rsidR="00267592" w:rsidRPr="00B70951" w:rsidRDefault="00267592" w:rsidP="00267592">
      <w:pPr>
        <w:pStyle w:val="CMD"/>
        <w:rPr>
          <w:lang w:val="en-US"/>
        </w:rPr>
      </w:pPr>
      <w:r w:rsidRPr="00B70951">
        <w:rPr>
          <w:lang w:val="en-US"/>
        </w:rPr>
        <w:t xml:space="preserve">R1(config)# </w:t>
      </w:r>
      <w:r w:rsidRPr="00B70951">
        <w:rPr>
          <w:b/>
          <w:lang w:val="en-US"/>
        </w:rPr>
        <w:t xml:space="preserve">access-list 100 permit </w:t>
      </w:r>
      <w:proofErr w:type="spellStart"/>
      <w:r w:rsidRPr="00B70951">
        <w:rPr>
          <w:b/>
          <w:lang w:val="en-US"/>
        </w:rPr>
        <w:t>icmp</w:t>
      </w:r>
      <w:proofErr w:type="spellEnd"/>
      <w:r w:rsidRPr="00B70951">
        <w:rPr>
          <w:b/>
          <w:lang w:val="en-US"/>
        </w:rPr>
        <w:t xml:space="preserve"> 172.22.34.64 0.0.0.31 host 172.22.34.62</w:t>
      </w:r>
    </w:p>
    <w:p w14:paraId="4497B98D" w14:textId="77777777" w:rsidR="00267592" w:rsidRPr="00B65512" w:rsidRDefault="00267592" w:rsidP="00B65512">
      <w:pPr>
        <w:pStyle w:val="SubStepAlpha"/>
      </w:pPr>
      <w:r>
        <w:t>Остальной трафик запрещен по умолчанию.</w:t>
      </w:r>
    </w:p>
    <w:p w14:paraId="0BB63576" w14:textId="09745A32" w:rsidR="00267592" w:rsidRDefault="00B65512" w:rsidP="00B65512">
      <w:pPr>
        <w:pStyle w:val="SubStepAlpha"/>
      </w:pPr>
      <w:r>
        <w:t xml:space="preserve">Выполните команду </w:t>
      </w:r>
      <w:r w:rsidRPr="00B65512">
        <w:rPr>
          <w:b/>
        </w:rPr>
        <w:t>show access-list</w:t>
      </w:r>
      <w:r>
        <w:t xml:space="preserve"> и убедитесь, что список доступа 100 содержит правильные инструкции. Обратите внимание, что инструкция </w:t>
      </w:r>
      <w:r>
        <w:rPr>
          <w:b/>
        </w:rPr>
        <w:t>deny any</w:t>
      </w:r>
      <w:r>
        <w:t xml:space="preserve"> не отображается в конце списка доступа. Выполнение списка доступа по умолчанию заключается в том, что если пакет не соответствует инструкции в списке доступа, он не разрешен через интерфейс.</w:t>
      </w:r>
    </w:p>
    <w:p w14:paraId="682D9E2C" w14:textId="77777777" w:rsidR="00C50BF4" w:rsidRPr="00B70951" w:rsidRDefault="00C50BF4" w:rsidP="00C50BF4">
      <w:pPr>
        <w:pStyle w:val="CMD"/>
        <w:rPr>
          <w:lang w:val="en-US"/>
        </w:rPr>
      </w:pPr>
      <w:r w:rsidRPr="00B70951">
        <w:rPr>
          <w:lang w:val="en-US"/>
        </w:rPr>
        <w:t>R1#</w:t>
      </w:r>
      <w:r w:rsidRPr="00B70951">
        <w:rPr>
          <w:b/>
          <w:lang w:val="en-US"/>
        </w:rPr>
        <w:t>show access-lists</w:t>
      </w:r>
    </w:p>
    <w:p w14:paraId="3919E191" w14:textId="77777777" w:rsidR="00C50BF4" w:rsidRPr="00B70951" w:rsidRDefault="00C50BF4" w:rsidP="00C50BF4">
      <w:pPr>
        <w:pStyle w:val="CMD"/>
        <w:rPr>
          <w:lang w:val="en-US"/>
        </w:rPr>
      </w:pPr>
      <w:r w:rsidRPr="00B70951">
        <w:rPr>
          <w:lang w:val="en-US"/>
        </w:rPr>
        <w:t>Extended IP access list 100</w:t>
      </w:r>
    </w:p>
    <w:p w14:paraId="30EF3A83" w14:textId="77777777" w:rsidR="00C50BF4" w:rsidRPr="00B70951" w:rsidRDefault="00C50BF4" w:rsidP="00C50BF4">
      <w:pPr>
        <w:pStyle w:val="CMD"/>
        <w:rPr>
          <w:lang w:val="en-US"/>
        </w:rPr>
      </w:pPr>
      <w:r w:rsidRPr="00B70951">
        <w:rPr>
          <w:lang w:val="en-US"/>
        </w:rPr>
        <w:t xml:space="preserve">    10 permit </w:t>
      </w:r>
      <w:proofErr w:type="spellStart"/>
      <w:r w:rsidRPr="00B70951">
        <w:rPr>
          <w:lang w:val="en-US"/>
        </w:rPr>
        <w:t>tcp</w:t>
      </w:r>
      <w:proofErr w:type="spellEnd"/>
      <w:r w:rsidRPr="00B70951">
        <w:rPr>
          <w:lang w:val="en-US"/>
        </w:rPr>
        <w:t xml:space="preserve"> 172.22.34.64 0.0.0.31 host 172.22.34.62 eq ftp</w:t>
      </w:r>
    </w:p>
    <w:p w14:paraId="64A48E53" w14:textId="77777777" w:rsidR="00C50BF4" w:rsidRPr="00B70951" w:rsidRDefault="00C50BF4" w:rsidP="00C50BF4">
      <w:pPr>
        <w:pStyle w:val="CMD"/>
        <w:rPr>
          <w:lang w:val="en-US"/>
        </w:rPr>
      </w:pPr>
      <w:r w:rsidRPr="00B70951">
        <w:rPr>
          <w:lang w:val="en-US"/>
        </w:rPr>
        <w:t xml:space="preserve">    20 permit </w:t>
      </w:r>
      <w:proofErr w:type="spellStart"/>
      <w:r w:rsidRPr="00B70951">
        <w:rPr>
          <w:lang w:val="en-US"/>
        </w:rPr>
        <w:t>icmp</w:t>
      </w:r>
      <w:proofErr w:type="spellEnd"/>
      <w:r w:rsidRPr="00B70951">
        <w:rPr>
          <w:lang w:val="en-US"/>
        </w:rPr>
        <w:t xml:space="preserve"> 172.22.34.64 0.0.0.31 host 172.22.34.62</w:t>
      </w:r>
    </w:p>
    <w:p w14:paraId="17F50515" w14:textId="5CCAF332" w:rsidR="00C50BF4" w:rsidRPr="00E36546" w:rsidRDefault="00C50BF4" w:rsidP="00E36546">
      <w:pPr>
        <w:pStyle w:val="3"/>
      </w:pPr>
      <w:r>
        <w:t>Примените этот список контроля доступа на соответствующем интерфейсе, чтобы фильтровать трафик.</w:t>
      </w:r>
    </w:p>
    <w:p w14:paraId="5056F56C" w14:textId="77777777" w:rsidR="004D4D86" w:rsidRDefault="00C50BF4" w:rsidP="00C50BF4">
      <w:pPr>
        <w:pStyle w:val="BodyTextL25"/>
      </w:pPr>
      <w:r>
        <w:t xml:space="preserve">С точки зрения маршрутизатора </w:t>
      </w:r>
      <w:r w:rsidRPr="00DB7363">
        <w:rPr>
          <w:b/>
        </w:rPr>
        <w:t>R1</w:t>
      </w:r>
      <w:r>
        <w:t>, трафик, к которому применяется список ACL 100, является входящим из сети, подключенной к интерфейсу Gigabit Ethernet 0/0. Войдите в режим интерфейсной настройки и примените этот список контроля доступа.</w:t>
      </w:r>
    </w:p>
    <w:p w14:paraId="2DD0C4EE" w14:textId="7C906C3F" w:rsidR="00C50BF4" w:rsidRDefault="0047440D" w:rsidP="00C50BF4">
      <w:pPr>
        <w:pStyle w:val="BodyTextL25"/>
      </w:pPr>
      <w:r>
        <w:t xml:space="preserve">Примечание. В реальной операционной сети не рекомендуется применять непроверенный список доступа к активному интерфейсу. </w:t>
      </w:r>
    </w:p>
    <w:p w14:paraId="3D1FB12F" w14:textId="77777777" w:rsidR="00C50BF4" w:rsidRPr="00B70951" w:rsidRDefault="00C50BF4" w:rsidP="00C50BF4">
      <w:pPr>
        <w:pStyle w:val="CMD"/>
        <w:rPr>
          <w:b/>
          <w:lang w:val="en-US"/>
        </w:rPr>
      </w:pPr>
      <w:r w:rsidRPr="00B70951">
        <w:rPr>
          <w:lang w:val="en-US"/>
        </w:rPr>
        <w:t xml:space="preserve">R1(config)# </w:t>
      </w:r>
      <w:r w:rsidRPr="00B70951">
        <w:rPr>
          <w:b/>
          <w:lang w:val="en-US"/>
        </w:rPr>
        <w:t xml:space="preserve">interface </w:t>
      </w:r>
      <w:proofErr w:type="spellStart"/>
      <w:r w:rsidRPr="00B70951">
        <w:rPr>
          <w:b/>
          <w:lang w:val="en-US"/>
        </w:rPr>
        <w:t>gigabitEthernet</w:t>
      </w:r>
      <w:proofErr w:type="spellEnd"/>
      <w:r w:rsidRPr="00B70951">
        <w:rPr>
          <w:b/>
          <w:lang w:val="en-US"/>
        </w:rPr>
        <w:t xml:space="preserve"> 0/0</w:t>
      </w:r>
    </w:p>
    <w:p w14:paraId="03DD1FEF" w14:textId="77777777" w:rsidR="00C50BF4" w:rsidRPr="00B70951" w:rsidRDefault="00C50BF4" w:rsidP="00C50BF4">
      <w:pPr>
        <w:pStyle w:val="CMD"/>
        <w:rPr>
          <w:lang w:val="en-US"/>
        </w:rPr>
      </w:pPr>
      <w:r w:rsidRPr="00B70951">
        <w:rPr>
          <w:lang w:val="en-US"/>
        </w:rPr>
        <w:t>R1(config-</w:t>
      </w:r>
      <w:proofErr w:type="gramStart"/>
      <w:r w:rsidRPr="00B70951">
        <w:rPr>
          <w:lang w:val="en-US"/>
        </w:rPr>
        <w:t>if)#</w:t>
      </w:r>
      <w:proofErr w:type="gramEnd"/>
      <w:r w:rsidRPr="00B70951">
        <w:rPr>
          <w:b/>
          <w:lang w:val="en-US"/>
        </w:rPr>
        <w:t xml:space="preserve"> </w:t>
      </w:r>
      <w:proofErr w:type="spellStart"/>
      <w:r w:rsidRPr="00B70951">
        <w:rPr>
          <w:b/>
          <w:lang w:val="en-US"/>
        </w:rPr>
        <w:t>ip</w:t>
      </w:r>
      <w:proofErr w:type="spellEnd"/>
      <w:r w:rsidRPr="00B70951">
        <w:rPr>
          <w:b/>
          <w:lang w:val="en-US"/>
        </w:rPr>
        <w:t xml:space="preserve"> access-group 100 in</w:t>
      </w:r>
    </w:p>
    <w:p w14:paraId="551ECEB8" w14:textId="77777777" w:rsidR="00C50BF4" w:rsidRPr="00E36546" w:rsidRDefault="00C50BF4" w:rsidP="00E36546">
      <w:pPr>
        <w:pStyle w:val="3"/>
      </w:pPr>
      <w:r>
        <w:lastRenderedPageBreak/>
        <w:t>Проверьте работу списка контроля доступа.</w:t>
      </w:r>
    </w:p>
    <w:p w14:paraId="19ED39D8" w14:textId="77777777" w:rsidR="00C50BF4" w:rsidRPr="00C50BA3" w:rsidRDefault="00C50BF4" w:rsidP="00C50BA3">
      <w:pPr>
        <w:pStyle w:val="SubStepAlpha"/>
        <w:numPr>
          <w:ilvl w:val="3"/>
          <w:numId w:val="22"/>
        </w:numPr>
      </w:pPr>
      <w:r>
        <w:t>Отправьте ping-запрос с PC1 на Server. Если ответов на ping-запросы нет, проверьте IP-адреса перед тем, как продолжить.</w:t>
      </w:r>
    </w:p>
    <w:p w14:paraId="3CD0D482" w14:textId="77777777" w:rsidR="00C50BF4" w:rsidRPr="00C50BA3" w:rsidRDefault="00C50BF4" w:rsidP="00C50BA3">
      <w:pPr>
        <w:pStyle w:val="SubStepAlpha"/>
        <w:numPr>
          <w:ilvl w:val="3"/>
          <w:numId w:val="22"/>
        </w:numPr>
      </w:pPr>
      <w:r>
        <w:t>Отправьте FTP-трафик от PC1 на Server. Имя пользователя и пароль —</w:t>
      </w:r>
      <w:r w:rsidRPr="00C50BA3">
        <w:rPr>
          <w:b/>
        </w:rPr>
        <w:t xml:space="preserve"> cisco</w:t>
      </w:r>
      <w:r>
        <w:t>.</w:t>
      </w:r>
    </w:p>
    <w:p w14:paraId="32754C2E" w14:textId="77777777" w:rsidR="00C50BF4" w:rsidRPr="00C50BA3" w:rsidRDefault="00C50BF4" w:rsidP="00C50BA3">
      <w:pPr>
        <w:pStyle w:val="CMD"/>
      </w:pPr>
      <w:r>
        <w:t xml:space="preserve">PC&gt; </w:t>
      </w:r>
      <w:r w:rsidRPr="00C50BA3">
        <w:rPr>
          <w:b/>
        </w:rPr>
        <w:t>ftp 172.22.34.62</w:t>
      </w:r>
    </w:p>
    <w:p w14:paraId="58F84917" w14:textId="2887EE74" w:rsidR="00C50BF4" w:rsidRPr="00C50BA3" w:rsidRDefault="00C50BF4" w:rsidP="00C50BA3">
      <w:pPr>
        <w:pStyle w:val="SubStepAlpha"/>
        <w:numPr>
          <w:ilvl w:val="3"/>
          <w:numId w:val="22"/>
        </w:numPr>
      </w:pPr>
      <w:r>
        <w:t>Выход из службы FTP.</w:t>
      </w:r>
    </w:p>
    <w:p w14:paraId="4818E307" w14:textId="3BD4EC72" w:rsidR="00C50BF4" w:rsidRDefault="00C50BF4" w:rsidP="00C50BA3">
      <w:pPr>
        <w:pStyle w:val="CMD"/>
        <w:rPr>
          <w:b/>
        </w:rPr>
      </w:pPr>
      <w:r>
        <w:t xml:space="preserve">ftp&gt; </w:t>
      </w:r>
      <w:r w:rsidRPr="00C50BA3">
        <w:rPr>
          <w:b/>
        </w:rPr>
        <w:t>quit</w:t>
      </w:r>
    </w:p>
    <w:p w14:paraId="727FA136" w14:textId="64A74373" w:rsidR="00D41A55" w:rsidRPr="00C50BA3" w:rsidRDefault="00D41A55" w:rsidP="00D41A55">
      <w:pPr>
        <w:pStyle w:val="ConfigWindow"/>
      </w:pPr>
      <w:r>
        <w:t>Закройте окно настройки.</w:t>
      </w:r>
    </w:p>
    <w:p w14:paraId="7DCA5E0E" w14:textId="07922C7A" w:rsidR="00C50BF4" w:rsidRPr="00C50BA3" w:rsidRDefault="00C50BF4" w:rsidP="00D41A55">
      <w:pPr>
        <w:pStyle w:val="SubStepAlpha"/>
        <w:numPr>
          <w:ilvl w:val="3"/>
          <w:numId w:val="22"/>
        </w:numPr>
        <w:spacing w:before="0"/>
      </w:pPr>
      <w:r>
        <w:t>Пощлите эхо-запрос от PC1 к PC2. Хост назначения должен быть недоступен, поскольку ACL явно не разрешает трафик.</w:t>
      </w:r>
    </w:p>
    <w:p w14:paraId="5787291C" w14:textId="58034A7C" w:rsidR="00231DCA" w:rsidRDefault="00C50BF4" w:rsidP="00B03945">
      <w:pPr>
        <w:pStyle w:val="2"/>
      </w:pPr>
      <w:r>
        <w:t>Настройка, применение и проверка расширенного именованного ACL-списка</w:t>
      </w:r>
    </w:p>
    <w:p w14:paraId="7740F1E8" w14:textId="77777777" w:rsidR="004C524E" w:rsidRPr="00E36546" w:rsidRDefault="004C524E" w:rsidP="00B03945">
      <w:pPr>
        <w:pStyle w:val="3"/>
      </w:pPr>
      <w:r>
        <w:t>Настройте список контроля доступа на разрешение доступа по протоколу HTTP и ICMP с PC2 LAN..</w:t>
      </w:r>
    </w:p>
    <w:p w14:paraId="118D5037" w14:textId="7FD37874" w:rsidR="004C524E" w:rsidRDefault="004C524E" w:rsidP="00D41A55">
      <w:pPr>
        <w:pStyle w:val="SubStepAlpha"/>
        <w:spacing w:after="0"/>
      </w:pPr>
      <w:r>
        <w:t xml:space="preserve">Именованные списки контроля доступа начинаются с ключевого слова </w:t>
      </w:r>
      <w:r>
        <w:rPr>
          <w:b/>
        </w:rPr>
        <w:t>ip</w:t>
      </w:r>
      <w:r>
        <w:t>. В режиме глобальной настройки маршрутизатора</w:t>
      </w:r>
      <w:r w:rsidRPr="00A76E46">
        <w:rPr>
          <w:b/>
        </w:rPr>
        <w:t xml:space="preserve"> R1</w:t>
      </w:r>
      <w:r>
        <w:t xml:space="preserve"> введите следующую команду, после которой поставьте вопросительный знак.</w:t>
      </w:r>
    </w:p>
    <w:p w14:paraId="6EC0E6A2" w14:textId="1C6F4310" w:rsidR="00D41A55" w:rsidRPr="00A76E46" w:rsidRDefault="00D41A55" w:rsidP="00D41A55">
      <w:pPr>
        <w:pStyle w:val="ConfigWindow"/>
      </w:pPr>
      <w:r>
        <w:t>Откройте окно конфигурации</w:t>
      </w:r>
    </w:p>
    <w:p w14:paraId="754AF610" w14:textId="77777777" w:rsidR="004C524E" w:rsidRDefault="004C524E" w:rsidP="004C524E">
      <w:pPr>
        <w:pStyle w:val="CMD"/>
      </w:pPr>
      <w:r>
        <w:t xml:space="preserve">R1(config)# </w:t>
      </w:r>
      <w:r>
        <w:rPr>
          <w:b/>
        </w:rPr>
        <w:t>ip access-list ?</w:t>
      </w:r>
    </w:p>
    <w:p w14:paraId="57CECAD5" w14:textId="77777777" w:rsidR="004C524E" w:rsidRPr="00B70951" w:rsidRDefault="004C524E" w:rsidP="004C524E">
      <w:pPr>
        <w:pStyle w:val="CMD"/>
        <w:rPr>
          <w:lang w:val="en-US"/>
        </w:rPr>
      </w:pPr>
      <w:r>
        <w:t xml:space="preserve">  </w:t>
      </w:r>
      <w:r w:rsidRPr="00B70951">
        <w:rPr>
          <w:lang w:val="en-US"/>
        </w:rPr>
        <w:t xml:space="preserve">extended </w:t>
      </w:r>
      <w:proofErr w:type="spellStart"/>
      <w:r w:rsidRPr="00B70951">
        <w:rPr>
          <w:lang w:val="en-US"/>
        </w:rPr>
        <w:t>Extended</w:t>
      </w:r>
      <w:proofErr w:type="spellEnd"/>
      <w:r w:rsidRPr="00B70951">
        <w:rPr>
          <w:lang w:val="en-US"/>
        </w:rPr>
        <w:t xml:space="preserve"> Access List</w:t>
      </w:r>
    </w:p>
    <w:p w14:paraId="33483382" w14:textId="77777777" w:rsidR="004C524E" w:rsidRPr="00B70951" w:rsidRDefault="004C524E" w:rsidP="004C524E">
      <w:pPr>
        <w:pStyle w:val="CMD"/>
        <w:rPr>
          <w:lang w:val="en-US"/>
        </w:rPr>
      </w:pPr>
      <w:r w:rsidRPr="00B70951">
        <w:rPr>
          <w:lang w:val="en-US"/>
        </w:rPr>
        <w:t xml:space="preserve">  standard </w:t>
      </w:r>
      <w:proofErr w:type="spellStart"/>
      <w:r w:rsidRPr="00B70951">
        <w:rPr>
          <w:lang w:val="en-US"/>
        </w:rPr>
        <w:t>Standard</w:t>
      </w:r>
      <w:proofErr w:type="spellEnd"/>
      <w:r w:rsidRPr="00B70951">
        <w:rPr>
          <w:lang w:val="en-US"/>
        </w:rPr>
        <w:t xml:space="preserve"> Access List</w:t>
      </w:r>
    </w:p>
    <w:p w14:paraId="73ECCBCE" w14:textId="77777777" w:rsidR="004C524E" w:rsidRDefault="004C524E" w:rsidP="00B03945">
      <w:pPr>
        <w:pStyle w:val="SubStepAlpha"/>
      </w:pPr>
      <w:r>
        <w:t>Можно настроить именованные стандартные и расширенные ACL-списки. Посредством этого списка доступа фильтруются как IP-адреса источника, так и IP-адреса узла-назначения; таким образом, список должен быть расширенным. Введите</w:t>
      </w:r>
      <w:r w:rsidRPr="00EA41BC">
        <w:rPr>
          <w:b/>
        </w:rPr>
        <w:t xml:space="preserve"> HTTP_ONLY</w:t>
      </w:r>
      <w:r>
        <w:t xml:space="preserve"> в качестве имени. (Для определения рейтинга Packet Tracer имя чувствительно к регистру, а инструкции списка доступа должны быть в правильном порядке.)</w:t>
      </w:r>
    </w:p>
    <w:p w14:paraId="5E5385E9" w14:textId="77777777" w:rsidR="004C524E" w:rsidRPr="00B70951" w:rsidRDefault="004C524E" w:rsidP="004C524E">
      <w:pPr>
        <w:pStyle w:val="CMD"/>
        <w:rPr>
          <w:b/>
          <w:lang w:val="en-US"/>
        </w:rPr>
      </w:pPr>
      <w:r w:rsidRPr="00B70951">
        <w:rPr>
          <w:lang w:val="en-US"/>
        </w:rPr>
        <w:t xml:space="preserve">R1(config)# </w:t>
      </w:r>
      <w:proofErr w:type="spellStart"/>
      <w:r w:rsidRPr="00B70951">
        <w:rPr>
          <w:b/>
          <w:lang w:val="en-US"/>
        </w:rPr>
        <w:t>ip</w:t>
      </w:r>
      <w:proofErr w:type="spellEnd"/>
      <w:r w:rsidRPr="00B70951">
        <w:rPr>
          <w:b/>
          <w:lang w:val="en-US"/>
        </w:rPr>
        <w:t xml:space="preserve"> access-list extended HTTP_ONLY</w:t>
      </w:r>
    </w:p>
    <w:p w14:paraId="45452106" w14:textId="77777777" w:rsidR="004C524E" w:rsidRDefault="004C524E" w:rsidP="00B03945">
      <w:pPr>
        <w:pStyle w:val="SubStepAlpha"/>
      </w:pPr>
      <w:r>
        <w:t>Командная строка изменится. Теперь активирован режим настройки именованного расширенного ACL-списка. Всем устройствам в локальной сети хоста</w:t>
      </w:r>
      <w:r w:rsidRPr="00EA41BC">
        <w:rPr>
          <w:b/>
        </w:rPr>
        <w:t xml:space="preserve"> PC2</w:t>
      </w:r>
      <w:r>
        <w:t xml:space="preserve"> требуется доступ по TCP. Введите сетевой адрес со знаком вопроса в конце.</w:t>
      </w:r>
    </w:p>
    <w:p w14:paraId="0810B3CE" w14:textId="77777777" w:rsidR="004C524E" w:rsidRPr="00B70951" w:rsidRDefault="004C524E" w:rsidP="004C524E">
      <w:pPr>
        <w:pStyle w:val="CMD"/>
        <w:rPr>
          <w:b/>
          <w:lang w:val="en-US"/>
        </w:rPr>
      </w:pPr>
      <w:r w:rsidRPr="00B70951">
        <w:rPr>
          <w:lang w:val="en-US"/>
        </w:rPr>
        <w:t>R1(config-</w:t>
      </w:r>
      <w:proofErr w:type="spellStart"/>
      <w:r w:rsidRPr="00B70951">
        <w:rPr>
          <w:lang w:val="en-US"/>
        </w:rPr>
        <w:t>ext</w:t>
      </w:r>
      <w:proofErr w:type="spellEnd"/>
      <w:r w:rsidRPr="00B70951">
        <w:rPr>
          <w:lang w:val="en-US"/>
        </w:rPr>
        <w:t>-</w:t>
      </w:r>
      <w:proofErr w:type="spellStart"/>
      <w:proofErr w:type="gramStart"/>
      <w:r w:rsidRPr="00B70951">
        <w:rPr>
          <w:lang w:val="en-US"/>
        </w:rPr>
        <w:t>nacl</w:t>
      </w:r>
      <w:proofErr w:type="spellEnd"/>
      <w:r w:rsidRPr="00B70951">
        <w:rPr>
          <w:lang w:val="en-US"/>
        </w:rPr>
        <w:t>)#</w:t>
      </w:r>
      <w:proofErr w:type="gramEnd"/>
      <w:r w:rsidRPr="00B70951">
        <w:rPr>
          <w:b/>
          <w:lang w:val="en-US"/>
        </w:rPr>
        <w:t xml:space="preserve"> permit </w:t>
      </w:r>
      <w:proofErr w:type="spellStart"/>
      <w:r w:rsidRPr="00B70951">
        <w:rPr>
          <w:b/>
          <w:lang w:val="en-US"/>
        </w:rPr>
        <w:t>tcp</w:t>
      </w:r>
      <w:proofErr w:type="spellEnd"/>
      <w:r w:rsidRPr="00B70951">
        <w:rPr>
          <w:b/>
          <w:lang w:val="en-US"/>
        </w:rPr>
        <w:t xml:space="preserve"> 172.22.34.96 ?</w:t>
      </w:r>
    </w:p>
    <w:p w14:paraId="03CEAA66" w14:textId="77777777" w:rsidR="004C524E" w:rsidRPr="00B70951" w:rsidRDefault="004C524E" w:rsidP="004C524E">
      <w:pPr>
        <w:pStyle w:val="CMDOutput"/>
        <w:rPr>
          <w:lang w:val="en-US"/>
        </w:rPr>
      </w:pPr>
      <w:r w:rsidRPr="00B70951">
        <w:rPr>
          <w:lang w:val="en-US"/>
        </w:rPr>
        <w:t xml:space="preserve">  A.B.C.D Source wildcard bits</w:t>
      </w:r>
    </w:p>
    <w:p w14:paraId="2A6BC640" w14:textId="77777777" w:rsidR="004C524E" w:rsidRDefault="004C524E" w:rsidP="00B03945">
      <w:pPr>
        <w:pStyle w:val="SubStepAlpha"/>
      </w:pPr>
      <w:r>
        <w:t>Другой способ расчета шаблонной маски заключается в вычитании маски подсети из 255.255.255.255.</w:t>
      </w:r>
    </w:p>
    <w:p w14:paraId="03A14BC3" w14:textId="77777777" w:rsidR="004C524E" w:rsidRPr="00B70951" w:rsidRDefault="004C524E" w:rsidP="004C524E">
      <w:pPr>
        <w:pStyle w:val="CMD"/>
        <w:rPr>
          <w:lang w:val="en-US"/>
        </w:rPr>
      </w:pPr>
      <w:r>
        <w:t xml:space="preserve">  </w:t>
      </w:r>
      <w:r w:rsidRPr="00B70951">
        <w:rPr>
          <w:lang w:val="en-US"/>
        </w:rPr>
        <w:t>255.255.255.255</w:t>
      </w:r>
    </w:p>
    <w:p w14:paraId="5DE42864" w14:textId="77777777" w:rsidR="004C524E" w:rsidRPr="00B70951" w:rsidRDefault="004C524E" w:rsidP="004C524E">
      <w:pPr>
        <w:pStyle w:val="CMD"/>
        <w:rPr>
          <w:lang w:val="en-US"/>
        </w:rPr>
      </w:pPr>
      <w:r w:rsidRPr="00B70951">
        <w:rPr>
          <w:lang w:val="en-US"/>
        </w:rPr>
        <w:t>- 255.255.255.240</w:t>
      </w:r>
    </w:p>
    <w:p w14:paraId="14EE7925" w14:textId="77777777" w:rsidR="004C524E" w:rsidRPr="00B70951" w:rsidRDefault="004C524E" w:rsidP="004C524E">
      <w:pPr>
        <w:pStyle w:val="CMD"/>
        <w:rPr>
          <w:lang w:val="en-US"/>
        </w:rPr>
      </w:pPr>
      <w:r w:rsidRPr="00B70951">
        <w:rPr>
          <w:lang w:val="en-US"/>
        </w:rPr>
        <w:t>-----------------</w:t>
      </w:r>
    </w:p>
    <w:p w14:paraId="1BAA3ABD" w14:textId="77777777" w:rsidR="004C524E" w:rsidRPr="00B70951" w:rsidRDefault="004C524E" w:rsidP="004C524E">
      <w:pPr>
        <w:pStyle w:val="CMD"/>
        <w:rPr>
          <w:lang w:val="en-US"/>
        </w:rPr>
      </w:pPr>
      <w:r w:rsidRPr="00B70951">
        <w:rPr>
          <w:lang w:val="en-US"/>
        </w:rPr>
        <w:t>= 0.  0.  0. 15</w:t>
      </w:r>
    </w:p>
    <w:p w14:paraId="6C9C2446" w14:textId="4F3EF69F" w:rsidR="004C524E" w:rsidRPr="00B70951" w:rsidRDefault="004C524E" w:rsidP="004C524E">
      <w:pPr>
        <w:pStyle w:val="CMD"/>
        <w:rPr>
          <w:b/>
          <w:lang w:val="en-US"/>
        </w:rPr>
      </w:pPr>
      <w:r w:rsidRPr="00B70951">
        <w:rPr>
          <w:lang w:val="en-US"/>
        </w:rPr>
        <w:t>R1(config-</w:t>
      </w:r>
      <w:proofErr w:type="spellStart"/>
      <w:r w:rsidRPr="00B70951">
        <w:rPr>
          <w:lang w:val="en-US"/>
        </w:rPr>
        <w:t>ext</w:t>
      </w:r>
      <w:proofErr w:type="spellEnd"/>
      <w:r w:rsidRPr="00B70951">
        <w:rPr>
          <w:lang w:val="en-US"/>
        </w:rPr>
        <w:t>-</w:t>
      </w:r>
      <w:proofErr w:type="spellStart"/>
      <w:proofErr w:type="gramStart"/>
      <w:r w:rsidRPr="00B70951">
        <w:rPr>
          <w:lang w:val="en-US"/>
        </w:rPr>
        <w:t>nacl</w:t>
      </w:r>
      <w:proofErr w:type="spellEnd"/>
      <w:r w:rsidRPr="00B70951">
        <w:rPr>
          <w:lang w:val="en-US"/>
        </w:rPr>
        <w:t>)#</w:t>
      </w:r>
      <w:proofErr w:type="gramEnd"/>
      <w:r w:rsidRPr="00B70951">
        <w:rPr>
          <w:b/>
          <w:lang w:val="en-US"/>
        </w:rPr>
        <w:t xml:space="preserve"> permit </w:t>
      </w:r>
      <w:proofErr w:type="spellStart"/>
      <w:r w:rsidRPr="00B70951">
        <w:rPr>
          <w:b/>
          <w:lang w:val="en-US"/>
        </w:rPr>
        <w:t>tcp</w:t>
      </w:r>
      <w:proofErr w:type="spellEnd"/>
      <w:r w:rsidRPr="00B70951">
        <w:rPr>
          <w:b/>
          <w:lang w:val="en-US"/>
        </w:rPr>
        <w:t xml:space="preserve"> 172.22.34.96 0.0.0.15</w:t>
      </w:r>
    </w:p>
    <w:p w14:paraId="3D287370" w14:textId="77777777" w:rsidR="004C524E" w:rsidRPr="00C50BA3" w:rsidRDefault="004C524E" w:rsidP="00B03945">
      <w:pPr>
        <w:pStyle w:val="SubStepAlpha"/>
      </w:pPr>
      <w:r>
        <w:t xml:space="preserve">Допишите правило, определив адрес сервера как в части 1 и настроив фильтрацию трафика </w:t>
      </w:r>
      <w:r w:rsidRPr="00C50BA3">
        <w:rPr>
          <w:b/>
        </w:rPr>
        <w:t>www</w:t>
      </w:r>
      <w:r>
        <w:t>.</w:t>
      </w:r>
    </w:p>
    <w:p w14:paraId="53E159A4" w14:textId="77777777" w:rsidR="004C524E" w:rsidRPr="00B70951" w:rsidRDefault="004C524E" w:rsidP="004C524E">
      <w:pPr>
        <w:pStyle w:val="CMD"/>
        <w:rPr>
          <w:b/>
          <w:sz w:val="18"/>
          <w:lang w:val="en-US"/>
        </w:rPr>
      </w:pPr>
      <w:r w:rsidRPr="00B70951">
        <w:rPr>
          <w:sz w:val="18"/>
          <w:lang w:val="en-US"/>
        </w:rPr>
        <w:t>R1(config-</w:t>
      </w:r>
      <w:proofErr w:type="spellStart"/>
      <w:r w:rsidRPr="00B70951">
        <w:rPr>
          <w:sz w:val="18"/>
          <w:lang w:val="en-US"/>
        </w:rPr>
        <w:t>ext</w:t>
      </w:r>
      <w:proofErr w:type="spellEnd"/>
      <w:r w:rsidRPr="00B70951">
        <w:rPr>
          <w:sz w:val="18"/>
          <w:lang w:val="en-US"/>
        </w:rPr>
        <w:t>-</w:t>
      </w:r>
      <w:proofErr w:type="spellStart"/>
      <w:proofErr w:type="gramStart"/>
      <w:r w:rsidRPr="00B70951">
        <w:rPr>
          <w:sz w:val="18"/>
          <w:lang w:val="en-US"/>
        </w:rPr>
        <w:t>nacl</w:t>
      </w:r>
      <w:proofErr w:type="spellEnd"/>
      <w:r w:rsidRPr="00B70951">
        <w:rPr>
          <w:sz w:val="18"/>
          <w:lang w:val="en-US"/>
        </w:rPr>
        <w:t>)</w:t>
      </w:r>
      <w:r w:rsidRPr="00B70951">
        <w:rPr>
          <w:lang w:val="en-US"/>
        </w:rPr>
        <w:t>#</w:t>
      </w:r>
      <w:proofErr w:type="gramEnd"/>
      <w:r w:rsidRPr="00B70951">
        <w:rPr>
          <w:b/>
          <w:lang w:val="en-US"/>
        </w:rPr>
        <w:t xml:space="preserve"> permit </w:t>
      </w:r>
      <w:proofErr w:type="spellStart"/>
      <w:r w:rsidRPr="00B70951">
        <w:rPr>
          <w:b/>
          <w:lang w:val="en-US"/>
        </w:rPr>
        <w:t>tcp</w:t>
      </w:r>
      <w:proofErr w:type="spellEnd"/>
      <w:r w:rsidRPr="00B70951">
        <w:rPr>
          <w:b/>
          <w:lang w:val="en-US"/>
        </w:rPr>
        <w:t xml:space="preserve"> 172.22.34.96 0.0.0.15 host 172.22.34.62 eq www</w:t>
      </w:r>
    </w:p>
    <w:p w14:paraId="0738CD23" w14:textId="77777777" w:rsidR="004C524E" w:rsidRDefault="004C524E" w:rsidP="00B03945">
      <w:pPr>
        <w:pStyle w:val="SubStepAlpha"/>
      </w:pPr>
      <w:r>
        <w:t>Создайте вторую запись списка контроля доступа, разрешающую передачу трафика ICMP (ping-запрос и др.) от</w:t>
      </w:r>
      <w:r>
        <w:rPr>
          <w:b/>
        </w:rPr>
        <w:t xml:space="preserve"> PC2</w:t>
      </w:r>
      <w:r>
        <w:t xml:space="preserve"> на</w:t>
      </w:r>
      <w:r w:rsidRPr="00D42AA1">
        <w:rPr>
          <w:b/>
        </w:rPr>
        <w:t xml:space="preserve"> Server.</w:t>
      </w:r>
      <w:r>
        <w:t xml:space="preserve"> Примечание. Приглашение остается прежним, и нет необходимости указывать конкретный тип трафика ICMP.</w:t>
      </w:r>
    </w:p>
    <w:p w14:paraId="2922620D" w14:textId="77777777" w:rsidR="004C524E" w:rsidRPr="00B70951" w:rsidRDefault="004C524E" w:rsidP="0047440D">
      <w:pPr>
        <w:pStyle w:val="CMD"/>
        <w:rPr>
          <w:lang w:val="en-US"/>
        </w:rPr>
      </w:pPr>
      <w:r w:rsidRPr="00B70951">
        <w:rPr>
          <w:lang w:val="en-US"/>
        </w:rPr>
        <w:lastRenderedPageBreak/>
        <w:t>R1(config-</w:t>
      </w:r>
      <w:proofErr w:type="spellStart"/>
      <w:r w:rsidRPr="00B70951">
        <w:rPr>
          <w:lang w:val="en-US"/>
        </w:rPr>
        <w:t>ext</w:t>
      </w:r>
      <w:proofErr w:type="spellEnd"/>
      <w:r w:rsidRPr="00B70951">
        <w:rPr>
          <w:lang w:val="en-US"/>
        </w:rPr>
        <w:t>-</w:t>
      </w:r>
      <w:proofErr w:type="spellStart"/>
      <w:proofErr w:type="gramStart"/>
      <w:r w:rsidRPr="00B70951">
        <w:rPr>
          <w:lang w:val="en-US"/>
        </w:rPr>
        <w:t>nacl</w:t>
      </w:r>
      <w:proofErr w:type="spellEnd"/>
      <w:r w:rsidRPr="00B70951">
        <w:rPr>
          <w:lang w:val="en-US"/>
        </w:rPr>
        <w:t>)#</w:t>
      </w:r>
      <w:proofErr w:type="gramEnd"/>
      <w:r w:rsidRPr="00B70951">
        <w:rPr>
          <w:b/>
          <w:lang w:val="en-US"/>
        </w:rPr>
        <w:t xml:space="preserve"> permit </w:t>
      </w:r>
      <w:proofErr w:type="spellStart"/>
      <w:r w:rsidRPr="00B70951">
        <w:rPr>
          <w:b/>
          <w:lang w:val="en-US"/>
        </w:rPr>
        <w:t>icmp</w:t>
      </w:r>
      <w:proofErr w:type="spellEnd"/>
      <w:r w:rsidRPr="00B70951">
        <w:rPr>
          <w:b/>
          <w:lang w:val="en-US"/>
        </w:rPr>
        <w:t xml:space="preserve"> 172.22.34.96 0.0.0.15 host 172.22.34.62</w:t>
      </w:r>
    </w:p>
    <w:p w14:paraId="27185841" w14:textId="12DB89F3" w:rsidR="004C524E" w:rsidRDefault="004C524E" w:rsidP="00B03945">
      <w:pPr>
        <w:pStyle w:val="SubStepAlpha"/>
      </w:pPr>
      <w:r>
        <w:t>Остальной трафик запрещен по умолчанию. Выход из расширенного именованного режима конфигурации ACL.</w:t>
      </w:r>
    </w:p>
    <w:p w14:paraId="6BFE6CAF" w14:textId="0EF75A89" w:rsidR="0047440D" w:rsidRDefault="0047440D" w:rsidP="00B03945">
      <w:pPr>
        <w:pStyle w:val="SubStepAlpha"/>
      </w:pPr>
      <w:r>
        <w:t xml:space="preserve">Выполните команду </w:t>
      </w:r>
      <w:r w:rsidRPr="00B65512">
        <w:rPr>
          <w:b/>
        </w:rPr>
        <w:t>show access-list</w:t>
      </w:r>
      <w:r>
        <w:t xml:space="preserve"> и убедитесь, что список доступа </w:t>
      </w:r>
      <w:r w:rsidRPr="00FD382D">
        <w:rPr>
          <w:b/>
        </w:rPr>
        <w:t>HTTP_ONLY</w:t>
      </w:r>
      <w:r>
        <w:t xml:space="preserve"> содержит правильные инструкции.</w:t>
      </w:r>
    </w:p>
    <w:p w14:paraId="1A9C62D3" w14:textId="1E1115B8" w:rsidR="001862DB" w:rsidRPr="00B70951" w:rsidRDefault="001862DB" w:rsidP="001862DB">
      <w:pPr>
        <w:pStyle w:val="CMD"/>
        <w:rPr>
          <w:sz w:val="24"/>
          <w:szCs w:val="24"/>
          <w:lang w:val="en-US"/>
        </w:rPr>
      </w:pPr>
      <w:r w:rsidRPr="00B70951">
        <w:rPr>
          <w:lang w:val="en-US"/>
        </w:rPr>
        <w:t>R1#</w:t>
      </w:r>
      <w:r w:rsidRPr="00B70951">
        <w:rPr>
          <w:b/>
          <w:lang w:val="en-US"/>
        </w:rPr>
        <w:t xml:space="preserve"> show access-lists</w:t>
      </w:r>
    </w:p>
    <w:p w14:paraId="7C87E5D5" w14:textId="77777777" w:rsidR="001862DB" w:rsidRPr="00B70951" w:rsidRDefault="001862DB" w:rsidP="001862DB">
      <w:pPr>
        <w:pStyle w:val="CMDOutput"/>
        <w:rPr>
          <w:lang w:val="en-US"/>
        </w:rPr>
      </w:pPr>
      <w:r w:rsidRPr="00B70951">
        <w:rPr>
          <w:lang w:val="en-US"/>
        </w:rPr>
        <w:t>Extended IP access list 100</w:t>
      </w:r>
    </w:p>
    <w:p w14:paraId="04890A87" w14:textId="77777777" w:rsidR="001862DB" w:rsidRPr="00B70951" w:rsidRDefault="001862DB" w:rsidP="001862DB">
      <w:pPr>
        <w:pStyle w:val="CMDOutput"/>
        <w:rPr>
          <w:lang w:val="en-US"/>
        </w:rPr>
      </w:pPr>
      <w:r w:rsidRPr="00B70951">
        <w:rPr>
          <w:lang w:val="en-US"/>
        </w:rPr>
        <w:t xml:space="preserve">10 permit </w:t>
      </w:r>
      <w:proofErr w:type="spellStart"/>
      <w:r w:rsidRPr="00B70951">
        <w:rPr>
          <w:lang w:val="en-US"/>
        </w:rPr>
        <w:t>tcp</w:t>
      </w:r>
      <w:proofErr w:type="spellEnd"/>
      <w:r w:rsidRPr="00B70951">
        <w:rPr>
          <w:lang w:val="en-US"/>
        </w:rPr>
        <w:t xml:space="preserve"> 172.22.34.64 0.0.0.31 host 172.22.34.62 eq ftp</w:t>
      </w:r>
    </w:p>
    <w:p w14:paraId="1865911F" w14:textId="77777777" w:rsidR="001862DB" w:rsidRPr="00B70951" w:rsidRDefault="001862DB" w:rsidP="001862DB">
      <w:pPr>
        <w:pStyle w:val="CMDOutput"/>
        <w:rPr>
          <w:lang w:val="en-US"/>
        </w:rPr>
      </w:pPr>
      <w:r w:rsidRPr="00B70951">
        <w:rPr>
          <w:lang w:val="en-US"/>
        </w:rPr>
        <w:t xml:space="preserve">20 permit </w:t>
      </w:r>
      <w:proofErr w:type="spellStart"/>
      <w:r w:rsidRPr="00B70951">
        <w:rPr>
          <w:lang w:val="en-US"/>
        </w:rPr>
        <w:t>icmp</w:t>
      </w:r>
      <w:proofErr w:type="spellEnd"/>
      <w:r w:rsidRPr="00B70951">
        <w:rPr>
          <w:lang w:val="en-US"/>
        </w:rPr>
        <w:t xml:space="preserve"> 172.22.34.64 0.0.0.31 host 172.22.34.62</w:t>
      </w:r>
    </w:p>
    <w:p w14:paraId="0B7D0EF5" w14:textId="77777777" w:rsidR="001862DB" w:rsidRPr="00B70951" w:rsidRDefault="001862DB" w:rsidP="001862DB">
      <w:pPr>
        <w:pStyle w:val="CMDOutput"/>
        <w:rPr>
          <w:lang w:val="en-US"/>
        </w:rPr>
      </w:pPr>
      <w:r w:rsidRPr="00B70951">
        <w:rPr>
          <w:lang w:val="en-US"/>
        </w:rPr>
        <w:t>Extended IP access list HTTP_ONLY</w:t>
      </w:r>
    </w:p>
    <w:p w14:paraId="57B3856C" w14:textId="77777777" w:rsidR="001862DB" w:rsidRPr="00B70951" w:rsidRDefault="001862DB" w:rsidP="001862DB">
      <w:pPr>
        <w:pStyle w:val="CMDOutput"/>
        <w:rPr>
          <w:lang w:val="en-US"/>
        </w:rPr>
      </w:pPr>
      <w:r w:rsidRPr="00B70951">
        <w:rPr>
          <w:lang w:val="en-US"/>
        </w:rPr>
        <w:t xml:space="preserve">10 permit </w:t>
      </w:r>
      <w:proofErr w:type="spellStart"/>
      <w:r w:rsidRPr="00B70951">
        <w:rPr>
          <w:lang w:val="en-US"/>
        </w:rPr>
        <w:t>tcp</w:t>
      </w:r>
      <w:proofErr w:type="spellEnd"/>
      <w:r w:rsidRPr="00B70951">
        <w:rPr>
          <w:lang w:val="en-US"/>
        </w:rPr>
        <w:t xml:space="preserve"> 172.22.34.96 0.0.0.15 host 172.22.34.62 eq www</w:t>
      </w:r>
    </w:p>
    <w:p w14:paraId="1D1277D3" w14:textId="77777777" w:rsidR="006E06F0" w:rsidRPr="00B70951" w:rsidRDefault="001862DB" w:rsidP="001862DB">
      <w:pPr>
        <w:pStyle w:val="CMDOutput"/>
        <w:rPr>
          <w:lang w:val="en-US"/>
        </w:rPr>
      </w:pPr>
      <w:r w:rsidRPr="00B70951">
        <w:rPr>
          <w:lang w:val="en-US"/>
        </w:rPr>
        <w:t xml:space="preserve">20 permit </w:t>
      </w:r>
      <w:proofErr w:type="spellStart"/>
      <w:r w:rsidRPr="00B70951">
        <w:rPr>
          <w:lang w:val="en-US"/>
        </w:rPr>
        <w:t>icmp</w:t>
      </w:r>
      <w:proofErr w:type="spellEnd"/>
      <w:r w:rsidRPr="00B70951">
        <w:rPr>
          <w:lang w:val="en-US"/>
        </w:rPr>
        <w:t xml:space="preserve"> 172.22.34.96 0.0.0.15 host 172.22.34.62</w:t>
      </w:r>
    </w:p>
    <w:p w14:paraId="688B893B" w14:textId="77777777" w:rsidR="0047440D" w:rsidRPr="00E36546" w:rsidRDefault="0047440D" w:rsidP="00B03945">
      <w:pPr>
        <w:pStyle w:val="3"/>
      </w:pPr>
      <w:r>
        <w:t>Примените этот список контроля доступа на соответствующем интерфейсе, чтобы фильтровать трафик.</w:t>
      </w:r>
    </w:p>
    <w:p w14:paraId="4C1C8362" w14:textId="4A93155B" w:rsidR="00BC5F35" w:rsidRDefault="004C524E" w:rsidP="006E06F0">
      <w:pPr>
        <w:pStyle w:val="BodyTextL25"/>
      </w:pPr>
      <w:r>
        <w:t xml:space="preserve">С точки зрения маршрутизатора </w:t>
      </w:r>
      <w:r w:rsidRPr="00DB7363">
        <w:rPr>
          <w:b/>
        </w:rPr>
        <w:t>R1</w:t>
      </w:r>
      <w:r>
        <w:t xml:space="preserve">, трафик, к которому применяется ACL-список </w:t>
      </w:r>
      <w:r w:rsidRPr="00FC5260">
        <w:rPr>
          <w:b/>
        </w:rPr>
        <w:t>HTTP_ONLY</w:t>
      </w:r>
      <w:r>
        <w:t>, является входящим из сети, подключенной к интерфейсу Gigabit Ethernet 0/1. Войдите в режим интерфейсной настройки и примените этот список контроля доступа.</w:t>
      </w:r>
    </w:p>
    <w:p w14:paraId="7CE93677" w14:textId="59F9E4E4" w:rsidR="006E06F0" w:rsidRDefault="006E06F0" w:rsidP="006E06F0">
      <w:pPr>
        <w:pStyle w:val="BodyTextL25"/>
      </w:pPr>
      <w:r>
        <w:t xml:space="preserve">В реальной операционной сети не рекомендуется применять непроверенный список доступа к активному интерфейсу.  Этого следует избегать, если это возможно. </w:t>
      </w:r>
    </w:p>
    <w:p w14:paraId="19DB7AB4" w14:textId="77777777" w:rsidR="004C524E" w:rsidRPr="004C524E" w:rsidRDefault="004C524E" w:rsidP="004C524E">
      <w:pPr>
        <w:pStyle w:val="CMD"/>
        <w:rPr>
          <w:b/>
        </w:rPr>
      </w:pPr>
      <w:r>
        <w:t xml:space="preserve">R1(config)# </w:t>
      </w:r>
      <w:r w:rsidRPr="004C524E">
        <w:rPr>
          <w:b/>
        </w:rPr>
        <w:t>interface gigabitEthernet 0/1</w:t>
      </w:r>
    </w:p>
    <w:p w14:paraId="13FF0E74" w14:textId="77777777" w:rsidR="004C524E" w:rsidRPr="00B70951" w:rsidRDefault="004C524E" w:rsidP="004C524E">
      <w:pPr>
        <w:pStyle w:val="CMD"/>
        <w:rPr>
          <w:b/>
          <w:lang w:val="en-US"/>
        </w:rPr>
      </w:pPr>
      <w:r w:rsidRPr="00B70951">
        <w:rPr>
          <w:lang w:val="en-US"/>
        </w:rPr>
        <w:t>R1(config-</w:t>
      </w:r>
      <w:proofErr w:type="gramStart"/>
      <w:r w:rsidRPr="00B70951">
        <w:rPr>
          <w:lang w:val="en-US"/>
        </w:rPr>
        <w:t>if)#</w:t>
      </w:r>
      <w:proofErr w:type="gramEnd"/>
      <w:r w:rsidRPr="00B70951">
        <w:rPr>
          <w:lang w:val="en-US"/>
        </w:rPr>
        <w:t xml:space="preserve"> </w:t>
      </w:r>
      <w:proofErr w:type="spellStart"/>
      <w:r w:rsidRPr="00B70951">
        <w:rPr>
          <w:b/>
          <w:lang w:val="en-US"/>
        </w:rPr>
        <w:t>ip</w:t>
      </w:r>
      <w:proofErr w:type="spellEnd"/>
      <w:r w:rsidRPr="00B70951">
        <w:rPr>
          <w:b/>
          <w:lang w:val="en-US"/>
        </w:rPr>
        <w:t xml:space="preserve"> access-group HTTP_ONLY in</w:t>
      </w:r>
    </w:p>
    <w:p w14:paraId="711D13FD" w14:textId="77777777" w:rsidR="001862DB" w:rsidRPr="00242E3A" w:rsidRDefault="001862DB" w:rsidP="00B03945">
      <w:pPr>
        <w:pStyle w:val="3"/>
      </w:pPr>
      <w:r>
        <w:t>Проверьте работу списка контроля доступа.</w:t>
      </w:r>
    </w:p>
    <w:p w14:paraId="0394B9F7" w14:textId="6ADC1DFB" w:rsidR="001862DB" w:rsidRDefault="001862DB" w:rsidP="00B03945">
      <w:pPr>
        <w:pStyle w:val="SubStepAlpha"/>
      </w:pPr>
      <w:r>
        <w:t xml:space="preserve">Отправьте ping-запрос с </w:t>
      </w:r>
      <w:r>
        <w:rPr>
          <w:b/>
        </w:rPr>
        <w:t>PC2</w:t>
      </w:r>
      <w:r>
        <w:t xml:space="preserve"> на </w:t>
      </w:r>
      <w:r w:rsidRPr="005B0E4D">
        <w:rPr>
          <w:b/>
        </w:rPr>
        <w:t>Server</w:t>
      </w:r>
      <w:r>
        <w:t>. Если ответы на ping-запросы не приходят, проверьте IP-адреса.</w:t>
      </w:r>
    </w:p>
    <w:p w14:paraId="7BAEDF51" w14:textId="2EA42996" w:rsidR="006B383E" w:rsidRDefault="006B383E" w:rsidP="00B03945">
      <w:pPr>
        <w:pStyle w:val="SubStepAlpha"/>
      </w:pPr>
      <w:r>
        <w:t>С PC2 откройте веб-браузер и введите IP-адрес Сервера. Должна быть отображена веб-страница Сервера.</w:t>
      </w:r>
    </w:p>
    <w:p w14:paraId="7EBA152B" w14:textId="0A02750F" w:rsidR="001862DB" w:rsidRDefault="001862DB" w:rsidP="00B03945">
      <w:pPr>
        <w:pStyle w:val="SubStepAlpha"/>
      </w:pPr>
      <w:r>
        <w:t>Отправьте FTP-трафик от</w:t>
      </w:r>
      <w:r>
        <w:rPr>
          <w:b/>
        </w:rPr>
        <w:t xml:space="preserve"> PC2</w:t>
      </w:r>
      <w:r>
        <w:t xml:space="preserve"> на</w:t>
      </w:r>
      <w:r w:rsidRPr="005B0E4D">
        <w:rPr>
          <w:b/>
        </w:rPr>
        <w:t xml:space="preserve"> Server</w:t>
      </w:r>
      <w:r>
        <w:t>. Подключение не должно быть успешным. Если нет, устраняйте инструкции списка доступа и конфигурации групп доступа на интерфейсах.</w:t>
      </w:r>
    </w:p>
    <w:p w14:paraId="1B517BCC" w14:textId="0646F5EC" w:rsidR="00D41A55" w:rsidRPr="00C822E4" w:rsidRDefault="00D41A55" w:rsidP="00D41A55">
      <w:pPr>
        <w:pStyle w:val="ConfigWindow"/>
      </w:pPr>
      <w:r>
        <w:t>Закройте окно настройки.</w:t>
      </w:r>
    </w:p>
    <w:p w14:paraId="5D901D93" w14:textId="6DD04EB4" w:rsidR="004C524E" w:rsidRDefault="00B03945" w:rsidP="00B03945">
      <w:pPr>
        <w:pStyle w:val="ConfigWindow"/>
      </w:pPr>
      <w:r>
        <w:t>Конец документа</w:t>
      </w:r>
    </w:p>
    <w:sectPr w:rsidR="004C524E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9AE04" w14:textId="77777777" w:rsidR="00274381" w:rsidRDefault="00274381" w:rsidP="00710659">
      <w:pPr>
        <w:spacing w:after="0" w:line="240" w:lineRule="auto"/>
      </w:pPr>
      <w:r>
        <w:separator/>
      </w:r>
    </w:p>
    <w:p w14:paraId="6DA5BC9F" w14:textId="77777777" w:rsidR="00274381" w:rsidRDefault="00274381"/>
  </w:endnote>
  <w:endnote w:type="continuationSeparator" w:id="0">
    <w:p w14:paraId="23CE8F8E" w14:textId="77777777" w:rsidR="00274381" w:rsidRDefault="00274381" w:rsidP="00710659">
      <w:pPr>
        <w:spacing w:after="0" w:line="240" w:lineRule="auto"/>
      </w:pPr>
      <w:r>
        <w:continuationSeparator/>
      </w:r>
    </w:p>
    <w:p w14:paraId="4665F661" w14:textId="77777777" w:rsidR="00274381" w:rsidRDefault="002743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6227F" w14:textId="08C62796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70951">
          <w:t>2019 г.</w:t>
        </w:r>
      </w:sdtContent>
    </w:sdt>
    <w:r>
      <w:t xml:space="preserve">© Cisco и/или ее дочерние компании, 2019.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B383E">
      <w:rPr>
        <w:b/>
        <w:szCs w:val="16"/>
      </w:rPr>
      <w:t>5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B383E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5DDEAA" w14:textId="7668DAE0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70951">
          <w:t>2019 г.</w:t>
        </w:r>
      </w:sdtContent>
    </w:sdt>
    <w:r>
      <w:t xml:space="preserve">© Cisco и/или ее дочерние компании, 2019.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C786C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C786C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AC345" w14:textId="77777777" w:rsidR="00274381" w:rsidRDefault="00274381" w:rsidP="00710659">
      <w:pPr>
        <w:spacing w:after="0" w:line="240" w:lineRule="auto"/>
      </w:pPr>
      <w:r>
        <w:separator/>
      </w:r>
    </w:p>
    <w:p w14:paraId="0391DBED" w14:textId="77777777" w:rsidR="00274381" w:rsidRDefault="00274381"/>
  </w:footnote>
  <w:footnote w:type="continuationSeparator" w:id="0">
    <w:p w14:paraId="05F64A96" w14:textId="77777777" w:rsidR="00274381" w:rsidRDefault="00274381" w:rsidP="00710659">
      <w:pPr>
        <w:spacing w:after="0" w:line="240" w:lineRule="auto"/>
      </w:pPr>
      <w:r>
        <w:continuationSeparator/>
      </w:r>
    </w:p>
    <w:p w14:paraId="5498194C" w14:textId="77777777" w:rsidR="00274381" w:rsidRDefault="002743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Заголовок"/>
      <w:tag w:val=""/>
      <w:id w:val="-1711953976"/>
      <w:placeholder>
        <w:docPart w:val="72E32416B85B409BA3C3A9930E14060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AD559C5" w14:textId="463D74F1" w:rsidR="00926CB2" w:rsidRDefault="00CF6514" w:rsidP="008402F2">
        <w:pPr>
          <w:pStyle w:val="PageHead"/>
        </w:pPr>
        <w:r>
          <w:t>Packet Tracer. Настройка расширенных списков контроля доступа. Сценарий 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3DD0A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4602D1A" wp14:editId="08AF1F7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9BBAA102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244CBA0A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1EC0F13"/>
    <w:multiLevelType w:val="multilevel"/>
    <w:tmpl w:val="244CBA0A"/>
    <w:numStyleLink w:val="LabList"/>
  </w:abstractNum>
  <w:abstractNum w:abstractNumId="7" w15:restartNumberingAfterBreak="0">
    <w:nsid w:val="3B821F41"/>
    <w:multiLevelType w:val="multilevel"/>
    <w:tmpl w:val="244CBA0A"/>
    <w:numStyleLink w:val="LabList"/>
  </w:abstractNum>
  <w:abstractNum w:abstractNumId="8" w15:restartNumberingAfterBreak="0">
    <w:nsid w:val="3FA311D2"/>
    <w:multiLevelType w:val="multilevel"/>
    <w:tmpl w:val="244CBA0A"/>
    <w:numStyleLink w:val="LabList"/>
  </w:abstractNum>
  <w:abstractNum w:abstractNumId="9" w15:restartNumberingAfterBreak="0">
    <w:nsid w:val="400E20FB"/>
    <w:multiLevelType w:val="multilevel"/>
    <w:tmpl w:val="E3968E38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82870EF"/>
    <w:multiLevelType w:val="multilevel"/>
    <w:tmpl w:val="244CBA0A"/>
    <w:numStyleLink w:val="LabList"/>
  </w:abstractNum>
  <w:abstractNum w:abstractNumId="11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59792EF3"/>
    <w:multiLevelType w:val="multilevel"/>
    <w:tmpl w:val="6E567082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6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C4F007D"/>
    <w:multiLevelType w:val="multilevel"/>
    <w:tmpl w:val="244CBA0A"/>
    <w:numStyleLink w:val="LabList"/>
  </w:abstractNum>
  <w:num w:numId="1">
    <w:abstractNumId w:val="11"/>
  </w:num>
  <w:num w:numId="2">
    <w:abstractNumId w:val="4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9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8"/>
  </w:num>
  <w:num w:numId="18">
    <w:abstractNumId w:val="7"/>
  </w:num>
  <w:num w:numId="19">
    <w:abstractNumId w:val="6"/>
  </w:num>
  <w:num w:numId="20">
    <w:abstractNumId w:val="13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6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E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289"/>
    <w:rsid w:val="00041AF6"/>
    <w:rsid w:val="00044E62"/>
    <w:rsid w:val="00050BA4"/>
    <w:rsid w:val="0005141D"/>
    <w:rsid w:val="00051738"/>
    <w:rsid w:val="0005242B"/>
    <w:rsid w:val="00052548"/>
    <w:rsid w:val="000570E8"/>
    <w:rsid w:val="00060696"/>
    <w:rsid w:val="00062D89"/>
    <w:rsid w:val="00067A67"/>
    <w:rsid w:val="00070C16"/>
    <w:rsid w:val="000745BE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5A29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8B8"/>
    <w:rsid w:val="00176C8B"/>
    <w:rsid w:val="001772B8"/>
    <w:rsid w:val="00180FBF"/>
    <w:rsid w:val="001813C3"/>
    <w:rsid w:val="00182CF4"/>
    <w:rsid w:val="001862DB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67592"/>
    <w:rsid w:val="00270FCC"/>
    <w:rsid w:val="00271100"/>
    <w:rsid w:val="00274381"/>
    <w:rsid w:val="002768DC"/>
    <w:rsid w:val="00294C8F"/>
    <w:rsid w:val="002A0B2E"/>
    <w:rsid w:val="002A0DC1"/>
    <w:rsid w:val="002A6C56"/>
    <w:rsid w:val="002B79EF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5263"/>
    <w:rsid w:val="0031789F"/>
    <w:rsid w:val="00320788"/>
    <w:rsid w:val="003233A3"/>
    <w:rsid w:val="00323B7B"/>
    <w:rsid w:val="00334C33"/>
    <w:rsid w:val="003371D7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6F06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6E6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578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440D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24E"/>
    <w:rsid w:val="004D01F2"/>
    <w:rsid w:val="004D2CED"/>
    <w:rsid w:val="004D3339"/>
    <w:rsid w:val="004D353F"/>
    <w:rsid w:val="004D36D7"/>
    <w:rsid w:val="004D4D86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2FE8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0392"/>
    <w:rsid w:val="00634004"/>
    <w:rsid w:val="00636C28"/>
    <w:rsid w:val="006428E5"/>
    <w:rsid w:val="00644958"/>
    <w:rsid w:val="0065114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383E"/>
    <w:rsid w:val="006B5CA7"/>
    <w:rsid w:val="006B5E89"/>
    <w:rsid w:val="006B7B4F"/>
    <w:rsid w:val="006C19B2"/>
    <w:rsid w:val="006C30A0"/>
    <w:rsid w:val="006C35FF"/>
    <w:rsid w:val="006C3FCF"/>
    <w:rsid w:val="006C57F2"/>
    <w:rsid w:val="006C5949"/>
    <w:rsid w:val="006C6832"/>
    <w:rsid w:val="006C786C"/>
    <w:rsid w:val="006D1370"/>
    <w:rsid w:val="006D2C28"/>
    <w:rsid w:val="006D3FC1"/>
    <w:rsid w:val="006D7590"/>
    <w:rsid w:val="006E06F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8B3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634"/>
    <w:rsid w:val="00786C0A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02F3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26BC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5D2D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3477"/>
    <w:rsid w:val="00A0412D"/>
    <w:rsid w:val="00A15DF0"/>
    <w:rsid w:val="00A21211"/>
    <w:rsid w:val="00A30F8A"/>
    <w:rsid w:val="00A33890"/>
    <w:rsid w:val="00A34E7F"/>
    <w:rsid w:val="00A45240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0B8F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3945"/>
    <w:rsid w:val="00B052EE"/>
    <w:rsid w:val="00B1081F"/>
    <w:rsid w:val="00B2496B"/>
    <w:rsid w:val="00B27499"/>
    <w:rsid w:val="00B3010D"/>
    <w:rsid w:val="00B35151"/>
    <w:rsid w:val="00B3719C"/>
    <w:rsid w:val="00B37701"/>
    <w:rsid w:val="00B433F2"/>
    <w:rsid w:val="00B458E8"/>
    <w:rsid w:val="00B46884"/>
    <w:rsid w:val="00B47940"/>
    <w:rsid w:val="00B5397B"/>
    <w:rsid w:val="00B53EE9"/>
    <w:rsid w:val="00B6183E"/>
    <w:rsid w:val="00B62809"/>
    <w:rsid w:val="00B65512"/>
    <w:rsid w:val="00B70951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A70A0"/>
    <w:rsid w:val="00BB08DE"/>
    <w:rsid w:val="00BB1E0D"/>
    <w:rsid w:val="00BB26C8"/>
    <w:rsid w:val="00BB4D9B"/>
    <w:rsid w:val="00BB73FF"/>
    <w:rsid w:val="00BB7688"/>
    <w:rsid w:val="00BC5F35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0BA3"/>
    <w:rsid w:val="00C50BF4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6514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1A55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36546"/>
    <w:rsid w:val="00E449D0"/>
    <w:rsid w:val="00E44A34"/>
    <w:rsid w:val="00E4506A"/>
    <w:rsid w:val="00E477EF"/>
    <w:rsid w:val="00E53F99"/>
    <w:rsid w:val="00E56510"/>
    <w:rsid w:val="00E62EA8"/>
    <w:rsid w:val="00E67A6E"/>
    <w:rsid w:val="00E70096"/>
    <w:rsid w:val="00E71B43"/>
    <w:rsid w:val="00E77A8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70D7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1E25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3F19"/>
    <w:rsid w:val="00FE53F2"/>
    <w:rsid w:val="00FE661F"/>
    <w:rsid w:val="00FF0400"/>
    <w:rsid w:val="00FF2BB5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D44B8"/>
  <w15:docId w15:val="{40AABAAE-E372-4E3D-B7A7-CE926258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490807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8626BC"/>
    <w:pPr>
      <w:keepNext/>
      <w:keepLines/>
      <w:numPr>
        <w:numId w:val="16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B03945"/>
    <w:pPr>
      <w:keepNext/>
      <w:numPr>
        <w:ilvl w:val="1"/>
        <w:numId w:val="16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D531D0"/>
    <w:pPr>
      <w:keepNext/>
      <w:numPr>
        <w:ilvl w:val="2"/>
        <w:numId w:val="16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626BC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B0394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F370D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16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16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76C8B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a0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numbering" w:customStyle="1" w:styleId="PartStepSubStepList">
    <w:name w:val="Part_Step_SubStep_List"/>
    <w:basedOn w:val="a2"/>
    <w:uiPriority w:val="99"/>
    <w:rsid w:val="008002F3"/>
    <w:pPr>
      <w:numPr>
        <w:numId w:val="10"/>
      </w:numPr>
    </w:pPr>
  </w:style>
  <w:style w:type="paragraph" w:styleId="aff0">
    <w:name w:val="List Paragraph"/>
    <w:basedOn w:val="a"/>
    <w:uiPriority w:val="34"/>
    <w:qFormat/>
    <w:rsid w:val="008002F3"/>
    <w:pPr>
      <w:ind w:left="720"/>
      <w:contextualSpacing/>
    </w:pPr>
  </w:style>
  <w:style w:type="paragraph" w:styleId="aff1">
    <w:name w:val="Normal (Web)"/>
    <w:basedOn w:val="a"/>
    <w:uiPriority w:val="99"/>
    <w:semiHidden/>
    <w:unhideWhenUsed/>
    <w:rsid w:val="006E06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2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TE\AppData\Local\Temp\Lab_Template%20-%20ILM_2019_Accessibility.dotx-revHEAD.svn000.tmp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2E32416B85B409BA3C3A9930E140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3E8D3-D11D-4662-8E54-9B201092721F}"/>
      </w:docPartPr>
      <w:docPartBody>
        <w:p w:rsidR="0086578D" w:rsidRDefault="00B017B2">
          <w:pPr>
            <w:pStyle w:val="72E32416B85B409BA3C3A9930E140600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578D"/>
    <w:rsid w:val="00316CC0"/>
    <w:rsid w:val="005D46A1"/>
    <w:rsid w:val="007C3EE7"/>
    <w:rsid w:val="00840902"/>
    <w:rsid w:val="0086578D"/>
    <w:rsid w:val="00A72291"/>
    <w:rsid w:val="00A91B15"/>
    <w:rsid w:val="00B0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2E32416B85B409BA3C3A9930E140600">
    <w:name w:val="72E32416B85B409BA3C3A9930E1406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9D4010-0D28-4FC8-8588-A27D6F5B47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57F444-9A2C-479E-BF56-67646180405D}"/>
</file>

<file path=customXml/itemProps3.xml><?xml version="1.0" encoding="utf-8"?>
<ds:datastoreItem xmlns:ds="http://schemas.openxmlformats.org/officeDocument/2006/customXml" ds:itemID="{D1189ABD-0A46-42A8-92B0-3299BFABC959}"/>
</file>

<file path=customXml/itemProps4.xml><?xml version="1.0" encoding="utf-8"?>
<ds:datastoreItem xmlns:ds="http://schemas.openxmlformats.org/officeDocument/2006/customXml" ds:itemID="{16CD0EA5-DDCB-472F-846A-CFBC5A1778CB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ILM_2019_Accessibility.dotx-revHEAD.svn000.tmp</Template>
  <TotalTime>5</TotalTime>
  <Pages>5</Pages>
  <Words>1510</Words>
  <Characters>8608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Extended ACLs - Scenario 1</vt:lpstr>
    </vt:vector>
  </TitlesOfParts>
  <Company>Cisco Systems, Inc.</Company>
  <LinksUpToDate>false</LinksUpToDate>
  <CharactersWithSpaces>10098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Tracer. Настройка расширенных списков контроля доступа. Сценарий 1</dc:title>
  <dc:creator>Information Technology Education</dc:creator>
  <dc:description>2019 г.</dc:description>
  <cp:lastModifiedBy>Антон Носков</cp:lastModifiedBy>
  <cp:revision>6</cp:revision>
  <dcterms:created xsi:type="dcterms:W3CDTF">2019-11-18T21:19:00Z</dcterms:created>
  <dcterms:modified xsi:type="dcterms:W3CDTF">2020-08-23T19:07:00Z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