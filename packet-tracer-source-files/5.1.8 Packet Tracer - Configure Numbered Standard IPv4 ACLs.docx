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8C5826" w14:textId="239C2192" w:rsidR="001116F2" w:rsidRPr="001C05A1" w:rsidRDefault="00661A4B" w:rsidP="001116F2">
      <w:pPr>
        <w:pStyle w:val="afd"/>
      </w:pPr>
      <w:sdt>
        <w:sdtPr>
          <w:rPr>
            <w:b w:val="0"/>
            <w:color w:val="EE0000"/>
          </w:rPr>
          <w:alias w:val="Заголовок"/>
          <w:tag w:val=""/>
          <w:id w:val="-487021785"/>
          <w:placeholder>
            <w:docPart w:val="50020AB2CDA641FA8FD6EB7621A3FE2C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472B56">
            <w:t>Packet Tracer. Настройка нумерованных стандартных списков контроля доступа для IPv4</w:t>
          </w:r>
        </w:sdtContent>
      </w:sdt>
    </w:p>
    <w:p w14:paraId="1A1E8C90" w14:textId="37C0B0E9" w:rsidR="00D778DF" w:rsidRPr="009A1CF4" w:rsidRDefault="00D778DF" w:rsidP="00D778DF">
      <w:pPr>
        <w:pStyle w:val="InstNoteRed"/>
      </w:pPr>
    </w:p>
    <w:p w14:paraId="2103333A" w14:textId="77777777" w:rsidR="00FB4BE0" w:rsidRDefault="00FB4BE0" w:rsidP="00FB4BE0">
      <w:pPr>
        <w:pStyle w:val="1"/>
      </w:pPr>
      <w:r>
        <w:t>Таблица адресации</w:t>
      </w:r>
    </w:p>
    <w:tbl>
      <w:tblPr>
        <w:tblW w:w="9938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Таблица устройств, интерфейсы настройки и сведения об адресации IPv4."/>
      </w:tblPr>
      <w:tblGrid>
        <w:gridCol w:w="2947"/>
        <w:gridCol w:w="1350"/>
        <w:gridCol w:w="1890"/>
        <w:gridCol w:w="1885"/>
        <w:gridCol w:w="1866"/>
      </w:tblGrid>
      <w:tr w:rsidR="00FB4BE0" w:rsidRPr="006A7955" w14:paraId="69671AB8" w14:textId="77777777" w:rsidTr="0070032D">
        <w:trPr>
          <w:cantSplit/>
          <w:jc w:val="center"/>
        </w:trPr>
        <w:tc>
          <w:tcPr>
            <w:tcW w:w="29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2D0F36B" w14:textId="77777777" w:rsidR="00FB4BE0" w:rsidRPr="006A7955" w:rsidRDefault="00FB4BE0" w:rsidP="00B232C7">
            <w:pPr>
              <w:pStyle w:val="TableHeading"/>
            </w:pPr>
            <w:r>
              <w:t>Устройство</w:t>
            </w:r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516FDF3" w14:textId="77777777" w:rsidR="00FB4BE0" w:rsidRPr="006A7955" w:rsidRDefault="00FB4BE0" w:rsidP="00B232C7">
            <w:pPr>
              <w:pStyle w:val="TableHeading"/>
            </w:pPr>
            <w:r>
              <w:t>Интерфейс</w:t>
            </w:r>
          </w:p>
        </w:tc>
        <w:tc>
          <w:tcPr>
            <w:tcW w:w="18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E194852" w14:textId="77777777" w:rsidR="00FB4BE0" w:rsidRPr="006A7955" w:rsidRDefault="00FB4BE0" w:rsidP="00B232C7">
            <w:pPr>
              <w:pStyle w:val="TableHeading"/>
            </w:pPr>
            <w:r>
              <w:t>IP-адрес</w:t>
            </w:r>
          </w:p>
        </w:tc>
        <w:tc>
          <w:tcPr>
            <w:tcW w:w="18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AF81AC6" w14:textId="77777777" w:rsidR="00FB4BE0" w:rsidRPr="006A7955" w:rsidRDefault="00FB4BE0" w:rsidP="00B232C7">
            <w:pPr>
              <w:pStyle w:val="TableHeading"/>
            </w:pPr>
            <w:r>
              <w:t>Маска подсети</w:t>
            </w:r>
          </w:p>
        </w:tc>
        <w:tc>
          <w:tcPr>
            <w:tcW w:w="18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B28057C" w14:textId="77777777" w:rsidR="00FB4BE0" w:rsidRPr="006A7955" w:rsidRDefault="00FB4BE0" w:rsidP="00B232C7">
            <w:pPr>
              <w:pStyle w:val="TableHeading"/>
            </w:pPr>
            <w:r>
              <w:t>Шлюз по умолчанию</w:t>
            </w:r>
          </w:p>
        </w:tc>
      </w:tr>
      <w:tr w:rsidR="00FB4BE0" w14:paraId="778E48AC" w14:textId="77777777" w:rsidTr="0070032D">
        <w:trPr>
          <w:cantSplit/>
          <w:jc w:val="center"/>
        </w:trPr>
        <w:tc>
          <w:tcPr>
            <w:tcW w:w="2947" w:type="dxa"/>
            <w:tcBorders>
              <w:bottom w:val="nil"/>
            </w:tcBorders>
            <w:vAlign w:val="center"/>
          </w:tcPr>
          <w:p w14:paraId="3378F949" w14:textId="77777777" w:rsidR="00FB4BE0" w:rsidRPr="008A20C7" w:rsidRDefault="00FB4BE0" w:rsidP="00B232C7">
            <w:pPr>
              <w:pStyle w:val="TableText"/>
            </w:pPr>
            <w:r>
              <w:t>R1</w:t>
            </w:r>
          </w:p>
        </w:tc>
        <w:tc>
          <w:tcPr>
            <w:tcW w:w="1350" w:type="dxa"/>
            <w:vAlign w:val="center"/>
          </w:tcPr>
          <w:p w14:paraId="43002356" w14:textId="77777777" w:rsidR="00FB4BE0" w:rsidRPr="008A20C7" w:rsidRDefault="00FB4BE0" w:rsidP="00B232C7">
            <w:pPr>
              <w:pStyle w:val="TableText"/>
            </w:pPr>
            <w:r>
              <w:t>G0/0</w:t>
            </w:r>
          </w:p>
        </w:tc>
        <w:tc>
          <w:tcPr>
            <w:tcW w:w="1890" w:type="dxa"/>
            <w:vAlign w:val="center"/>
          </w:tcPr>
          <w:p w14:paraId="77586E75" w14:textId="77777777" w:rsidR="00FB4BE0" w:rsidRPr="008A20C7" w:rsidRDefault="00FB4BE0" w:rsidP="00B232C7">
            <w:pPr>
              <w:pStyle w:val="TableText"/>
            </w:pPr>
            <w:r>
              <w:t>192.168.10.1</w:t>
            </w:r>
          </w:p>
        </w:tc>
        <w:tc>
          <w:tcPr>
            <w:tcW w:w="1885" w:type="dxa"/>
            <w:vAlign w:val="center"/>
          </w:tcPr>
          <w:p w14:paraId="16928501" w14:textId="77777777" w:rsidR="00FB4BE0" w:rsidRPr="008A20C7" w:rsidRDefault="00FB4BE0" w:rsidP="00B232C7">
            <w:pPr>
              <w:pStyle w:val="TableText"/>
            </w:pPr>
            <w:r>
              <w:t>255.255.255.0</w:t>
            </w:r>
          </w:p>
        </w:tc>
        <w:tc>
          <w:tcPr>
            <w:tcW w:w="1866" w:type="dxa"/>
            <w:tcBorders>
              <w:bottom w:val="nil"/>
            </w:tcBorders>
          </w:tcPr>
          <w:p w14:paraId="0E052CA4" w14:textId="77777777" w:rsidR="00FB4BE0" w:rsidRDefault="00FB4BE0" w:rsidP="00B232C7">
            <w:pPr>
              <w:pStyle w:val="TableText"/>
            </w:pPr>
            <w:r>
              <w:t>—</w:t>
            </w:r>
          </w:p>
        </w:tc>
      </w:tr>
      <w:tr w:rsidR="00FB4BE0" w14:paraId="032E1792" w14:textId="77777777" w:rsidTr="0070032D">
        <w:trPr>
          <w:cantSplit/>
          <w:jc w:val="center"/>
        </w:trPr>
        <w:tc>
          <w:tcPr>
            <w:tcW w:w="2947" w:type="dxa"/>
            <w:tcBorders>
              <w:top w:val="nil"/>
              <w:bottom w:val="nil"/>
            </w:tcBorders>
            <w:vAlign w:val="center"/>
          </w:tcPr>
          <w:p w14:paraId="2886D80F" w14:textId="77777777" w:rsidR="00FB4BE0" w:rsidRPr="00136156" w:rsidRDefault="00FB4BE0" w:rsidP="00FB4BE0">
            <w:pPr>
              <w:pStyle w:val="ConfigWindow"/>
            </w:pPr>
            <w:r>
              <w:t>R1</w:t>
            </w:r>
          </w:p>
        </w:tc>
        <w:tc>
          <w:tcPr>
            <w:tcW w:w="1350" w:type="dxa"/>
            <w:vAlign w:val="center"/>
          </w:tcPr>
          <w:p w14:paraId="581B8EBD" w14:textId="77777777" w:rsidR="00FB4BE0" w:rsidRPr="008A20C7" w:rsidRDefault="00FB4BE0" w:rsidP="00B232C7">
            <w:pPr>
              <w:pStyle w:val="TableText"/>
            </w:pPr>
            <w:r>
              <w:t>G0/1</w:t>
            </w:r>
          </w:p>
        </w:tc>
        <w:tc>
          <w:tcPr>
            <w:tcW w:w="1890" w:type="dxa"/>
            <w:vAlign w:val="center"/>
          </w:tcPr>
          <w:p w14:paraId="343FD9F4" w14:textId="77777777" w:rsidR="00FB4BE0" w:rsidRPr="008A20C7" w:rsidRDefault="00FB4BE0" w:rsidP="00B232C7">
            <w:pPr>
              <w:pStyle w:val="TableText"/>
            </w:pPr>
            <w:r>
              <w:t>192.168.11.1</w:t>
            </w:r>
          </w:p>
        </w:tc>
        <w:tc>
          <w:tcPr>
            <w:tcW w:w="1885" w:type="dxa"/>
            <w:vAlign w:val="center"/>
          </w:tcPr>
          <w:p w14:paraId="109931B2" w14:textId="77777777" w:rsidR="00FB4BE0" w:rsidRPr="008A20C7" w:rsidRDefault="00FB4BE0" w:rsidP="00B232C7">
            <w:pPr>
              <w:pStyle w:val="TableText"/>
            </w:pPr>
            <w:r>
              <w:t>255.255.255.0</w:t>
            </w:r>
          </w:p>
        </w:tc>
        <w:tc>
          <w:tcPr>
            <w:tcW w:w="1866" w:type="dxa"/>
            <w:tcBorders>
              <w:top w:val="nil"/>
              <w:bottom w:val="nil"/>
            </w:tcBorders>
          </w:tcPr>
          <w:p w14:paraId="60143B26" w14:textId="77777777" w:rsidR="00FB4BE0" w:rsidRDefault="00FB4BE0" w:rsidP="0070032D">
            <w:pPr>
              <w:pStyle w:val="ConfigWindow"/>
            </w:pPr>
            <w:r>
              <w:t>—</w:t>
            </w:r>
          </w:p>
        </w:tc>
      </w:tr>
      <w:tr w:rsidR="00FB4BE0" w14:paraId="147D7C3B" w14:textId="77777777" w:rsidTr="0070032D">
        <w:trPr>
          <w:cantSplit/>
          <w:jc w:val="center"/>
        </w:trPr>
        <w:tc>
          <w:tcPr>
            <w:tcW w:w="2947" w:type="dxa"/>
            <w:tcBorders>
              <w:top w:val="nil"/>
              <w:bottom w:val="nil"/>
            </w:tcBorders>
            <w:vAlign w:val="center"/>
          </w:tcPr>
          <w:p w14:paraId="1A4AEBB2" w14:textId="77777777" w:rsidR="00FB4BE0" w:rsidRPr="008A20C7" w:rsidRDefault="00FB4BE0" w:rsidP="00FB4BE0">
            <w:pPr>
              <w:pStyle w:val="ConfigWindow"/>
            </w:pPr>
            <w:r>
              <w:t>R1</w:t>
            </w:r>
          </w:p>
        </w:tc>
        <w:tc>
          <w:tcPr>
            <w:tcW w:w="1350" w:type="dxa"/>
            <w:vAlign w:val="center"/>
          </w:tcPr>
          <w:p w14:paraId="4740D339" w14:textId="77777777" w:rsidR="00FB4BE0" w:rsidRPr="008A20C7" w:rsidRDefault="00FB4BE0" w:rsidP="00B232C7">
            <w:pPr>
              <w:pStyle w:val="TableText"/>
            </w:pPr>
            <w:r>
              <w:t>S0/0/0</w:t>
            </w:r>
          </w:p>
        </w:tc>
        <w:tc>
          <w:tcPr>
            <w:tcW w:w="1890" w:type="dxa"/>
            <w:vAlign w:val="center"/>
          </w:tcPr>
          <w:p w14:paraId="1CF40E19" w14:textId="77777777" w:rsidR="00FB4BE0" w:rsidRPr="008A20C7" w:rsidRDefault="00FB4BE0" w:rsidP="00B232C7">
            <w:pPr>
              <w:pStyle w:val="TableText"/>
            </w:pPr>
            <w:r>
              <w:t>10.1.1.1</w:t>
            </w:r>
          </w:p>
        </w:tc>
        <w:tc>
          <w:tcPr>
            <w:tcW w:w="1885" w:type="dxa"/>
            <w:vAlign w:val="center"/>
          </w:tcPr>
          <w:p w14:paraId="59CD8722" w14:textId="77777777" w:rsidR="00FB4BE0" w:rsidRPr="008A20C7" w:rsidRDefault="00FB4BE0" w:rsidP="00B232C7">
            <w:pPr>
              <w:pStyle w:val="TableText"/>
            </w:pPr>
            <w:r>
              <w:t>255.255.255.252</w:t>
            </w:r>
          </w:p>
        </w:tc>
        <w:tc>
          <w:tcPr>
            <w:tcW w:w="1866" w:type="dxa"/>
            <w:tcBorders>
              <w:top w:val="nil"/>
              <w:bottom w:val="nil"/>
            </w:tcBorders>
          </w:tcPr>
          <w:p w14:paraId="3CC60A14" w14:textId="77777777" w:rsidR="00FB4BE0" w:rsidRDefault="00FB4BE0" w:rsidP="0070032D">
            <w:pPr>
              <w:pStyle w:val="ConfigWindow"/>
            </w:pPr>
            <w:r>
              <w:t>—</w:t>
            </w:r>
          </w:p>
        </w:tc>
      </w:tr>
      <w:tr w:rsidR="00FB4BE0" w14:paraId="4F584033" w14:textId="77777777" w:rsidTr="0070032D">
        <w:trPr>
          <w:cantSplit/>
          <w:jc w:val="center"/>
        </w:trPr>
        <w:tc>
          <w:tcPr>
            <w:tcW w:w="2947" w:type="dxa"/>
            <w:tcBorders>
              <w:top w:val="nil"/>
              <w:bottom w:val="single" w:sz="2" w:space="0" w:color="auto"/>
            </w:tcBorders>
            <w:vAlign w:val="center"/>
          </w:tcPr>
          <w:p w14:paraId="2D13AA8B" w14:textId="77777777" w:rsidR="00FB4BE0" w:rsidRPr="008A20C7" w:rsidRDefault="00FB4BE0" w:rsidP="00FB4BE0">
            <w:pPr>
              <w:pStyle w:val="ConfigWindow"/>
            </w:pPr>
            <w:r>
              <w:t>R1</w:t>
            </w:r>
          </w:p>
        </w:tc>
        <w:tc>
          <w:tcPr>
            <w:tcW w:w="1350" w:type="dxa"/>
            <w:vAlign w:val="center"/>
          </w:tcPr>
          <w:p w14:paraId="6682586E" w14:textId="77777777" w:rsidR="00FB4BE0" w:rsidRPr="008A20C7" w:rsidRDefault="00FB4BE0" w:rsidP="00B232C7">
            <w:pPr>
              <w:pStyle w:val="TableText"/>
            </w:pPr>
            <w:r>
              <w:t>S0/0/1</w:t>
            </w:r>
          </w:p>
        </w:tc>
        <w:tc>
          <w:tcPr>
            <w:tcW w:w="1890" w:type="dxa"/>
            <w:vAlign w:val="center"/>
          </w:tcPr>
          <w:p w14:paraId="31876E2C" w14:textId="77777777" w:rsidR="00FB4BE0" w:rsidRPr="008A20C7" w:rsidRDefault="00FB4BE0" w:rsidP="00B232C7">
            <w:pPr>
              <w:pStyle w:val="TableText"/>
            </w:pPr>
            <w:r>
              <w:t>10.3.3.1</w:t>
            </w:r>
          </w:p>
        </w:tc>
        <w:tc>
          <w:tcPr>
            <w:tcW w:w="1885" w:type="dxa"/>
            <w:vAlign w:val="center"/>
          </w:tcPr>
          <w:p w14:paraId="339A4B47" w14:textId="77777777" w:rsidR="00FB4BE0" w:rsidRPr="008A20C7" w:rsidRDefault="00FB4BE0" w:rsidP="00B232C7">
            <w:pPr>
              <w:pStyle w:val="TableText"/>
            </w:pPr>
            <w:r>
              <w:t>255.255.255.252</w:t>
            </w:r>
          </w:p>
        </w:tc>
        <w:tc>
          <w:tcPr>
            <w:tcW w:w="1866" w:type="dxa"/>
            <w:tcBorders>
              <w:top w:val="nil"/>
              <w:bottom w:val="single" w:sz="2" w:space="0" w:color="auto"/>
            </w:tcBorders>
          </w:tcPr>
          <w:p w14:paraId="4146AC99" w14:textId="77777777" w:rsidR="00FB4BE0" w:rsidRDefault="00FB4BE0" w:rsidP="0070032D">
            <w:pPr>
              <w:pStyle w:val="ConfigWindow"/>
            </w:pPr>
            <w:r>
              <w:t>—</w:t>
            </w:r>
          </w:p>
        </w:tc>
      </w:tr>
      <w:tr w:rsidR="00FB4BE0" w14:paraId="0CD91727" w14:textId="77777777" w:rsidTr="0030798F">
        <w:trPr>
          <w:cantSplit/>
          <w:jc w:val="center"/>
        </w:trPr>
        <w:tc>
          <w:tcPr>
            <w:tcW w:w="2947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07A3BD79" w14:textId="77777777" w:rsidR="00FB4BE0" w:rsidRPr="008A20C7" w:rsidRDefault="00FB4BE0" w:rsidP="00B232C7">
            <w:pPr>
              <w:pStyle w:val="TableText"/>
            </w:pPr>
            <w:r>
              <w:t>R2</w:t>
            </w: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2FA86F60" w14:textId="77777777" w:rsidR="00FB4BE0" w:rsidRPr="008A20C7" w:rsidRDefault="00FB4BE0" w:rsidP="00B232C7">
            <w:pPr>
              <w:pStyle w:val="TableText"/>
            </w:pPr>
            <w:r>
              <w:t>G0/0</w:t>
            </w:r>
          </w:p>
        </w:tc>
        <w:tc>
          <w:tcPr>
            <w:tcW w:w="1890" w:type="dxa"/>
            <w:shd w:val="clear" w:color="auto" w:fill="FFFFFF" w:themeFill="background1"/>
            <w:vAlign w:val="center"/>
          </w:tcPr>
          <w:p w14:paraId="6BC573FD" w14:textId="77777777" w:rsidR="00FB4BE0" w:rsidRPr="008A20C7" w:rsidRDefault="00FB4BE0" w:rsidP="00B232C7">
            <w:pPr>
              <w:pStyle w:val="TableText"/>
            </w:pPr>
            <w:r>
              <w:t>192.168.20.1</w:t>
            </w:r>
          </w:p>
        </w:tc>
        <w:tc>
          <w:tcPr>
            <w:tcW w:w="1885" w:type="dxa"/>
            <w:shd w:val="clear" w:color="auto" w:fill="FFFFFF" w:themeFill="background1"/>
            <w:vAlign w:val="center"/>
          </w:tcPr>
          <w:p w14:paraId="10FFA102" w14:textId="77777777" w:rsidR="00FB4BE0" w:rsidRPr="008A20C7" w:rsidRDefault="00FB4BE0" w:rsidP="00B232C7">
            <w:pPr>
              <w:pStyle w:val="TableText"/>
            </w:pPr>
            <w:r>
              <w:t>255.255.255.0</w:t>
            </w:r>
          </w:p>
        </w:tc>
        <w:tc>
          <w:tcPr>
            <w:tcW w:w="1866" w:type="dxa"/>
            <w:tcBorders>
              <w:bottom w:val="nil"/>
            </w:tcBorders>
            <w:shd w:val="clear" w:color="auto" w:fill="FFFFFF" w:themeFill="background1"/>
          </w:tcPr>
          <w:p w14:paraId="39D07303" w14:textId="77777777" w:rsidR="00FB4BE0" w:rsidRDefault="00FB4BE0" w:rsidP="00B232C7">
            <w:pPr>
              <w:pStyle w:val="TableText"/>
            </w:pPr>
            <w:r>
              <w:t>—</w:t>
            </w:r>
          </w:p>
        </w:tc>
      </w:tr>
      <w:tr w:rsidR="00FB4BE0" w14:paraId="7C59A120" w14:textId="77777777" w:rsidTr="0030798F">
        <w:trPr>
          <w:cantSplit/>
          <w:jc w:val="center"/>
        </w:trPr>
        <w:tc>
          <w:tcPr>
            <w:tcW w:w="2947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7F59FD91" w14:textId="77777777" w:rsidR="00FB4BE0" w:rsidRPr="00FF19A6" w:rsidRDefault="00FB4BE0" w:rsidP="00FB4BE0">
            <w:pPr>
              <w:pStyle w:val="ConfigWindow"/>
              <w:rPr>
                <w:color w:val="F2F2F2" w:themeColor="background1" w:themeShade="F2"/>
              </w:rPr>
            </w:pPr>
            <w:r>
              <w:rPr>
                <w:color w:val="F2F2F2" w:themeColor="background1" w:themeShade="F2"/>
              </w:rPr>
              <w:t>R2</w:t>
            </w: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3A61B20A" w14:textId="77777777" w:rsidR="00FB4BE0" w:rsidRPr="008A20C7" w:rsidRDefault="00FB4BE0" w:rsidP="00B232C7">
            <w:pPr>
              <w:pStyle w:val="TableText"/>
            </w:pPr>
            <w:r>
              <w:t>S0/0/0</w:t>
            </w:r>
          </w:p>
        </w:tc>
        <w:tc>
          <w:tcPr>
            <w:tcW w:w="1890" w:type="dxa"/>
            <w:shd w:val="clear" w:color="auto" w:fill="FFFFFF" w:themeFill="background1"/>
            <w:vAlign w:val="center"/>
          </w:tcPr>
          <w:p w14:paraId="50F807F8" w14:textId="77777777" w:rsidR="00FB4BE0" w:rsidRPr="008A20C7" w:rsidRDefault="00FB4BE0" w:rsidP="00B232C7">
            <w:pPr>
              <w:pStyle w:val="TableText"/>
            </w:pPr>
            <w:r>
              <w:t>10.1.1.2</w:t>
            </w:r>
          </w:p>
        </w:tc>
        <w:tc>
          <w:tcPr>
            <w:tcW w:w="1885" w:type="dxa"/>
            <w:shd w:val="clear" w:color="auto" w:fill="FFFFFF" w:themeFill="background1"/>
            <w:vAlign w:val="center"/>
          </w:tcPr>
          <w:p w14:paraId="565682DE" w14:textId="77777777" w:rsidR="00FB4BE0" w:rsidRPr="008A20C7" w:rsidRDefault="00FB4BE0" w:rsidP="00B232C7">
            <w:pPr>
              <w:pStyle w:val="TableText"/>
            </w:pPr>
            <w:r>
              <w:t>255.255.255.252</w:t>
            </w:r>
          </w:p>
        </w:tc>
        <w:tc>
          <w:tcPr>
            <w:tcW w:w="1866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4FE76D51" w14:textId="77777777" w:rsidR="00FB4BE0" w:rsidRDefault="00FB4BE0" w:rsidP="0070032D">
            <w:pPr>
              <w:pStyle w:val="ConfigWindow"/>
            </w:pPr>
            <w:r>
              <w:t>—</w:t>
            </w:r>
          </w:p>
        </w:tc>
      </w:tr>
      <w:tr w:rsidR="00FB4BE0" w14:paraId="1CD21AF3" w14:textId="77777777" w:rsidTr="0030798F">
        <w:trPr>
          <w:cantSplit/>
          <w:jc w:val="center"/>
        </w:trPr>
        <w:tc>
          <w:tcPr>
            <w:tcW w:w="2947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15874DA0" w14:textId="77777777" w:rsidR="00FB4BE0" w:rsidRPr="00FF19A6" w:rsidRDefault="00FB4BE0" w:rsidP="00FB4BE0">
            <w:pPr>
              <w:pStyle w:val="ConfigWindow"/>
              <w:rPr>
                <w:color w:val="F2F2F2" w:themeColor="background1" w:themeShade="F2"/>
              </w:rPr>
            </w:pPr>
            <w:r>
              <w:rPr>
                <w:color w:val="F2F2F2" w:themeColor="background1" w:themeShade="F2"/>
              </w:rPr>
              <w:t>R2</w:t>
            </w: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02B9B67D" w14:textId="77777777" w:rsidR="00FB4BE0" w:rsidRPr="008A20C7" w:rsidRDefault="00FB4BE0" w:rsidP="00B232C7">
            <w:pPr>
              <w:pStyle w:val="TableText"/>
            </w:pPr>
            <w:r>
              <w:t>S0/0/1</w:t>
            </w:r>
          </w:p>
        </w:tc>
        <w:tc>
          <w:tcPr>
            <w:tcW w:w="1890" w:type="dxa"/>
            <w:shd w:val="clear" w:color="auto" w:fill="FFFFFF" w:themeFill="background1"/>
            <w:vAlign w:val="center"/>
          </w:tcPr>
          <w:p w14:paraId="299A9834" w14:textId="77777777" w:rsidR="00FB4BE0" w:rsidRPr="008A20C7" w:rsidRDefault="00FB4BE0" w:rsidP="00B232C7">
            <w:pPr>
              <w:pStyle w:val="TableText"/>
            </w:pPr>
            <w:r>
              <w:t>10.2.2.1</w:t>
            </w:r>
          </w:p>
        </w:tc>
        <w:tc>
          <w:tcPr>
            <w:tcW w:w="1885" w:type="dxa"/>
            <w:shd w:val="clear" w:color="auto" w:fill="FFFFFF" w:themeFill="background1"/>
            <w:vAlign w:val="center"/>
          </w:tcPr>
          <w:p w14:paraId="2ACDBE9D" w14:textId="77777777" w:rsidR="00FB4BE0" w:rsidRPr="008A20C7" w:rsidRDefault="00FB4BE0" w:rsidP="00B232C7">
            <w:pPr>
              <w:pStyle w:val="TableText"/>
            </w:pPr>
            <w:r>
              <w:t>255.255.255.252</w:t>
            </w:r>
          </w:p>
        </w:tc>
        <w:tc>
          <w:tcPr>
            <w:tcW w:w="1866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</w:tcPr>
          <w:p w14:paraId="32164E99" w14:textId="77777777" w:rsidR="00FB4BE0" w:rsidRDefault="00FB4BE0" w:rsidP="0070032D">
            <w:pPr>
              <w:pStyle w:val="ConfigWindow"/>
            </w:pPr>
            <w:r>
              <w:t>—</w:t>
            </w:r>
          </w:p>
        </w:tc>
      </w:tr>
      <w:tr w:rsidR="00FB4BE0" w14:paraId="1DF82C76" w14:textId="77777777" w:rsidTr="0030798F">
        <w:trPr>
          <w:cantSplit/>
          <w:jc w:val="center"/>
        </w:trPr>
        <w:tc>
          <w:tcPr>
            <w:tcW w:w="2947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4360AE2D" w14:textId="77777777" w:rsidR="00FB4BE0" w:rsidRPr="008A20C7" w:rsidRDefault="00FB4BE0" w:rsidP="00B232C7">
            <w:pPr>
              <w:pStyle w:val="TableText"/>
            </w:pPr>
            <w:r>
              <w:t>R3</w:t>
            </w: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6F06BC47" w14:textId="77777777" w:rsidR="00FB4BE0" w:rsidRPr="008A20C7" w:rsidRDefault="00FB4BE0" w:rsidP="00B232C7">
            <w:pPr>
              <w:pStyle w:val="TableText"/>
            </w:pPr>
            <w:r>
              <w:t>G0/0</w:t>
            </w:r>
          </w:p>
        </w:tc>
        <w:tc>
          <w:tcPr>
            <w:tcW w:w="1890" w:type="dxa"/>
            <w:shd w:val="clear" w:color="auto" w:fill="FFFFFF" w:themeFill="background1"/>
            <w:vAlign w:val="center"/>
          </w:tcPr>
          <w:p w14:paraId="7071D804" w14:textId="77777777" w:rsidR="00FB4BE0" w:rsidRPr="008A20C7" w:rsidRDefault="00FB4BE0" w:rsidP="00B232C7">
            <w:pPr>
              <w:pStyle w:val="TableText"/>
            </w:pPr>
            <w:r>
              <w:t>192.168.30.1</w:t>
            </w:r>
          </w:p>
        </w:tc>
        <w:tc>
          <w:tcPr>
            <w:tcW w:w="1885" w:type="dxa"/>
            <w:shd w:val="clear" w:color="auto" w:fill="FFFFFF" w:themeFill="background1"/>
            <w:vAlign w:val="center"/>
          </w:tcPr>
          <w:p w14:paraId="5A7904C4" w14:textId="77777777" w:rsidR="00FB4BE0" w:rsidRPr="008A20C7" w:rsidRDefault="00FB4BE0" w:rsidP="00B232C7">
            <w:pPr>
              <w:pStyle w:val="TableText"/>
            </w:pPr>
            <w:r>
              <w:t>255.255.255.0</w:t>
            </w:r>
          </w:p>
        </w:tc>
        <w:tc>
          <w:tcPr>
            <w:tcW w:w="1866" w:type="dxa"/>
            <w:tcBorders>
              <w:bottom w:val="nil"/>
            </w:tcBorders>
            <w:shd w:val="clear" w:color="auto" w:fill="FFFFFF" w:themeFill="background1"/>
          </w:tcPr>
          <w:p w14:paraId="6FB8C205" w14:textId="77777777" w:rsidR="00FB4BE0" w:rsidRDefault="00FB4BE0" w:rsidP="00B232C7">
            <w:pPr>
              <w:pStyle w:val="TableText"/>
            </w:pPr>
            <w:r>
              <w:t>—</w:t>
            </w:r>
          </w:p>
        </w:tc>
      </w:tr>
      <w:tr w:rsidR="00FB4BE0" w14:paraId="73EE6C96" w14:textId="77777777" w:rsidTr="0030798F">
        <w:trPr>
          <w:cantSplit/>
          <w:jc w:val="center"/>
        </w:trPr>
        <w:tc>
          <w:tcPr>
            <w:tcW w:w="2947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54CE5B0C" w14:textId="77777777" w:rsidR="00FB4BE0" w:rsidRPr="002D504E" w:rsidRDefault="00FB4BE0" w:rsidP="00FB4BE0">
            <w:pPr>
              <w:pStyle w:val="ConfigWindow"/>
            </w:pPr>
            <w:r>
              <w:t>R3</w:t>
            </w: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0B87AD56" w14:textId="77777777" w:rsidR="00FB4BE0" w:rsidRPr="008A20C7" w:rsidRDefault="00FB4BE0" w:rsidP="00B232C7">
            <w:pPr>
              <w:pStyle w:val="TableText"/>
            </w:pPr>
            <w:r>
              <w:t>S0/0/0</w:t>
            </w:r>
          </w:p>
        </w:tc>
        <w:tc>
          <w:tcPr>
            <w:tcW w:w="1890" w:type="dxa"/>
            <w:shd w:val="clear" w:color="auto" w:fill="FFFFFF" w:themeFill="background1"/>
            <w:vAlign w:val="center"/>
          </w:tcPr>
          <w:p w14:paraId="6F1164C7" w14:textId="77777777" w:rsidR="00FB4BE0" w:rsidRPr="008A20C7" w:rsidRDefault="00FB4BE0" w:rsidP="00B232C7">
            <w:pPr>
              <w:pStyle w:val="TableText"/>
            </w:pPr>
            <w:r>
              <w:t>10.3.3.2</w:t>
            </w:r>
          </w:p>
        </w:tc>
        <w:tc>
          <w:tcPr>
            <w:tcW w:w="1885" w:type="dxa"/>
            <w:shd w:val="clear" w:color="auto" w:fill="FFFFFF" w:themeFill="background1"/>
            <w:vAlign w:val="center"/>
          </w:tcPr>
          <w:p w14:paraId="09540A67" w14:textId="77777777" w:rsidR="00FB4BE0" w:rsidRPr="008A20C7" w:rsidRDefault="00FB4BE0" w:rsidP="00B232C7">
            <w:pPr>
              <w:pStyle w:val="TableText"/>
            </w:pPr>
            <w:r>
              <w:t>255.255.255.252</w:t>
            </w:r>
          </w:p>
        </w:tc>
        <w:tc>
          <w:tcPr>
            <w:tcW w:w="1866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781FB84D" w14:textId="77777777" w:rsidR="00FB4BE0" w:rsidRDefault="00FB4BE0" w:rsidP="0070032D">
            <w:pPr>
              <w:pStyle w:val="ConfigWindow"/>
            </w:pPr>
            <w:r>
              <w:t>—</w:t>
            </w:r>
          </w:p>
        </w:tc>
      </w:tr>
      <w:tr w:rsidR="00FB4BE0" w14:paraId="76F1E14A" w14:textId="77777777" w:rsidTr="0030798F">
        <w:trPr>
          <w:cantSplit/>
          <w:jc w:val="center"/>
        </w:trPr>
        <w:tc>
          <w:tcPr>
            <w:tcW w:w="2947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1CC8B832" w14:textId="77777777" w:rsidR="00FB4BE0" w:rsidRPr="008A20C7" w:rsidRDefault="00FB4BE0" w:rsidP="00FB4BE0">
            <w:pPr>
              <w:pStyle w:val="ConfigWindow"/>
            </w:pPr>
            <w:r>
              <w:t>R3</w:t>
            </w: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5B4F19D3" w14:textId="77777777" w:rsidR="00FB4BE0" w:rsidRPr="008A20C7" w:rsidRDefault="00FB4BE0" w:rsidP="00B232C7">
            <w:pPr>
              <w:pStyle w:val="TableText"/>
            </w:pPr>
            <w:r>
              <w:t>S0/0/1</w:t>
            </w:r>
          </w:p>
        </w:tc>
        <w:tc>
          <w:tcPr>
            <w:tcW w:w="1890" w:type="dxa"/>
            <w:shd w:val="clear" w:color="auto" w:fill="FFFFFF" w:themeFill="background1"/>
            <w:vAlign w:val="center"/>
          </w:tcPr>
          <w:p w14:paraId="049E8E52" w14:textId="77777777" w:rsidR="00FB4BE0" w:rsidRPr="008A20C7" w:rsidRDefault="00FB4BE0" w:rsidP="00B232C7">
            <w:pPr>
              <w:pStyle w:val="TableText"/>
            </w:pPr>
            <w:r>
              <w:t>10.2.2.2</w:t>
            </w:r>
          </w:p>
        </w:tc>
        <w:tc>
          <w:tcPr>
            <w:tcW w:w="1885" w:type="dxa"/>
            <w:shd w:val="clear" w:color="auto" w:fill="FFFFFF" w:themeFill="background1"/>
            <w:vAlign w:val="center"/>
          </w:tcPr>
          <w:p w14:paraId="51C68B06" w14:textId="77777777" w:rsidR="00FB4BE0" w:rsidRPr="008A20C7" w:rsidRDefault="00FB4BE0" w:rsidP="00B232C7">
            <w:pPr>
              <w:pStyle w:val="TableText"/>
            </w:pPr>
            <w:r>
              <w:t>255.255.255.252</w:t>
            </w:r>
          </w:p>
        </w:tc>
        <w:tc>
          <w:tcPr>
            <w:tcW w:w="1866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48D0379A" w14:textId="77777777" w:rsidR="00FB4BE0" w:rsidRPr="008A20C7" w:rsidRDefault="00FB4BE0" w:rsidP="0070032D">
            <w:pPr>
              <w:pStyle w:val="ConfigWindow"/>
            </w:pPr>
            <w:r>
              <w:t>—</w:t>
            </w:r>
          </w:p>
        </w:tc>
      </w:tr>
      <w:tr w:rsidR="00FB4BE0" w14:paraId="6C29B32A" w14:textId="77777777" w:rsidTr="0030798F">
        <w:trPr>
          <w:cantSplit/>
          <w:jc w:val="center"/>
        </w:trPr>
        <w:tc>
          <w:tcPr>
            <w:tcW w:w="2947" w:type="dxa"/>
            <w:shd w:val="clear" w:color="auto" w:fill="FFFFFF" w:themeFill="background1"/>
            <w:vAlign w:val="center"/>
          </w:tcPr>
          <w:p w14:paraId="385CC5A0" w14:textId="77777777" w:rsidR="00FB4BE0" w:rsidRPr="008A20C7" w:rsidRDefault="00FB4BE0" w:rsidP="00B232C7">
            <w:pPr>
              <w:pStyle w:val="TableText"/>
            </w:pPr>
            <w:r>
              <w:t>PC1</w:t>
            </w: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5A165AC6" w14:textId="77777777" w:rsidR="00FB4BE0" w:rsidRPr="008A20C7" w:rsidRDefault="00FB4BE0" w:rsidP="00B232C7">
            <w:pPr>
              <w:pStyle w:val="TableText"/>
            </w:pPr>
            <w:r>
              <w:t>NIC</w:t>
            </w:r>
          </w:p>
        </w:tc>
        <w:tc>
          <w:tcPr>
            <w:tcW w:w="1890" w:type="dxa"/>
            <w:shd w:val="clear" w:color="auto" w:fill="FFFFFF" w:themeFill="background1"/>
            <w:vAlign w:val="center"/>
          </w:tcPr>
          <w:p w14:paraId="26A53AFE" w14:textId="77777777" w:rsidR="00FB4BE0" w:rsidRPr="008A20C7" w:rsidRDefault="00FB4BE0" w:rsidP="00B232C7">
            <w:pPr>
              <w:pStyle w:val="TableText"/>
            </w:pPr>
            <w:r>
              <w:t>192.168.10.10</w:t>
            </w:r>
          </w:p>
        </w:tc>
        <w:tc>
          <w:tcPr>
            <w:tcW w:w="1885" w:type="dxa"/>
            <w:shd w:val="clear" w:color="auto" w:fill="FFFFFF" w:themeFill="background1"/>
            <w:vAlign w:val="center"/>
          </w:tcPr>
          <w:p w14:paraId="2BD4ECAE" w14:textId="77777777" w:rsidR="00FB4BE0" w:rsidRPr="008A20C7" w:rsidRDefault="00FB4BE0" w:rsidP="00B232C7">
            <w:pPr>
              <w:pStyle w:val="TableText"/>
            </w:pPr>
            <w:r>
              <w:t>255.255.255.0</w:t>
            </w:r>
          </w:p>
        </w:tc>
        <w:tc>
          <w:tcPr>
            <w:tcW w:w="1866" w:type="dxa"/>
            <w:shd w:val="clear" w:color="auto" w:fill="FFFFFF" w:themeFill="background1"/>
            <w:vAlign w:val="center"/>
          </w:tcPr>
          <w:p w14:paraId="228890DA" w14:textId="77777777" w:rsidR="00FB4BE0" w:rsidRPr="008A20C7" w:rsidRDefault="00FB4BE0" w:rsidP="00B232C7">
            <w:pPr>
              <w:pStyle w:val="TableText"/>
            </w:pPr>
            <w:r>
              <w:t>192.168.10.1</w:t>
            </w:r>
          </w:p>
        </w:tc>
      </w:tr>
      <w:tr w:rsidR="00FB4BE0" w14:paraId="4F4B8F0C" w14:textId="77777777" w:rsidTr="0030798F">
        <w:trPr>
          <w:cantSplit/>
          <w:jc w:val="center"/>
        </w:trPr>
        <w:tc>
          <w:tcPr>
            <w:tcW w:w="2947" w:type="dxa"/>
            <w:shd w:val="clear" w:color="auto" w:fill="FFFFFF" w:themeFill="background1"/>
            <w:vAlign w:val="center"/>
          </w:tcPr>
          <w:p w14:paraId="16CB4666" w14:textId="77777777" w:rsidR="00FB4BE0" w:rsidRPr="008A20C7" w:rsidRDefault="00FB4BE0" w:rsidP="00B232C7">
            <w:pPr>
              <w:pStyle w:val="TableText"/>
            </w:pPr>
            <w:r>
              <w:t>PC2</w:t>
            </w: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0F587F83" w14:textId="77777777" w:rsidR="00FB4BE0" w:rsidRPr="008A20C7" w:rsidRDefault="00FB4BE0" w:rsidP="00B232C7">
            <w:pPr>
              <w:pStyle w:val="TableText"/>
            </w:pPr>
            <w:r>
              <w:t>NIC</w:t>
            </w:r>
          </w:p>
        </w:tc>
        <w:tc>
          <w:tcPr>
            <w:tcW w:w="1890" w:type="dxa"/>
            <w:shd w:val="clear" w:color="auto" w:fill="FFFFFF" w:themeFill="background1"/>
            <w:vAlign w:val="center"/>
          </w:tcPr>
          <w:p w14:paraId="512090DE" w14:textId="77777777" w:rsidR="00FB4BE0" w:rsidRPr="008A20C7" w:rsidRDefault="00FB4BE0" w:rsidP="00B232C7">
            <w:pPr>
              <w:pStyle w:val="TableText"/>
            </w:pPr>
            <w:r>
              <w:t>192.168.11.10</w:t>
            </w:r>
          </w:p>
        </w:tc>
        <w:tc>
          <w:tcPr>
            <w:tcW w:w="1885" w:type="dxa"/>
            <w:shd w:val="clear" w:color="auto" w:fill="FFFFFF" w:themeFill="background1"/>
            <w:vAlign w:val="center"/>
          </w:tcPr>
          <w:p w14:paraId="69626B0A" w14:textId="77777777" w:rsidR="00FB4BE0" w:rsidRPr="008A20C7" w:rsidRDefault="00FB4BE0" w:rsidP="00B232C7">
            <w:pPr>
              <w:pStyle w:val="TableText"/>
            </w:pPr>
            <w:r>
              <w:t>255.255.255.0</w:t>
            </w:r>
          </w:p>
        </w:tc>
        <w:tc>
          <w:tcPr>
            <w:tcW w:w="1866" w:type="dxa"/>
            <w:shd w:val="clear" w:color="auto" w:fill="FFFFFF" w:themeFill="background1"/>
            <w:vAlign w:val="center"/>
          </w:tcPr>
          <w:p w14:paraId="7FB14907" w14:textId="77777777" w:rsidR="00FB4BE0" w:rsidRPr="008A20C7" w:rsidRDefault="00FB4BE0" w:rsidP="00B232C7">
            <w:pPr>
              <w:pStyle w:val="TableText"/>
            </w:pPr>
            <w:r>
              <w:t>192.168.11.1</w:t>
            </w:r>
          </w:p>
        </w:tc>
      </w:tr>
      <w:tr w:rsidR="00FB4BE0" w14:paraId="3655B13F" w14:textId="77777777" w:rsidTr="0030798F">
        <w:trPr>
          <w:cantSplit/>
          <w:jc w:val="center"/>
        </w:trPr>
        <w:tc>
          <w:tcPr>
            <w:tcW w:w="2947" w:type="dxa"/>
            <w:shd w:val="clear" w:color="auto" w:fill="FFFFFF" w:themeFill="background1"/>
            <w:vAlign w:val="center"/>
          </w:tcPr>
          <w:p w14:paraId="20BBA2CB" w14:textId="77777777" w:rsidR="00FB4BE0" w:rsidRPr="008A20C7" w:rsidRDefault="00FB4BE0" w:rsidP="00B232C7">
            <w:pPr>
              <w:pStyle w:val="TableText"/>
            </w:pPr>
            <w:r>
              <w:t>PC3</w:t>
            </w: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5960FAA5" w14:textId="77777777" w:rsidR="00FB4BE0" w:rsidRPr="008A20C7" w:rsidRDefault="00FB4BE0" w:rsidP="00B232C7">
            <w:pPr>
              <w:pStyle w:val="TableText"/>
            </w:pPr>
            <w:r>
              <w:t>NIC</w:t>
            </w:r>
          </w:p>
        </w:tc>
        <w:tc>
          <w:tcPr>
            <w:tcW w:w="1890" w:type="dxa"/>
            <w:shd w:val="clear" w:color="auto" w:fill="FFFFFF" w:themeFill="background1"/>
            <w:vAlign w:val="center"/>
          </w:tcPr>
          <w:p w14:paraId="787C6EEB" w14:textId="77777777" w:rsidR="00FB4BE0" w:rsidRPr="008A20C7" w:rsidRDefault="00FB4BE0" w:rsidP="00B232C7">
            <w:pPr>
              <w:pStyle w:val="TableText"/>
            </w:pPr>
            <w:r>
              <w:t>192.168.30.10</w:t>
            </w:r>
          </w:p>
        </w:tc>
        <w:tc>
          <w:tcPr>
            <w:tcW w:w="1885" w:type="dxa"/>
            <w:shd w:val="clear" w:color="auto" w:fill="FFFFFF" w:themeFill="background1"/>
            <w:vAlign w:val="center"/>
          </w:tcPr>
          <w:p w14:paraId="58B82B8D" w14:textId="77777777" w:rsidR="00FB4BE0" w:rsidRPr="008A20C7" w:rsidRDefault="00FB4BE0" w:rsidP="00B232C7">
            <w:pPr>
              <w:pStyle w:val="TableText"/>
            </w:pPr>
            <w:r>
              <w:t>255.255.255.0</w:t>
            </w:r>
          </w:p>
        </w:tc>
        <w:tc>
          <w:tcPr>
            <w:tcW w:w="1866" w:type="dxa"/>
            <w:shd w:val="clear" w:color="auto" w:fill="FFFFFF" w:themeFill="background1"/>
            <w:vAlign w:val="center"/>
          </w:tcPr>
          <w:p w14:paraId="2C6B9591" w14:textId="77777777" w:rsidR="00FB4BE0" w:rsidRPr="008A20C7" w:rsidRDefault="00FB4BE0" w:rsidP="00B232C7">
            <w:pPr>
              <w:pStyle w:val="TableText"/>
            </w:pPr>
            <w:r>
              <w:t>192.168.30.1</w:t>
            </w:r>
          </w:p>
        </w:tc>
      </w:tr>
      <w:tr w:rsidR="00FB4BE0" w14:paraId="33A7F913" w14:textId="77777777" w:rsidTr="00FB4BE0">
        <w:trPr>
          <w:cantSplit/>
          <w:jc w:val="center"/>
        </w:trPr>
        <w:tc>
          <w:tcPr>
            <w:tcW w:w="2947" w:type="dxa"/>
            <w:vAlign w:val="center"/>
          </w:tcPr>
          <w:p w14:paraId="107D8200" w14:textId="77777777" w:rsidR="00FB4BE0" w:rsidRPr="008A20C7" w:rsidRDefault="00FB4BE0" w:rsidP="00B232C7">
            <w:pPr>
              <w:pStyle w:val="TableText"/>
            </w:pPr>
            <w:r>
              <w:t>WebServer</w:t>
            </w:r>
          </w:p>
        </w:tc>
        <w:tc>
          <w:tcPr>
            <w:tcW w:w="1350" w:type="dxa"/>
            <w:vAlign w:val="center"/>
          </w:tcPr>
          <w:p w14:paraId="39F0F1BF" w14:textId="77777777" w:rsidR="00FB4BE0" w:rsidRPr="008A20C7" w:rsidRDefault="00FB4BE0" w:rsidP="00B232C7">
            <w:pPr>
              <w:pStyle w:val="TableText"/>
            </w:pPr>
            <w:r>
              <w:t>NIC</w:t>
            </w:r>
          </w:p>
        </w:tc>
        <w:tc>
          <w:tcPr>
            <w:tcW w:w="1890" w:type="dxa"/>
            <w:vAlign w:val="center"/>
          </w:tcPr>
          <w:p w14:paraId="6B770B9E" w14:textId="77777777" w:rsidR="00FB4BE0" w:rsidRPr="008A20C7" w:rsidRDefault="00FB4BE0" w:rsidP="00B232C7">
            <w:pPr>
              <w:pStyle w:val="TableText"/>
            </w:pPr>
            <w:r>
              <w:t>192.168.20.254</w:t>
            </w:r>
          </w:p>
        </w:tc>
        <w:tc>
          <w:tcPr>
            <w:tcW w:w="1885" w:type="dxa"/>
            <w:vAlign w:val="center"/>
          </w:tcPr>
          <w:p w14:paraId="5105A76E" w14:textId="77777777" w:rsidR="00FB4BE0" w:rsidRPr="008A20C7" w:rsidRDefault="00FB4BE0" w:rsidP="00B232C7">
            <w:pPr>
              <w:pStyle w:val="TableText"/>
            </w:pPr>
            <w:r>
              <w:t>255.255.255.0</w:t>
            </w:r>
          </w:p>
        </w:tc>
        <w:tc>
          <w:tcPr>
            <w:tcW w:w="1866" w:type="dxa"/>
            <w:vAlign w:val="center"/>
          </w:tcPr>
          <w:p w14:paraId="60F50AB0" w14:textId="77777777" w:rsidR="00FB4BE0" w:rsidRPr="008A20C7" w:rsidRDefault="00FB4BE0" w:rsidP="00B232C7">
            <w:pPr>
              <w:pStyle w:val="TableText"/>
            </w:pPr>
            <w:r>
              <w:t>192.168.20.1</w:t>
            </w:r>
          </w:p>
        </w:tc>
      </w:tr>
    </w:tbl>
    <w:p w14:paraId="4E0B2066" w14:textId="77777777" w:rsidR="00FB4BE0" w:rsidRPr="00BB73FF" w:rsidRDefault="00FB4BE0" w:rsidP="00FB4BE0">
      <w:pPr>
        <w:pStyle w:val="1"/>
      </w:pPr>
      <w:r>
        <w:t>Задачи</w:t>
      </w:r>
    </w:p>
    <w:p w14:paraId="1BE6C25F" w14:textId="77777777" w:rsidR="00FB4BE0" w:rsidRPr="0007423A" w:rsidRDefault="00FB4BE0" w:rsidP="00FB4BE0">
      <w:pPr>
        <w:pStyle w:val="BodyTextL25Bold"/>
      </w:pPr>
      <w:r>
        <w:t>Часть 1. Планирование реализации списка контроля доступа</w:t>
      </w:r>
    </w:p>
    <w:p w14:paraId="7EBB7DC4" w14:textId="77777777" w:rsidR="00FB4BE0" w:rsidRPr="004C0909" w:rsidRDefault="00FB4BE0" w:rsidP="00FB4BE0">
      <w:pPr>
        <w:pStyle w:val="BodyTextL25Bold"/>
      </w:pPr>
      <w:r>
        <w:t>Часть 2. Настройка, применение и проверка стандартных списков контроля доступа</w:t>
      </w:r>
    </w:p>
    <w:p w14:paraId="79D4BE70" w14:textId="77777777" w:rsidR="00FB4BE0" w:rsidRPr="00C07FD9" w:rsidRDefault="00FB4BE0" w:rsidP="00FB4BE0">
      <w:pPr>
        <w:pStyle w:val="1"/>
      </w:pPr>
      <w:r>
        <w:t>Общие сведения/сценарий</w:t>
      </w:r>
    </w:p>
    <w:p w14:paraId="719AC0CD" w14:textId="77777777" w:rsidR="00FB4BE0" w:rsidRPr="00672919" w:rsidRDefault="00FB4BE0" w:rsidP="00FB4BE0">
      <w:pPr>
        <w:pStyle w:val="BodyTextL25"/>
      </w:pPr>
      <w:r>
        <w:t>Стандартные списки контроля доступа (ACL-списки) являются скриптами конфигурации маршрутизатора, которые разрешают или запрещают маршрутизатору пропускать пакеты, исходя из адреса источника. Данное интерактивное задание фокусируется на определении критериев фильтрации, конфигурации стандартных ACL-списков, применении их на интерфейсах маршрутизатора и проверке и тестировании реализации ACL-списка.. Маршрутизаторы уже настроены, в том числе установлены IP-адреса и настроена маршрутизация на базе усовершенствованного протокола внутренней маршрутизации между шлюзами (EIGRP).</w:t>
      </w:r>
    </w:p>
    <w:p w14:paraId="58E36AE3" w14:textId="77777777" w:rsidR="00FB4BE0" w:rsidRDefault="00FB4BE0" w:rsidP="00FB4BE0">
      <w:pPr>
        <w:pStyle w:val="1"/>
      </w:pPr>
      <w:r>
        <w:lastRenderedPageBreak/>
        <w:t>Инструкции</w:t>
      </w:r>
    </w:p>
    <w:p w14:paraId="27886E64" w14:textId="77777777" w:rsidR="00FB4BE0" w:rsidRDefault="00FB4BE0" w:rsidP="00FB4BE0">
      <w:pPr>
        <w:pStyle w:val="2"/>
      </w:pPr>
      <w:r>
        <w:t>Планирование реализации списка контроля доступа</w:t>
      </w:r>
    </w:p>
    <w:p w14:paraId="37FFC9B2" w14:textId="77777777" w:rsidR="00FB4BE0" w:rsidRDefault="00FB4BE0" w:rsidP="00FB4BE0">
      <w:pPr>
        <w:pStyle w:val="3"/>
      </w:pPr>
      <w:r>
        <w:t>Изучите текущую конфигурацию сети.</w:t>
      </w:r>
    </w:p>
    <w:p w14:paraId="6AE9838F" w14:textId="77777777" w:rsidR="00FB4BE0" w:rsidRDefault="00FB4BE0" w:rsidP="00FB4BE0">
      <w:pPr>
        <w:pStyle w:val="BodyTextL25"/>
      </w:pPr>
      <w:r>
        <w:t>Перед применением каких-либо ACL-списков к сети важно убедиться в наличии полного подключения. Убедитесь в том, что обеспечено полное подключение сети, выбрав ПК и отправив с него эхо-запросы на другие устройства в этой сети. Эхо-запросы на каждое устройство должны быть успешными.</w:t>
      </w:r>
    </w:p>
    <w:p w14:paraId="1B68F33F" w14:textId="77777777" w:rsidR="00FB4BE0" w:rsidRDefault="00FB4BE0" w:rsidP="00FB4BE0">
      <w:pPr>
        <w:pStyle w:val="3"/>
      </w:pPr>
      <w:r>
        <w:t>Исследуйте правила сетевой безопасности и разработайте план реализации ACL-списка.</w:t>
      </w:r>
    </w:p>
    <w:p w14:paraId="244879C0" w14:textId="77777777" w:rsidR="00FB4BE0" w:rsidRDefault="00FB4BE0" w:rsidP="00FB4BE0">
      <w:pPr>
        <w:pStyle w:val="SubStepAlpha"/>
      </w:pPr>
      <w:r>
        <w:t xml:space="preserve">На маршрутизаторе </w:t>
      </w:r>
      <w:r w:rsidRPr="007C469D">
        <w:rPr>
          <w:b/>
        </w:rPr>
        <w:t>R2</w:t>
      </w:r>
      <w:r>
        <w:t xml:space="preserve"> реализованы следующие правила сетевой безопасности:</w:t>
      </w:r>
    </w:p>
    <w:p w14:paraId="0B7387A1" w14:textId="77777777" w:rsidR="00FB4BE0" w:rsidRDefault="00FB4BE0" w:rsidP="00FB4BE0">
      <w:pPr>
        <w:pStyle w:val="Bulletlevel1"/>
        <w:tabs>
          <w:tab w:val="clear" w:pos="720"/>
          <w:tab w:val="num" w:pos="1440"/>
        </w:tabs>
        <w:spacing w:before="60" w:after="60" w:line="276" w:lineRule="auto"/>
        <w:ind w:left="1440"/>
      </w:pPr>
      <w:r>
        <w:t>Для сети 192.168.11.0/24 запрещен доступ к</w:t>
      </w:r>
      <w:r w:rsidRPr="00D17EFD">
        <w:rPr>
          <w:b/>
        </w:rPr>
        <w:t xml:space="preserve"> веб-серверу</w:t>
      </w:r>
      <w:r>
        <w:t xml:space="preserve"> в сети 192.168.20.0/24.</w:t>
      </w:r>
    </w:p>
    <w:p w14:paraId="6A26ECE6" w14:textId="77777777" w:rsidR="00FB4BE0" w:rsidRDefault="00FB4BE0" w:rsidP="00FB4BE0">
      <w:pPr>
        <w:pStyle w:val="Bulletlevel1"/>
        <w:tabs>
          <w:tab w:val="clear" w:pos="720"/>
          <w:tab w:val="num" w:pos="1440"/>
        </w:tabs>
        <w:spacing w:before="60" w:after="60" w:line="276" w:lineRule="auto"/>
        <w:ind w:left="1440"/>
      </w:pPr>
      <w:r>
        <w:t>Другие виды доступа разрешены.</w:t>
      </w:r>
    </w:p>
    <w:p w14:paraId="725B2358" w14:textId="77777777" w:rsidR="00FB4BE0" w:rsidRDefault="00FB4BE0" w:rsidP="00FB4BE0">
      <w:pPr>
        <w:pStyle w:val="BodyTextL50"/>
      </w:pPr>
      <w:r>
        <w:t>Чтобы ограничить доступ из сети 192.168.11.0/24 к</w:t>
      </w:r>
      <w:r>
        <w:rPr>
          <w:b/>
        </w:rPr>
        <w:t xml:space="preserve"> веб-серверу</w:t>
      </w:r>
      <w:r>
        <w:t xml:space="preserve"> в сети 192.168.20.254 без нарушения передачи остального трафика, на маршрутизаторе </w:t>
      </w:r>
      <w:r w:rsidRPr="00D17EFD">
        <w:rPr>
          <w:b/>
        </w:rPr>
        <w:t>R2</w:t>
      </w:r>
      <w:r>
        <w:t xml:space="preserve"> следует создать и применить ACL-список. Список доступа должен быть размещен на исходящем интерфейсе по направлению к </w:t>
      </w:r>
      <w:r>
        <w:rPr>
          <w:b/>
        </w:rPr>
        <w:t>веб-серверу</w:t>
      </w:r>
      <w:r>
        <w:t xml:space="preserve">. Чтобы разрешить весь прочий трафик, на маршрутизаторе </w:t>
      </w:r>
      <w:r>
        <w:rPr>
          <w:b/>
        </w:rPr>
        <w:t>R2</w:t>
      </w:r>
      <w:r>
        <w:t xml:space="preserve"> необходимо создать второе правило.</w:t>
      </w:r>
    </w:p>
    <w:p w14:paraId="2D67E779" w14:textId="77777777" w:rsidR="00FB4BE0" w:rsidRDefault="00FB4BE0" w:rsidP="00FB4BE0">
      <w:pPr>
        <w:pStyle w:val="SubStepAlpha"/>
      </w:pPr>
      <w:r>
        <w:t xml:space="preserve">На маршрутизаторе </w:t>
      </w:r>
      <w:r>
        <w:rPr>
          <w:b/>
        </w:rPr>
        <w:t>R3</w:t>
      </w:r>
      <w:r>
        <w:t xml:space="preserve"> реализованы следующие правила сетевой безопасности:</w:t>
      </w:r>
    </w:p>
    <w:p w14:paraId="0627D438" w14:textId="77777777" w:rsidR="00FB4BE0" w:rsidRDefault="00FB4BE0" w:rsidP="00FB4BE0">
      <w:pPr>
        <w:pStyle w:val="Bulletlevel1"/>
        <w:tabs>
          <w:tab w:val="clear" w:pos="720"/>
          <w:tab w:val="num" w:pos="1440"/>
        </w:tabs>
        <w:spacing w:before="60" w:after="60" w:line="276" w:lineRule="auto"/>
        <w:ind w:left="1440"/>
      </w:pPr>
      <w:r>
        <w:t>Сети 192.168.10.0/24 запрещено обмениваться данными с сетью 192.168.30.0/24.</w:t>
      </w:r>
    </w:p>
    <w:p w14:paraId="410511DB" w14:textId="77777777" w:rsidR="00FB4BE0" w:rsidRDefault="00FB4BE0" w:rsidP="00FB4BE0">
      <w:pPr>
        <w:pStyle w:val="Bulletlevel1"/>
        <w:tabs>
          <w:tab w:val="clear" w:pos="720"/>
          <w:tab w:val="num" w:pos="1440"/>
        </w:tabs>
        <w:spacing w:before="60" w:after="60" w:line="276" w:lineRule="auto"/>
        <w:ind w:left="1440"/>
      </w:pPr>
      <w:r>
        <w:t>Другие виды доступа разрешены.</w:t>
      </w:r>
    </w:p>
    <w:p w14:paraId="7A8ACA28" w14:textId="77777777" w:rsidR="00FB4BE0" w:rsidRPr="005C13D5" w:rsidRDefault="00FB4BE0" w:rsidP="00FB4BE0">
      <w:pPr>
        <w:pStyle w:val="BodyTextL50"/>
      </w:pPr>
      <w:r>
        <w:t xml:space="preserve">Чтобы ограничить доступ из сети 192.168.10.0/24 к сети 192.168.30/24 без нарушения передачи остального трафика, на маршрутизаторе </w:t>
      </w:r>
      <w:r>
        <w:rPr>
          <w:b/>
        </w:rPr>
        <w:t>R3</w:t>
      </w:r>
      <w:r>
        <w:t xml:space="preserve"> следует создать и применить ACL-список. Список контроля доступа должен быть размещен на исходящем интерфейсе по направлению к </w:t>
      </w:r>
      <w:r>
        <w:rPr>
          <w:b/>
        </w:rPr>
        <w:t>PC3</w:t>
      </w:r>
      <w:r>
        <w:t xml:space="preserve">. Чтобы разрешить остальной трафик, на маршрутизаторе </w:t>
      </w:r>
      <w:r>
        <w:rPr>
          <w:b/>
        </w:rPr>
        <w:t>R3</w:t>
      </w:r>
      <w:r>
        <w:t xml:space="preserve"> следует создать второе правило.</w:t>
      </w:r>
    </w:p>
    <w:p w14:paraId="397A6B4D" w14:textId="77777777" w:rsidR="00FB4BE0" w:rsidRDefault="00FB4BE0" w:rsidP="00FB4BE0">
      <w:pPr>
        <w:pStyle w:val="2"/>
      </w:pPr>
      <w:r>
        <w:t>Настройка, применение и проверка стандартных списков контроля доступа</w:t>
      </w:r>
    </w:p>
    <w:p w14:paraId="28732BBC" w14:textId="77777777" w:rsidR="00FB4BE0" w:rsidRPr="00C07FD9" w:rsidRDefault="00FB4BE0" w:rsidP="00FB4BE0">
      <w:pPr>
        <w:pStyle w:val="3"/>
      </w:pPr>
      <w:r>
        <w:t>Настройте и примените нумерованный стандартный ACL-список на маршрутизаторе R2.</w:t>
      </w:r>
    </w:p>
    <w:p w14:paraId="65619F11" w14:textId="4FB3031E" w:rsidR="00FB4BE0" w:rsidRDefault="00FB4BE0" w:rsidP="000F15D9">
      <w:pPr>
        <w:pStyle w:val="SubStepAlpha"/>
        <w:spacing w:after="0"/>
      </w:pPr>
      <w:r>
        <w:t>Создайте ACL-список с номером</w:t>
      </w:r>
      <w:r w:rsidRPr="00C53A64">
        <w:rPr>
          <w:b/>
        </w:rPr>
        <w:t xml:space="preserve"> 1</w:t>
      </w:r>
      <w:r>
        <w:t xml:space="preserve"> на маршрутизаторе </w:t>
      </w:r>
      <w:r>
        <w:rPr>
          <w:b/>
        </w:rPr>
        <w:t>R2</w:t>
      </w:r>
      <w:r>
        <w:t>, установив запрет доступа к сети 192.168.20.0/24 от сети 192.168.11.0/24.</w:t>
      </w:r>
    </w:p>
    <w:p w14:paraId="218B6447" w14:textId="17CDB2DF" w:rsidR="000F15D9" w:rsidRDefault="000F15D9" w:rsidP="000F15D9">
      <w:pPr>
        <w:pStyle w:val="ConfigWindow"/>
      </w:pPr>
      <w:r>
        <w:t>Откройте окно конфигурации</w:t>
      </w:r>
    </w:p>
    <w:p w14:paraId="6D202BDC" w14:textId="77777777" w:rsidR="00FB4BE0" w:rsidRDefault="00FB4BE0" w:rsidP="00FB4BE0">
      <w:pPr>
        <w:pStyle w:val="CMD"/>
      </w:pPr>
      <w:r>
        <w:t xml:space="preserve">R2(config)# </w:t>
      </w:r>
      <w:r w:rsidRPr="00AA206A">
        <w:rPr>
          <w:b/>
        </w:rPr>
        <w:t>access-list 1 deny 192.168.11.0 0.0.0.255</w:t>
      </w:r>
    </w:p>
    <w:p w14:paraId="063F8B37" w14:textId="77777777" w:rsidR="00FB4BE0" w:rsidRDefault="00FB4BE0" w:rsidP="00FB4BE0">
      <w:pPr>
        <w:pStyle w:val="SubStepAlpha"/>
      </w:pPr>
      <w:r>
        <w:t>По умолчанию список контроля доступа отклоняет весь трафик, не соответствующий какому-либо правилу. Чтобы разрешить другой трафик, задайте следующее правило:</w:t>
      </w:r>
    </w:p>
    <w:p w14:paraId="4ECC6CDC" w14:textId="77777777" w:rsidR="00FB4BE0" w:rsidRPr="001116F2" w:rsidRDefault="00FB4BE0" w:rsidP="00FB4BE0">
      <w:pPr>
        <w:pStyle w:val="CMD"/>
        <w:rPr>
          <w:b/>
          <w:lang w:val="en-US"/>
        </w:rPr>
      </w:pPr>
      <w:r w:rsidRPr="001116F2">
        <w:rPr>
          <w:lang w:val="en-US"/>
        </w:rPr>
        <w:t xml:space="preserve">R2(config)# </w:t>
      </w:r>
      <w:r w:rsidRPr="001116F2">
        <w:rPr>
          <w:b/>
          <w:lang w:val="en-US"/>
        </w:rPr>
        <w:t>access-list 1 permit any</w:t>
      </w:r>
    </w:p>
    <w:p w14:paraId="13791063" w14:textId="77777777" w:rsidR="00FB4BE0" w:rsidRDefault="00FB4BE0" w:rsidP="00FB4BE0">
      <w:pPr>
        <w:pStyle w:val="SubStepAlpha"/>
      </w:pPr>
      <w:r>
        <w:t>Перед применением списка доступа к интерфейсу для фильтрации трафика рекомендуется просмотреть содержимое списка доступа, чтобы убедиться, что он будет фильтровать трафик должным образом.</w:t>
      </w:r>
    </w:p>
    <w:p w14:paraId="26765EFD" w14:textId="77777777" w:rsidR="00FB4BE0" w:rsidRPr="001116F2" w:rsidRDefault="00FB4BE0" w:rsidP="00FB4BE0">
      <w:pPr>
        <w:pStyle w:val="CMD"/>
        <w:rPr>
          <w:lang w:val="en-US"/>
        </w:rPr>
      </w:pPr>
      <w:r w:rsidRPr="001116F2">
        <w:rPr>
          <w:lang w:val="en-US"/>
        </w:rPr>
        <w:t>R2#</w:t>
      </w:r>
      <w:r w:rsidRPr="001116F2">
        <w:rPr>
          <w:b/>
          <w:lang w:val="en-US"/>
        </w:rPr>
        <w:t xml:space="preserve"> show access-lists</w:t>
      </w:r>
    </w:p>
    <w:p w14:paraId="2626CC28" w14:textId="77777777" w:rsidR="00FB4BE0" w:rsidRPr="001116F2" w:rsidRDefault="00FB4BE0" w:rsidP="00FB4BE0">
      <w:pPr>
        <w:pStyle w:val="CMDOutput"/>
        <w:rPr>
          <w:lang w:val="en-US"/>
        </w:rPr>
      </w:pPr>
      <w:r w:rsidRPr="001116F2">
        <w:rPr>
          <w:lang w:val="en-US"/>
        </w:rPr>
        <w:t>Standard IP access list 1</w:t>
      </w:r>
    </w:p>
    <w:p w14:paraId="3972CF82" w14:textId="77777777" w:rsidR="00FB4BE0" w:rsidRDefault="00FB4BE0" w:rsidP="00FB4BE0">
      <w:pPr>
        <w:pStyle w:val="CMDOutput"/>
        <w:ind w:left="1440"/>
      </w:pPr>
      <w:r>
        <w:t xml:space="preserve">10 </w:t>
      </w:r>
      <w:proofErr w:type="spellStart"/>
      <w:r>
        <w:t>deny</w:t>
      </w:r>
      <w:proofErr w:type="spellEnd"/>
      <w:r>
        <w:t xml:space="preserve"> 192.168.11.0 0.0.0.255</w:t>
      </w:r>
    </w:p>
    <w:p w14:paraId="048F71D1" w14:textId="77777777" w:rsidR="00FB4BE0" w:rsidRDefault="00FB4BE0" w:rsidP="00FB4BE0">
      <w:pPr>
        <w:pStyle w:val="CMDOutput"/>
        <w:ind w:left="1440"/>
      </w:pPr>
      <w:r>
        <w:t>20 permit any</w:t>
      </w:r>
    </w:p>
    <w:p w14:paraId="0E0E0C43" w14:textId="77777777" w:rsidR="00FB4BE0" w:rsidRDefault="00FB4BE0" w:rsidP="00FB4BE0">
      <w:pPr>
        <w:pStyle w:val="SubStepAlpha"/>
      </w:pPr>
      <w:r>
        <w:lastRenderedPageBreak/>
        <w:t>Чтобы ACL-список осуществлял фильтрацию трафика, он должен быть применен на каком-либо маршрутизаторе. Примените ACL-список, разместив его для исходящего трафика интерфейса Gigabit Ethernet 0/0.  Примечание. В реальной операционной сети не рекомендуется применять непроверенный список доступа к активному интерфейсу.</w:t>
      </w:r>
    </w:p>
    <w:p w14:paraId="4BF915B2" w14:textId="77777777" w:rsidR="00FB4BE0" w:rsidRPr="001116F2" w:rsidRDefault="00FB4BE0" w:rsidP="00FB4BE0">
      <w:pPr>
        <w:pStyle w:val="CMD"/>
        <w:rPr>
          <w:lang w:val="en-US"/>
        </w:rPr>
      </w:pPr>
      <w:r w:rsidRPr="001116F2">
        <w:rPr>
          <w:lang w:val="en-US"/>
        </w:rPr>
        <w:t xml:space="preserve">R2(config)# </w:t>
      </w:r>
      <w:r w:rsidRPr="001116F2">
        <w:rPr>
          <w:b/>
          <w:lang w:val="en-US"/>
        </w:rPr>
        <w:t>interface GigabitEthernet0/0</w:t>
      </w:r>
    </w:p>
    <w:p w14:paraId="2DC21FB6" w14:textId="77777777" w:rsidR="00FB4BE0" w:rsidRPr="001116F2" w:rsidRDefault="00FB4BE0" w:rsidP="00FB4BE0">
      <w:pPr>
        <w:pStyle w:val="CMD"/>
        <w:rPr>
          <w:lang w:val="en-US"/>
        </w:rPr>
      </w:pPr>
      <w:r w:rsidRPr="001116F2">
        <w:rPr>
          <w:lang w:val="en-US"/>
        </w:rPr>
        <w:t>R2(config-</w:t>
      </w:r>
      <w:proofErr w:type="gramStart"/>
      <w:r w:rsidRPr="001116F2">
        <w:rPr>
          <w:lang w:val="en-US"/>
        </w:rPr>
        <w:t>if)#</w:t>
      </w:r>
      <w:proofErr w:type="gramEnd"/>
      <w:r w:rsidRPr="001116F2">
        <w:rPr>
          <w:b/>
          <w:lang w:val="en-US"/>
        </w:rPr>
        <w:t xml:space="preserve"> </w:t>
      </w:r>
      <w:proofErr w:type="spellStart"/>
      <w:r w:rsidRPr="001116F2">
        <w:rPr>
          <w:b/>
          <w:lang w:val="en-US"/>
        </w:rPr>
        <w:t>ip</w:t>
      </w:r>
      <w:proofErr w:type="spellEnd"/>
      <w:r w:rsidRPr="001116F2">
        <w:rPr>
          <w:b/>
          <w:lang w:val="en-US"/>
        </w:rPr>
        <w:t xml:space="preserve"> access-group 1 out</w:t>
      </w:r>
    </w:p>
    <w:p w14:paraId="0B475EFD" w14:textId="77777777" w:rsidR="00FB4BE0" w:rsidRDefault="00FB4BE0" w:rsidP="00FB4BE0">
      <w:pPr>
        <w:pStyle w:val="3"/>
      </w:pPr>
      <w:r>
        <w:t>Настройте и примените нумерованный стандартный ACL-список на маршрутизаторе R3.</w:t>
      </w:r>
    </w:p>
    <w:p w14:paraId="4C13C988" w14:textId="77777777" w:rsidR="00FB4BE0" w:rsidRDefault="00FB4BE0" w:rsidP="00FB4BE0">
      <w:pPr>
        <w:pStyle w:val="SubStepAlpha"/>
      </w:pPr>
      <w:r>
        <w:t xml:space="preserve">Создайте ACL-список под номером </w:t>
      </w:r>
      <w:r>
        <w:rPr>
          <w:b/>
        </w:rPr>
        <w:t>1</w:t>
      </w:r>
      <w:r>
        <w:t xml:space="preserve"> на маршрутизаторе </w:t>
      </w:r>
      <w:r w:rsidRPr="00C53A64">
        <w:rPr>
          <w:b/>
        </w:rPr>
        <w:t>R3</w:t>
      </w:r>
      <w:r>
        <w:t xml:space="preserve">, установив запрет доступа к сети 192.168.30.0/24 от сети узла </w:t>
      </w:r>
      <w:r>
        <w:rPr>
          <w:b/>
        </w:rPr>
        <w:t>PC1</w:t>
      </w:r>
      <w:r>
        <w:t xml:space="preserve"> (192.168.10.0/24).</w:t>
      </w:r>
    </w:p>
    <w:p w14:paraId="2E273409" w14:textId="77777777" w:rsidR="00FB4BE0" w:rsidRPr="001116F2" w:rsidRDefault="00FB4BE0" w:rsidP="00FB4BE0">
      <w:pPr>
        <w:pStyle w:val="CMD"/>
        <w:rPr>
          <w:lang w:val="en-US"/>
        </w:rPr>
      </w:pPr>
      <w:r w:rsidRPr="001116F2">
        <w:rPr>
          <w:lang w:val="en-US"/>
        </w:rPr>
        <w:t xml:space="preserve">R3(config)# </w:t>
      </w:r>
      <w:r w:rsidRPr="001116F2">
        <w:rPr>
          <w:b/>
          <w:lang w:val="en-US"/>
        </w:rPr>
        <w:t>access-list 1 deny 192.168.10.0 0.0.0.255</w:t>
      </w:r>
    </w:p>
    <w:p w14:paraId="3103F7A4" w14:textId="77777777" w:rsidR="00FB4BE0" w:rsidRDefault="00FB4BE0" w:rsidP="00FB4BE0">
      <w:pPr>
        <w:pStyle w:val="SubStepAlpha"/>
      </w:pPr>
      <w:r>
        <w:t>По умолчанию список контроля доступа отклоняет весь трафик, не соответствующий какому-либо правилу. Чтобы пропустить весь остальной трафик, создайте второе правило для списка ACL1.</w:t>
      </w:r>
    </w:p>
    <w:p w14:paraId="0040152A" w14:textId="77777777" w:rsidR="00FB4BE0" w:rsidRPr="001116F2" w:rsidRDefault="00FB4BE0" w:rsidP="00FB4BE0">
      <w:pPr>
        <w:pStyle w:val="CMD"/>
        <w:rPr>
          <w:b/>
          <w:lang w:val="en-US"/>
        </w:rPr>
      </w:pPr>
      <w:r w:rsidRPr="001116F2">
        <w:rPr>
          <w:lang w:val="en-US"/>
        </w:rPr>
        <w:t xml:space="preserve">R3(config)# </w:t>
      </w:r>
      <w:r w:rsidRPr="001116F2">
        <w:rPr>
          <w:b/>
          <w:lang w:val="en-US"/>
        </w:rPr>
        <w:t>access-list 1 permit any</w:t>
      </w:r>
    </w:p>
    <w:p w14:paraId="3578A3C8" w14:textId="77777777" w:rsidR="00FB4BE0" w:rsidRDefault="00FB4BE0" w:rsidP="00FB4BE0">
      <w:pPr>
        <w:pStyle w:val="SubStepAlpha"/>
      </w:pPr>
      <w:r>
        <w:t>Убедитесь, что список доступа настроен правильно.</w:t>
      </w:r>
    </w:p>
    <w:p w14:paraId="702FF9FC" w14:textId="77777777" w:rsidR="00FB4BE0" w:rsidRPr="001116F2" w:rsidRDefault="00FB4BE0" w:rsidP="00FB4BE0">
      <w:pPr>
        <w:pStyle w:val="CMD"/>
        <w:rPr>
          <w:lang w:val="en-US"/>
        </w:rPr>
      </w:pPr>
      <w:r w:rsidRPr="001116F2">
        <w:rPr>
          <w:lang w:val="en-US"/>
        </w:rPr>
        <w:t>R3#</w:t>
      </w:r>
      <w:r w:rsidRPr="001116F2">
        <w:rPr>
          <w:b/>
          <w:lang w:val="en-US"/>
        </w:rPr>
        <w:t xml:space="preserve"> show access-lists</w:t>
      </w:r>
    </w:p>
    <w:p w14:paraId="7B9627F6" w14:textId="77777777" w:rsidR="00FB4BE0" w:rsidRPr="001116F2" w:rsidRDefault="00FB4BE0" w:rsidP="00FB4BE0">
      <w:pPr>
        <w:pStyle w:val="CMDOutput"/>
        <w:rPr>
          <w:lang w:val="en-US"/>
        </w:rPr>
      </w:pPr>
      <w:r w:rsidRPr="001116F2">
        <w:rPr>
          <w:lang w:val="en-US"/>
        </w:rPr>
        <w:t>Standard IP access list 1</w:t>
      </w:r>
    </w:p>
    <w:p w14:paraId="4A880C77" w14:textId="77777777" w:rsidR="00FB4BE0" w:rsidRDefault="00FB4BE0" w:rsidP="00FB4BE0">
      <w:pPr>
        <w:pStyle w:val="CMDOutput"/>
        <w:ind w:firstLine="720"/>
      </w:pPr>
      <w:r>
        <w:t xml:space="preserve">10 </w:t>
      </w:r>
      <w:proofErr w:type="spellStart"/>
      <w:r>
        <w:t>deny</w:t>
      </w:r>
      <w:proofErr w:type="spellEnd"/>
      <w:r>
        <w:t xml:space="preserve"> 192.168.10.0 0.0.0.255</w:t>
      </w:r>
    </w:p>
    <w:p w14:paraId="6053140F" w14:textId="77777777" w:rsidR="00FB4BE0" w:rsidRDefault="00FB4BE0" w:rsidP="00FB4BE0">
      <w:pPr>
        <w:pStyle w:val="CMDOutput"/>
        <w:ind w:firstLine="720"/>
      </w:pPr>
      <w:r>
        <w:t>20 permit any</w:t>
      </w:r>
    </w:p>
    <w:p w14:paraId="6E3573B0" w14:textId="77777777" w:rsidR="00FB4BE0" w:rsidRDefault="00FB4BE0" w:rsidP="00FB4BE0">
      <w:pPr>
        <w:pStyle w:val="SubStepAlpha"/>
      </w:pPr>
      <w:r>
        <w:t>Примените ACL-список, разместив его для исходящего трафика интерфейса Gigabit Ethernet 0/0.</w:t>
      </w:r>
    </w:p>
    <w:p w14:paraId="13A42AE4" w14:textId="77777777" w:rsidR="00FB4BE0" w:rsidRPr="001116F2" w:rsidRDefault="00FB4BE0" w:rsidP="00FB4BE0">
      <w:pPr>
        <w:pStyle w:val="CMD"/>
        <w:rPr>
          <w:lang w:val="en-US"/>
        </w:rPr>
      </w:pPr>
      <w:r w:rsidRPr="001116F2">
        <w:rPr>
          <w:lang w:val="en-US"/>
        </w:rPr>
        <w:t xml:space="preserve">R3(config)# </w:t>
      </w:r>
      <w:r w:rsidRPr="001116F2">
        <w:rPr>
          <w:b/>
          <w:lang w:val="en-US"/>
        </w:rPr>
        <w:t>interface GigabitEthernet0/0</w:t>
      </w:r>
    </w:p>
    <w:p w14:paraId="1C0E1B5C" w14:textId="77777777" w:rsidR="00FB4BE0" w:rsidRPr="001116F2" w:rsidRDefault="00FB4BE0" w:rsidP="00FB4BE0">
      <w:pPr>
        <w:pStyle w:val="CMD"/>
        <w:rPr>
          <w:lang w:val="en-US"/>
        </w:rPr>
      </w:pPr>
      <w:r w:rsidRPr="001116F2">
        <w:rPr>
          <w:lang w:val="en-US"/>
        </w:rPr>
        <w:t>R3(config-</w:t>
      </w:r>
      <w:proofErr w:type="gramStart"/>
      <w:r w:rsidRPr="001116F2">
        <w:rPr>
          <w:lang w:val="en-US"/>
        </w:rPr>
        <w:t>if)#</w:t>
      </w:r>
      <w:proofErr w:type="gramEnd"/>
      <w:r w:rsidRPr="001116F2">
        <w:rPr>
          <w:b/>
          <w:lang w:val="en-US"/>
        </w:rPr>
        <w:t xml:space="preserve"> </w:t>
      </w:r>
      <w:proofErr w:type="spellStart"/>
      <w:r w:rsidRPr="001116F2">
        <w:rPr>
          <w:b/>
          <w:lang w:val="en-US"/>
        </w:rPr>
        <w:t>ip</w:t>
      </w:r>
      <w:proofErr w:type="spellEnd"/>
      <w:r w:rsidRPr="001116F2">
        <w:rPr>
          <w:b/>
          <w:lang w:val="en-US"/>
        </w:rPr>
        <w:t xml:space="preserve"> access-group 1 out </w:t>
      </w:r>
    </w:p>
    <w:p w14:paraId="643C6A8B" w14:textId="77777777" w:rsidR="00FB4BE0" w:rsidRDefault="00FB4BE0" w:rsidP="00FB4BE0">
      <w:pPr>
        <w:pStyle w:val="3"/>
      </w:pPr>
      <w:r>
        <w:t>Проверьте конфигурацию и работоспособность списка ACL.</w:t>
      </w:r>
    </w:p>
    <w:p w14:paraId="7CD03354" w14:textId="77777777" w:rsidR="00FB4BE0" w:rsidRDefault="00FB4BE0" w:rsidP="00FB4BE0">
      <w:pPr>
        <w:pStyle w:val="SubStepAlpha"/>
      </w:pPr>
      <w:r>
        <w:t xml:space="preserve">Введите команду </w:t>
      </w:r>
      <w:r>
        <w:rPr>
          <w:b/>
        </w:rPr>
        <w:t>show run</w:t>
      </w:r>
      <w:r>
        <w:t xml:space="preserve"> или </w:t>
      </w:r>
      <w:r>
        <w:rPr>
          <w:b/>
        </w:rPr>
        <w:t>show ip interface gigabitethernet 0/0</w:t>
      </w:r>
      <w:r>
        <w:t>, чтобы проверить размещения ACL-списков.</w:t>
      </w:r>
    </w:p>
    <w:p w14:paraId="5A4E1FBD" w14:textId="77777777" w:rsidR="00FB4BE0" w:rsidRDefault="00FB4BE0" w:rsidP="00FB4BE0">
      <w:pPr>
        <w:pStyle w:val="SubStepAlpha"/>
      </w:pPr>
      <w:r>
        <w:t>После размещения двух ACL-списков сетевой трафик фильтруется в соответствии с правилами, описанными в части 1. Для проверки реализаций ACL-списков используйте следующие тесты:</w:t>
      </w:r>
    </w:p>
    <w:p w14:paraId="02248A2E" w14:textId="77777777" w:rsidR="00FB4BE0" w:rsidRDefault="00FB4BE0" w:rsidP="00FB4BE0">
      <w:pPr>
        <w:pStyle w:val="Bulletlevel1"/>
        <w:tabs>
          <w:tab w:val="clear" w:pos="720"/>
          <w:tab w:val="num" w:pos="1440"/>
        </w:tabs>
        <w:spacing w:before="60" w:after="60" w:line="276" w:lineRule="auto"/>
        <w:ind w:left="1440"/>
      </w:pPr>
      <w:r>
        <w:t>Эхо-запрос от 192.168.10.10 к 192.168.11.10 прошел успешно.</w:t>
      </w:r>
    </w:p>
    <w:p w14:paraId="4ED5A522" w14:textId="77777777" w:rsidR="00FB4BE0" w:rsidRDefault="00FB4BE0" w:rsidP="00FB4BE0">
      <w:pPr>
        <w:pStyle w:val="Bulletlevel1"/>
        <w:tabs>
          <w:tab w:val="clear" w:pos="720"/>
          <w:tab w:val="num" w:pos="1440"/>
        </w:tabs>
        <w:spacing w:before="60" w:after="60" w:line="276" w:lineRule="auto"/>
        <w:ind w:left="1440"/>
      </w:pPr>
      <w:r>
        <w:t>Эхо-запрос от 192.168.10.10 к 192.168.20.254 прошел успешно.</w:t>
      </w:r>
    </w:p>
    <w:p w14:paraId="752CD973" w14:textId="77777777" w:rsidR="00FB4BE0" w:rsidRDefault="00FB4BE0" w:rsidP="00FB4BE0">
      <w:pPr>
        <w:pStyle w:val="Bulletlevel1"/>
        <w:tabs>
          <w:tab w:val="clear" w:pos="720"/>
          <w:tab w:val="num" w:pos="1440"/>
        </w:tabs>
        <w:spacing w:before="60" w:after="60" w:line="276" w:lineRule="auto"/>
        <w:ind w:left="1440"/>
      </w:pPr>
      <w:r>
        <w:t>Сбой эхо-запроса от 192.168.11.10 к 192.168.20.254.</w:t>
      </w:r>
    </w:p>
    <w:p w14:paraId="549F0849" w14:textId="77777777" w:rsidR="00FB4BE0" w:rsidRDefault="00FB4BE0" w:rsidP="00FB4BE0">
      <w:pPr>
        <w:pStyle w:val="Bulletlevel1"/>
        <w:tabs>
          <w:tab w:val="clear" w:pos="720"/>
          <w:tab w:val="num" w:pos="1440"/>
        </w:tabs>
        <w:spacing w:before="60" w:after="60" w:line="276" w:lineRule="auto"/>
        <w:ind w:left="1440"/>
      </w:pPr>
      <w:r>
        <w:t>Сбой эхо-запроса от 192.168.10.10 к 192.168.30.10.</w:t>
      </w:r>
    </w:p>
    <w:p w14:paraId="740DCDEE" w14:textId="77777777" w:rsidR="00FB4BE0" w:rsidRDefault="00FB4BE0" w:rsidP="00FB4BE0">
      <w:pPr>
        <w:pStyle w:val="Bulletlevel1"/>
        <w:tabs>
          <w:tab w:val="clear" w:pos="720"/>
          <w:tab w:val="num" w:pos="1440"/>
        </w:tabs>
        <w:spacing w:before="60" w:after="60" w:line="276" w:lineRule="auto"/>
        <w:ind w:left="1440"/>
      </w:pPr>
      <w:r>
        <w:t>Эхо-запрос от 192.168.11.10 к 192.168.30.10 прошел успешно.</w:t>
      </w:r>
    </w:p>
    <w:p w14:paraId="50A21580" w14:textId="77777777" w:rsidR="00FB4BE0" w:rsidRDefault="00FB4BE0" w:rsidP="00FB4BE0">
      <w:pPr>
        <w:pStyle w:val="Bulletlevel1"/>
        <w:tabs>
          <w:tab w:val="clear" w:pos="720"/>
          <w:tab w:val="num" w:pos="1440"/>
        </w:tabs>
        <w:spacing w:before="60" w:after="60" w:line="276" w:lineRule="auto"/>
        <w:ind w:left="1440"/>
      </w:pPr>
      <w:r>
        <w:t>Эхо-запрос от 192.168.30.10 к 192.168.20.254 прошел успешно.</w:t>
      </w:r>
    </w:p>
    <w:p w14:paraId="751FBB05" w14:textId="77777777" w:rsidR="00FB4BE0" w:rsidRDefault="00FB4BE0" w:rsidP="00FB4BE0">
      <w:pPr>
        <w:pStyle w:val="SubStepAlpha"/>
      </w:pPr>
      <w:r>
        <w:t xml:space="preserve">Повторите команду </w:t>
      </w:r>
      <w:r w:rsidRPr="00851619">
        <w:rPr>
          <w:b/>
        </w:rPr>
        <w:t>show access-lists</w:t>
      </w:r>
      <w:r>
        <w:t xml:space="preserve"> на маршрутизаторах </w:t>
      </w:r>
      <w:r w:rsidRPr="00851619">
        <w:rPr>
          <w:b/>
        </w:rPr>
        <w:t>R2</w:t>
      </w:r>
      <w:r>
        <w:t xml:space="preserve"> и </w:t>
      </w:r>
      <w:r w:rsidRPr="00851619">
        <w:rPr>
          <w:b/>
        </w:rPr>
        <w:t>R3</w:t>
      </w:r>
      <w:r>
        <w:t xml:space="preserve"> .  Вы должны увидеть выходные данные, указывающие количество пакетов, совпадающих с каждой строкой списка доступа.  Примечание. Количество совпадений, отображаемых для маршрутизаторов, может отличаться в зависимости от количества отправленных и полученных сообщений.</w:t>
      </w:r>
    </w:p>
    <w:p w14:paraId="5D56A1C1" w14:textId="77777777" w:rsidR="00FB4BE0" w:rsidRPr="001116F2" w:rsidRDefault="00FB4BE0" w:rsidP="00FB4BE0">
      <w:pPr>
        <w:pStyle w:val="CMD"/>
        <w:rPr>
          <w:lang w:val="en-US"/>
        </w:rPr>
      </w:pPr>
      <w:r w:rsidRPr="001116F2">
        <w:rPr>
          <w:lang w:val="en-US"/>
        </w:rPr>
        <w:t>R2#</w:t>
      </w:r>
      <w:r w:rsidRPr="001116F2">
        <w:rPr>
          <w:b/>
          <w:lang w:val="en-US"/>
        </w:rPr>
        <w:t xml:space="preserve"> show access-lists</w:t>
      </w:r>
    </w:p>
    <w:p w14:paraId="5F885B87" w14:textId="77777777" w:rsidR="00FB4BE0" w:rsidRPr="001116F2" w:rsidRDefault="00FB4BE0" w:rsidP="00FB4BE0">
      <w:pPr>
        <w:pStyle w:val="CMDOutput"/>
        <w:rPr>
          <w:lang w:val="en-US"/>
        </w:rPr>
      </w:pPr>
      <w:r w:rsidRPr="001116F2">
        <w:rPr>
          <w:lang w:val="en-US"/>
        </w:rPr>
        <w:t>Standard IP access list 1</w:t>
      </w:r>
    </w:p>
    <w:p w14:paraId="0D2C31E6" w14:textId="77777777" w:rsidR="00FB4BE0" w:rsidRPr="001116F2" w:rsidRDefault="00FB4BE0" w:rsidP="00FB4BE0">
      <w:pPr>
        <w:pStyle w:val="CMDOutput"/>
        <w:ind w:firstLine="720"/>
        <w:rPr>
          <w:lang w:val="en-US"/>
        </w:rPr>
      </w:pPr>
      <w:r w:rsidRPr="001116F2">
        <w:rPr>
          <w:lang w:val="en-US"/>
        </w:rPr>
        <w:t>10 deny 192.168.11.0 0.0.0.255 (4 match(es))</w:t>
      </w:r>
    </w:p>
    <w:p w14:paraId="7382EE96" w14:textId="77777777" w:rsidR="00FB4BE0" w:rsidRPr="001116F2" w:rsidRDefault="00FB4BE0" w:rsidP="00FB4BE0">
      <w:pPr>
        <w:pStyle w:val="CMDOutput"/>
        <w:ind w:firstLine="720"/>
        <w:rPr>
          <w:lang w:val="en-US"/>
        </w:rPr>
      </w:pPr>
      <w:r w:rsidRPr="001116F2">
        <w:rPr>
          <w:lang w:val="en-US"/>
        </w:rPr>
        <w:t>20 permit any (8 match(es))</w:t>
      </w:r>
    </w:p>
    <w:p w14:paraId="0107ECE1" w14:textId="77777777" w:rsidR="00FB4BE0" w:rsidRPr="001116F2" w:rsidRDefault="00FB4BE0" w:rsidP="00FB4BE0">
      <w:pPr>
        <w:pStyle w:val="CMDOutput"/>
        <w:ind w:left="0" w:firstLine="720"/>
        <w:rPr>
          <w:lang w:val="en-US"/>
        </w:rPr>
      </w:pPr>
    </w:p>
    <w:p w14:paraId="281714EF" w14:textId="77777777" w:rsidR="00FB4BE0" w:rsidRPr="001116F2" w:rsidRDefault="00FB4BE0" w:rsidP="00FB4BE0">
      <w:pPr>
        <w:pStyle w:val="CMD"/>
        <w:rPr>
          <w:lang w:val="en-US"/>
        </w:rPr>
      </w:pPr>
      <w:r w:rsidRPr="001116F2">
        <w:rPr>
          <w:lang w:val="en-US"/>
        </w:rPr>
        <w:lastRenderedPageBreak/>
        <w:t>R3#</w:t>
      </w:r>
      <w:r w:rsidRPr="001116F2">
        <w:rPr>
          <w:b/>
          <w:lang w:val="en-US"/>
        </w:rPr>
        <w:t xml:space="preserve"> show access-lists </w:t>
      </w:r>
    </w:p>
    <w:p w14:paraId="188ADA36" w14:textId="77777777" w:rsidR="00FB4BE0" w:rsidRPr="001116F2" w:rsidRDefault="00FB4BE0" w:rsidP="00FB4BE0">
      <w:pPr>
        <w:pStyle w:val="CMDOutput"/>
        <w:rPr>
          <w:lang w:val="en-US"/>
        </w:rPr>
      </w:pPr>
      <w:r w:rsidRPr="001116F2">
        <w:rPr>
          <w:lang w:val="en-US"/>
        </w:rPr>
        <w:t>Standard IP access list 1</w:t>
      </w:r>
    </w:p>
    <w:p w14:paraId="21E2103D" w14:textId="77777777" w:rsidR="00FB4BE0" w:rsidRPr="001116F2" w:rsidRDefault="00FB4BE0" w:rsidP="00FB4BE0">
      <w:pPr>
        <w:pStyle w:val="CMDOutput"/>
        <w:ind w:firstLine="720"/>
        <w:rPr>
          <w:lang w:val="en-US"/>
        </w:rPr>
      </w:pPr>
      <w:r w:rsidRPr="001116F2">
        <w:rPr>
          <w:lang w:val="en-US"/>
        </w:rPr>
        <w:t>10 deny 192.168.10.0 0.0.0.255 (4 match(es))</w:t>
      </w:r>
    </w:p>
    <w:p w14:paraId="7895C258" w14:textId="2CA1246C" w:rsidR="00FB4BE0" w:rsidRPr="001116F2" w:rsidRDefault="00FB4BE0" w:rsidP="00FB4BE0">
      <w:pPr>
        <w:pStyle w:val="CMDOutput"/>
        <w:ind w:firstLine="720"/>
        <w:rPr>
          <w:lang w:val="en-US"/>
        </w:rPr>
      </w:pPr>
      <w:r w:rsidRPr="001116F2">
        <w:rPr>
          <w:lang w:val="en-US"/>
        </w:rPr>
        <w:t>20 permit any (8 match(es))</w:t>
      </w:r>
    </w:p>
    <w:p w14:paraId="3CFF12A9" w14:textId="79A07345" w:rsidR="000F15D9" w:rsidRDefault="000F15D9" w:rsidP="000F15D9">
      <w:pPr>
        <w:pStyle w:val="ConfigWindow"/>
      </w:pPr>
      <w:r>
        <w:t>Закройте окно настройки.</w:t>
      </w:r>
    </w:p>
    <w:p w14:paraId="244DABC9" w14:textId="77777777" w:rsidR="00FB4BE0" w:rsidRDefault="00FB4BE0" w:rsidP="00FB4BE0">
      <w:pPr>
        <w:pStyle w:val="ConfigWindow"/>
      </w:pPr>
      <w:r>
        <w:t>Конец документа</w:t>
      </w:r>
    </w:p>
    <w:sectPr w:rsidR="00FB4BE0" w:rsidSect="009C3182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1595FB" w14:textId="77777777" w:rsidR="00661A4B" w:rsidRDefault="00661A4B" w:rsidP="00710659">
      <w:pPr>
        <w:spacing w:after="0" w:line="240" w:lineRule="auto"/>
      </w:pPr>
      <w:r>
        <w:separator/>
      </w:r>
    </w:p>
    <w:p w14:paraId="0627A763" w14:textId="77777777" w:rsidR="00661A4B" w:rsidRDefault="00661A4B"/>
  </w:endnote>
  <w:endnote w:type="continuationSeparator" w:id="0">
    <w:p w14:paraId="3F04232C" w14:textId="77777777" w:rsidR="00661A4B" w:rsidRDefault="00661A4B" w:rsidP="00710659">
      <w:pPr>
        <w:spacing w:after="0" w:line="240" w:lineRule="auto"/>
      </w:pPr>
      <w:r>
        <w:continuationSeparator/>
      </w:r>
    </w:p>
    <w:p w14:paraId="1CC61D49" w14:textId="77777777" w:rsidR="00661A4B" w:rsidRDefault="00661A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ECC53D" w14:textId="0642CE8E" w:rsidR="00926CB2" w:rsidRPr="00882B63" w:rsidRDefault="008E00D5" w:rsidP="00E859E3">
    <w:pPr>
      <w:pStyle w:val="a5"/>
      <w:rPr>
        <w:szCs w:val="16"/>
      </w:rPr>
    </w:pPr>
    <w:r>
      <w:t xml:space="preserve">© </w:t>
    </w:r>
    <w:r w:rsidRPr="00B31F19">
      <w:sym w:font="Symbol" w:char="F0E3"/>
    </w:r>
    <w:r>
      <w:t xml:space="preserve"> </w:t>
    </w:r>
    <w:sdt>
      <w:sdtPr>
        <w:alias w:val="Комментарии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1116F2">
          <w:t>2013 г.</w:t>
        </w:r>
      </w:sdtContent>
    </w:sdt>
    <w:r>
      <w:t xml:space="preserve"> - </w:t>
    </w:r>
    <w:r>
      <w:fldChar w:fldCharType="begin"/>
    </w:r>
    <w:r>
      <w:instrText xml:space="preserve"> SAVEDATE  \@ "гггг"  \* MERGEFORMAT </w:instrText>
    </w:r>
    <w:r>
      <w:fldChar w:fldCharType="separate"/>
    </w:r>
    <w:r w:rsidR="001116F2">
      <w:rPr>
        <w:noProof/>
      </w:rPr>
      <w:t>гггг</w:t>
    </w:r>
    <w:r>
      <w:fldChar w:fldCharType="end"/>
    </w:r>
    <w:r>
      <w:t xml:space="preserve"> Корпорация Cisco и/или ее дочерние компании. Все права защищены. Открытая информация Cisco </w:t>
    </w:r>
    <w:r>
      <w:tab/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szCs w:val="16"/>
      </w:rPr>
      <w:t>6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szCs w:val="16"/>
      </w:rPr>
      <w:t>6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587259" w14:textId="034F34A9" w:rsidR="00882B63" w:rsidRPr="00882B63" w:rsidRDefault="00882B63" w:rsidP="00E859E3">
    <w:pPr>
      <w:pStyle w:val="a5"/>
      <w:rPr>
        <w:szCs w:val="16"/>
      </w:rPr>
    </w:pPr>
    <w:r>
      <w:t xml:space="preserve">© </w:t>
    </w:r>
    <w:r w:rsidRPr="00B31F19">
      <w:sym w:font="Symbol" w:char="F0E3"/>
    </w:r>
    <w:r>
      <w:t xml:space="preserve"> </w:t>
    </w:r>
    <w:sdt>
      <w:sdtPr>
        <w:alias w:val="Комментарии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1116F2">
          <w:t>2013 г.</w:t>
        </w:r>
      </w:sdtContent>
    </w:sdt>
    <w:r>
      <w:t xml:space="preserve"> - </w:t>
    </w:r>
    <w:r w:rsidR="007E6402">
      <w:fldChar w:fldCharType="begin"/>
    </w:r>
    <w:r w:rsidR="007E6402">
      <w:instrText xml:space="preserve"> SAVEDATE  \@ "гггг"  \* MERGEFORMAT </w:instrText>
    </w:r>
    <w:r w:rsidR="007E6402">
      <w:fldChar w:fldCharType="separate"/>
    </w:r>
    <w:r w:rsidR="001116F2">
      <w:rPr>
        <w:noProof/>
      </w:rPr>
      <w:t>гггг</w:t>
    </w:r>
    <w:r w:rsidR="007E6402">
      <w:fldChar w:fldCharType="end"/>
    </w:r>
    <w:r>
      <w:t xml:space="preserve"> Корпорация Cisco и/или ее дочерние компании. Все права защищены. Открытая информация Cisco </w:t>
    </w:r>
    <w:r>
      <w:tab/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szCs w:val="16"/>
      </w:rPr>
      <w:t>1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szCs w:val="16"/>
      </w:rPr>
      <w:t>6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DDC5BA" w14:textId="77777777" w:rsidR="00661A4B" w:rsidRDefault="00661A4B" w:rsidP="00710659">
      <w:pPr>
        <w:spacing w:after="0" w:line="240" w:lineRule="auto"/>
      </w:pPr>
      <w:r>
        <w:separator/>
      </w:r>
    </w:p>
    <w:p w14:paraId="35F76D54" w14:textId="77777777" w:rsidR="00661A4B" w:rsidRDefault="00661A4B"/>
  </w:footnote>
  <w:footnote w:type="continuationSeparator" w:id="0">
    <w:p w14:paraId="14741F3D" w14:textId="77777777" w:rsidR="00661A4B" w:rsidRDefault="00661A4B" w:rsidP="00710659">
      <w:pPr>
        <w:spacing w:after="0" w:line="240" w:lineRule="auto"/>
      </w:pPr>
      <w:r>
        <w:continuationSeparator/>
      </w:r>
    </w:p>
    <w:p w14:paraId="45DF2008" w14:textId="77777777" w:rsidR="00661A4B" w:rsidRDefault="00661A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alias w:val="Заголовок"/>
      <w:tag w:val=""/>
      <w:id w:val="-1711953976"/>
      <w:placeholder>
        <w:docPart w:val="50020AB2CDA641FA8FD6EB7621A3FE2C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6FA289FA" w14:textId="77777777" w:rsidR="00926CB2" w:rsidRDefault="00FB4BE0" w:rsidP="008402F2">
        <w:pPr>
          <w:pStyle w:val="PageHead"/>
        </w:pPr>
        <w:r>
          <w:t>Packet Tracer. Настройка нумерованных стандартных списков контроля доступа для IPv4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D96763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7FDC3C00" wp14:editId="3EF6B905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F92A5A10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Часть 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Шаг 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Часть %1.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340C768E"/>
    <w:multiLevelType w:val="multilevel"/>
    <w:tmpl w:val="2CDC51FA"/>
    <w:lvl w:ilvl="0">
      <w:start w:val="1"/>
      <w:numFmt w:val="decimal"/>
      <w:lvlText w:val="Часть %1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Шаг %2.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о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6"/>
  </w:num>
  <w:num w:numId="2">
    <w:abstractNumId w:val="3"/>
    <w:lvlOverride w:ilvl="0">
      <w:lvl w:ilvl="0">
        <w:start w:val="1"/>
        <w:numFmt w:val="decimal"/>
        <w:pStyle w:val="1"/>
        <w:suff w:val="space"/>
        <w:lvlText w:val="Часть 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suff w:val="space"/>
        <w:lvlText w:val="Задача 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3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pStyle w:val="1"/>
        <w:suff w:val="space"/>
        <w:lvlText w:val="Часть %1.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Задача %2.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3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</w:num>
  <w:num w:numId="6">
    <w:abstractNumId w:val="0"/>
  </w:num>
  <w:num w:numId="7">
    <w:abstractNumId w:val="1"/>
  </w:num>
  <w:num w:numId="8">
    <w:abstractNumId w:val="4"/>
    <w:lvlOverride w:ilvl="0">
      <w:lvl w:ilvl="0">
        <w:start w:val="1"/>
        <w:numFmt w:val="decimal"/>
        <w:lvlText w:val="Часть %1.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  <w:lvlOverride w:ilvl="2">
      <w:lvl w:ilvl="2">
        <w:start w:val="1"/>
        <w:numFmt w:val="lowerLetter"/>
        <w:pStyle w:val="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5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C9F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0AD8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333E"/>
    <w:rsid w:val="000C5EF2"/>
    <w:rsid w:val="000C6425"/>
    <w:rsid w:val="000C6E6E"/>
    <w:rsid w:val="000C7B7D"/>
    <w:rsid w:val="000D55B4"/>
    <w:rsid w:val="000E36FF"/>
    <w:rsid w:val="000E65F0"/>
    <w:rsid w:val="000F072C"/>
    <w:rsid w:val="000F15D9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16F2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0909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0798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72E1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59FB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2B56"/>
    <w:rsid w:val="00473E34"/>
    <w:rsid w:val="00476BA9"/>
    <w:rsid w:val="00481650"/>
    <w:rsid w:val="00490807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2511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42616"/>
    <w:rsid w:val="005468C1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819D0"/>
    <w:rsid w:val="00592329"/>
    <w:rsid w:val="00593386"/>
    <w:rsid w:val="005936EE"/>
    <w:rsid w:val="00596998"/>
    <w:rsid w:val="0059790F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61A4B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A8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032D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0697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118"/>
    <w:rsid w:val="00AD04F2"/>
    <w:rsid w:val="00AD4578"/>
    <w:rsid w:val="00AD68E9"/>
    <w:rsid w:val="00AD761F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47940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3A73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5F6E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1070"/>
    <w:rsid w:val="00CD40B1"/>
    <w:rsid w:val="00CD51E0"/>
    <w:rsid w:val="00CD7F73"/>
    <w:rsid w:val="00CE26C5"/>
    <w:rsid w:val="00CE36AF"/>
    <w:rsid w:val="00CE47F3"/>
    <w:rsid w:val="00CE54DD"/>
    <w:rsid w:val="00CF0DA5"/>
    <w:rsid w:val="00CF26E3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4C9F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1DEA"/>
    <w:rsid w:val="00EC6F62"/>
    <w:rsid w:val="00ED1E06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29C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4BE0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19A6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C24191"/>
  <w15:docId w15:val="{0242619B-ECBD-44AB-A43C-477191A7E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Calibri" w:hAnsi="Arial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5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nhideWhenUsed/>
    <w:qFormat/>
    <w:rsid w:val="00FB4BE0"/>
    <w:pPr>
      <w:spacing w:before="60" w:after="60" w:line="276" w:lineRule="auto"/>
    </w:pPr>
    <w:rPr>
      <w:sz w:val="22"/>
      <w:szCs w:val="22"/>
    </w:rPr>
  </w:style>
  <w:style w:type="paragraph" w:styleId="1">
    <w:name w:val="heading 1"/>
    <w:basedOn w:val="a"/>
    <w:next w:val="BodyTextL25"/>
    <w:link w:val="10"/>
    <w:uiPriority w:val="9"/>
    <w:unhideWhenUsed/>
    <w:qFormat/>
    <w:rsid w:val="00CF26E3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2">
    <w:name w:val="heading 2"/>
    <w:basedOn w:val="a"/>
    <w:next w:val="BodyTextL25"/>
    <w:link w:val="20"/>
    <w:uiPriority w:val="9"/>
    <w:semiHidden/>
    <w:unhideWhenUsed/>
    <w:qFormat/>
    <w:rsid w:val="00CF26E3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4">
    <w:name w:val="heading 4"/>
    <w:basedOn w:val="BodyTextL25"/>
    <w:next w:val="BodyTextL25"/>
    <w:link w:val="40"/>
    <w:unhideWhenUsed/>
    <w:qFormat/>
    <w:rsid w:val="00981CCA"/>
    <w:pPr>
      <w:keepNext/>
      <w:spacing w:before="0" w:after="0"/>
      <w:ind w:left="720"/>
      <w:outlineLvl w:val="3"/>
    </w:pPr>
    <w:rPr>
      <w:rFonts w:eastAsia="Times New Roman"/>
      <w:bCs/>
      <w:color w:val="984806" w:themeColor="accent6" w:themeShade="80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7">
    <w:name w:val="heading 7"/>
    <w:basedOn w:val="a"/>
    <w:next w:val="a"/>
    <w:link w:val="70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8">
    <w:name w:val="heading 8"/>
    <w:basedOn w:val="a"/>
    <w:next w:val="a"/>
    <w:link w:val="80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9">
    <w:name w:val="heading 9"/>
    <w:basedOn w:val="a"/>
    <w:next w:val="a"/>
    <w:link w:val="90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CF26E3"/>
    <w:rPr>
      <w:b/>
      <w:bCs/>
      <w:noProof/>
      <w:sz w:val="26"/>
      <w:szCs w:val="26"/>
    </w:rPr>
  </w:style>
  <w:style w:type="character" w:customStyle="1" w:styleId="20">
    <w:name w:val="Заголовок 2 Знак"/>
    <w:link w:val="2"/>
    <w:uiPriority w:val="9"/>
    <w:semiHidden/>
    <w:rsid w:val="00CF26E3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a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a3">
    <w:name w:val="header"/>
    <w:basedOn w:val="a"/>
    <w:link w:val="a4"/>
    <w:unhideWhenUsed/>
    <w:rsid w:val="008402F2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rsid w:val="008402F2"/>
    <w:rPr>
      <w:sz w:val="22"/>
      <w:szCs w:val="22"/>
    </w:rPr>
  </w:style>
  <w:style w:type="paragraph" w:styleId="a5">
    <w:name w:val="footer"/>
    <w:basedOn w:val="a"/>
    <w:link w:val="a6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a6">
    <w:name w:val="Нижний колонтитул Знак"/>
    <w:link w:val="a5"/>
    <w:uiPriority w:val="99"/>
    <w:rsid w:val="00E859E3"/>
    <w:rPr>
      <w:sz w:val="16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a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a9">
    <w:name w:val="Table Grid"/>
    <w:basedOn w:val="a1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a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a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aa"/>
    <w:next w:val="BodyTextL25"/>
    <w:qFormat/>
    <w:rsid w:val="00F829CC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a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a"/>
    <w:link w:val="BodyTextL25Char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a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a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qFormat/>
    <w:rsid w:val="00C44DB7"/>
    <w:pPr>
      <w:spacing w:before="240" w:after="240"/>
      <w:jc w:val="center"/>
    </w:pPr>
  </w:style>
  <w:style w:type="paragraph" w:styleId="ab">
    <w:name w:val="Document Map"/>
    <w:basedOn w:val="a"/>
    <w:link w:val="ac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c">
    <w:name w:val="Схема документа Знак"/>
    <w:link w:val="ab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BE3A73"/>
    <w:rPr>
      <w:rFonts w:ascii="Arial" w:hAnsi="Arial"/>
      <w:b w:val="0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B4BE0"/>
    <w:rPr>
      <w:rFonts w:ascii="Courier New" w:hAnsi="Courier New"/>
      <w:b w:val="0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2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a2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sid w:val="00C6495E"/>
    <w:rPr>
      <w:rFonts w:ascii="Courier New" w:eastAsia="Times New Roman" w:hAnsi="Courier New" w:cs="Courier New"/>
    </w:rPr>
  </w:style>
  <w:style w:type="character" w:styleId="ad">
    <w:name w:val="annotation reference"/>
    <w:semiHidden/>
    <w:unhideWhenUsed/>
    <w:rsid w:val="000B2344"/>
    <w:rPr>
      <w:sz w:val="16"/>
      <w:szCs w:val="16"/>
    </w:rPr>
  </w:style>
  <w:style w:type="paragraph" w:styleId="ae">
    <w:name w:val="annotation text"/>
    <w:basedOn w:val="a"/>
    <w:link w:val="af"/>
    <w:semiHidden/>
    <w:unhideWhenUsed/>
    <w:rsid w:val="000B2344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semiHidden/>
    <w:rsid w:val="000B2344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0B2344"/>
    <w:rPr>
      <w:b/>
      <w:bCs/>
    </w:rPr>
  </w:style>
  <w:style w:type="character" w:customStyle="1" w:styleId="af1">
    <w:name w:val="Тема примечания Знак"/>
    <w:link w:val="af0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a2"/>
    <w:uiPriority w:val="99"/>
    <w:rsid w:val="00596998"/>
    <w:pPr>
      <w:numPr>
        <w:numId w:val="3"/>
      </w:numPr>
    </w:pPr>
  </w:style>
  <w:style w:type="character" w:customStyle="1" w:styleId="40">
    <w:name w:val="Заголовок 4 Знак"/>
    <w:basedOn w:val="a0"/>
    <w:link w:val="4"/>
    <w:rsid w:val="00981CCA"/>
    <w:rPr>
      <w:rFonts w:eastAsia="Times New Roman"/>
      <w:bCs/>
      <w:color w:val="984806" w:themeColor="accent6" w:themeShade="80"/>
      <w:szCs w:val="28"/>
    </w:rPr>
  </w:style>
  <w:style w:type="character" w:customStyle="1" w:styleId="50">
    <w:name w:val="Заголовок 5 Знак"/>
    <w:basedOn w:val="a0"/>
    <w:link w:val="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semiHidden/>
    <w:rsid w:val="00BF76BE"/>
    <w:rPr>
      <w:rFonts w:eastAsia="Times New Roman"/>
      <w:szCs w:val="24"/>
    </w:rPr>
  </w:style>
  <w:style w:type="character" w:customStyle="1" w:styleId="80">
    <w:name w:val="Заголовок 8 Знак"/>
    <w:basedOn w:val="a0"/>
    <w:link w:val="8"/>
    <w:semiHidden/>
    <w:rsid w:val="00BF76BE"/>
    <w:rPr>
      <w:rFonts w:eastAsia="Times New Roman"/>
      <w:i/>
      <w:iCs/>
      <w:szCs w:val="24"/>
    </w:rPr>
  </w:style>
  <w:style w:type="character" w:customStyle="1" w:styleId="90">
    <w:name w:val="Заголовок 9 Знак"/>
    <w:basedOn w:val="a0"/>
    <w:link w:val="9"/>
    <w:semiHidden/>
    <w:rsid w:val="00BF76BE"/>
    <w:rPr>
      <w:rFonts w:eastAsia="Times New Roman" w:cs="Arial"/>
      <w:sz w:val="22"/>
      <w:szCs w:val="22"/>
    </w:rPr>
  </w:style>
  <w:style w:type="character" w:customStyle="1" w:styleId="30">
    <w:name w:val="Заголовок 3 Знак"/>
    <w:link w:val="3"/>
    <w:rsid w:val="00D531D0"/>
    <w:rPr>
      <w:rFonts w:eastAsia="Times New Roman"/>
      <w:b/>
      <w:bCs/>
      <w:sz w:val="22"/>
      <w:szCs w:val="26"/>
    </w:rPr>
  </w:style>
  <w:style w:type="paragraph" w:styleId="af2">
    <w:name w:val="endnote text"/>
    <w:basedOn w:val="a"/>
    <w:link w:val="af3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3">
    <w:name w:val="Текст концевой сноски Знак"/>
    <w:basedOn w:val="a0"/>
    <w:link w:val="af2"/>
    <w:semiHidden/>
    <w:rsid w:val="00231DCA"/>
    <w:rPr>
      <w:rFonts w:eastAsia="Times New Roman"/>
    </w:rPr>
  </w:style>
  <w:style w:type="paragraph" w:styleId="af4">
    <w:name w:val="footnote text"/>
    <w:basedOn w:val="a"/>
    <w:link w:val="af5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5">
    <w:name w:val="Текст сноски Знак"/>
    <w:basedOn w:val="a0"/>
    <w:link w:val="af4"/>
    <w:semiHidden/>
    <w:rsid w:val="00231DCA"/>
    <w:rPr>
      <w:rFonts w:eastAsia="Times New Roman"/>
    </w:rPr>
  </w:style>
  <w:style w:type="paragraph" w:styleId="11">
    <w:name w:val="index 1"/>
    <w:basedOn w:val="a"/>
    <w:next w:val="a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21">
    <w:name w:val="index 2"/>
    <w:basedOn w:val="a"/>
    <w:next w:val="a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31">
    <w:name w:val="index 3"/>
    <w:basedOn w:val="a"/>
    <w:next w:val="a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41">
    <w:name w:val="index 4"/>
    <w:basedOn w:val="a"/>
    <w:next w:val="a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51">
    <w:name w:val="index 5"/>
    <w:basedOn w:val="a"/>
    <w:next w:val="a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61">
    <w:name w:val="index 6"/>
    <w:basedOn w:val="a"/>
    <w:next w:val="a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71">
    <w:name w:val="index 7"/>
    <w:basedOn w:val="a"/>
    <w:next w:val="a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81">
    <w:name w:val="index 8"/>
    <w:basedOn w:val="a"/>
    <w:next w:val="a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91">
    <w:name w:val="index 9"/>
    <w:basedOn w:val="a"/>
    <w:next w:val="a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af6">
    <w:name w:val="index heading"/>
    <w:basedOn w:val="a"/>
    <w:next w:val="1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af7">
    <w:name w:val="macro"/>
    <w:link w:val="af8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af8">
    <w:name w:val="Текст макроса Знак"/>
    <w:basedOn w:val="a0"/>
    <w:link w:val="af7"/>
    <w:semiHidden/>
    <w:rsid w:val="00231DCA"/>
    <w:rPr>
      <w:rFonts w:ascii="Courier New" w:eastAsia="Times New Roman" w:hAnsi="Courier New" w:cs="Courier New"/>
      <w:lang w:val="ru-RU" w:eastAsia="en-US" w:bidi="ar-SA"/>
    </w:rPr>
  </w:style>
  <w:style w:type="paragraph" w:styleId="af9">
    <w:name w:val="table of authorities"/>
    <w:basedOn w:val="a"/>
    <w:next w:val="a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afa">
    <w:name w:val="table of figures"/>
    <w:basedOn w:val="a"/>
    <w:next w:val="a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afb">
    <w:name w:val="toa heading"/>
    <w:basedOn w:val="a"/>
    <w:next w:val="a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12">
    <w:name w:val="toc 1"/>
    <w:basedOn w:val="a"/>
    <w:next w:val="a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22">
    <w:name w:val="toc 2"/>
    <w:basedOn w:val="a"/>
    <w:next w:val="a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32">
    <w:name w:val="toc 3"/>
    <w:basedOn w:val="a"/>
    <w:next w:val="a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42">
    <w:name w:val="toc 4"/>
    <w:basedOn w:val="a"/>
    <w:next w:val="a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52">
    <w:name w:val="toc 5"/>
    <w:basedOn w:val="a"/>
    <w:next w:val="a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62">
    <w:name w:val="toc 6"/>
    <w:basedOn w:val="a"/>
    <w:next w:val="a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72">
    <w:name w:val="toc 7"/>
    <w:basedOn w:val="a"/>
    <w:next w:val="a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82">
    <w:name w:val="toc 8"/>
    <w:basedOn w:val="a"/>
    <w:next w:val="a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92">
    <w:name w:val="toc 9"/>
    <w:basedOn w:val="a"/>
    <w:next w:val="a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aa">
    <w:name w:val="Body Text"/>
    <w:basedOn w:val="a"/>
    <w:link w:val="afc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afc">
    <w:name w:val="Основной текст Знак"/>
    <w:link w:val="aa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aa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a0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afc"/>
    <w:link w:val="BodyTextBold"/>
    <w:rsid w:val="00C73E03"/>
    <w:rPr>
      <w:rFonts w:eastAsia="Times New Roman" w:cs="Arial"/>
      <w:b/>
      <w:szCs w:val="24"/>
    </w:rPr>
  </w:style>
  <w:style w:type="paragraph" w:styleId="afd">
    <w:name w:val="Title"/>
    <w:basedOn w:val="a"/>
    <w:next w:val="BodyTextL25"/>
    <w:link w:val="afe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afe">
    <w:name w:val="Заголовок Знак"/>
    <w:basedOn w:val="a0"/>
    <w:link w:val="afd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a1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aff">
    <w:name w:val="Placeholder Text"/>
    <w:basedOn w:val="a0"/>
    <w:uiPriority w:val="99"/>
    <w:semiHidden/>
    <w:rsid w:val="00FA154B"/>
    <w:rPr>
      <w:color w:val="808080"/>
    </w:rPr>
  </w:style>
  <w:style w:type="paragraph" w:customStyle="1" w:styleId="CMDRed">
    <w:name w:val="CMD Red"/>
    <w:basedOn w:val="CMD"/>
    <w:link w:val="CMDRedChar"/>
    <w:qFormat/>
    <w:rsid w:val="00490807"/>
    <w:rPr>
      <w:color w:val="EE0000"/>
    </w:rPr>
  </w:style>
  <w:style w:type="character" w:customStyle="1" w:styleId="CMDRedChar">
    <w:name w:val="CMD Red Char"/>
    <w:basedOn w:val="CMDChar"/>
    <w:link w:val="CMDRed"/>
    <w:rsid w:val="00490807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490807"/>
    <w:rPr>
      <w:color w:val="EE0000"/>
    </w:rPr>
  </w:style>
  <w:style w:type="character" w:customStyle="1" w:styleId="BodyTextL25Char">
    <w:name w:val="Body Text L25 Char"/>
    <w:basedOn w:val="a0"/>
    <w:link w:val="BodyTextL25"/>
    <w:rsid w:val="00490807"/>
    <w:rPr>
      <w:szCs w:val="22"/>
    </w:rPr>
  </w:style>
  <w:style w:type="character" w:customStyle="1" w:styleId="CMDOutputChar">
    <w:name w:val="CMD Output Char"/>
    <w:basedOn w:val="BodyTextL25Char"/>
    <w:link w:val="CMDOutput"/>
    <w:rsid w:val="00490807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490807"/>
    <w:rPr>
      <w:rFonts w:ascii="Courier New" w:hAnsi="Courier New"/>
      <w:color w:val="EE0000"/>
      <w:sz w:val="18"/>
      <w:szCs w:val="22"/>
    </w:rPr>
  </w:style>
  <w:style w:type="paragraph" w:customStyle="1" w:styleId="LabTitle">
    <w:name w:val="Lab Title"/>
    <w:basedOn w:val="a"/>
    <w:autoRedefine/>
    <w:qFormat/>
    <w:rsid w:val="00FB4BE0"/>
    <w:rPr>
      <w:b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17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customXml" Target="../customXml/item2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0020AB2CDA641FA8FD6EB7621A3FE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315E70-0AD6-4A86-814B-F9B3671DCDA8}"/>
      </w:docPartPr>
      <w:docPartBody>
        <w:p w:rsidR="00BB132E" w:rsidRDefault="00831142">
          <w:pPr>
            <w:pStyle w:val="50020AB2CDA641FA8FD6EB7621A3FE2C"/>
          </w:pPr>
          <w:r>
            <w:rPr>
              <w:rStyle w:val="a3"/>
              <w:lang w:val="ru-RU"/>
            </w:rPr>
            <w:t>[Заголовок]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142"/>
    <w:rsid w:val="005D779E"/>
    <w:rsid w:val="007C39A5"/>
    <w:rsid w:val="00831142"/>
    <w:rsid w:val="008B3677"/>
    <w:rsid w:val="00BB132E"/>
    <w:rsid w:val="00C56814"/>
    <w:rsid w:val="00E47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50020AB2CDA641FA8FD6EB7621A3FE2C">
    <w:name w:val="50020AB2CDA641FA8FD6EB7621A3FE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B69699A13D0B4CA63681947F1FC185" ma:contentTypeVersion="12" ma:contentTypeDescription="Create a new document." ma:contentTypeScope="" ma:versionID="44a33b3fa0fc9739ca4f05d0928e20b6">
  <xsd:schema xmlns:xsd="http://www.w3.org/2001/XMLSchema" xmlns:xs="http://www.w3.org/2001/XMLSchema" xmlns:p="http://schemas.microsoft.com/office/2006/metadata/properties" xmlns:ns2="a1b72a2d-8f26-495f-9733-d5e7c550b09e" xmlns:ns3="e0f1ff1f-598f-4411-a12b-3a6e862f7ceb" targetNamespace="http://schemas.microsoft.com/office/2006/metadata/properties" ma:root="true" ma:fieldsID="f69614da705ea6ca72d91d2af4f1fe0e" ns2:_="" ns3:_="">
    <xsd:import namespace="a1b72a2d-8f26-495f-9733-d5e7c550b09e"/>
    <xsd:import namespace="e0f1ff1f-598f-4411-a12b-3a6e862f7c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b72a2d-8f26-495f-9733-d5e7c550b0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f1ff1f-598f-4411-a12b-3a6e862f7ce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08B7FDE-15BF-4313-AA39-5DC7E29BB85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B4A85BE-9A11-4216-8ECD-E19EA51806E9}"/>
</file>

<file path=customXml/itemProps3.xml><?xml version="1.0" encoding="utf-8"?>
<ds:datastoreItem xmlns:ds="http://schemas.openxmlformats.org/officeDocument/2006/customXml" ds:itemID="{85F49AE3-F21C-4C9D-8EA4-F3FCB9D91974}"/>
</file>

<file path=customXml/itemProps4.xml><?xml version="1.0" encoding="utf-8"?>
<ds:datastoreItem xmlns:ds="http://schemas.openxmlformats.org/officeDocument/2006/customXml" ds:itemID="{F756E565-991E-4AB3-920C-72C278DB0ECE}"/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4</TotalTime>
  <Pages>4</Pages>
  <Words>952</Words>
  <Characters>5427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Configure Numbered Standard IPv4 ACLs</vt:lpstr>
    </vt:vector>
  </TitlesOfParts>
  <Company>Cisco Systems, Inc.</Company>
  <LinksUpToDate>false</LinksUpToDate>
  <CharactersWithSpaces>6367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Tracer. Настройка нумерованных стандартных списков контроля доступа для IPv4</dc:title>
  <dc:creator>SP</dc:creator>
  <dc:description>2013 г.</dc:description>
  <cp:lastModifiedBy>Антон Носков</cp:lastModifiedBy>
  <cp:revision>9</cp:revision>
  <cp:lastPrinted>2019-11-18T15:23:00Z</cp:lastPrinted>
  <dcterms:created xsi:type="dcterms:W3CDTF">2019-11-18T15:23:00Z</dcterms:created>
  <dcterms:modified xsi:type="dcterms:W3CDTF">2020-08-23T19:02:00Z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0x01010060B69699A13D0B4CA63681947F1FC185</vt:lpwstr>
  </property>
</Properties>
</file>