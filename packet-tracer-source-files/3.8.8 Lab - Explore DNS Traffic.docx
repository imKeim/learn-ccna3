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8D022" w14:textId="47504186" w:rsidR="00D778DF" w:rsidRPr="007A5137" w:rsidRDefault="00D068BC" w:rsidP="007A5137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B399B582587841AA86FFCFD86B9311B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00242">
            <w:t>Лабораторная работа. Исследование трафика DNS</w:t>
          </w:r>
        </w:sdtContent>
      </w:sdt>
      <w:r w:rsidR="00200242">
        <w:rPr>
          <w:rStyle w:val="LabTitleInstVersred"/>
        </w:rPr>
        <w:t xml:space="preserve"> </w:t>
      </w:r>
      <w:r w:rsidR="007A5137" w:rsidRPr="007A5137">
        <w:rPr>
          <w:rStyle w:val="LabTitleInstVersred"/>
        </w:rPr>
        <w:t xml:space="preserve"> </w:t>
      </w:r>
    </w:p>
    <w:p w14:paraId="45859705" w14:textId="77777777" w:rsidR="00535A4E" w:rsidRDefault="00535A4E" w:rsidP="00535A4E">
      <w:pPr>
        <w:pStyle w:val="1"/>
      </w:pPr>
      <w:r>
        <w:t>Задачи</w:t>
      </w:r>
    </w:p>
    <w:p w14:paraId="30FF7F99" w14:textId="77777777" w:rsidR="00535A4E" w:rsidRDefault="00535A4E" w:rsidP="00535A4E">
      <w:pPr>
        <w:pStyle w:val="BodyTextL25Bold"/>
      </w:pPr>
      <w:r>
        <w:t>Часть 1. Перехват трафика DNS</w:t>
      </w:r>
    </w:p>
    <w:p w14:paraId="54CECFD2" w14:textId="77777777" w:rsidR="00535A4E" w:rsidRDefault="00535A4E" w:rsidP="00535A4E">
      <w:pPr>
        <w:pStyle w:val="BodyTextL25Bold"/>
      </w:pPr>
      <w:r>
        <w:t>Часть 2. Изучение трафика DNS-запроса</w:t>
      </w:r>
    </w:p>
    <w:p w14:paraId="1D0790D2" w14:textId="77777777" w:rsidR="00535A4E" w:rsidRDefault="00535A4E" w:rsidP="00535A4E">
      <w:pPr>
        <w:pStyle w:val="BodyTextL25Bold"/>
      </w:pPr>
      <w:r>
        <w:t>Часть 3. Изучение трафика DNS-ответа</w:t>
      </w:r>
    </w:p>
    <w:p w14:paraId="464B807C" w14:textId="77777777" w:rsidR="00535A4E" w:rsidRDefault="00535A4E" w:rsidP="00535A4E">
      <w:pPr>
        <w:pStyle w:val="1"/>
      </w:pPr>
      <w:r>
        <w:t>Общие сведения и сценарий</w:t>
      </w:r>
    </w:p>
    <w:p w14:paraId="598CF7BA" w14:textId="77777777" w:rsidR="00535A4E" w:rsidRDefault="00535A4E" w:rsidP="00535A4E">
      <w:pPr>
        <w:pStyle w:val="BodyTextL25"/>
      </w:pPr>
      <w:r>
        <w:t>Wireshark — средство перехвата и анализа пакетов с открытым исходным кодом. Wireshark дает подробную информацию о стеке сетевых протоколов. Wireshark позволяет фильтровать трафик для поиска и устранения неполадок сети, изучения проблем безопасности и анализа сетевых протоколов. Wireshark позволяет просматривать сведения о пакетах, поэтому злоумышленник может использовать программу как разведывательное средство.</w:t>
      </w:r>
    </w:p>
    <w:p w14:paraId="10087CE1" w14:textId="77777777" w:rsidR="00535A4E" w:rsidRDefault="00535A4E" w:rsidP="00535A4E">
      <w:pPr>
        <w:pStyle w:val="BodyTextL25"/>
        <w:rPr>
          <w:rFonts w:eastAsia="SimSun"/>
        </w:rPr>
      </w:pPr>
      <w:r>
        <w:t>В этой лабораторной работе вы установите программу Wireshark в системе Windows для фильтрации пакетов DNS и просмотра информации как о пакетах запросов, так и ответов DNS.</w:t>
      </w:r>
    </w:p>
    <w:p w14:paraId="30AB8334" w14:textId="77777777" w:rsidR="00535A4E" w:rsidRDefault="00535A4E" w:rsidP="00535A4E">
      <w:pPr>
        <w:pStyle w:val="1"/>
        <w:rPr>
          <w:rFonts w:eastAsia="Times New Roman"/>
        </w:rPr>
      </w:pPr>
      <w:r>
        <w:t>Необходимые ресурсы</w:t>
      </w:r>
    </w:p>
    <w:p w14:paraId="3ED535F6" w14:textId="77777777" w:rsidR="00535A4E" w:rsidRDefault="00535A4E" w:rsidP="00535A4E">
      <w:pPr>
        <w:pStyle w:val="Bulletlevel1"/>
        <w:numPr>
          <w:ilvl w:val="0"/>
          <w:numId w:val="13"/>
        </w:numPr>
        <w:spacing w:before="60" w:after="60" w:line="276" w:lineRule="auto"/>
      </w:pPr>
      <w:r>
        <w:t>1 ПК с Windows, доступом в Интернет и установленной программой Wireshark</w:t>
      </w:r>
    </w:p>
    <w:p w14:paraId="1483F091" w14:textId="78730BC3" w:rsidR="00535A4E" w:rsidRPr="007A5137" w:rsidRDefault="007A5137" w:rsidP="00535A4E">
      <w:pPr>
        <w:pStyle w:val="InstNoteRedL25"/>
        <w:rPr>
          <w:lang w:val="en-US"/>
        </w:rPr>
      </w:pPr>
      <w:r>
        <w:rPr>
          <w:b/>
          <w:lang w:val="en-US"/>
        </w:rPr>
        <w:t xml:space="preserve"> </w:t>
      </w:r>
    </w:p>
    <w:p w14:paraId="24B0A81E" w14:textId="77777777" w:rsidR="00535A4E" w:rsidRDefault="00535A4E" w:rsidP="00535A4E">
      <w:pPr>
        <w:pStyle w:val="1"/>
      </w:pPr>
      <w:r>
        <w:t>Инструкции</w:t>
      </w:r>
    </w:p>
    <w:p w14:paraId="282E5EA4" w14:textId="77777777" w:rsidR="00535A4E" w:rsidRDefault="00535A4E" w:rsidP="00BE54B5">
      <w:pPr>
        <w:pStyle w:val="2"/>
      </w:pPr>
      <w:r>
        <w:t>Перехват трафика DNS</w:t>
      </w:r>
    </w:p>
    <w:p w14:paraId="15F187F5" w14:textId="77777777" w:rsidR="00535A4E" w:rsidRDefault="00535A4E" w:rsidP="001F7294">
      <w:pPr>
        <w:pStyle w:val="SubStepAlpha"/>
        <w:keepNext/>
      </w:pPr>
      <w:r>
        <w:t xml:space="preserve">Откройте </w:t>
      </w:r>
      <w:r>
        <w:rPr>
          <w:b/>
        </w:rPr>
        <w:t>Wireshark</w:t>
      </w:r>
      <w:r>
        <w:t xml:space="preserve"> и начните захват данных программой Wireshark, дважды щелкнув по сетевому интерфейсу с трафиком.</w:t>
      </w:r>
    </w:p>
    <w:p w14:paraId="6DF97554" w14:textId="77777777" w:rsidR="00BC3043" w:rsidRDefault="00BC3043" w:rsidP="001F7294">
      <w:pPr>
        <w:pStyle w:val="Visual"/>
      </w:pPr>
      <w:r>
        <w:rPr>
          <w:noProof/>
          <w:lang w:eastAsia="ru-RU"/>
        </w:rPr>
        <w:drawing>
          <wp:inline distT="0" distB="0" distL="0" distR="0" wp14:anchorId="435F9B83" wp14:editId="45DDCF86">
            <wp:extent cx="3866944" cy="2645141"/>
            <wp:effectExtent l="0" t="0" r="635" b="3175"/>
            <wp:docPr id="15" name="Picture 15" descr="This is an image of the initial screen for Wireshark. The initial screen for Wireshark lists the interfaces and the traffic associated with the listed interfac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497" cy="26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019E" w14:textId="77777777" w:rsidR="002A5E41" w:rsidRDefault="00BC3043" w:rsidP="002A5E41">
      <w:pPr>
        <w:pStyle w:val="SubStepAlpha"/>
      </w:pPr>
      <w:r>
        <w:t xml:space="preserve">В командной строке введите </w:t>
      </w:r>
      <w:r>
        <w:rPr>
          <w:b/>
        </w:rPr>
        <w:t>ipconfig /flushdns</w:t>
      </w:r>
      <w:r>
        <w:t xml:space="preserve"> и нажмите Enter (Ввод), чтобы очистить кеш DNS.</w:t>
      </w:r>
    </w:p>
    <w:p w14:paraId="719CFE98" w14:textId="77777777" w:rsidR="007B29C0" w:rsidRPr="007A5137" w:rsidRDefault="007B29C0" w:rsidP="007B29C0">
      <w:pPr>
        <w:pStyle w:val="CMD"/>
        <w:rPr>
          <w:lang w:val="en-US"/>
        </w:rPr>
      </w:pPr>
      <w:r w:rsidRPr="007A5137">
        <w:rPr>
          <w:lang w:val="en-US"/>
        </w:rPr>
        <w:lastRenderedPageBreak/>
        <w:t xml:space="preserve">C:\Users\Student&gt; </w:t>
      </w:r>
      <w:r w:rsidRPr="007A5137">
        <w:rPr>
          <w:b/>
          <w:lang w:val="en-US"/>
        </w:rPr>
        <w:t>ipconfig /</w:t>
      </w:r>
      <w:proofErr w:type="spellStart"/>
      <w:r w:rsidRPr="007A5137">
        <w:rPr>
          <w:b/>
          <w:lang w:val="en-US"/>
        </w:rPr>
        <w:t>flushdns</w:t>
      </w:r>
      <w:proofErr w:type="spellEnd"/>
      <w:r w:rsidRPr="007A5137">
        <w:rPr>
          <w:lang w:val="en-US"/>
        </w:rPr>
        <w:t xml:space="preserve"> </w:t>
      </w:r>
    </w:p>
    <w:p w14:paraId="2EE00661" w14:textId="77777777" w:rsidR="007B29C0" w:rsidRPr="007A5137" w:rsidRDefault="007B29C0" w:rsidP="007B29C0">
      <w:pPr>
        <w:pStyle w:val="CMD"/>
        <w:rPr>
          <w:lang w:val="en-US"/>
        </w:rPr>
      </w:pPr>
    </w:p>
    <w:p w14:paraId="63618623" w14:textId="77777777" w:rsidR="007B29C0" w:rsidRPr="007A5137" w:rsidRDefault="007B29C0" w:rsidP="007B29C0">
      <w:pPr>
        <w:pStyle w:val="CMD"/>
        <w:rPr>
          <w:lang w:val="en-US"/>
        </w:rPr>
      </w:pPr>
      <w:r>
        <w:t>Настройка</w:t>
      </w:r>
      <w:r w:rsidRPr="007A5137">
        <w:rPr>
          <w:lang w:val="en-US"/>
        </w:rPr>
        <w:t xml:space="preserve"> IP </w:t>
      </w:r>
      <w:r>
        <w:t>для</w:t>
      </w:r>
      <w:r w:rsidRPr="007A5137">
        <w:rPr>
          <w:lang w:val="en-US"/>
        </w:rPr>
        <w:t xml:space="preserve"> Windows</w:t>
      </w:r>
    </w:p>
    <w:p w14:paraId="2F63D0D2" w14:textId="77777777" w:rsidR="007B29C0" w:rsidRPr="007A5137" w:rsidRDefault="007B29C0" w:rsidP="007B29C0">
      <w:pPr>
        <w:pStyle w:val="CMD"/>
        <w:rPr>
          <w:lang w:val="en-US"/>
        </w:rPr>
      </w:pPr>
    </w:p>
    <w:p w14:paraId="234ED58B" w14:textId="77777777" w:rsidR="007B29C0" w:rsidRDefault="007B29C0" w:rsidP="007B29C0">
      <w:pPr>
        <w:pStyle w:val="CMD"/>
      </w:pPr>
      <w:r>
        <w:t>Успешно сброшен кэш DNS клиента.</w:t>
      </w:r>
    </w:p>
    <w:p w14:paraId="2262F364" w14:textId="77777777" w:rsidR="00535A4E" w:rsidRDefault="00BC3043" w:rsidP="00BC3043">
      <w:pPr>
        <w:pStyle w:val="SubStepAlpha"/>
      </w:pPr>
      <w:r>
        <w:t xml:space="preserve">Введите </w:t>
      </w:r>
      <w:r w:rsidR="00535A4E">
        <w:rPr>
          <w:b/>
        </w:rPr>
        <w:t>nslookup</w:t>
      </w:r>
      <w:r>
        <w:t xml:space="preserve"> в ответ на приглашение войти в интерактивный режим.</w:t>
      </w:r>
    </w:p>
    <w:p w14:paraId="491FF827" w14:textId="77777777" w:rsidR="002939E5" w:rsidRDefault="00535A4E" w:rsidP="00BC3043">
      <w:pPr>
        <w:pStyle w:val="SubStepAlpha"/>
      </w:pPr>
      <w:r>
        <w:t xml:space="preserve">Введите доменное имя веб-сайта. В данном примере используется доменное имя </w:t>
      </w:r>
      <w:hyperlink r:id="rId9" w:history="1">
        <w:r>
          <w:rPr>
            <w:rStyle w:val="aff0"/>
          </w:rPr>
          <w:t>www.cisco.com</w:t>
        </w:r>
      </w:hyperlink>
      <w:r>
        <w:t xml:space="preserve">. В командной строке введите </w:t>
      </w:r>
      <w:r w:rsidR="002939E5" w:rsidRPr="002939E5">
        <w:rPr>
          <w:b/>
        </w:rPr>
        <w:t>www.cisco.com</w:t>
      </w:r>
      <w:r>
        <w:t>.</w:t>
      </w:r>
    </w:p>
    <w:p w14:paraId="6A7FCC2D" w14:textId="77777777" w:rsidR="00180D03" w:rsidRPr="00180D03" w:rsidRDefault="00180D03" w:rsidP="00180D03">
      <w:pPr>
        <w:pStyle w:val="CMD"/>
      </w:pPr>
      <w:r>
        <w:t>C:\Users\Student&gt;</w:t>
      </w:r>
      <w:r w:rsidRPr="00180D03">
        <w:rPr>
          <w:b/>
        </w:rPr>
        <w:t xml:space="preserve"> nslookup</w:t>
      </w:r>
      <w:r>
        <w:t xml:space="preserve"> </w:t>
      </w:r>
    </w:p>
    <w:p w14:paraId="43C8DCA6" w14:textId="77777777" w:rsidR="00180D03" w:rsidRPr="00180D03" w:rsidRDefault="00180D03" w:rsidP="00180D03">
      <w:pPr>
        <w:pStyle w:val="CMDOutput"/>
      </w:pPr>
      <w:r>
        <w:t>Сервер по умолчанию: неизвестно</w:t>
      </w:r>
    </w:p>
    <w:p w14:paraId="0BC5A147" w14:textId="77777777" w:rsidR="00180D03" w:rsidRPr="00180D03" w:rsidRDefault="00180D03" w:rsidP="00180D03">
      <w:pPr>
        <w:pStyle w:val="CMDOutput"/>
      </w:pPr>
      <w:r>
        <w:t xml:space="preserve">Address: 68.105.28.16 </w:t>
      </w:r>
    </w:p>
    <w:p w14:paraId="37C8D385" w14:textId="77777777" w:rsidR="00180D03" w:rsidRPr="00180D03" w:rsidRDefault="00180D03" w:rsidP="00180D03">
      <w:pPr>
        <w:pStyle w:val="CMDOutput"/>
      </w:pPr>
    </w:p>
    <w:p w14:paraId="2E676E08" w14:textId="77777777" w:rsidR="00180D03" w:rsidRPr="00180D03" w:rsidRDefault="00180D03" w:rsidP="00180D03">
      <w:pPr>
        <w:pStyle w:val="CMD"/>
      </w:pPr>
      <w:r>
        <w:t>&gt;</w:t>
      </w:r>
      <w:r w:rsidRPr="00180D03">
        <w:rPr>
          <w:b/>
        </w:rPr>
        <w:t>www.cisco.com</w:t>
      </w:r>
    </w:p>
    <w:p w14:paraId="50F50524" w14:textId="77777777" w:rsidR="00180D03" w:rsidRPr="00180D03" w:rsidRDefault="00180D03" w:rsidP="00180D03">
      <w:pPr>
        <w:pStyle w:val="CMDOutput"/>
      </w:pPr>
      <w:r>
        <w:t>Сервер: неизвестно</w:t>
      </w:r>
    </w:p>
    <w:p w14:paraId="62D326EB" w14:textId="77777777" w:rsidR="00180D03" w:rsidRPr="00180D03" w:rsidRDefault="00180D03" w:rsidP="00180D03">
      <w:pPr>
        <w:pStyle w:val="CMDOutput"/>
      </w:pPr>
      <w:r>
        <w:t>Address: 68.105.28.16</w:t>
      </w:r>
    </w:p>
    <w:p w14:paraId="5988F457" w14:textId="77777777" w:rsidR="00180D03" w:rsidRPr="00180D03" w:rsidRDefault="00180D03" w:rsidP="00180D03">
      <w:pPr>
        <w:pStyle w:val="CMDOutput"/>
      </w:pPr>
    </w:p>
    <w:p w14:paraId="761287D1" w14:textId="77777777" w:rsidR="00180D03" w:rsidRPr="00180D03" w:rsidRDefault="00180D03" w:rsidP="00180D03">
      <w:pPr>
        <w:pStyle w:val="CMDOutput"/>
      </w:pPr>
      <w:r>
        <w:t>Не заслуживающий доверия ответ:</w:t>
      </w:r>
    </w:p>
    <w:p w14:paraId="3FF15171" w14:textId="77777777" w:rsidR="00180D03" w:rsidRPr="00180D03" w:rsidRDefault="00180D03" w:rsidP="00180D03">
      <w:pPr>
        <w:pStyle w:val="CMDOutput"/>
      </w:pPr>
      <w:r>
        <w:t xml:space="preserve">Name: e2867.dsca.akamaiedge.net </w:t>
      </w:r>
    </w:p>
    <w:p w14:paraId="27CE20E9" w14:textId="77777777" w:rsidR="00180D03" w:rsidRPr="00180D03" w:rsidRDefault="00180D03" w:rsidP="00180D03">
      <w:pPr>
        <w:pStyle w:val="CMDOutput"/>
      </w:pPr>
      <w:r>
        <w:t xml:space="preserve">Addresses: 2001:578:28:68d::b33 </w:t>
      </w:r>
    </w:p>
    <w:p w14:paraId="29D161B6" w14:textId="77777777" w:rsidR="00180D03" w:rsidRPr="00180D03" w:rsidRDefault="00180D03" w:rsidP="00180D03">
      <w:pPr>
        <w:pStyle w:val="CMDOutput"/>
      </w:pPr>
      <w:r>
        <w:t xml:space="preserve">          2001:578:28:685::b33 </w:t>
      </w:r>
    </w:p>
    <w:p w14:paraId="609E5F81" w14:textId="77777777" w:rsidR="00180D03" w:rsidRPr="00180D03" w:rsidRDefault="00180D03" w:rsidP="00180D03">
      <w:pPr>
        <w:pStyle w:val="CMDOutput"/>
      </w:pPr>
      <w:r>
        <w:t xml:space="preserve">          96.7.79.147 </w:t>
      </w:r>
    </w:p>
    <w:p w14:paraId="36C2B048" w14:textId="77777777" w:rsidR="00180D03" w:rsidRPr="00180D03" w:rsidRDefault="00180D03" w:rsidP="00180D03">
      <w:pPr>
        <w:pStyle w:val="CMDOutput"/>
      </w:pPr>
      <w:r>
        <w:t>Псевдонимы: www.cisco.com</w:t>
      </w:r>
    </w:p>
    <w:p w14:paraId="65F17A85" w14:textId="77777777" w:rsidR="00180D03" w:rsidRPr="00180D03" w:rsidRDefault="00180D03" w:rsidP="00180D03">
      <w:pPr>
        <w:pStyle w:val="CMDOutput"/>
      </w:pPr>
      <w:r>
        <w:t xml:space="preserve">          www.cisco.com.akadns.net</w:t>
      </w:r>
    </w:p>
    <w:p w14:paraId="7BF61B47" w14:textId="77777777" w:rsidR="00180D03" w:rsidRPr="00180D03" w:rsidRDefault="00180D03" w:rsidP="00180D03">
      <w:pPr>
        <w:pStyle w:val="CMDOutput"/>
      </w:pPr>
      <w:r>
        <w:t xml:space="preserve">          wwwds.cisco.com.edgekey.net</w:t>
      </w:r>
    </w:p>
    <w:p w14:paraId="2B816044" w14:textId="77777777" w:rsidR="00180D03" w:rsidRPr="00180D03" w:rsidRDefault="00180D03" w:rsidP="00180D03">
      <w:pPr>
        <w:pStyle w:val="CMDOutput"/>
        <w:rPr>
          <w:rFonts w:ascii="Arial" w:hAnsi="Arial"/>
        </w:rPr>
      </w:pPr>
      <w:r>
        <w:t xml:space="preserve">          wwwds.cisco.com.edgekey.net.globalredir.akadns.net</w:t>
      </w:r>
    </w:p>
    <w:p w14:paraId="1D56D2B8" w14:textId="77777777" w:rsidR="00535A4E" w:rsidRDefault="00BC3043" w:rsidP="00180D03">
      <w:pPr>
        <w:pStyle w:val="SubStepAlpha"/>
      </w:pPr>
      <w:r>
        <w:t xml:space="preserve">После завершения введите </w:t>
      </w:r>
      <w:r w:rsidR="00535A4E">
        <w:rPr>
          <w:b/>
        </w:rPr>
        <w:t xml:space="preserve"> exit</w:t>
      </w:r>
      <w:r>
        <w:t>, чтобы выйти из интерактивного режима nslookup. Закройте командную строку.</w:t>
      </w:r>
    </w:p>
    <w:p w14:paraId="4378C9C8" w14:textId="77777777" w:rsidR="00535A4E" w:rsidRDefault="00535A4E" w:rsidP="00BC3043">
      <w:pPr>
        <w:pStyle w:val="SubStepAlpha"/>
      </w:pPr>
      <w:r>
        <w:t xml:space="preserve">Щелкните </w:t>
      </w:r>
      <w:r>
        <w:rPr>
          <w:b/>
        </w:rPr>
        <w:t>Stop capturing packets</w:t>
      </w:r>
      <w:r>
        <w:t xml:space="preserve"> (Остановить перехват пакетов), чтобы остановить захват данных программой Wireshark.</w:t>
      </w:r>
    </w:p>
    <w:p w14:paraId="0BE1C7D7" w14:textId="77777777" w:rsidR="00535A4E" w:rsidRDefault="00535A4E" w:rsidP="00BE54B5">
      <w:pPr>
        <w:pStyle w:val="2"/>
      </w:pPr>
      <w:r>
        <w:t>Изучение трафика DNS-запроса</w:t>
      </w:r>
    </w:p>
    <w:p w14:paraId="6FBC2FD6" w14:textId="77777777" w:rsidR="00535A4E" w:rsidRDefault="00535A4E" w:rsidP="003C7A3F">
      <w:pPr>
        <w:pStyle w:val="SubStepAlpha"/>
      </w:pPr>
      <w:r>
        <w:t xml:space="preserve">Наблюдайте за трафиком, захваченным в области списка пакетов Wireshark. Введите </w:t>
      </w:r>
      <w:r>
        <w:rPr>
          <w:b/>
        </w:rPr>
        <w:t>udp.port == 53</w:t>
      </w:r>
      <w:r>
        <w:t xml:space="preserve"> в поле фильтра и нажмите стрелку (или кнопку Enter) для показа только пакетов DNS.</w:t>
      </w:r>
    </w:p>
    <w:p w14:paraId="21840F71" w14:textId="77777777" w:rsidR="00535A4E" w:rsidRDefault="00535A4E" w:rsidP="003C7A3F">
      <w:pPr>
        <w:pStyle w:val="SubStepAlpha"/>
      </w:pPr>
      <w:r>
        <w:t xml:space="preserve">Выберите пакет DNS с маркировкой </w:t>
      </w:r>
      <w:r>
        <w:rPr>
          <w:b/>
        </w:rPr>
        <w:t xml:space="preserve">Standard query 0x0002 A www.cisco.co </w:t>
      </w:r>
      <w:r>
        <w:t xml:space="preserve"> (Стандартный запрос 0x0002 A www.cisco.com).</w:t>
      </w:r>
    </w:p>
    <w:p w14:paraId="62512EB3" w14:textId="77777777" w:rsidR="003C7A3F" w:rsidRDefault="003C7A3F" w:rsidP="003C7A3F">
      <w:pPr>
        <w:pStyle w:val="BodyTextL50"/>
        <w:keepNext/>
      </w:pPr>
      <w:r>
        <w:lastRenderedPageBreak/>
        <w:t>В области сведений о пакетах обратите внимание, что этот пакет имеет следующие сведения: Ethernet II, протокол IPv4, протокол UDP и систему доменных имен (запрос).</w:t>
      </w:r>
    </w:p>
    <w:p w14:paraId="5F798242" w14:textId="77777777" w:rsidR="00BC3043" w:rsidRDefault="002837B6" w:rsidP="00BC3043">
      <w:pPr>
        <w:pStyle w:val="Visual"/>
      </w:pPr>
      <w:r>
        <w:rPr>
          <w:noProof/>
          <w:lang w:eastAsia="ru-RU"/>
        </w:rPr>
        <w:drawing>
          <wp:inline distT="0" distB="0" distL="0" distR="0" wp14:anchorId="696F26D6" wp14:editId="6831D3CE">
            <wp:extent cx="5486400" cy="3099708"/>
            <wp:effectExtent l="0" t="0" r="0" b="5715"/>
            <wp:docPr id="27" name="Picture 27" descr="Wireshark packet list pane with udp.port==53 filter on and the line item with Standard query 0x0002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1A22" w14:textId="77777777" w:rsidR="00535A4E" w:rsidRDefault="00535A4E" w:rsidP="003C7A3F">
      <w:pPr>
        <w:pStyle w:val="SubStepAlpha"/>
      </w:pPr>
      <w:r>
        <w:t xml:space="preserve">Разверните </w:t>
      </w:r>
      <w:r>
        <w:rPr>
          <w:b/>
        </w:rPr>
        <w:t>Ethernet II</w:t>
      </w:r>
      <w:r>
        <w:t xml:space="preserve"> для просмотра сведений. Наблюдайте за полями источника и назначения.</w:t>
      </w:r>
    </w:p>
    <w:p w14:paraId="0102635F" w14:textId="77777777" w:rsidR="00F736EE" w:rsidRDefault="002837B6" w:rsidP="00F736EE">
      <w:pPr>
        <w:pStyle w:val="Visual"/>
      </w:pPr>
      <w:r>
        <w:rPr>
          <w:noProof/>
          <w:lang w:eastAsia="ru-RU"/>
        </w:rPr>
        <w:drawing>
          <wp:inline distT="0" distB="0" distL="0" distR="0" wp14:anchorId="5A976D89" wp14:editId="7E520997">
            <wp:extent cx="5486400" cy="3099707"/>
            <wp:effectExtent l="0" t="0" r="0" b="5715"/>
            <wp:docPr id="28" name="Picture 28" descr="The Ethernet II heading is expanded in the packet details pane for the line item associated with Standard query 0x0002 A www.cisc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DEE5" w14:textId="77777777" w:rsidR="007B29C0" w:rsidRDefault="007B29C0" w:rsidP="00BE54B5">
      <w:pPr>
        <w:pStyle w:val="3"/>
      </w:pPr>
      <w:r>
        <w:t>Вопрос:</w:t>
      </w:r>
    </w:p>
    <w:p w14:paraId="5D35D78D" w14:textId="77777777" w:rsidR="00535A4E" w:rsidRDefault="00535A4E" w:rsidP="004C4DA6">
      <w:pPr>
        <w:pStyle w:val="BodyTextL50"/>
        <w:keepNext/>
        <w:spacing w:before="0"/>
      </w:pPr>
      <w:r>
        <w:t>Назовите MAC-адреса источника и назначения. С какими сетевыми интерфейсами связаны эти MAC-адреса?</w:t>
      </w:r>
    </w:p>
    <w:p w14:paraId="759B11CA" w14:textId="77777777" w:rsidR="00535A4E" w:rsidRDefault="007B29C0" w:rsidP="007B29C0">
      <w:pPr>
        <w:pStyle w:val="AnswerLineL50"/>
      </w:pPr>
      <w:r>
        <w:t>Введите ваш ответ здесь.</w:t>
      </w:r>
    </w:p>
    <w:p w14:paraId="59065CDB" w14:textId="359CD935" w:rsidR="00535A4E" w:rsidRPr="007A5137" w:rsidRDefault="007A5137" w:rsidP="00535A4E">
      <w:pPr>
        <w:pStyle w:val="BodyTextL50"/>
        <w:rPr>
          <w:rStyle w:val="AnswerGray"/>
          <w:lang w:val="en-US"/>
        </w:rPr>
      </w:pPr>
      <w:r>
        <w:rPr>
          <w:rStyle w:val="AnswerGray"/>
          <w:lang w:val="en-US"/>
        </w:rPr>
        <w:lastRenderedPageBreak/>
        <w:t xml:space="preserve"> </w:t>
      </w:r>
    </w:p>
    <w:p w14:paraId="64251BBE" w14:textId="77777777" w:rsidR="00535A4E" w:rsidRDefault="00535A4E" w:rsidP="00D16E2E">
      <w:pPr>
        <w:pStyle w:val="SubStepAlpha"/>
        <w:keepNext/>
        <w:numPr>
          <w:ilvl w:val="3"/>
          <w:numId w:val="14"/>
        </w:numPr>
      </w:pPr>
      <w:r>
        <w:t>Раскройте</w:t>
      </w:r>
      <w:r w:rsidRPr="007A5137">
        <w:rPr>
          <w:lang w:val="en-US"/>
        </w:rPr>
        <w:t xml:space="preserve"> </w:t>
      </w:r>
      <w:r w:rsidRPr="007A5137">
        <w:rPr>
          <w:b/>
          <w:lang w:val="en-US"/>
        </w:rPr>
        <w:t>Internet Protocol Version 4</w:t>
      </w:r>
      <w:r w:rsidRPr="007A5137">
        <w:rPr>
          <w:lang w:val="en-US"/>
        </w:rPr>
        <w:t xml:space="preserve"> (</w:t>
      </w:r>
      <w:r>
        <w:t>Протокол</w:t>
      </w:r>
      <w:r w:rsidRPr="007A5137">
        <w:rPr>
          <w:lang w:val="en-US"/>
        </w:rPr>
        <w:t xml:space="preserve"> IPv4). </w:t>
      </w:r>
      <w:r>
        <w:t>Наблюдайте за IPv4-адресами источника и назначения.</w:t>
      </w:r>
    </w:p>
    <w:p w14:paraId="7EA62E39" w14:textId="77777777" w:rsidR="00F736EE" w:rsidRDefault="002837B6" w:rsidP="00F736EE">
      <w:pPr>
        <w:pStyle w:val="Visual"/>
      </w:pPr>
      <w:r>
        <w:rPr>
          <w:noProof/>
          <w:lang w:eastAsia="ru-RU"/>
        </w:rPr>
        <w:drawing>
          <wp:inline distT="0" distB="0" distL="0" distR="0" wp14:anchorId="2C46EA7B" wp14:editId="379E37A4">
            <wp:extent cx="5486400" cy="3230336"/>
            <wp:effectExtent l="0" t="0" r="0" b="8255"/>
            <wp:docPr id="29" name="Picture 29" descr="The Internet Protocol Version 4 heading is expanded in the packet details pane for the line item associated with Standard query 0x0002 A www.cisc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379E" w14:textId="77777777" w:rsidR="00535A4E" w:rsidRDefault="007B29C0" w:rsidP="00D652E2">
      <w:pPr>
        <w:pStyle w:val="3"/>
      </w:pPr>
      <w:r>
        <w:t>Вопрос:</w:t>
      </w:r>
    </w:p>
    <w:p w14:paraId="158A8C6E" w14:textId="77777777" w:rsidR="00535A4E" w:rsidRDefault="00535A4E" w:rsidP="004C4DA6">
      <w:pPr>
        <w:pStyle w:val="BodyTextL50"/>
        <w:spacing w:before="0"/>
      </w:pPr>
      <w:r>
        <w:t>Назовите IP-адреса источника и назначения. С какими сетевыми интерфейсами связаны эти IP-адреса?</w:t>
      </w:r>
    </w:p>
    <w:p w14:paraId="7F3A1E3D" w14:textId="77777777" w:rsidR="00535A4E" w:rsidRDefault="007B29C0" w:rsidP="007B29C0">
      <w:pPr>
        <w:pStyle w:val="AnswerLineL50"/>
      </w:pPr>
      <w:r>
        <w:t>Введите ваш ответ здесь.</w:t>
      </w:r>
    </w:p>
    <w:p w14:paraId="73A718E5" w14:textId="13EF18CC" w:rsidR="00535A4E" w:rsidRPr="007A5137" w:rsidRDefault="007A5137" w:rsidP="00535A4E">
      <w:pPr>
        <w:pStyle w:val="BodyTextL50"/>
        <w:rPr>
          <w:rStyle w:val="AnswerGray"/>
          <w:lang w:val="en-US"/>
        </w:rPr>
      </w:pPr>
      <w:r>
        <w:rPr>
          <w:rStyle w:val="AnswerGray"/>
          <w:lang w:val="en-US"/>
        </w:rPr>
        <w:t xml:space="preserve"> </w:t>
      </w:r>
    </w:p>
    <w:p w14:paraId="6C730A71" w14:textId="77777777" w:rsidR="00535A4E" w:rsidRDefault="00535A4E" w:rsidP="00D16E2E">
      <w:pPr>
        <w:pStyle w:val="SubStepAlpha"/>
        <w:keepNext/>
        <w:numPr>
          <w:ilvl w:val="3"/>
          <w:numId w:val="14"/>
        </w:numPr>
      </w:pPr>
      <w:r>
        <w:lastRenderedPageBreak/>
        <w:t>Раскройте</w:t>
      </w:r>
      <w:r w:rsidRPr="007A5137">
        <w:rPr>
          <w:lang w:val="en-US"/>
        </w:rPr>
        <w:t xml:space="preserve"> </w:t>
      </w:r>
      <w:r w:rsidRPr="007A5137">
        <w:rPr>
          <w:b/>
          <w:lang w:val="en-US"/>
        </w:rPr>
        <w:t>User Datagram Protocol</w:t>
      </w:r>
      <w:r w:rsidRPr="007A5137">
        <w:rPr>
          <w:lang w:val="en-US"/>
        </w:rPr>
        <w:t xml:space="preserve"> (</w:t>
      </w:r>
      <w:r>
        <w:t>Протокол</w:t>
      </w:r>
      <w:r w:rsidRPr="007A5137">
        <w:rPr>
          <w:lang w:val="en-US"/>
        </w:rPr>
        <w:t xml:space="preserve"> UDP). </w:t>
      </w:r>
      <w:r>
        <w:t>Наблюдайте за портами источника и назначения.</w:t>
      </w:r>
    </w:p>
    <w:p w14:paraId="146477A1" w14:textId="77777777" w:rsidR="00535A4E" w:rsidRDefault="002837B6" w:rsidP="00535A4E">
      <w:pPr>
        <w:pStyle w:val="Visual"/>
      </w:pPr>
      <w:r>
        <w:rPr>
          <w:noProof/>
          <w:lang w:eastAsia="ru-RU"/>
        </w:rPr>
        <w:drawing>
          <wp:inline distT="0" distB="0" distL="0" distR="0" wp14:anchorId="4BC968F1" wp14:editId="08CBC1A4">
            <wp:extent cx="5486400" cy="3099707"/>
            <wp:effectExtent l="0" t="0" r="0" b="5715"/>
            <wp:docPr id="30" name="Picture 30" descr="The User Datagram Protocol heading is expanded in the packet details pane for the line item associated with Standard query 0x0002 A www.cisc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2896" w14:textId="77777777" w:rsidR="007B29C0" w:rsidRDefault="007B29C0" w:rsidP="00D652E2">
      <w:pPr>
        <w:pStyle w:val="3"/>
      </w:pPr>
      <w:r>
        <w:t>Вопрос:</w:t>
      </w:r>
    </w:p>
    <w:p w14:paraId="6A77FF2C" w14:textId="77777777" w:rsidR="00535A4E" w:rsidRDefault="00535A4E" w:rsidP="004C4DA6">
      <w:pPr>
        <w:pStyle w:val="BodyTextL50"/>
        <w:spacing w:before="0"/>
      </w:pPr>
      <w:r>
        <w:t>Назовите порты источника и назначения. Назовите номер порта DNS по умолчанию.</w:t>
      </w:r>
    </w:p>
    <w:p w14:paraId="18851E6B" w14:textId="77777777" w:rsidR="00535A4E" w:rsidRDefault="007B29C0" w:rsidP="007B29C0">
      <w:pPr>
        <w:pStyle w:val="AnswerLineL50"/>
      </w:pPr>
      <w:r>
        <w:t>Введите ваш ответ здесь.</w:t>
      </w:r>
    </w:p>
    <w:p w14:paraId="45ECA3C5" w14:textId="1542D6C3" w:rsidR="00535A4E" w:rsidRPr="007A5137" w:rsidRDefault="007A5137" w:rsidP="00535A4E">
      <w:pPr>
        <w:pStyle w:val="BodyTextL50"/>
        <w:rPr>
          <w:rStyle w:val="AnswerGray"/>
          <w:lang w:val="en-US"/>
        </w:rPr>
      </w:pPr>
      <w:r>
        <w:rPr>
          <w:rStyle w:val="AnswerGray"/>
          <w:lang w:val="en-US"/>
        </w:rPr>
        <w:t xml:space="preserve"> </w:t>
      </w:r>
    </w:p>
    <w:p w14:paraId="22539F8C" w14:textId="77777777" w:rsidR="00535A4E" w:rsidRDefault="00535A4E" w:rsidP="003B4DEE">
      <w:pPr>
        <w:pStyle w:val="SubStepAlpha"/>
        <w:keepNext/>
        <w:numPr>
          <w:ilvl w:val="3"/>
          <w:numId w:val="14"/>
        </w:numPr>
      </w:pPr>
      <w:r>
        <w:t xml:space="preserve">Откройте командную строку и введите </w:t>
      </w:r>
      <w:r>
        <w:rPr>
          <w:b/>
        </w:rPr>
        <w:t>arp –a</w:t>
      </w:r>
      <w:r>
        <w:t xml:space="preserve"> и </w:t>
      </w:r>
      <w:r w:rsidRPr="00B81C04">
        <w:rPr>
          <w:b/>
        </w:rPr>
        <w:t>ipconfig /all</w:t>
      </w:r>
      <w:r>
        <w:t xml:space="preserve"> для записи MAC- и IP-адресов компьютера.</w:t>
      </w:r>
    </w:p>
    <w:p w14:paraId="4CA6E331" w14:textId="77777777" w:rsidR="007B29C0" w:rsidRPr="007A5137" w:rsidRDefault="007B29C0" w:rsidP="007B29C0">
      <w:pPr>
        <w:pStyle w:val="CMD"/>
        <w:rPr>
          <w:lang w:val="en-US"/>
        </w:rPr>
      </w:pPr>
      <w:r w:rsidRPr="007A5137">
        <w:rPr>
          <w:lang w:val="en-US"/>
        </w:rPr>
        <w:t xml:space="preserve">C:\Users\Student&gt; </w:t>
      </w:r>
      <w:proofErr w:type="spellStart"/>
      <w:r w:rsidRPr="007A5137">
        <w:rPr>
          <w:b/>
          <w:lang w:val="en-US"/>
        </w:rPr>
        <w:t>arp</w:t>
      </w:r>
      <w:proofErr w:type="spellEnd"/>
      <w:r w:rsidRPr="007A5137">
        <w:rPr>
          <w:b/>
          <w:lang w:val="en-US"/>
        </w:rPr>
        <w:t xml:space="preserve"> -a</w:t>
      </w:r>
      <w:r w:rsidRPr="007A5137">
        <w:rPr>
          <w:lang w:val="en-US"/>
        </w:rPr>
        <w:t xml:space="preserve"> </w:t>
      </w:r>
    </w:p>
    <w:p w14:paraId="3966A472" w14:textId="77777777" w:rsidR="00DB1BCB" w:rsidRPr="007A5137" w:rsidRDefault="00DB1BCB" w:rsidP="00DB1BCB">
      <w:pPr>
        <w:pStyle w:val="CMDOutput"/>
        <w:rPr>
          <w:lang w:val="en-US"/>
        </w:rPr>
      </w:pPr>
    </w:p>
    <w:p w14:paraId="31BF747E" w14:textId="77777777" w:rsidR="00DB1BCB" w:rsidRPr="007A5137" w:rsidRDefault="00DB1BCB" w:rsidP="00DB1BCB">
      <w:pPr>
        <w:pStyle w:val="CMDOutput"/>
        <w:rPr>
          <w:lang w:val="en-US"/>
        </w:rPr>
      </w:pPr>
      <w:r w:rsidRPr="007A5137">
        <w:rPr>
          <w:lang w:val="en-US"/>
        </w:rPr>
        <w:t xml:space="preserve">Interface: 192.168.1.10 --- 0x4 </w:t>
      </w:r>
    </w:p>
    <w:p w14:paraId="18E4DFC4" w14:textId="77777777" w:rsidR="00DB1BCB" w:rsidRPr="007A5137" w:rsidRDefault="00DB1BCB" w:rsidP="00DB1BCB">
      <w:pPr>
        <w:pStyle w:val="CMDOutput"/>
        <w:rPr>
          <w:lang w:val="en-US"/>
        </w:rPr>
      </w:pPr>
      <w:r w:rsidRPr="007A5137">
        <w:rPr>
          <w:lang w:val="en-US"/>
        </w:rPr>
        <w:t xml:space="preserve">  Internet Address Physical Address Type</w:t>
      </w:r>
    </w:p>
    <w:p w14:paraId="1F691B73" w14:textId="77777777" w:rsidR="00DB1BCB" w:rsidRPr="007A5137" w:rsidRDefault="00DB1BCB" w:rsidP="00DB1BCB">
      <w:pPr>
        <w:pStyle w:val="CMDOutput"/>
        <w:rPr>
          <w:lang w:val="en-US"/>
        </w:rPr>
      </w:pPr>
      <w:r w:rsidRPr="007A5137">
        <w:rPr>
          <w:lang w:val="en-US"/>
        </w:rPr>
        <w:t xml:space="preserve">  192.168.1.1 cc-40-d0-18-a6-81 dynamic </w:t>
      </w:r>
    </w:p>
    <w:p w14:paraId="1E4EDBED" w14:textId="77777777" w:rsidR="00DB1BCB" w:rsidRPr="007A5137" w:rsidRDefault="00DB1BCB" w:rsidP="00DB1BCB">
      <w:pPr>
        <w:pStyle w:val="CMDOutput"/>
        <w:rPr>
          <w:lang w:val="en-US"/>
        </w:rPr>
      </w:pPr>
      <w:r w:rsidRPr="007A5137">
        <w:rPr>
          <w:lang w:val="en-US"/>
        </w:rPr>
        <w:t xml:space="preserve">  192.168.1.122 b0-a7-37-46-70-bb dynamic </w:t>
      </w:r>
    </w:p>
    <w:p w14:paraId="5257E212" w14:textId="77777777" w:rsidR="00DB1BCB" w:rsidRPr="007A5137" w:rsidRDefault="00DB1BCB" w:rsidP="00DB1BCB">
      <w:pPr>
        <w:pStyle w:val="CMDOutput"/>
        <w:rPr>
          <w:lang w:val="en-US"/>
        </w:rPr>
      </w:pPr>
      <w:r w:rsidRPr="007A5137">
        <w:rPr>
          <w:lang w:val="en-US"/>
        </w:rPr>
        <w:t xml:space="preserve">  192.168.1.255 </w:t>
      </w:r>
      <w:proofErr w:type="spellStart"/>
      <w:r w:rsidRPr="007A5137">
        <w:rPr>
          <w:lang w:val="en-US"/>
        </w:rPr>
        <w:t>ff-ff-ff-ff-ff-ff</w:t>
      </w:r>
      <w:proofErr w:type="spellEnd"/>
      <w:r w:rsidRPr="007A5137">
        <w:rPr>
          <w:lang w:val="en-US"/>
        </w:rPr>
        <w:t xml:space="preserve"> static</w:t>
      </w:r>
    </w:p>
    <w:p w14:paraId="1088B79D" w14:textId="77777777" w:rsidR="00DB1BCB" w:rsidRPr="007A5137" w:rsidRDefault="00DB1BCB" w:rsidP="00DB1BCB">
      <w:pPr>
        <w:pStyle w:val="CMDOutput"/>
        <w:rPr>
          <w:lang w:val="en-US"/>
        </w:rPr>
      </w:pPr>
      <w:r w:rsidRPr="007A5137">
        <w:rPr>
          <w:lang w:val="en-US"/>
        </w:rPr>
        <w:t xml:space="preserve">  224.0.0.22 01-00-5e-00-00-16 static</w:t>
      </w:r>
    </w:p>
    <w:p w14:paraId="67F8CB2A" w14:textId="77777777" w:rsidR="00DB1BCB" w:rsidRPr="007A5137" w:rsidRDefault="00DB1BCB" w:rsidP="00DB1BCB">
      <w:pPr>
        <w:pStyle w:val="CMDOutput"/>
        <w:rPr>
          <w:lang w:val="en-US"/>
        </w:rPr>
      </w:pPr>
      <w:r w:rsidRPr="007A5137">
        <w:rPr>
          <w:lang w:val="en-US"/>
        </w:rPr>
        <w:t xml:space="preserve">  224.0.0.252 01-00-5e-00-00-fc static</w:t>
      </w:r>
    </w:p>
    <w:p w14:paraId="4E96EEE3" w14:textId="77777777" w:rsidR="00DB1BCB" w:rsidRPr="007A5137" w:rsidRDefault="00DB1BCB" w:rsidP="00DB1BCB">
      <w:pPr>
        <w:pStyle w:val="CMDOutput"/>
        <w:rPr>
          <w:lang w:val="en-US"/>
        </w:rPr>
      </w:pPr>
      <w:r w:rsidRPr="007A5137">
        <w:rPr>
          <w:lang w:val="en-US"/>
        </w:rPr>
        <w:t xml:space="preserve">  239.255.255.250 01-00-5e-7f-ff-fa static</w:t>
      </w:r>
    </w:p>
    <w:p w14:paraId="0F575222" w14:textId="77777777" w:rsidR="007B29C0" w:rsidRPr="007A5137" w:rsidRDefault="00DB1BCB" w:rsidP="00DB1BCB">
      <w:pPr>
        <w:pStyle w:val="CMDOutput"/>
        <w:rPr>
          <w:lang w:val="en-US"/>
        </w:rPr>
      </w:pPr>
      <w:r w:rsidRPr="007A5137">
        <w:rPr>
          <w:lang w:val="en-US"/>
        </w:rPr>
        <w:t xml:space="preserve">  255.255.255.255 </w:t>
      </w:r>
      <w:proofErr w:type="spellStart"/>
      <w:r w:rsidRPr="007A5137">
        <w:rPr>
          <w:lang w:val="en-US"/>
        </w:rPr>
        <w:t>ff-ff-ff-ff-ff-ff</w:t>
      </w:r>
      <w:proofErr w:type="spellEnd"/>
      <w:r w:rsidRPr="007A5137">
        <w:rPr>
          <w:lang w:val="en-US"/>
        </w:rPr>
        <w:t xml:space="preserve"> static </w:t>
      </w:r>
    </w:p>
    <w:p w14:paraId="23F6A9C3" w14:textId="77777777" w:rsidR="00A13849" w:rsidRPr="007A5137" w:rsidRDefault="00A13849" w:rsidP="007B29C0">
      <w:pPr>
        <w:pStyle w:val="CMD"/>
        <w:rPr>
          <w:lang w:val="en-US"/>
        </w:rPr>
      </w:pPr>
    </w:p>
    <w:p w14:paraId="48DB5549" w14:textId="77777777" w:rsidR="007B29C0" w:rsidRPr="007A5137" w:rsidRDefault="007B29C0" w:rsidP="007B29C0">
      <w:pPr>
        <w:pStyle w:val="CMD"/>
        <w:rPr>
          <w:lang w:val="en-US"/>
        </w:rPr>
      </w:pPr>
      <w:r w:rsidRPr="007A5137">
        <w:rPr>
          <w:lang w:val="en-US"/>
        </w:rPr>
        <w:t xml:space="preserve">C:\Users\Studuent&gt; </w:t>
      </w:r>
      <w:r w:rsidRPr="007A5137">
        <w:rPr>
          <w:b/>
          <w:lang w:val="en-US"/>
        </w:rPr>
        <w:t>ipconfig /all</w:t>
      </w:r>
      <w:r w:rsidRPr="007A5137">
        <w:rPr>
          <w:lang w:val="en-US"/>
        </w:rPr>
        <w:t xml:space="preserve"> </w:t>
      </w:r>
    </w:p>
    <w:p w14:paraId="2163BB3F" w14:textId="77777777" w:rsidR="007B29C0" w:rsidRPr="007A5137" w:rsidRDefault="007B29C0" w:rsidP="00B81C04">
      <w:pPr>
        <w:pStyle w:val="CMDOutput"/>
        <w:rPr>
          <w:lang w:val="en-US"/>
        </w:rPr>
      </w:pPr>
    </w:p>
    <w:p w14:paraId="0A131EAE" w14:textId="77777777" w:rsidR="00A13849" w:rsidRPr="007A5137" w:rsidRDefault="00A13849" w:rsidP="00A13849">
      <w:pPr>
        <w:pStyle w:val="CMDOutput"/>
        <w:rPr>
          <w:lang w:val="en-US"/>
        </w:rPr>
      </w:pPr>
      <w:r>
        <w:t>Настройка</w:t>
      </w:r>
      <w:r w:rsidRPr="007A5137">
        <w:rPr>
          <w:lang w:val="en-US"/>
        </w:rPr>
        <w:t xml:space="preserve"> IP </w:t>
      </w:r>
      <w:r>
        <w:t>для</w:t>
      </w:r>
      <w:r w:rsidRPr="007A5137">
        <w:rPr>
          <w:lang w:val="en-US"/>
        </w:rPr>
        <w:t xml:space="preserve"> Windows</w:t>
      </w:r>
    </w:p>
    <w:p w14:paraId="1A8CB4EE" w14:textId="77777777" w:rsidR="00A13849" w:rsidRPr="007A5137" w:rsidRDefault="00A13849" w:rsidP="00A13849">
      <w:pPr>
        <w:pStyle w:val="CMDOutput"/>
        <w:rPr>
          <w:lang w:val="en-US"/>
        </w:rPr>
      </w:pPr>
    </w:p>
    <w:p w14:paraId="2305DF63" w14:textId="77777777" w:rsidR="00A13849" w:rsidRPr="007A5137" w:rsidRDefault="00A13849" w:rsidP="00A13849">
      <w:pPr>
        <w:pStyle w:val="CMDOutput"/>
        <w:rPr>
          <w:lang w:val="en-US"/>
        </w:rPr>
      </w:pPr>
      <w:r w:rsidRPr="007A5137">
        <w:rPr>
          <w:lang w:val="en-US"/>
        </w:rPr>
        <w:t xml:space="preserve">   Host Name . . . . . . . . . </w:t>
      </w:r>
      <w:proofErr w:type="gramStart"/>
      <w:r w:rsidRPr="007A5137">
        <w:rPr>
          <w:lang w:val="en-US"/>
        </w:rPr>
        <w:t>. . . :</w:t>
      </w:r>
      <w:proofErr w:type="gramEnd"/>
      <w:r w:rsidRPr="007A5137">
        <w:rPr>
          <w:lang w:val="en-US"/>
        </w:rPr>
        <w:t xml:space="preserve"> DESKTOP </w:t>
      </w:r>
    </w:p>
    <w:p w14:paraId="33579309" w14:textId="77777777" w:rsidR="00A13849" w:rsidRPr="007A5137" w:rsidRDefault="00A13849" w:rsidP="00A13849">
      <w:pPr>
        <w:pStyle w:val="CMDOutput"/>
        <w:rPr>
          <w:lang w:val="en-US"/>
        </w:rPr>
      </w:pPr>
      <w:r w:rsidRPr="007A5137">
        <w:rPr>
          <w:lang w:val="en-US"/>
        </w:rPr>
        <w:t xml:space="preserve">   </w:t>
      </w:r>
      <w:r>
        <w:t>Основной</w:t>
      </w:r>
      <w:r w:rsidRPr="007A5137">
        <w:rPr>
          <w:lang w:val="en-US"/>
        </w:rPr>
        <w:t xml:space="preserve"> DNS-</w:t>
      </w:r>
      <w:r>
        <w:t>суффикс</w:t>
      </w:r>
      <w:r w:rsidRPr="007A5137">
        <w:rPr>
          <w:lang w:val="en-US"/>
        </w:rPr>
        <w:t xml:space="preserve">. . . </w:t>
      </w:r>
      <w:proofErr w:type="gramStart"/>
      <w:r w:rsidRPr="007A5137">
        <w:rPr>
          <w:lang w:val="en-US"/>
        </w:rPr>
        <w:t>. . . .</w:t>
      </w:r>
      <w:proofErr w:type="gramEnd"/>
      <w:r w:rsidRPr="007A5137">
        <w:rPr>
          <w:lang w:val="en-US"/>
        </w:rPr>
        <w:t xml:space="preserve"> :</w:t>
      </w:r>
    </w:p>
    <w:p w14:paraId="41B09158" w14:textId="77777777" w:rsidR="00A13849" w:rsidRDefault="00A13849" w:rsidP="00A13849">
      <w:pPr>
        <w:pStyle w:val="CMDOutput"/>
      </w:pPr>
      <w:r w:rsidRPr="007A5137">
        <w:rPr>
          <w:lang w:val="en-US"/>
        </w:rPr>
        <w:lastRenderedPageBreak/>
        <w:t xml:space="preserve"> 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. . . . . . . . . </w:t>
      </w:r>
      <w:proofErr w:type="gramStart"/>
      <w:r>
        <w:t>. . . :</w:t>
      </w:r>
      <w:proofErr w:type="gramEnd"/>
      <w:r>
        <w:t xml:space="preserve"> Гибрид</w:t>
      </w:r>
    </w:p>
    <w:p w14:paraId="2DC4A4FA" w14:textId="77777777" w:rsidR="00A13849" w:rsidRDefault="00A13849" w:rsidP="00A13849">
      <w:pPr>
        <w:pStyle w:val="CMDOutput"/>
      </w:pPr>
      <w:r>
        <w:t xml:space="preserve">   Включена IP-маршрутизация. . . . . . . . : Нет</w:t>
      </w:r>
    </w:p>
    <w:p w14:paraId="6BF9D3A6" w14:textId="77777777" w:rsidR="00A13849" w:rsidRPr="007A5137" w:rsidRDefault="00A13849" w:rsidP="00A13849">
      <w:pPr>
        <w:pStyle w:val="CMDOutput"/>
        <w:rPr>
          <w:lang w:val="en-US"/>
        </w:rPr>
      </w:pPr>
      <w:r>
        <w:t xml:space="preserve">   Включен</w:t>
      </w:r>
      <w:r w:rsidRPr="007A5137">
        <w:rPr>
          <w:lang w:val="en-US"/>
        </w:rPr>
        <w:t xml:space="preserve"> WINS-</w:t>
      </w:r>
      <w:r>
        <w:t>прокси</w:t>
      </w:r>
      <w:r w:rsidRPr="007A5137">
        <w:rPr>
          <w:lang w:val="en-US"/>
        </w:rPr>
        <w:t xml:space="preserve">. . . </w:t>
      </w:r>
      <w:proofErr w:type="gramStart"/>
      <w:r w:rsidRPr="007A5137">
        <w:rPr>
          <w:lang w:val="en-US"/>
        </w:rPr>
        <w:t>. . . .</w:t>
      </w:r>
      <w:proofErr w:type="gramEnd"/>
      <w:r w:rsidRPr="007A5137">
        <w:rPr>
          <w:lang w:val="en-US"/>
        </w:rPr>
        <w:t xml:space="preserve"> . : </w:t>
      </w:r>
      <w:r>
        <w:t>Нет</w:t>
      </w:r>
    </w:p>
    <w:p w14:paraId="6A39766C" w14:textId="77777777" w:rsidR="00A13849" w:rsidRPr="007A5137" w:rsidRDefault="00A13849" w:rsidP="00A13849">
      <w:pPr>
        <w:pStyle w:val="CMDOutput"/>
        <w:rPr>
          <w:lang w:val="en-US"/>
        </w:rPr>
      </w:pPr>
    </w:p>
    <w:p w14:paraId="3980F576" w14:textId="77777777" w:rsidR="00A13849" w:rsidRPr="007A5137" w:rsidRDefault="00A13849" w:rsidP="00A13849">
      <w:pPr>
        <w:pStyle w:val="CMDOutput"/>
        <w:rPr>
          <w:lang w:val="en-US"/>
        </w:rPr>
      </w:pPr>
      <w:r w:rsidRPr="007A5137">
        <w:rPr>
          <w:lang w:val="en-US"/>
        </w:rPr>
        <w:t xml:space="preserve">Ethernet adapter Ethernet: </w:t>
      </w:r>
    </w:p>
    <w:p w14:paraId="23557CBF" w14:textId="77777777" w:rsidR="00A13849" w:rsidRPr="007A5137" w:rsidRDefault="00A13849" w:rsidP="00A13849">
      <w:pPr>
        <w:pStyle w:val="CMDOutput"/>
        <w:rPr>
          <w:lang w:val="en-US"/>
        </w:rPr>
      </w:pPr>
    </w:p>
    <w:p w14:paraId="219F6CCD" w14:textId="77777777" w:rsidR="00A13849" w:rsidRPr="007A5137" w:rsidRDefault="00A13849" w:rsidP="00A13849">
      <w:pPr>
        <w:pStyle w:val="CMDOutput"/>
        <w:rPr>
          <w:lang w:val="en-US"/>
        </w:rPr>
      </w:pPr>
      <w:r w:rsidRPr="007A5137">
        <w:rPr>
          <w:lang w:val="en-US"/>
        </w:rPr>
        <w:t xml:space="preserve">   Connection-specific DNS </w:t>
      </w:r>
      <w:proofErr w:type="gramStart"/>
      <w:r w:rsidRPr="007A5137">
        <w:rPr>
          <w:lang w:val="en-US"/>
        </w:rPr>
        <w:t>Suffix .</w:t>
      </w:r>
      <w:proofErr w:type="gramEnd"/>
      <w:r w:rsidRPr="007A5137">
        <w:rPr>
          <w:lang w:val="en-US"/>
        </w:rPr>
        <w:t xml:space="preserve"> :</w:t>
      </w:r>
    </w:p>
    <w:p w14:paraId="7C1DBDE6" w14:textId="77777777" w:rsidR="00A13849" w:rsidRPr="007A5137" w:rsidRDefault="00A13849" w:rsidP="00A13849">
      <w:pPr>
        <w:pStyle w:val="CMDOutput"/>
        <w:rPr>
          <w:lang w:val="en-US"/>
        </w:rPr>
      </w:pPr>
      <w:r w:rsidRPr="007A5137">
        <w:rPr>
          <w:lang w:val="en-US"/>
        </w:rPr>
        <w:t xml:space="preserve">   Description . . . . . . </w:t>
      </w:r>
      <w:proofErr w:type="gramStart"/>
      <w:r w:rsidRPr="007A5137">
        <w:rPr>
          <w:lang w:val="en-US"/>
        </w:rPr>
        <w:t>. . . .</w:t>
      </w:r>
      <w:proofErr w:type="gramEnd"/>
      <w:r w:rsidRPr="007A5137">
        <w:rPr>
          <w:lang w:val="en-US"/>
        </w:rPr>
        <w:t xml:space="preserve"> . : Intel(R) PRO/1000 MT Desktop Adapter </w:t>
      </w:r>
    </w:p>
    <w:p w14:paraId="1C0B210F" w14:textId="77777777" w:rsidR="00A13849" w:rsidRPr="007A5137" w:rsidRDefault="00A13849" w:rsidP="00A13849">
      <w:pPr>
        <w:pStyle w:val="CMDOutput"/>
        <w:rPr>
          <w:lang w:val="en-US"/>
        </w:rPr>
      </w:pPr>
      <w:r w:rsidRPr="007A5137">
        <w:rPr>
          <w:lang w:val="en-US"/>
        </w:rPr>
        <w:t xml:space="preserve">   Physical Address. . . . . . </w:t>
      </w:r>
      <w:proofErr w:type="gramStart"/>
      <w:r w:rsidRPr="007A5137">
        <w:rPr>
          <w:lang w:val="en-US"/>
        </w:rPr>
        <w:t>. . . :</w:t>
      </w:r>
      <w:proofErr w:type="gramEnd"/>
      <w:r w:rsidRPr="007A5137">
        <w:rPr>
          <w:lang w:val="en-US"/>
        </w:rPr>
        <w:t xml:space="preserve"> 08-00-27-80-91-DB </w:t>
      </w:r>
    </w:p>
    <w:p w14:paraId="720003B4" w14:textId="77777777" w:rsidR="00A13849" w:rsidRPr="007A5137" w:rsidRDefault="00A13849" w:rsidP="00A13849">
      <w:pPr>
        <w:pStyle w:val="CMDOutput"/>
        <w:rPr>
          <w:lang w:val="en-US"/>
        </w:rPr>
      </w:pPr>
      <w:r w:rsidRPr="007A5137">
        <w:rPr>
          <w:lang w:val="en-US"/>
        </w:rPr>
        <w:t xml:space="preserve">   DHCP Enabled. . . . . . </w:t>
      </w:r>
      <w:proofErr w:type="gramStart"/>
      <w:r w:rsidRPr="007A5137">
        <w:rPr>
          <w:lang w:val="en-US"/>
        </w:rPr>
        <w:t>. . . .</w:t>
      </w:r>
      <w:proofErr w:type="gramEnd"/>
      <w:r w:rsidRPr="007A5137">
        <w:rPr>
          <w:lang w:val="en-US"/>
        </w:rPr>
        <w:t xml:space="preserve"> . : </w:t>
      </w:r>
      <w:r>
        <w:t>Да</w:t>
      </w:r>
    </w:p>
    <w:p w14:paraId="059B06A2" w14:textId="77777777" w:rsidR="00A13849" w:rsidRPr="007A5137" w:rsidRDefault="00A13849" w:rsidP="00A13849">
      <w:pPr>
        <w:pStyle w:val="CMDOutput"/>
        <w:rPr>
          <w:lang w:val="en-US"/>
        </w:rPr>
      </w:pPr>
      <w:r w:rsidRPr="007A5137">
        <w:rPr>
          <w:lang w:val="en-US"/>
        </w:rPr>
        <w:t xml:space="preserve">   </w:t>
      </w:r>
      <w:proofErr w:type="spellStart"/>
      <w:r>
        <w:t>Автонастройка</w:t>
      </w:r>
      <w:proofErr w:type="spellEnd"/>
      <w:r w:rsidRPr="007A5137">
        <w:rPr>
          <w:lang w:val="en-US"/>
        </w:rPr>
        <w:t xml:space="preserve"> </w:t>
      </w:r>
      <w:r>
        <w:t>включена</w:t>
      </w:r>
      <w:r w:rsidRPr="007A5137">
        <w:rPr>
          <w:lang w:val="en-US"/>
        </w:rPr>
        <w:t xml:space="preserve"> </w:t>
      </w:r>
      <w:proofErr w:type="gramStart"/>
      <w:r w:rsidRPr="007A5137">
        <w:rPr>
          <w:lang w:val="en-US"/>
        </w:rPr>
        <w:t>. . . .</w:t>
      </w:r>
      <w:proofErr w:type="gramEnd"/>
      <w:r w:rsidRPr="007A5137">
        <w:rPr>
          <w:lang w:val="en-US"/>
        </w:rPr>
        <w:t xml:space="preserve"> : </w:t>
      </w:r>
      <w:r>
        <w:t>Да</w:t>
      </w:r>
    </w:p>
    <w:p w14:paraId="275A1A3E" w14:textId="77777777" w:rsidR="00A13849" w:rsidRPr="007A5137" w:rsidRDefault="00A13849" w:rsidP="00A13849">
      <w:pPr>
        <w:pStyle w:val="CMDOutput"/>
        <w:rPr>
          <w:lang w:val="en-US"/>
        </w:rPr>
      </w:pPr>
      <w:r w:rsidRPr="007A5137">
        <w:rPr>
          <w:lang w:val="en-US"/>
        </w:rPr>
        <w:t xml:space="preserve">   Link-local IPv6-</w:t>
      </w:r>
      <w:r>
        <w:t>адрес</w:t>
      </w:r>
      <w:proofErr w:type="gramStart"/>
      <w:r w:rsidRPr="007A5137">
        <w:rPr>
          <w:lang w:val="en-US"/>
        </w:rPr>
        <w:t>. . . .</w:t>
      </w:r>
      <w:proofErr w:type="gramEnd"/>
      <w:r w:rsidRPr="007A5137">
        <w:rPr>
          <w:lang w:val="en-US"/>
        </w:rPr>
        <w:t xml:space="preserve"> . : fe80::d829:6d18:e229:a705%4(Preferred) </w:t>
      </w:r>
    </w:p>
    <w:p w14:paraId="46AD8880" w14:textId="77777777" w:rsidR="00A13849" w:rsidRPr="007A5137" w:rsidRDefault="00A13849" w:rsidP="00A13849">
      <w:pPr>
        <w:pStyle w:val="CMDOutput"/>
        <w:rPr>
          <w:lang w:val="en-US"/>
        </w:rPr>
      </w:pPr>
      <w:r w:rsidRPr="007A5137">
        <w:rPr>
          <w:lang w:val="en-US"/>
        </w:rPr>
        <w:t xml:space="preserve">   IPv4 Address. . . . . . </w:t>
      </w:r>
      <w:proofErr w:type="gramStart"/>
      <w:r w:rsidRPr="007A5137">
        <w:rPr>
          <w:lang w:val="en-US"/>
        </w:rPr>
        <w:t>. . . .</w:t>
      </w:r>
      <w:proofErr w:type="gramEnd"/>
      <w:r w:rsidRPr="007A5137">
        <w:rPr>
          <w:lang w:val="en-US"/>
        </w:rPr>
        <w:t xml:space="preserve"> . : 192.168.1.10(Preferred) </w:t>
      </w:r>
    </w:p>
    <w:p w14:paraId="0A5A7763" w14:textId="77777777" w:rsidR="00A13849" w:rsidRPr="007A5137" w:rsidRDefault="00A13849" w:rsidP="00A13849">
      <w:pPr>
        <w:pStyle w:val="CMDOutput"/>
        <w:rPr>
          <w:lang w:val="en-US"/>
        </w:rPr>
      </w:pPr>
      <w:r w:rsidRPr="007A5137">
        <w:rPr>
          <w:lang w:val="en-US"/>
        </w:rPr>
        <w:t xml:space="preserve">   Subnet Mask . . . . . . </w:t>
      </w:r>
      <w:proofErr w:type="gramStart"/>
      <w:r w:rsidRPr="007A5137">
        <w:rPr>
          <w:lang w:val="en-US"/>
        </w:rPr>
        <w:t>. . . .</w:t>
      </w:r>
      <w:proofErr w:type="gramEnd"/>
      <w:r w:rsidRPr="007A5137">
        <w:rPr>
          <w:lang w:val="en-US"/>
        </w:rPr>
        <w:t xml:space="preserve"> . : 255.255.255.0</w:t>
      </w:r>
    </w:p>
    <w:p w14:paraId="4BA2BF1F" w14:textId="77777777" w:rsidR="00A13849" w:rsidRPr="007A5137" w:rsidRDefault="00A13849" w:rsidP="00A13849">
      <w:pPr>
        <w:pStyle w:val="CMDOutput"/>
        <w:rPr>
          <w:lang w:val="en-US"/>
        </w:rPr>
      </w:pPr>
      <w:r w:rsidRPr="007A5137">
        <w:rPr>
          <w:lang w:val="en-US"/>
        </w:rPr>
        <w:t xml:space="preserve">   </w:t>
      </w:r>
      <w:r>
        <w:t>Аренда</w:t>
      </w:r>
      <w:r w:rsidRPr="007A5137">
        <w:rPr>
          <w:lang w:val="en-US"/>
        </w:rPr>
        <w:t xml:space="preserve"> </w:t>
      </w:r>
      <w:r>
        <w:t>получена</w:t>
      </w:r>
      <w:r w:rsidRPr="007A5137">
        <w:rPr>
          <w:lang w:val="en-US"/>
        </w:rPr>
        <w:t xml:space="preserve">. . . . . . </w:t>
      </w:r>
      <w:proofErr w:type="gramStart"/>
      <w:r w:rsidRPr="007A5137">
        <w:rPr>
          <w:lang w:val="en-US"/>
        </w:rPr>
        <w:t>. . . .</w:t>
      </w:r>
      <w:proofErr w:type="gramEnd"/>
      <w:r w:rsidRPr="007A5137">
        <w:rPr>
          <w:lang w:val="en-US"/>
        </w:rPr>
        <w:t xml:space="preserve"> : Tuesday, August 20, 2019 5:39:51 PM </w:t>
      </w:r>
    </w:p>
    <w:p w14:paraId="3D8ADDE8" w14:textId="77777777" w:rsidR="00A13849" w:rsidRPr="007A5137" w:rsidRDefault="00A13849" w:rsidP="00A13849">
      <w:pPr>
        <w:pStyle w:val="CMDOutput"/>
        <w:rPr>
          <w:lang w:val="en-US"/>
        </w:rPr>
      </w:pPr>
      <w:r w:rsidRPr="007A5137">
        <w:rPr>
          <w:lang w:val="en-US"/>
        </w:rPr>
        <w:t xml:space="preserve">   </w:t>
      </w:r>
      <w:r>
        <w:t>Аренда</w:t>
      </w:r>
      <w:r w:rsidRPr="007A5137">
        <w:rPr>
          <w:lang w:val="en-US"/>
        </w:rPr>
        <w:t xml:space="preserve"> </w:t>
      </w:r>
      <w:r>
        <w:t>истекает</w:t>
      </w:r>
      <w:r w:rsidRPr="007A5137">
        <w:rPr>
          <w:lang w:val="en-US"/>
        </w:rPr>
        <w:t xml:space="preserve"> . . . . . . </w:t>
      </w:r>
      <w:proofErr w:type="gramStart"/>
      <w:r w:rsidRPr="007A5137">
        <w:rPr>
          <w:lang w:val="en-US"/>
        </w:rPr>
        <w:t>. . . .</w:t>
      </w:r>
      <w:proofErr w:type="gramEnd"/>
      <w:r w:rsidRPr="007A5137">
        <w:rPr>
          <w:lang w:val="en-US"/>
        </w:rPr>
        <w:t xml:space="preserve"> : Wednesday, August 21, 2019 5:39:50 PM </w:t>
      </w:r>
    </w:p>
    <w:p w14:paraId="136FD85D" w14:textId="77777777" w:rsidR="00A13849" w:rsidRPr="007A5137" w:rsidRDefault="00A13849" w:rsidP="00A13849">
      <w:pPr>
        <w:pStyle w:val="CMDOutput"/>
        <w:rPr>
          <w:lang w:val="en-US"/>
        </w:rPr>
      </w:pPr>
      <w:r w:rsidRPr="007A5137">
        <w:rPr>
          <w:lang w:val="en-US"/>
        </w:rPr>
        <w:t xml:space="preserve">   Default Gateway . . . . . . </w:t>
      </w:r>
      <w:proofErr w:type="gramStart"/>
      <w:r w:rsidRPr="007A5137">
        <w:rPr>
          <w:lang w:val="en-US"/>
        </w:rPr>
        <w:t>. . . :</w:t>
      </w:r>
      <w:proofErr w:type="gramEnd"/>
      <w:r w:rsidRPr="007A5137">
        <w:rPr>
          <w:lang w:val="en-US"/>
        </w:rPr>
        <w:t xml:space="preserve"> 192.168.1.1</w:t>
      </w:r>
    </w:p>
    <w:p w14:paraId="44CC1B69" w14:textId="77777777" w:rsidR="00A13849" w:rsidRPr="007A5137" w:rsidRDefault="00A13849" w:rsidP="00A13849">
      <w:pPr>
        <w:pStyle w:val="CMDOutput"/>
        <w:rPr>
          <w:lang w:val="en-US"/>
        </w:rPr>
      </w:pPr>
      <w:r w:rsidRPr="007A5137">
        <w:rPr>
          <w:lang w:val="en-US"/>
        </w:rPr>
        <w:t xml:space="preserve">   DHCP-</w:t>
      </w:r>
      <w:r>
        <w:t>сервер</w:t>
      </w:r>
      <w:r w:rsidRPr="007A5137">
        <w:rPr>
          <w:lang w:val="en-US"/>
        </w:rPr>
        <w:t xml:space="preserve"> . . . . . . </w:t>
      </w:r>
      <w:proofErr w:type="gramStart"/>
      <w:r w:rsidRPr="007A5137">
        <w:rPr>
          <w:lang w:val="en-US"/>
        </w:rPr>
        <w:t>. . . .</w:t>
      </w:r>
      <w:proofErr w:type="gramEnd"/>
      <w:r w:rsidRPr="007A5137">
        <w:rPr>
          <w:lang w:val="en-US"/>
        </w:rPr>
        <w:t xml:space="preserve"> . : 192.168.1.1</w:t>
      </w:r>
    </w:p>
    <w:p w14:paraId="65446AC0" w14:textId="77777777" w:rsidR="00A13849" w:rsidRPr="007A5137" w:rsidRDefault="00A13849" w:rsidP="00A13849">
      <w:pPr>
        <w:pStyle w:val="CMDOutput"/>
        <w:rPr>
          <w:lang w:val="en-US"/>
        </w:rPr>
      </w:pPr>
      <w:r w:rsidRPr="007A5137">
        <w:rPr>
          <w:lang w:val="en-US"/>
        </w:rPr>
        <w:t xml:space="preserve">   DHCPv6 IAID . . . . . . </w:t>
      </w:r>
      <w:proofErr w:type="gramStart"/>
      <w:r w:rsidRPr="007A5137">
        <w:rPr>
          <w:lang w:val="en-US"/>
        </w:rPr>
        <w:t>. . . .</w:t>
      </w:r>
      <w:proofErr w:type="gramEnd"/>
      <w:r w:rsidRPr="007A5137">
        <w:rPr>
          <w:lang w:val="en-US"/>
        </w:rPr>
        <w:t xml:space="preserve"> . : 50855975 </w:t>
      </w:r>
    </w:p>
    <w:p w14:paraId="0CC03F44" w14:textId="77777777" w:rsidR="00A13849" w:rsidRPr="007A5137" w:rsidRDefault="00A13849" w:rsidP="00A13849">
      <w:pPr>
        <w:pStyle w:val="CMDOutput"/>
        <w:rPr>
          <w:lang w:val="en-US"/>
        </w:rPr>
      </w:pPr>
      <w:r w:rsidRPr="007A5137">
        <w:rPr>
          <w:lang w:val="en-US"/>
        </w:rPr>
        <w:t xml:space="preserve">   DHCPv6 Client DUID. . . </w:t>
      </w:r>
      <w:proofErr w:type="gramStart"/>
      <w:r w:rsidRPr="007A5137">
        <w:rPr>
          <w:lang w:val="en-US"/>
        </w:rPr>
        <w:t>. . . .</w:t>
      </w:r>
      <w:proofErr w:type="gramEnd"/>
      <w:r w:rsidRPr="007A5137">
        <w:rPr>
          <w:lang w:val="en-US"/>
        </w:rPr>
        <w:t xml:space="preserve"> . : 00-01-00-01-24-21-BA-64-08-00-27-80-91-DB </w:t>
      </w:r>
    </w:p>
    <w:p w14:paraId="4647BC50" w14:textId="77777777" w:rsidR="00A13849" w:rsidRPr="007A5137" w:rsidRDefault="00A13849" w:rsidP="00A13849">
      <w:pPr>
        <w:pStyle w:val="CMDOutput"/>
        <w:rPr>
          <w:lang w:val="en-US"/>
        </w:rPr>
      </w:pPr>
      <w:r w:rsidRPr="007A5137">
        <w:rPr>
          <w:lang w:val="en-US"/>
        </w:rPr>
        <w:t xml:space="preserve">   DNS-</w:t>
      </w:r>
      <w:r>
        <w:t>серверы</w:t>
      </w:r>
      <w:r w:rsidRPr="007A5137">
        <w:rPr>
          <w:lang w:val="en-US"/>
        </w:rPr>
        <w:t xml:space="preserve"> . . . . . . </w:t>
      </w:r>
      <w:proofErr w:type="gramStart"/>
      <w:r w:rsidRPr="007A5137">
        <w:rPr>
          <w:lang w:val="en-US"/>
        </w:rPr>
        <w:t>. . . .</w:t>
      </w:r>
      <w:proofErr w:type="gramEnd"/>
      <w:r w:rsidRPr="007A5137">
        <w:rPr>
          <w:lang w:val="en-US"/>
        </w:rPr>
        <w:t xml:space="preserve"> . : 68.105.28.16 </w:t>
      </w:r>
    </w:p>
    <w:p w14:paraId="49103423" w14:textId="77777777" w:rsidR="00A13849" w:rsidRDefault="00A13849" w:rsidP="00A13849">
      <w:pPr>
        <w:pStyle w:val="CMDOutput"/>
      </w:pPr>
      <w:r w:rsidRPr="007A5137">
        <w:rPr>
          <w:lang w:val="en-US"/>
        </w:rPr>
        <w:t xml:space="preserve">                                       </w:t>
      </w:r>
      <w:r>
        <w:t xml:space="preserve">68.105.29.16 </w:t>
      </w:r>
    </w:p>
    <w:p w14:paraId="0DACEBD9" w14:textId="77777777" w:rsidR="007B29C0" w:rsidRDefault="00A13849" w:rsidP="00A13849">
      <w:pPr>
        <w:pStyle w:val="CMDOutput"/>
      </w:pPr>
      <w:r>
        <w:t xml:space="preserve">   NetBios через TCP/IP. . . . . . . . : Включен</w:t>
      </w:r>
    </w:p>
    <w:p w14:paraId="6DB770BF" w14:textId="77777777" w:rsidR="00D652E2" w:rsidRDefault="00D652E2" w:rsidP="00D652E2">
      <w:pPr>
        <w:pStyle w:val="3"/>
      </w:pPr>
      <w:r>
        <w:t>Вопрос:</w:t>
      </w:r>
    </w:p>
    <w:p w14:paraId="316D3D28" w14:textId="77777777" w:rsidR="00535A4E" w:rsidRDefault="00535A4E" w:rsidP="004C4DA6">
      <w:pPr>
        <w:pStyle w:val="BodyTextL50"/>
        <w:keepNext/>
        <w:spacing w:before="0"/>
      </w:pPr>
      <w:r>
        <w:t xml:space="preserve">Сравните MAC- и IP-адреса в результатах программы Wireshark с результатами из </w:t>
      </w:r>
      <w:r>
        <w:rPr>
          <w:b/>
        </w:rPr>
        <w:t>ipconfig/all</w:t>
      </w:r>
      <w:r>
        <w:t>. Каковы ваши наблюдения?</w:t>
      </w:r>
    </w:p>
    <w:p w14:paraId="46D0056B" w14:textId="77777777" w:rsidR="00535A4E" w:rsidRDefault="0095041D" w:rsidP="0095041D">
      <w:pPr>
        <w:pStyle w:val="AnswerLineL50"/>
      </w:pPr>
      <w:r>
        <w:t xml:space="preserve">Введите ваш ответ здесь. </w:t>
      </w:r>
    </w:p>
    <w:p w14:paraId="356CA433" w14:textId="436D8B83" w:rsidR="00535A4E" w:rsidRPr="007A5137" w:rsidRDefault="007A5137" w:rsidP="00535A4E">
      <w:pPr>
        <w:pStyle w:val="BodyTextL50"/>
        <w:rPr>
          <w:rStyle w:val="AnswerGray"/>
          <w:lang w:val="en-US"/>
        </w:rPr>
      </w:pPr>
      <w:r>
        <w:rPr>
          <w:rStyle w:val="AnswerGray"/>
          <w:lang w:val="en-US"/>
        </w:rPr>
        <w:t xml:space="preserve"> </w:t>
      </w:r>
    </w:p>
    <w:p w14:paraId="23E41990" w14:textId="77777777" w:rsidR="00535A4E" w:rsidRDefault="00535A4E" w:rsidP="00D16E2E">
      <w:pPr>
        <w:pStyle w:val="SubStepAlpha"/>
        <w:numPr>
          <w:ilvl w:val="3"/>
          <w:numId w:val="14"/>
        </w:numPr>
      </w:pPr>
      <w:r>
        <w:t xml:space="preserve">Разверните </w:t>
      </w:r>
      <w:proofErr w:type="spellStart"/>
      <w:r>
        <w:rPr>
          <w:b/>
        </w:rPr>
        <w:t>Domain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</w:t>
      </w:r>
      <w:proofErr w:type="spellEnd"/>
      <w:r>
        <w:rPr>
          <w:b/>
        </w:rPr>
        <w:t xml:space="preserve"> (query)</w:t>
      </w:r>
      <w:r>
        <w:t xml:space="preserve"> (Система доменных имен (запрос)) в области сведений о пакетах. Затем разверните </w:t>
      </w:r>
      <w:r>
        <w:rPr>
          <w:b/>
        </w:rPr>
        <w:t>Flags</w:t>
      </w:r>
      <w:r>
        <w:t xml:space="preserve"> (Флаги) и</w:t>
      </w:r>
      <w:r>
        <w:rPr>
          <w:b/>
        </w:rPr>
        <w:t xml:space="preserve"> Queries</w:t>
      </w:r>
      <w:r>
        <w:t xml:space="preserve"> (Запросы).</w:t>
      </w:r>
    </w:p>
    <w:p w14:paraId="00B56569" w14:textId="77777777" w:rsidR="00535A4E" w:rsidRDefault="00535A4E" w:rsidP="003C7A3F">
      <w:pPr>
        <w:pStyle w:val="BodyTextL50"/>
        <w:keepNext/>
      </w:pPr>
      <w:r>
        <w:lastRenderedPageBreak/>
        <w:t>Изучите результаты. Флаг настроен для рекурсивного формирования запросов для IP-адреса на сайте www.cisco.com.</w:t>
      </w:r>
    </w:p>
    <w:p w14:paraId="4A00142F" w14:textId="77777777" w:rsidR="003C7A3F" w:rsidRDefault="003C7A3F" w:rsidP="00535A4E">
      <w:pPr>
        <w:pStyle w:val="Visual"/>
      </w:pPr>
      <w:r>
        <w:rPr>
          <w:noProof/>
          <w:lang w:eastAsia="ru-RU"/>
        </w:rPr>
        <w:drawing>
          <wp:inline distT="0" distB="0" distL="0" distR="0" wp14:anchorId="0BD06D20" wp14:editId="55F70F1C">
            <wp:extent cx="5486400" cy="4198076"/>
            <wp:effectExtent l="0" t="0" r="0" b="0"/>
            <wp:docPr id="33" name="Picture 33" descr="The Domain Name System (query) heading is expanded in the packet details pane for the line item associated with Standard query 0x0002 A www.cisc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1AE8" w14:textId="77777777" w:rsidR="00535A4E" w:rsidRDefault="00535A4E" w:rsidP="004C1B8C">
      <w:pPr>
        <w:pStyle w:val="2"/>
      </w:pPr>
      <w:r>
        <w:lastRenderedPageBreak/>
        <w:t>Изучение трафика DNS-ответа</w:t>
      </w:r>
    </w:p>
    <w:p w14:paraId="77FBEE53" w14:textId="77777777" w:rsidR="00535A4E" w:rsidRDefault="00535A4E" w:rsidP="003C7A3F">
      <w:pPr>
        <w:pStyle w:val="SubStepAlpha"/>
        <w:keepNext/>
      </w:pPr>
      <w:r>
        <w:t xml:space="preserve">Выберите соответствующий пакет DNS-ответа с маркировкой </w:t>
      </w:r>
      <w:r>
        <w:rPr>
          <w:b/>
        </w:rPr>
        <w:t>Standard query 0x000# A www.cisco.co</w:t>
      </w:r>
      <w:r>
        <w:t xml:space="preserve"> (Стандартный запрос 0x0002 A www.cisco.com).</w:t>
      </w:r>
    </w:p>
    <w:p w14:paraId="16F2E144" w14:textId="77777777" w:rsidR="00535A4E" w:rsidRDefault="00A064AB" w:rsidP="00535A4E">
      <w:pPr>
        <w:pStyle w:val="Visual"/>
      </w:pPr>
      <w:r>
        <w:rPr>
          <w:noProof/>
          <w:lang w:eastAsia="ru-RU"/>
        </w:rPr>
        <w:drawing>
          <wp:inline distT="0" distB="0" distL="0" distR="0" wp14:anchorId="020B7EA4" wp14:editId="0E060869">
            <wp:extent cx="5486400" cy="3099707"/>
            <wp:effectExtent l="0" t="0" r="0" b="5715"/>
            <wp:docPr id="32" name="Picture 32" descr="This image display in the packet list and details panes for the line item associated with Standard query response 0x0002 A www.cisc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8049" cy="310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993C" w14:textId="77777777" w:rsidR="0095041D" w:rsidRDefault="0095041D" w:rsidP="004C4DA6">
      <w:pPr>
        <w:pStyle w:val="3"/>
      </w:pPr>
      <w:r>
        <w:t>Вопросы:</w:t>
      </w:r>
    </w:p>
    <w:p w14:paraId="0ADB8118" w14:textId="77777777" w:rsidR="00535A4E" w:rsidRDefault="00535A4E" w:rsidP="004C4DA6">
      <w:pPr>
        <w:pStyle w:val="BodyTextL50"/>
        <w:spacing w:before="0"/>
      </w:pPr>
      <w:r>
        <w:t>Назовите MAC- и IP-адреса источника и назначения и номера портов. Проведите их сравнение с адресами в пакетах DNS-запроса.</w:t>
      </w:r>
    </w:p>
    <w:p w14:paraId="21F43795" w14:textId="77777777" w:rsidR="00535A4E" w:rsidRDefault="0095041D" w:rsidP="0095041D">
      <w:pPr>
        <w:pStyle w:val="AnswerLineL50"/>
      </w:pPr>
      <w:r>
        <w:t xml:space="preserve">Введите ваш ответ здесь. </w:t>
      </w:r>
    </w:p>
    <w:p w14:paraId="31051C02" w14:textId="313FFA18" w:rsidR="00535A4E" w:rsidRPr="007A5137" w:rsidRDefault="007A5137" w:rsidP="00535A4E">
      <w:pPr>
        <w:pStyle w:val="BodyTextL50"/>
        <w:rPr>
          <w:shd w:val="clear" w:color="auto" w:fill="BFBFBF"/>
          <w:lang w:val="en-US"/>
        </w:rPr>
      </w:pPr>
      <w:r>
        <w:rPr>
          <w:rStyle w:val="AnswerGray"/>
          <w:lang w:val="en-US"/>
        </w:rPr>
        <w:t xml:space="preserve"> </w:t>
      </w:r>
    </w:p>
    <w:p w14:paraId="2C103A24" w14:textId="77777777" w:rsidR="0095041D" w:rsidRDefault="00535A4E" w:rsidP="003C7A3F">
      <w:pPr>
        <w:pStyle w:val="SubStepAlpha"/>
        <w:keepNext/>
      </w:pPr>
      <w:r>
        <w:lastRenderedPageBreak/>
        <w:t xml:space="preserve">Разверните </w:t>
      </w:r>
      <w:proofErr w:type="spellStart"/>
      <w:r>
        <w:rPr>
          <w:b/>
        </w:rPr>
        <w:t>Domain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</w:t>
      </w:r>
      <w:proofErr w:type="spellEnd"/>
      <w:r>
        <w:rPr>
          <w:b/>
        </w:rPr>
        <w:t xml:space="preserve"> (response)</w:t>
      </w:r>
      <w:r>
        <w:t xml:space="preserve"> (Система доменных имен (ответ). Затем разверните </w:t>
      </w:r>
      <w:r>
        <w:rPr>
          <w:b/>
        </w:rPr>
        <w:t>Flags</w:t>
      </w:r>
      <w:r>
        <w:t xml:space="preserve"> (Флаги), </w:t>
      </w:r>
      <w:r>
        <w:rPr>
          <w:b/>
        </w:rPr>
        <w:t>Queries</w:t>
      </w:r>
      <w:r>
        <w:t xml:space="preserve"> (Запросы) и </w:t>
      </w:r>
      <w:r>
        <w:rPr>
          <w:b/>
        </w:rPr>
        <w:t>Answers</w:t>
      </w:r>
      <w:r>
        <w:t xml:space="preserve"> (Ответы). Изучите результаты.</w:t>
      </w:r>
    </w:p>
    <w:p w14:paraId="05934083" w14:textId="77777777" w:rsidR="003C7A3F" w:rsidRDefault="003C7A3F" w:rsidP="003C7A3F">
      <w:pPr>
        <w:pStyle w:val="Visual"/>
      </w:pPr>
      <w:r>
        <w:rPr>
          <w:noProof/>
          <w:lang w:eastAsia="ru-RU"/>
        </w:rPr>
        <w:drawing>
          <wp:inline distT="0" distB="0" distL="0" distR="0" wp14:anchorId="187D6BC8" wp14:editId="1E9C94A6">
            <wp:extent cx="5486400" cy="4898571"/>
            <wp:effectExtent l="0" t="0" r="0" b="0"/>
            <wp:docPr id="1" name="Picture 1" descr="The Domain Name System (response) heading is expanded in the packet details pane for the line item associated with Standard query response 0x0002 A www.cisc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955D" w14:textId="77777777" w:rsidR="0095041D" w:rsidRDefault="0095041D" w:rsidP="00D652E2">
      <w:pPr>
        <w:pStyle w:val="3"/>
      </w:pPr>
      <w:r>
        <w:t>Вопрос:</w:t>
      </w:r>
    </w:p>
    <w:p w14:paraId="1954FE55" w14:textId="77777777" w:rsidR="00535A4E" w:rsidRDefault="00535A4E" w:rsidP="004C4DA6">
      <w:pPr>
        <w:pStyle w:val="BodyTextL50"/>
        <w:spacing w:before="0"/>
      </w:pPr>
      <w:r>
        <w:t>Может ли DNS-сервер выполнять рекурсивные запросы?</w:t>
      </w:r>
    </w:p>
    <w:p w14:paraId="6CADCBEE" w14:textId="77777777" w:rsidR="0095041D" w:rsidRDefault="0095041D" w:rsidP="0095041D">
      <w:pPr>
        <w:pStyle w:val="AnswerLineL50"/>
      </w:pPr>
      <w:r>
        <w:t>Введите ваш ответ здесь.</w:t>
      </w:r>
    </w:p>
    <w:p w14:paraId="62756D7C" w14:textId="2B19EE3F" w:rsidR="00535A4E" w:rsidRPr="007A5137" w:rsidRDefault="007A5137" w:rsidP="0095041D">
      <w:pPr>
        <w:pStyle w:val="BodyTextL50"/>
        <w:rPr>
          <w:rStyle w:val="AnswerGray"/>
          <w:lang w:val="en-US"/>
        </w:rPr>
      </w:pPr>
      <w:r>
        <w:rPr>
          <w:rStyle w:val="AnswerGray"/>
          <w:lang w:val="en-US"/>
        </w:rPr>
        <w:t xml:space="preserve"> </w:t>
      </w:r>
    </w:p>
    <w:p w14:paraId="4DF609FC" w14:textId="77777777" w:rsidR="0095041D" w:rsidRDefault="00535A4E" w:rsidP="003C7A3F">
      <w:pPr>
        <w:pStyle w:val="SubStepAlpha"/>
      </w:pPr>
      <w:r>
        <w:t>Наблюдайте за записями CNAME и A в сведениях об ответах.</w:t>
      </w:r>
    </w:p>
    <w:p w14:paraId="72E9DD83" w14:textId="77777777" w:rsidR="0095041D" w:rsidRDefault="0095041D" w:rsidP="00D652E2">
      <w:pPr>
        <w:pStyle w:val="3"/>
      </w:pPr>
      <w:r>
        <w:t>Вопрос:</w:t>
      </w:r>
    </w:p>
    <w:p w14:paraId="10E3EA0C" w14:textId="77777777" w:rsidR="00535A4E" w:rsidRDefault="00535A4E" w:rsidP="004C4DA6">
      <w:pPr>
        <w:pStyle w:val="BodyTextL50"/>
        <w:spacing w:before="0"/>
      </w:pPr>
      <w:r>
        <w:t>Сравните эти результаты с результатами команды nslookup.</w:t>
      </w:r>
    </w:p>
    <w:p w14:paraId="129680CA" w14:textId="77777777" w:rsidR="00535A4E" w:rsidRDefault="0095041D" w:rsidP="0095041D">
      <w:pPr>
        <w:pStyle w:val="AnswerLineL50"/>
      </w:pPr>
      <w:r>
        <w:t>Введите ваш ответ здесь.</w:t>
      </w:r>
    </w:p>
    <w:p w14:paraId="32D7823A" w14:textId="49D4F619" w:rsidR="00535A4E" w:rsidRPr="007A5137" w:rsidRDefault="007A5137" w:rsidP="00535A4E">
      <w:pPr>
        <w:pStyle w:val="BodyTextL50"/>
        <w:rPr>
          <w:rStyle w:val="AnswerGray"/>
          <w:lang w:val="en-US"/>
        </w:rPr>
      </w:pPr>
      <w:r>
        <w:rPr>
          <w:rStyle w:val="AnswerGray"/>
          <w:lang w:val="en-US"/>
        </w:rPr>
        <w:t xml:space="preserve"> </w:t>
      </w:r>
    </w:p>
    <w:p w14:paraId="10ABB16E" w14:textId="77777777" w:rsidR="00535A4E" w:rsidRDefault="00535A4E" w:rsidP="00535A4E">
      <w:pPr>
        <w:pStyle w:val="1"/>
        <w:numPr>
          <w:ilvl w:val="0"/>
          <w:numId w:val="10"/>
        </w:numPr>
        <w:rPr>
          <w:sz w:val="24"/>
        </w:rPr>
      </w:pPr>
      <w:r>
        <w:lastRenderedPageBreak/>
        <w:t>Вопрос для повторения</w:t>
      </w:r>
    </w:p>
    <w:p w14:paraId="25C291F1" w14:textId="77777777" w:rsidR="00535A4E" w:rsidRDefault="00535A4E" w:rsidP="00535A4E">
      <w:pPr>
        <w:pStyle w:val="ReflectionQ"/>
        <w:numPr>
          <w:ilvl w:val="1"/>
          <w:numId w:val="10"/>
        </w:numPr>
      </w:pPr>
      <w:r>
        <w:t>На основании результатов Wireshark какие еще сведения можно почерпнуть о сети, когда удаляется фильтр?</w:t>
      </w:r>
    </w:p>
    <w:p w14:paraId="3465A13E" w14:textId="77777777" w:rsidR="00535A4E" w:rsidRDefault="0095041D" w:rsidP="0095041D">
      <w:pPr>
        <w:pStyle w:val="AnswerLineL25"/>
      </w:pPr>
      <w:r>
        <w:t>Введите ваш ответ здесь.</w:t>
      </w:r>
      <w:bookmarkStart w:id="0" w:name="_GoBack"/>
      <w:bookmarkEnd w:id="0"/>
    </w:p>
    <w:p w14:paraId="39E7A76F" w14:textId="55FF5C26" w:rsidR="00535A4E" w:rsidRPr="007A5137" w:rsidRDefault="007A5137" w:rsidP="00535A4E">
      <w:pPr>
        <w:pStyle w:val="BodyTextL25"/>
        <w:rPr>
          <w:rStyle w:val="AnswerGray"/>
          <w:lang w:val="en-US"/>
        </w:rPr>
      </w:pPr>
      <w:r>
        <w:rPr>
          <w:rStyle w:val="AnswerGray"/>
          <w:lang w:val="en-US"/>
        </w:rPr>
        <w:t xml:space="preserve"> </w:t>
      </w:r>
    </w:p>
    <w:p w14:paraId="070F13FC" w14:textId="77777777" w:rsidR="00535A4E" w:rsidRDefault="00535A4E" w:rsidP="00535A4E">
      <w:pPr>
        <w:pStyle w:val="ReflectionQ"/>
        <w:numPr>
          <w:ilvl w:val="1"/>
          <w:numId w:val="10"/>
        </w:numPr>
      </w:pPr>
      <w:r>
        <w:t>Как хакер может использовать программу Wireshark в целях нарушения безопасности сети?</w:t>
      </w:r>
    </w:p>
    <w:p w14:paraId="687E6909" w14:textId="77777777" w:rsidR="0095041D" w:rsidRDefault="0095041D" w:rsidP="0095041D">
      <w:pPr>
        <w:pStyle w:val="AnswerLineL25"/>
      </w:pPr>
      <w:r>
        <w:t>Введите ваш ответ здесь.</w:t>
      </w:r>
    </w:p>
    <w:p w14:paraId="54906AD7" w14:textId="21BB8047" w:rsidR="00C162C0" w:rsidRPr="007A5137" w:rsidRDefault="00C162C0" w:rsidP="00535A4E">
      <w:pPr>
        <w:pStyle w:val="BodyTextL25"/>
        <w:rPr>
          <w:rStyle w:val="AnswerGray"/>
          <w:lang w:val="en-US"/>
        </w:rPr>
      </w:pPr>
    </w:p>
    <w:p w14:paraId="23F95DC1" w14:textId="34C84A33" w:rsidR="00D34059" w:rsidRPr="00D34059" w:rsidRDefault="00D34059" w:rsidP="00D34059">
      <w:pPr>
        <w:pStyle w:val="ConfigWindow"/>
      </w:pPr>
      <w:r>
        <w:t>Конец документа</w:t>
      </w:r>
    </w:p>
    <w:sectPr w:rsidR="00D34059" w:rsidRPr="00D34059" w:rsidSect="009C318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323E1" w14:textId="77777777" w:rsidR="00D068BC" w:rsidRDefault="00D068BC" w:rsidP="00710659">
      <w:pPr>
        <w:spacing w:after="0" w:line="240" w:lineRule="auto"/>
      </w:pPr>
      <w:r>
        <w:separator/>
      </w:r>
    </w:p>
    <w:p w14:paraId="1C547696" w14:textId="77777777" w:rsidR="00D068BC" w:rsidRDefault="00D068BC"/>
  </w:endnote>
  <w:endnote w:type="continuationSeparator" w:id="0">
    <w:p w14:paraId="54E7A5D0" w14:textId="77777777" w:rsidR="00D068BC" w:rsidRDefault="00D068BC" w:rsidP="00710659">
      <w:pPr>
        <w:spacing w:after="0" w:line="240" w:lineRule="auto"/>
      </w:pPr>
      <w:r>
        <w:continuationSeparator/>
      </w:r>
    </w:p>
    <w:p w14:paraId="55D10CE1" w14:textId="77777777" w:rsidR="00D068BC" w:rsidRDefault="00D068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72CB4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34E23" w14:textId="1F31FFA8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A5137">
          <w:t>2017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71683F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1683F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1683F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A66D1" w14:textId="2BC92365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A5137">
          <w:t>2017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71683F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1683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1683F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57D01" w14:textId="77777777" w:rsidR="00D068BC" w:rsidRDefault="00D068BC" w:rsidP="00710659">
      <w:pPr>
        <w:spacing w:after="0" w:line="240" w:lineRule="auto"/>
      </w:pPr>
      <w:r>
        <w:separator/>
      </w:r>
    </w:p>
    <w:p w14:paraId="6EB95259" w14:textId="77777777" w:rsidR="00D068BC" w:rsidRDefault="00D068BC"/>
  </w:footnote>
  <w:footnote w:type="continuationSeparator" w:id="0">
    <w:p w14:paraId="47FB6220" w14:textId="77777777" w:rsidR="00D068BC" w:rsidRDefault="00D068BC" w:rsidP="00710659">
      <w:pPr>
        <w:spacing w:after="0" w:line="240" w:lineRule="auto"/>
      </w:pPr>
      <w:r>
        <w:continuationSeparator/>
      </w:r>
    </w:p>
    <w:p w14:paraId="11F03BA5" w14:textId="77777777" w:rsidR="00D068BC" w:rsidRDefault="00D068B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1EA7B1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Заголовок"/>
      <w:tag w:val=""/>
      <w:id w:val="-1711953976"/>
      <w:placeholder>
        <w:docPart w:val="B399B582587841AA86FFCFD86B9311B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8834FAC" w14:textId="77777777" w:rsidR="00926CB2" w:rsidRDefault="009A4DEF" w:rsidP="008402F2">
        <w:pPr>
          <w:pStyle w:val="PageHead"/>
        </w:pPr>
        <w:r>
          <w:t>Лабораторная работа. Исследование трафика DNS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1F578" w14:textId="77777777" w:rsidR="00926CB2" w:rsidRDefault="00882B63" w:rsidP="006C3FCF">
    <w:pPr>
      <w:ind w:left="-288"/>
    </w:pPr>
    <w:r>
      <w:rPr>
        <w:noProof/>
        <w:lang w:eastAsia="ru-RU"/>
      </w:rPr>
      <w:drawing>
        <wp:inline distT="0" distB="0" distL="0" distR="0" wp14:anchorId="17AAFFCE" wp14:editId="16243A0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A737416"/>
    <w:multiLevelType w:val="multilevel"/>
    <w:tmpl w:val="7398136E"/>
    <w:lvl w:ilvl="0">
      <w:start w:val="1"/>
      <w:numFmt w:val="decimal"/>
      <w:suff w:val="space"/>
      <w:lvlText w:val="Часть %1."/>
      <w:lvlJc w:val="left"/>
      <w:pPr>
        <w:ind w:left="0" w:firstLine="0"/>
      </w:pPr>
    </w:lvl>
    <w:lvl w:ilvl="1">
      <w:start w:val="1"/>
      <w:numFmt w:val="decimal"/>
      <w:suff w:val="space"/>
      <w:lvlText w:val="Задача %2."/>
      <w:lvlJc w:val="left"/>
      <w:pPr>
        <w:ind w:left="0" w:firstLine="0"/>
      </w:pPr>
    </w:lvl>
    <w:lvl w:ilvl="2">
      <w:start w:val="1"/>
      <w:numFmt w:val="decimal"/>
      <w:suff w:val="space"/>
      <w:lvlText w:val="Шаг %3.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F612DD"/>
    <w:multiLevelType w:val="multilevel"/>
    <w:tmpl w:val="5C3A9F52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Шаг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D6C175C"/>
    <w:multiLevelType w:val="multilevel"/>
    <w:tmpl w:val="7398136E"/>
    <w:lvl w:ilvl="0">
      <w:start w:val="1"/>
      <w:numFmt w:val="decimal"/>
      <w:suff w:val="space"/>
      <w:lvlText w:val="Часть %1."/>
      <w:lvlJc w:val="left"/>
      <w:pPr>
        <w:ind w:left="0" w:firstLine="0"/>
      </w:pPr>
    </w:lvl>
    <w:lvl w:ilvl="1">
      <w:start w:val="1"/>
      <w:numFmt w:val="decimal"/>
      <w:suff w:val="space"/>
      <w:lvlText w:val="Задача %2."/>
      <w:lvlJc w:val="left"/>
      <w:pPr>
        <w:ind w:left="0" w:firstLine="0"/>
      </w:pPr>
    </w:lvl>
    <w:lvl w:ilvl="2">
      <w:start w:val="1"/>
      <w:numFmt w:val="decimal"/>
      <w:suff w:val="space"/>
      <w:lvlText w:val="Шаг %3.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55F13BD"/>
    <w:multiLevelType w:val="multilevel"/>
    <w:tmpl w:val="7398136E"/>
    <w:lvl w:ilvl="0">
      <w:start w:val="1"/>
      <w:numFmt w:val="decimal"/>
      <w:suff w:val="space"/>
      <w:lvlText w:val="Часть %1."/>
      <w:lvlJc w:val="left"/>
      <w:pPr>
        <w:ind w:left="0" w:firstLine="0"/>
      </w:pPr>
    </w:lvl>
    <w:lvl w:ilvl="1">
      <w:start w:val="1"/>
      <w:numFmt w:val="decimal"/>
      <w:suff w:val="space"/>
      <w:lvlText w:val="Задача %2."/>
      <w:lvlJc w:val="left"/>
      <w:pPr>
        <w:ind w:left="0" w:firstLine="0"/>
      </w:pPr>
    </w:lvl>
    <w:lvl w:ilvl="2">
      <w:start w:val="1"/>
      <w:numFmt w:val="decimal"/>
      <w:suff w:val="space"/>
      <w:lvlText w:val="Шаг %3.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suff w:val="space"/>
        <w:lvlText w:val="Задача %2."/>
        <w:lvlJc w:val="left"/>
        <w:pPr>
          <w:ind w:left="0" w:firstLine="0"/>
        </w:p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firstLine="0"/>
        </w:p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SyNDczMDOxMDA1sTBU0lEKTi0uzszPAykwrAUAXGPthSwAAAA="/>
  </w:docVars>
  <w:rsids>
    <w:rsidRoot w:val="00535A4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234A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016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D03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976BF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294"/>
    <w:rsid w:val="001F7DD8"/>
    <w:rsid w:val="00200242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37B6"/>
    <w:rsid w:val="002939E5"/>
    <w:rsid w:val="00294C8F"/>
    <w:rsid w:val="002A0B2E"/>
    <w:rsid w:val="002A0DC1"/>
    <w:rsid w:val="002A5E4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8A4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40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C7A3F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7997"/>
    <w:rsid w:val="004B023D"/>
    <w:rsid w:val="004C0909"/>
    <w:rsid w:val="004C1B8C"/>
    <w:rsid w:val="004C3F97"/>
    <w:rsid w:val="004C4DA6"/>
    <w:rsid w:val="004C605D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5A4E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4A0A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87CC0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35DE"/>
    <w:rsid w:val="00705FEC"/>
    <w:rsid w:val="00710659"/>
    <w:rsid w:val="0071147A"/>
    <w:rsid w:val="0071185D"/>
    <w:rsid w:val="0071683F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5C52"/>
    <w:rsid w:val="00796C25"/>
    <w:rsid w:val="007A287C"/>
    <w:rsid w:val="007A3B2A"/>
    <w:rsid w:val="007A5137"/>
    <w:rsid w:val="007B0C9D"/>
    <w:rsid w:val="007B29C0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3A03"/>
    <w:rsid w:val="00824295"/>
    <w:rsid w:val="00827A65"/>
    <w:rsid w:val="00830473"/>
    <w:rsid w:val="008313F3"/>
    <w:rsid w:val="00832618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EED"/>
    <w:rsid w:val="008D23DF"/>
    <w:rsid w:val="008D4F69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041D"/>
    <w:rsid w:val="00963E34"/>
    <w:rsid w:val="00964DFA"/>
    <w:rsid w:val="00970A69"/>
    <w:rsid w:val="00970E48"/>
    <w:rsid w:val="0098155C"/>
    <w:rsid w:val="00983B77"/>
    <w:rsid w:val="00996053"/>
    <w:rsid w:val="009A0B2F"/>
    <w:rsid w:val="009A1CF4"/>
    <w:rsid w:val="009A37D7"/>
    <w:rsid w:val="009A4DEF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064AB"/>
    <w:rsid w:val="00A13849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D7EDA"/>
    <w:rsid w:val="00AE56C0"/>
    <w:rsid w:val="00AF7ACC"/>
    <w:rsid w:val="00B00914"/>
    <w:rsid w:val="00B01913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1C04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3043"/>
    <w:rsid w:val="00BC7423"/>
    <w:rsid w:val="00BC7CAC"/>
    <w:rsid w:val="00BD06B9"/>
    <w:rsid w:val="00BD6D76"/>
    <w:rsid w:val="00BE54B5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5BC6"/>
    <w:rsid w:val="00C27E37"/>
    <w:rsid w:val="00C32713"/>
    <w:rsid w:val="00C33926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137A"/>
    <w:rsid w:val="00D030AE"/>
    <w:rsid w:val="00D068BC"/>
    <w:rsid w:val="00D139C8"/>
    <w:rsid w:val="00D16E2E"/>
    <w:rsid w:val="00D17F81"/>
    <w:rsid w:val="00D2758C"/>
    <w:rsid w:val="00D275CA"/>
    <w:rsid w:val="00D2789B"/>
    <w:rsid w:val="00D34059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52E2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BC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24F1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4443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312C"/>
    <w:rsid w:val="00ED48AA"/>
    <w:rsid w:val="00ED6019"/>
    <w:rsid w:val="00ED7830"/>
    <w:rsid w:val="00EE2BFF"/>
    <w:rsid w:val="00EE3909"/>
    <w:rsid w:val="00EF277A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36EE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4861"/>
    <w:rsid w:val="00FB5FD9"/>
    <w:rsid w:val="00FB6713"/>
    <w:rsid w:val="00FD1398"/>
    <w:rsid w:val="00FD33AB"/>
    <w:rsid w:val="00FD3BA4"/>
    <w:rsid w:val="00FD4724"/>
    <w:rsid w:val="00FD4A68"/>
    <w:rsid w:val="00FD68ED"/>
    <w:rsid w:val="00FD7253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287CC"/>
  <w15:docId w15:val="{98A048C3-B546-4C41-ADD3-CA865844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BE54B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BE54B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BE54B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C4DA6"/>
    <w:pPr>
      <w:keepNext/>
      <w:spacing w:before="0" w:after="0" w:line="240" w:lineRule="auto"/>
      <w:ind w:left="72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452F4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BE54B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70E48"/>
    <w:pPr>
      <w:spacing w:after="720"/>
    </w:pPr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970E48"/>
    <w:pPr>
      <w:spacing w:before="0" w:after="0"/>
    </w:pPr>
    <w:rPr>
      <w:i/>
      <w:color w:val="7030A0"/>
    </w:rPr>
  </w:style>
  <w:style w:type="paragraph" w:customStyle="1" w:styleId="SubStepAlpha">
    <w:name w:val="SubStep Alpha"/>
    <w:basedOn w:val="BodyTextL25"/>
    <w:qFormat/>
    <w:rsid w:val="00BE54B5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BE54B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BE54B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4C4DA6"/>
    <w:rPr>
      <w:rFonts w:eastAsia="Times New Roman"/>
      <w:bCs/>
      <w:color w:val="FFFFFF" w:themeColor="background1"/>
      <w:sz w:val="6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character" w:styleId="aff0">
    <w:name w:val="Hyperlink"/>
    <w:basedOn w:val="a0"/>
    <w:unhideWhenUsed/>
    <w:rsid w:val="00535A4E"/>
    <w:rPr>
      <w:color w:val="0000FF" w:themeColor="hyperlink"/>
      <w:u w:val="single"/>
    </w:rPr>
  </w:style>
  <w:style w:type="character" w:customStyle="1" w:styleId="BodyTextL25Char">
    <w:name w:val="Body Text L25 Char"/>
    <w:link w:val="BodyTextL25"/>
    <w:locked/>
    <w:rsid w:val="00535A4E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0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isco.com" TargetMode="Externa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99B582587841AA86FFCFD86B931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0FE8C-EE31-48A3-B2DD-C55439EF87C1}"/>
      </w:docPartPr>
      <w:docPartBody>
        <w:p w:rsidR="001C31D4" w:rsidRDefault="003D75F5">
          <w:pPr>
            <w:pStyle w:val="B399B582587841AA86FFCFD86B9311BD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F5"/>
    <w:rsid w:val="001C31D4"/>
    <w:rsid w:val="001D6593"/>
    <w:rsid w:val="003D75F5"/>
    <w:rsid w:val="00444641"/>
    <w:rsid w:val="004702AF"/>
    <w:rsid w:val="0056114D"/>
    <w:rsid w:val="006E3378"/>
    <w:rsid w:val="008D3F64"/>
    <w:rsid w:val="00A14E77"/>
    <w:rsid w:val="00E7112D"/>
    <w:rsid w:val="00EA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399B582587841AA86FFCFD86B9311BD">
    <w:name w:val="B399B582587841AA86FFCFD86B931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2B2970-6311-4042-BF55-8E1A33E05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9</TotalTime>
  <Pages>10</Pages>
  <Words>954</Words>
  <Characters>5566</Characters>
  <Application>Microsoft Office Word</Application>
  <DocSecurity>0</DocSecurity>
  <Lines>107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работа. Исследование трафика DNS</vt:lpstr>
      <vt:lpstr>Lab – Explore DNS Traffic</vt:lpstr>
    </vt:vector>
  </TitlesOfParts>
  <Company>Cisco Systems, Inc.</Company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Исследование трафика DNS</dc:title>
  <dc:creator>SP</dc:creator>
  <dc:description>2017 г.</dc:description>
  <cp:lastModifiedBy>Mi</cp:lastModifiedBy>
  <cp:revision>5</cp:revision>
  <cp:lastPrinted>2020-04-27T13:43:00Z</cp:lastPrinted>
  <dcterms:created xsi:type="dcterms:W3CDTF">2019-08-29T05:13:00Z</dcterms:created>
  <dcterms:modified xsi:type="dcterms:W3CDTF">2020-04-27T13:45:00Z</dcterms:modified>
</cp:coreProperties>
</file>