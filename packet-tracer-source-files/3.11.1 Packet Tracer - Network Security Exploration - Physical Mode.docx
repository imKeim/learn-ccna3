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1119" w14:textId="251A3DB1" w:rsidR="004D36D7" w:rsidRPr="002B5ACE" w:rsidRDefault="00AE20EE" w:rsidP="002B5ACE">
      <w:pPr>
        <w:pStyle w:val="Title"/>
        <w:rPr>
          <w:rStyle w:val="Heading1Gray"/>
        </w:rPr>
      </w:pPr>
      <w:sdt>
        <w:sdtPr>
          <w:rPr>
            <w:rStyle w:val="Heading1Gray"/>
          </w:rPr>
          <w:alias w:val="Название"/>
          <w:tag w:val=""/>
          <w:id w:val="-487021785"/>
          <w:placeholder>
            <w:docPart w:val="F0CB2E99740747E6BA1B72436D4160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Heading1Gray"/>
          </w:rPr>
        </w:sdtEndPr>
        <w:sdtContent>
          <w:r w:rsidR="00737E5C" w:rsidRPr="002B5ACE">
            <w:rPr>
              <w:rStyle w:val="Heading1Gray"/>
            </w:rPr>
            <w:t>Packet Tracer - Исследование сетевой безопасности -  Режим симуляции физического оборудования</w:t>
          </w:r>
        </w:sdtContent>
      </w:sdt>
      <w:r w:rsidR="00737E5C" w:rsidRPr="002B5ACE">
        <w:rPr>
          <w:rStyle w:val="Heading1Gray"/>
        </w:rPr>
        <w:t xml:space="preserve"> </w:t>
      </w:r>
    </w:p>
    <w:p w14:paraId="44B5D828" w14:textId="77777777" w:rsidR="00B70125" w:rsidRPr="00BB73FF" w:rsidRDefault="00B70125" w:rsidP="001677BE">
      <w:pPr>
        <w:pStyle w:val="Heading1"/>
      </w:pPr>
      <w:r>
        <w:t>Задачи</w:t>
      </w:r>
    </w:p>
    <w:p w14:paraId="0F32431C" w14:textId="0885FB15" w:rsidR="00B70125" w:rsidRPr="004C0909" w:rsidRDefault="00B70125" w:rsidP="00B70125">
      <w:pPr>
        <w:pStyle w:val="BodyTextL25Bold"/>
      </w:pPr>
      <w:r>
        <w:t>Часть 1. Знакомство с сетью</w:t>
      </w:r>
    </w:p>
    <w:p w14:paraId="0D690099" w14:textId="19AE7013" w:rsidR="00110F93" w:rsidRDefault="00B70125" w:rsidP="00483D40">
      <w:pPr>
        <w:pStyle w:val="BodyTextL25Bold"/>
      </w:pPr>
      <w:r>
        <w:t>Часть 2. Осуществление мер безопасности</w:t>
      </w:r>
    </w:p>
    <w:p w14:paraId="5B7C9191" w14:textId="77777777" w:rsidR="00B70125" w:rsidRPr="00C07FD9" w:rsidRDefault="00B70125" w:rsidP="001677BE">
      <w:pPr>
        <w:pStyle w:val="Heading1"/>
      </w:pPr>
      <w:r>
        <w:t>Общие сведения и сценарий</w:t>
      </w:r>
    </w:p>
    <w:p w14:paraId="4E156A88" w14:textId="29106406" w:rsidR="00110F93" w:rsidRDefault="00352FCA" w:rsidP="00B70125">
      <w:pPr>
        <w:pStyle w:val="BodyTextL25"/>
      </w:pPr>
      <w:r>
        <w:t>В этом задании в режиме симуляции физического оборудования  (PTPM) вы будете изучать и внедрять несколько процедур безопасности в разных местах в городе Гринвилл, штат Северная Каролина. Включая сети в центре обработки данных, интернет-провайдера, кафе и дома.</w:t>
      </w:r>
    </w:p>
    <w:p w14:paraId="17E8F7FA" w14:textId="6C1A79CF" w:rsidR="00110F93" w:rsidRDefault="00110F93" w:rsidP="00B70125">
      <w:pPr>
        <w:pStyle w:val="BodyTextL25"/>
      </w:pPr>
      <w:r>
        <w:t>Центр обработки данных подготовлен для обеспечения экологической и физической безопасности. Существует также программное обеспечение, которое  включено для поддержания контроля доступа. Вы установите детектор дыма Интернета вещей (IoT).</w:t>
      </w:r>
    </w:p>
    <w:p w14:paraId="0E797C30" w14:textId="5BCCC9C7" w:rsidR="00444E5C" w:rsidRDefault="00110F93" w:rsidP="00B70125">
      <w:pPr>
        <w:pStyle w:val="BodyTextL25"/>
      </w:pPr>
      <w:r>
        <w:t>Кофейня предлагает своим посетителям бесплатный беспроводной доступ в Интернет.  Вы будете реализовывать VPN для защиты трафика.</w:t>
      </w:r>
    </w:p>
    <w:p w14:paraId="30CBB9B7" w14:textId="42747F00" w:rsidR="008E791B" w:rsidRDefault="0081639B" w:rsidP="0074648B">
      <w:pPr>
        <w:pStyle w:val="BodyTextL25"/>
      </w:pPr>
      <w:r>
        <w:t xml:space="preserve">Дом включает в себя офис, студенческую спальню и гостиную. Вы настроите две домашние беспроводные локальные сети (WLAN), чтобы требовать аутентификации для двух разных типов пользователей: членов семьи и гостей.  Эти сети также будут настроены с фильтрацией MAC-адресов для ограничения доступа. </w:t>
      </w:r>
    </w:p>
    <w:p w14:paraId="0A38FC8B" w14:textId="2F52C76E" w:rsidR="0092587C" w:rsidRDefault="0092587C" w:rsidP="0074648B">
      <w:pPr>
        <w:pStyle w:val="BodyTextL25"/>
      </w:pPr>
      <w:r>
        <w:rPr>
          <w:b/>
        </w:rPr>
        <w:t>Примечание</w:t>
      </w:r>
      <w:r>
        <w:t>: Это задание не оценивается. Тем не менее, вы будете использовать различные методы для проверки конфигураций, которые вы реализуете.</w:t>
      </w:r>
    </w:p>
    <w:p w14:paraId="6B6CF34B" w14:textId="77777777" w:rsidR="00CE102C" w:rsidRDefault="00CE102C" w:rsidP="00CE102C">
      <w:pPr>
        <w:pStyle w:val="Heading1"/>
      </w:pPr>
      <w:r>
        <w:t>Инструкции</w:t>
      </w:r>
    </w:p>
    <w:p w14:paraId="4CCDE61E" w14:textId="075EE967" w:rsidR="00B70125" w:rsidRDefault="00352FCA" w:rsidP="001677BE">
      <w:pPr>
        <w:pStyle w:val="Heading2"/>
      </w:pPr>
      <w:r>
        <w:t>Знакомство с Сетью</w:t>
      </w:r>
    </w:p>
    <w:p w14:paraId="26DEF72D" w14:textId="28334F98" w:rsidR="00E07C92" w:rsidRPr="00E07C92" w:rsidRDefault="00E07C92" w:rsidP="00E07C92">
      <w:pPr>
        <w:pStyle w:val="BodyTextL25"/>
      </w:pPr>
      <w:r>
        <w:t>В этой части вы изучите сети в центре обработки данных, поставщике услуг Интернета, кафе и дома.</w:t>
      </w:r>
    </w:p>
    <w:p w14:paraId="21F24B20" w14:textId="155F6700" w:rsidR="0081639B" w:rsidRDefault="0081639B" w:rsidP="001677BE">
      <w:pPr>
        <w:pStyle w:val="Heading3"/>
      </w:pPr>
      <w:r>
        <w:t>Исследуйте Гринвилл.</w:t>
      </w:r>
    </w:p>
    <w:p w14:paraId="32E7ACE3" w14:textId="217FF833" w:rsidR="0081639B" w:rsidRPr="0081639B" w:rsidRDefault="0081639B" w:rsidP="0081639B">
      <w:pPr>
        <w:pStyle w:val="BodyTextL25"/>
      </w:pPr>
      <w:r>
        <w:t xml:space="preserve">Задание начинается с Северной Каролины, США. Все задачи в этого упражнения происходят в Гринвилле. Нажмите </w:t>
      </w:r>
      <w:r w:rsidRPr="006D0437">
        <w:rPr>
          <w:rStyle w:val="DnT"/>
        </w:rPr>
        <w:t>Greenville</w:t>
      </w:r>
      <w:r>
        <w:t xml:space="preserve">, чтобы войти в вид города. Есть четыре места для изучения: </w:t>
      </w:r>
      <w:r w:rsidRPr="006D0437">
        <w:rPr>
          <w:rStyle w:val="DnT"/>
        </w:rPr>
        <w:t>Data Center</w:t>
      </w:r>
      <w:r>
        <w:t xml:space="preserve">, </w:t>
      </w:r>
      <w:r w:rsidRPr="006D0437">
        <w:rPr>
          <w:rStyle w:val="DnT"/>
        </w:rPr>
        <w:t>ISP</w:t>
      </w:r>
      <w:r>
        <w:t xml:space="preserve">, </w:t>
      </w:r>
      <w:r w:rsidRPr="006D0437">
        <w:rPr>
          <w:rStyle w:val="DnT"/>
        </w:rPr>
        <w:t>Home</w:t>
      </w:r>
      <w:r>
        <w:t xml:space="preserve"> и </w:t>
      </w:r>
      <w:r w:rsidRPr="006D0437">
        <w:rPr>
          <w:rStyle w:val="DnT"/>
        </w:rPr>
        <w:t>Coffee Shop</w:t>
      </w:r>
      <w:r>
        <w:t>.</w:t>
      </w:r>
    </w:p>
    <w:p w14:paraId="1201DDE6" w14:textId="73158B1B" w:rsidR="00B70125" w:rsidRDefault="00444E5C" w:rsidP="001677BE">
      <w:pPr>
        <w:pStyle w:val="Heading3"/>
      </w:pPr>
      <w:r>
        <w:t>Ознакомьтесь с залами в центре обработки данных.</w:t>
      </w:r>
    </w:p>
    <w:p w14:paraId="1F0160C5" w14:textId="68400AD4" w:rsidR="0081639B" w:rsidRDefault="0081639B" w:rsidP="0098713A">
      <w:pPr>
        <w:pStyle w:val="SubStepAlpha"/>
      </w:pPr>
      <w:r>
        <w:t>Есть два зала и различные устройства для изучения, включая серверную комнату, POP, сервер IoT, две точки доступа, ноутбук и несколько устройств IoT, подключенных к сети.</w:t>
      </w:r>
    </w:p>
    <w:p w14:paraId="56E1E6A5" w14:textId="3A913966" w:rsidR="00B1044B" w:rsidRDefault="0076554B" w:rsidP="0098713A">
      <w:pPr>
        <w:pStyle w:val="SubStepAlpha"/>
      </w:pPr>
      <w:r>
        <w:t xml:space="preserve">Нажмите на </w:t>
      </w:r>
      <w:r w:rsidRPr="006D0437">
        <w:rPr>
          <w:rStyle w:val="DnT"/>
        </w:rPr>
        <w:t>Data Center Server Room</w:t>
      </w:r>
      <w:r>
        <w:t>. Обратите внимание, что большинство устройств являются серверами. В реальном дата-центре будут сотни стоек, заполненных серверами. Коммутаторы связывают серверы вместе  избыточными подключениями. Маршрутизатор обеспечивает подключение к POP, который затем подключается к поставщику услуг Интернета.</w:t>
      </w:r>
    </w:p>
    <w:p w14:paraId="38088B81" w14:textId="664BD306" w:rsidR="0076554B" w:rsidRDefault="004E0B1B" w:rsidP="0076554B">
      <w:pPr>
        <w:pStyle w:val="BodyTextL50"/>
      </w:pPr>
      <w:r>
        <w:t>Как называется маршрутизатор, который находится в этой стойке?</w:t>
      </w:r>
    </w:p>
    <w:p w14:paraId="34D305DB" w14:textId="77777777" w:rsidR="00487CFC" w:rsidRDefault="00487CFC" w:rsidP="00487CFC">
      <w:pPr>
        <w:pStyle w:val="AnswerLineL50"/>
      </w:pPr>
      <w:r>
        <w:t>Введите ваш ответ здесь.</w:t>
      </w:r>
    </w:p>
    <w:p w14:paraId="61C073AA" w14:textId="053E519E" w:rsidR="004E0B1B" w:rsidRDefault="004E0B1B" w:rsidP="0098713A">
      <w:pPr>
        <w:pStyle w:val="SubStepAlpha"/>
      </w:pPr>
      <w:r>
        <w:t xml:space="preserve">Перейдите на один уровень вверх к </w:t>
      </w:r>
      <w:r w:rsidR="00653260" w:rsidRPr="006D0437">
        <w:rPr>
          <w:rStyle w:val="DnT"/>
        </w:rPr>
        <w:t>Data Center</w:t>
      </w:r>
      <w:r>
        <w:t xml:space="preserve">. </w:t>
      </w:r>
    </w:p>
    <w:p w14:paraId="0A330884" w14:textId="659089FF" w:rsidR="0098713A" w:rsidRDefault="0098713A" w:rsidP="0098713A">
      <w:pPr>
        <w:pStyle w:val="Heading3"/>
      </w:pPr>
      <w:r>
        <w:lastRenderedPageBreak/>
        <w:t xml:space="preserve">Исследуйте устройства в </w:t>
      </w:r>
      <w:r w:rsidRPr="006D0437">
        <w:rPr>
          <w:rStyle w:val="DnT"/>
          <w:b/>
          <w:bCs w:val="0"/>
        </w:rPr>
        <w:t>Data Center  POP</w:t>
      </w:r>
      <w:r>
        <w:t>.</w:t>
      </w:r>
    </w:p>
    <w:p w14:paraId="54B5B8E3" w14:textId="712B675C" w:rsidR="0098713A" w:rsidRDefault="00226E32" w:rsidP="008E644B">
      <w:pPr>
        <w:pStyle w:val="SubStepAlpha"/>
        <w:numPr>
          <w:ilvl w:val="0"/>
          <w:numId w:val="15"/>
        </w:numPr>
      </w:pPr>
      <w:r>
        <w:t xml:space="preserve">Нажмите на </w:t>
      </w:r>
      <w:r w:rsidRPr="00226E32">
        <w:rPr>
          <w:b/>
          <w:bCs/>
        </w:rPr>
        <w:t>Data Center POP</w:t>
      </w:r>
      <w:r>
        <w:t xml:space="preserve">. Какой тип кабеля используется для подключения </w:t>
      </w:r>
      <w:r w:rsidR="0098713A" w:rsidRPr="006D0437">
        <w:rPr>
          <w:rStyle w:val="DnT"/>
        </w:rPr>
        <w:t>DC_Edge-RTR1</w:t>
      </w:r>
      <w:r>
        <w:t xml:space="preserve"> к поставщику услуг Интернета?</w:t>
      </w:r>
    </w:p>
    <w:p w14:paraId="1A41615D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62456F44" w14:textId="77777777" w:rsidR="0098713A" w:rsidRDefault="0098713A" w:rsidP="0098713A">
      <w:pPr>
        <w:pStyle w:val="SubStepAlpha"/>
      </w:pPr>
      <w:r>
        <w:t xml:space="preserve">Какое устройство выполняет преобразование адресов частных дата-центров в публичные? </w:t>
      </w:r>
    </w:p>
    <w:p w14:paraId="7BDB8DF7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1E44C333" w14:textId="7581F199" w:rsidR="0098713A" w:rsidRPr="008C3A18" w:rsidRDefault="00226E32" w:rsidP="0098713A">
      <w:pPr>
        <w:pStyle w:val="SubStepAlpha"/>
      </w:pPr>
      <w:r>
        <w:t xml:space="preserve">Выберите </w:t>
      </w:r>
      <w:r w:rsidR="0098713A" w:rsidRPr="006D0437">
        <w:rPr>
          <w:rStyle w:val="DnT"/>
        </w:rPr>
        <w:t>DC_Edge-rtr1</w:t>
      </w:r>
      <w:r>
        <w:t xml:space="preserve"> &gt; </w:t>
      </w:r>
      <w:r w:rsidRPr="006D0437">
        <w:rPr>
          <w:rStyle w:val="DnT"/>
        </w:rPr>
        <w:t>CLI</w:t>
      </w:r>
      <w:r>
        <w:t xml:space="preserve">. Используйте команду </w:t>
      </w:r>
      <w:r w:rsidRPr="006D0437">
        <w:rPr>
          <w:rStyle w:val="DnT"/>
        </w:rPr>
        <w:t>show access-lists</w:t>
      </w:r>
      <w:r>
        <w:t xml:space="preserve">, чтобы просмотреть список контроля доступа. Этот список доступа разрешает только определенный трафик в центр обработки данных. В этом задании разрешен трафик HTTP, HTTPS, IPSec и FTP. Весь прочий трафик блокируется. </w:t>
      </w:r>
    </w:p>
    <w:p w14:paraId="4F0140D6" w14:textId="0B13FD95" w:rsidR="0098713A" w:rsidRDefault="00D560B5" w:rsidP="00D560B5">
      <w:pPr>
        <w:pStyle w:val="SubStepAlpha"/>
      </w:pPr>
      <w:r>
        <w:t>Исследуйте интерфейсы. На каком интерфейсе и в каком направлении применяется этот список доступа?</w:t>
      </w:r>
    </w:p>
    <w:p w14:paraId="117296BF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59ABA3A3" w14:textId="56116B28" w:rsidR="0098713A" w:rsidRDefault="0098713A" w:rsidP="0098713A">
      <w:pPr>
        <w:pStyle w:val="BodyTextL25"/>
        <w:ind w:left="720"/>
      </w:pPr>
      <w:r w:rsidRPr="00D560B5">
        <w:rPr>
          <w:b/>
          <w:bCs/>
        </w:rPr>
        <w:t>Примечание.</w:t>
      </w:r>
      <w:r>
        <w:t xml:space="preserve">Команды </w:t>
      </w:r>
      <w:r w:rsidRPr="006D0437">
        <w:rPr>
          <w:rStyle w:val="DnT"/>
        </w:rPr>
        <w:t xml:space="preserve">access-list </w:t>
      </w:r>
      <w:r>
        <w:t xml:space="preserve"> в этой симуляции ограничены. На реальном пограничном маршрутизаторе списки доступа будут гораздо более сложными и еще более ограничительными для защиты всех сетевых устройств и данных в </w:t>
      </w:r>
      <w:r w:rsidRPr="006D0437">
        <w:rPr>
          <w:rStyle w:val="DnT"/>
        </w:rPr>
        <w:t>Data Center</w:t>
      </w:r>
      <w:r>
        <w:t>.</w:t>
      </w:r>
    </w:p>
    <w:p w14:paraId="6CB02774" w14:textId="7FD8AF58" w:rsidR="0098713A" w:rsidRDefault="0098713A" w:rsidP="0098713A">
      <w:pPr>
        <w:pStyle w:val="Heading3"/>
      </w:pPr>
      <w:r>
        <w:t>Изучите устройства IoT, настроенные для подключения к серверу DC IoT Server.</w:t>
      </w:r>
    </w:p>
    <w:p w14:paraId="5836CF27" w14:textId="618F4B68" w:rsidR="004E0B1B" w:rsidRDefault="00D560B5" w:rsidP="008E644B">
      <w:pPr>
        <w:pStyle w:val="SubStepAlpha"/>
        <w:numPr>
          <w:ilvl w:val="0"/>
          <w:numId w:val="13"/>
        </w:numPr>
      </w:pPr>
      <w:r>
        <w:t xml:space="preserve">Перейдите в центр обработки данных. В зале </w:t>
      </w:r>
      <w:r w:rsidR="004E0B1B" w:rsidRPr="006D0437">
        <w:rPr>
          <w:rStyle w:val="DnT"/>
        </w:rPr>
        <w:t>Data Center POP</w:t>
      </w:r>
      <w:r>
        <w:t xml:space="preserve"> нажмите на ноутбук на столе, а затем </w:t>
      </w:r>
      <w:r w:rsidR="004E0B1B" w:rsidRPr="006D0437">
        <w:rPr>
          <w:rStyle w:val="DnT"/>
        </w:rPr>
        <w:t>Desktop</w:t>
      </w:r>
      <w:r>
        <w:t xml:space="preserve"> &gt; </w:t>
      </w:r>
      <w:r w:rsidR="004E0B1B" w:rsidRPr="006D0437">
        <w:rPr>
          <w:rStyle w:val="DnT"/>
        </w:rPr>
        <w:t>Web Browser</w:t>
      </w:r>
      <w:r>
        <w:t>.</w:t>
      </w:r>
    </w:p>
    <w:p w14:paraId="6D866A14" w14:textId="77777777" w:rsidR="00D07551" w:rsidRDefault="004E0B1B" w:rsidP="0098713A">
      <w:pPr>
        <w:pStyle w:val="SubStepAlpha"/>
      </w:pPr>
      <w:r>
        <w:t xml:space="preserve">Введите IP-адрес 172.31.0.2, который является </w:t>
      </w:r>
      <w:r w:rsidRPr="006D0437">
        <w:rPr>
          <w:rStyle w:val="DnT"/>
        </w:rPr>
        <w:t>DC IoT Server</w:t>
      </w:r>
      <w:r>
        <w:t xml:space="preserve">. </w:t>
      </w:r>
    </w:p>
    <w:p w14:paraId="6B1A733E" w14:textId="0FA07255" w:rsidR="0076554B" w:rsidRDefault="00D07551" w:rsidP="0098713A">
      <w:pPr>
        <w:pStyle w:val="SubStepAlpha"/>
      </w:pPr>
      <w:r>
        <w:t xml:space="preserve">В качестве имени пользователя и пароля введите </w:t>
      </w:r>
      <w:r w:rsidR="00CD1E97" w:rsidRPr="006D0437">
        <w:rPr>
          <w:rStyle w:val="DnT"/>
        </w:rPr>
        <w:t>admin</w:t>
      </w:r>
      <w:r>
        <w:t xml:space="preserve"> и </w:t>
      </w:r>
      <w:r w:rsidR="00B17788" w:rsidRPr="006D0437">
        <w:rPr>
          <w:rStyle w:val="DnT"/>
        </w:rPr>
        <w:t>ciscorococks</w:t>
      </w:r>
      <w:r>
        <w:t xml:space="preserve">. </w:t>
      </w:r>
    </w:p>
    <w:p w14:paraId="23DEB51F" w14:textId="77777777" w:rsidR="0076554B" w:rsidRDefault="00444E5C" w:rsidP="0098713A">
      <w:pPr>
        <w:pStyle w:val="SubStepAlpha"/>
      </w:pPr>
      <w:r>
        <w:t>Какие устройства в настоящее время используются для защиты сетевого оборудования в центре обработки данных от факторов окружающей среды и физической безопасности?</w:t>
      </w:r>
    </w:p>
    <w:p w14:paraId="24004987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7041B3A5" w14:textId="7DE1F760" w:rsidR="00D07551" w:rsidRDefault="00013ABB" w:rsidP="0098713A">
      <w:pPr>
        <w:pStyle w:val="SubStepAlpha"/>
      </w:pPr>
      <w:r>
        <w:t xml:space="preserve">В списке устройств Интернета вещей щелкните </w:t>
      </w:r>
      <w:r w:rsidR="00D07551" w:rsidRPr="006D0437">
        <w:rPr>
          <w:rStyle w:val="DnT"/>
        </w:rPr>
        <w:t>Humidity Monitor</w:t>
      </w:r>
      <w:r>
        <w:t>, чтобы развернуть его. Каков текущий уровень влажности?</w:t>
      </w:r>
    </w:p>
    <w:p w14:paraId="79862A50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2252DDE9" w14:textId="1BEEACC7" w:rsidR="00013ABB" w:rsidRPr="00D07551" w:rsidRDefault="00013ABB" w:rsidP="00D07551">
      <w:pPr>
        <w:pStyle w:val="BodyTextL50"/>
        <w:rPr>
          <w:b/>
          <w:shd w:val="clear" w:color="auto" w:fill="BFBFBF"/>
        </w:rPr>
      </w:pPr>
    </w:p>
    <w:p w14:paraId="017F87DA" w14:textId="46DFA18E" w:rsidR="0098713A" w:rsidRPr="0098713A" w:rsidRDefault="0098713A" w:rsidP="0098713A">
      <w:pPr>
        <w:pStyle w:val="Heading3"/>
      </w:pPr>
      <w:r>
        <w:t>Исследуйте контролируемую дверь и сирену.</w:t>
      </w:r>
    </w:p>
    <w:p w14:paraId="622973B2" w14:textId="0AE1A591" w:rsidR="00F22AC4" w:rsidRDefault="008447F2" w:rsidP="008E644B">
      <w:pPr>
        <w:pStyle w:val="SubStepAlpha"/>
        <w:numPr>
          <w:ilvl w:val="0"/>
          <w:numId w:val="14"/>
        </w:numPr>
      </w:pPr>
      <w:r>
        <w:t xml:space="preserve">В списке устройств Интернета вещей щелкните </w:t>
      </w:r>
      <w:r w:rsidR="00573892" w:rsidRPr="006D0437">
        <w:rPr>
          <w:rStyle w:val="DnT"/>
        </w:rPr>
        <w:t>Door</w:t>
      </w:r>
      <w:r>
        <w:t xml:space="preserve">, чтобы развернуть его. Обратите внимание, что индикатор </w:t>
      </w:r>
      <w:r w:rsidR="00573892" w:rsidRPr="006D0437">
        <w:rPr>
          <w:rStyle w:val="DnT"/>
        </w:rPr>
        <w:t>Open</w:t>
      </w:r>
      <w:r>
        <w:t xml:space="preserve"> имеет красный цвет. Это означает, что дверь закрыта. </w:t>
      </w:r>
    </w:p>
    <w:p w14:paraId="7A552680" w14:textId="0D997123" w:rsidR="00F22AC4" w:rsidRDefault="00F22AC4" w:rsidP="0098713A">
      <w:pPr>
        <w:pStyle w:val="SubStepAlpha"/>
      </w:pPr>
      <w:r>
        <w:t xml:space="preserve">В списке устройств Интернета вещей щелкните </w:t>
      </w:r>
      <w:r w:rsidR="00181E3A" w:rsidRPr="006D0437">
        <w:rPr>
          <w:rStyle w:val="DnT"/>
        </w:rPr>
        <w:t>Siren</w:t>
      </w:r>
      <w:r>
        <w:t xml:space="preserve">. Обратите внимание, что индикатор </w:t>
      </w:r>
      <w:r w:rsidR="00181E3A" w:rsidRPr="006D0437">
        <w:rPr>
          <w:rStyle w:val="DnT"/>
        </w:rPr>
        <w:t>On</w:t>
      </w:r>
      <w:r>
        <w:t xml:space="preserve"> имеет красный цвет. Это означает, что сирена не включена. </w:t>
      </w:r>
    </w:p>
    <w:p w14:paraId="6DED9B28" w14:textId="3CF1C180" w:rsidR="008447F2" w:rsidRDefault="00573892" w:rsidP="0098713A">
      <w:pPr>
        <w:pStyle w:val="SubStepAlpha"/>
      </w:pPr>
      <w:r>
        <w:t xml:space="preserve">Держите окно  </w:t>
      </w:r>
      <w:r>
        <w:rPr>
          <w:rStyle w:val="DnT"/>
        </w:rPr>
        <w:t>Web Browser</w:t>
      </w:r>
      <w:r>
        <w:t xml:space="preserve"> открытым и найдите сирену </w:t>
      </w:r>
      <w:r>
        <w:rPr>
          <w:rStyle w:val="DnT"/>
        </w:rPr>
        <w:t xml:space="preserve">Siren </w:t>
      </w:r>
      <w:r>
        <w:t xml:space="preserve">рядом с дверью  </w:t>
      </w:r>
      <w:r w:rsidR="008447F2" w:rsidRPr="006D0437">
        <w:rPr>
          <w:rStyle w:val="DnT"/>
        </w:rPr>
        <w:t>Door</w:t>
      </w:r>
      <w:r>
        <w:t xml:space="preserve"> в </w:t>
      </w:r>
      <w:r w:rsidR="008447F2" w:rsidRPr="006D0437">
        <w:rPr>
          <w:rStyle w:val="DnT"/>
        </w:rPr>
        <w:t>Data Center POP</w:t>
      </w:r>
      <w:r>
        <w:t xml:space="preserve">. </w:t>
      </w:r>
    </w:p>
    <w:p w14:paraId="53497097" w14:textId="77777777" w:rsidR="008447F2" w:rsidRDefault="00181E3A" w:rsidP="0098713A">
      <w:pPr>
        <w:pStyle w:val="SubStepAlpha"/>
      </w:pPr>
      <w:r>
        <w:t xml:space="preserve">Чтобы открыть дверь  </w:t>
      </w:r>
      <w:r w:rsidR="008447F2" w:rsidRPr="006D0437">
        <w:rPr>
          <w:rStyle w:val="DnT"/>
        </w:rPr>
        <w:t>Door</w:t>
      </w:r>
      <w:r>
        <w:t xml:space="preserve">, нажмите на </w:t>
      </w:r>
      <w:r w:rsidR="003923C6" w:rsidRPr="006D0437">
        <w:rPr>
          <w:rStyle w:val="DnT"/>
        </w:rPr>
        <w:t>Unlock</w:t>
      </w:r>
      <w:r>
        <w:t xml:space="preserve"> в списке устройств IoT, удерживая  </w:t>
      </w:r>
      <w:r w:rsidR="00387EE2" w:rsidRPr="006D0437">
        <w:rPr>
          <w:rStyle w:val="DnT"/>
        </w:rPr>
        <w:t>ALT</w:t>
      </w:r>
      <w:r>
        <w:t xml:space="preserve"> и  </w:t>
      </w:r>
      <w:r>
        <w:rPr>
          <w:rStyle w:val="DnT"/>
        </w:rPr>
        <w:t xml:space="preserve">левой кнопкой миши  </w:t>
      </w:r>
      <w:r>
        <w:t xml:space="preserve">дверь  </w:t>
      </w:r>
      <w:r w:rsidR="008447F2" w:rsidRPr="006D0437">
        <w:rPr>
          <w:rStyle w:val="DnT"/>
        </w:rPr>
        <w:t xml:space="preserve"> Door</w:t>
      </w:r>
      <w:r>
        <w:t xml:space="preserve">. Когда дверь </w:t>
      </w:r>
      <w:r w:rsidR="008447F2" w:rsidRPr="006D0437">
        <w:rPr>
          <w:rStyle w:val="DnT"/>
        </w:rPr>
        <w:t>Door</w:t>
      </w:r>
      <w:r>
        <w:t xml:space="preserve"> открывается, сирена становится </w:t>
      </w:r>
      <w:r w:rsidR="008447F2" w:rsidRPr="006D0437">
        <w:rPr>
          <w:rStyle w:val="DnT"/>
        </w:rPr>
        <w:t>красной</w:t>
      </w:r>
      <w:r>
        <w:t xml:space="preserve">. </w:t>
      </w:r>
    </w:p>
    <w:p w14:paraId="32E4C9FE" w14:textId="619C5341" w:rsidR="0095349A" w:rsidRDefault="0095349A" w:rsidP="0098713A">
      <w:pPr>
        <w:pStyle w:val="SubStepAlpha"/>
      </w:pPr>
      <w:r>
        <w:t xml:space="preserve">В окне </w:t>
      </w:r>
      <w:r w:rsidR="008447F2" w:rsidRPr="006D0437">
        <w:rPr>
          <w:rStyle w:val="DnT"/>
        </w:rPr>
        <w:t>Web Browser</w:t>
      </w:r>
      <w:r>
        <w:t xml:space="preserve"> индикатор </w:t>
      </w:r>
      <w:r w:rsidR="002F3714" w:rsidRPr="006D0437">
        <w:rPr>
          <w:rStyle w:val="DnT"/>
        </w:rPr>
        <w:t>Open</w:t>
      </w:r>
      <w:r>
        <w:t xml:space="preserve"> стал зеленым, что означает, что дверь открыта. Индикатор сирена Siren  в состоянии </w:t>
      </w:r>
      <w:r w:rsidRPr="006D0437">
        <w:rPr>
          <w:rStyle w:val="DnT"/>
        </w:rPr>
        <w:t>On</w:t>
      </w:r>
      <w:r>
        <w:t xml:space="preserve">, он также </w:t>
      </w:r>
      <w:r w:rsidR="008447F2" w:rsidRPr="006D0437">
        <w:rPr>
          <w:rStyle w:val="DnT"/>
        </w:rPr>
        <w:t>зеленый</w:t>
      </w:r>
      <w:r>
        <w:t xml:space="preserve">, что означает, что сирена </w:t>
      </w:r>
      <w:r w:rsidR="008447F2" w:rsidRPr="006D0437">
        <w:rPr>
          <w:rStyle w:val="DnT"/>
        </w:rPr>
        <w:t xml:space="preserve">Siren </w:t>
      </w:r>
      <w:r>
        <w:t xml:space="preserve"> отключена. Снова закройте дверь </w:t>
      </w:r>
      <w:r w:rsidR="0098713A" w:rsidRPr="006D0437">
        <w:rPr>
          <w:rStyle w:val="DnT"/>
        </w:rPr>
        <w:t>Door</w:t>
      </w:r>
      <w:r>
        <w:t xml:space="preserve">, удерживая нажатой клавишу </w:t>
      </w:r>
      <w:r w:rsidR="002F3714" w:rsidRPr="006D0437">
        <w:rPr>
          <w:rStyle w:val="DnT"/>
        </w:rPr>
        <w:t>ALT</w:t>
      </w:r>
      <w:r>
        <w:t xml:space="preserve"> и щелкнув левой кнопкой мыши  на дверь</w:t>
      </w:r>
      <w:r w:rsidR="0098713A" w:rsidRPr="006D0437">
        <w:rPr>
          <w:rStyle w:val="DnT"/>
        </w:rPr>
        <w:t>Door</w:t>
      </w:r>
      <w:r>
        <w:t xml:space="preserve">. </w:t>
      </w:r>
    </w:p>
    <w:p w14:paraId="0A7CC5C4" w14:textId="0E7440E0" w:rsidR="00D560B5" w:rsidRDefault="0098713A" w:rsidP="00D560B5">
      <w:pPr>
        <w:pStyle w:val="SubStepAlpha"/>
      </w:pPr>
      <w:r>
        <w:lastRenderedPageBreak/>
        <w:t xml:space="preserve">В окне  </w:t>
      </w:r>
      <w:r w:rsidRPr="006D0437">
        <w:rPr>
          <w:rStyle w:val="DnT"/>
        </w:rPr>
        <w:t>Web Browser</w:t>
      </w:r>
      <w:r>
        <w:t xml:space="preserve"> в группе  </w:t>
      </w:r>
      <w:r w:rsidRPr="006D0437">
        <w:rPr>
          <w:rStyle w:val="DnT"/>
        </w:rPr>
        <w:t>Door</w:t>
      </w:r>
      <w:r>
        <w:t xml:space="preserve">, нажмите </w:t>
      </w:r>
      <w:r w:rsidRPr="006D0437">
        <w:rPr>
          <w:rStyle w:val="DnT"/>
        </w:rPr>
        <w:t>Lock</w:t>
      </w:r>
      <w:r>
        <w:t xml:space="preserve">. Попробуйте снова открыть дверь, удерживая клавишу </w:t>
      </w:r>
      <w:r w:rsidR="007467B6" w:rsidRPr="006D0437">
        <w:rPr>
          <w:rStyle w:val="DnT"/>
        </w:rPr>
        <w:t>ALT</w:t>
      </w:r>
      <w:r>
        <w:t xml:space="preserve"> и нажав левой кнопкой мыши  на дверь </w:t>
      </w:r>
      <w:r w:rsidRPr="006D0437">
        <w:rPr>
          <w:rStyle w:val="DnT"/>
        </w:rPr>
        <w:t>Door</w:t>
      </w:r>
      <w:r>
        <w:t xml:space="preserve">. Дверь </w:t>
      </w:r>
      <w:r w:rsidRPr="006D0437">
        <w:rPr>
          <w:rStyle w:val="DnT"/>
        </w:rPr>
        <w:t>Door</w:t>
      </w:r>
      <w:r>
        <w:t xml:space="preserve"> не должна открываться.</w:t>
      </w:r>
    </w:p>
    <w:p w14:paraId="0EDBE0DB" w14:textId="30BF79A8" w:rsidR="00D560B5" w:rsidRDefault="00D560B5" w:rsidP="00D560B5">
      <w:pPr>
        <w:pStyle w:val="Heading3"/>
      </w:pPr>
      <w:r>
        <w:t>Исследуйте термостат.</w:t>
      </w:r>
    </w:p>
    <w:p w14:paraId="53C8E0E4" w14:textId="4CBDAE97" w:rsidR="006D090E" w:rsidRDefault="006D090E" w:rsidP="008E644B">
      <w:pPr>
        <w:pStyle w:val="SubStepAlpha"/>
        <w:numPr>
          <w:ilvl w:val="0"/>
          <w:numId w:val="16"/>
        </w:numPr>
      </w:pPr>
      <w:r>
        <w:t xml:space="preserve">В списке устройств Интернета вещей щелкните </w:t>
      </w:r>
      <w:r w:rsidRPr="006D0437">
        <w:rPr>
          <w:rStyle w:val="DnT"/>
        </w:rPr>
        <w:t>Thermostat</w:t>
      </w:r>
      <w:r>
        <w:t>, чтобы развернуть доступные функции и переменные. При какой температуре будет включаться кондиционер?</w:t>
      </w:r>
    </w:p>
    <w:p w14:paraId="455ACD2A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6D22D994" w14:textId="5E58106C" w:rsidR="00F22AC4" w:rsidRPr="00D07551" w:rsidRDefault="00066D07" w:rsidP="0098713A">
      <w:pPr>
        <w:pStyle w:val="SubStepAlpha"/>
      </w:pPr>
      <w:r>
        <w:t xml:space="preserve">В </w:t>
      </w:r>
      <w:r w:rsidRPr="006D0437">
        <w:rPr>
          <w:rStyle w:val="DnT"/>
        </w:rPr>
        <w:t>Data Center</w:t>
      </w:r>
      <w:r>
        <w:t xml:space="preserve">, нажмите на </w:t>
      </w:r>
      <w:r>
        <w:rPr>
          <w:rStyle w:val="DnT"/>
        </w:rPr>
        <w:t xml:space="preserve">Thermostat </w:t>
      </w:r>
      <w:r>
        <w:t xml:space="preserve">&gt; </w:t>
      </w:r>
      <w:r w:rsidRPr="006D0437">
        <w:rPr>
          <w:rStyle w:val="DnT"/>
        </w:rPr>
        <w:t>Config</w:t>
      </w:r>
      <w:r>
        <w:t xml:space="preserve"> и затем на интерфейс  </w:t>
      </w:r>
      <w:r w:rsidRPr="006D0437">
        <w:rPr>
          <w:rStyle w:val="DnT"/>
        </w:rPr>
        <w:t>Wireless0</w:t>
      </w:r>
      <w:r>
        <w:t xml:space="preserve"> в разделе </w:t>
      </w:r>
      <w:r w:rsidRPr="006D0437">
        <w:rPr>
          <w:rStyle w:val="DnT"/>
        </w:rPr>
        <w:t>INTERFACE</w:t>
      </w:r>
      <w:r>
        <w:t xml:space="preserve">. Каков IP-адрес для термостата </w:t>
      </w:r>
      <w:r w:rsidRPr="006D0437">
        <w:rPr>
          <w:rStyle w:val="DnT"/>
        </w:rPr>
        <w:t>Thermostat</w:t>
      </w:r>
      <w:r>
        <w:t>?</w:t>
      </w:r>
    </w:p>
    <w:p w14:paraId="33A0F4C5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56D0F2F8" w14:textId="57B39CF4" w:rsidR="00D30A22" w:rsidRDefault="00066D07" w:rsidP="008E644B">
      <w:pPr>
        <w:pStyle w:val="SubStepAlpha"/>
      </w:pPr>
      <w:r>
        <w:t xml:space="preserve">При необходимости на  </w:t>
      </w:r>
      <w:r w:rsidRPr="006D0437">
        <w:rPr>
          <w:rStyle w:val="DnT"/>
        </w:rPr>
        <w:t>DC_Laptop</w:t>
      </w:r>
      <w:r>
        <w:t xml:space="preserve"> закройте </w:t>
      </w:r>
      <w:r w:rsidRPr="006D0437">
        <w:rPr>
          <w:rStyle w:val="DnT"/>
        </w:rPr>
        <w:t>Web Browser</w:t>
      </w:r>
      <w:r>
        <w:t xml:space="preserve">. Выберите  </w:t>
      </w:r>
      <w:r w:rsidRPr="006D0437">
        <w:rPr>
          <w:rStyle w:val="DnT"/>
        </w:rPr>
        <w:t>Command Prompt</w:t>
      </w:r>
      <w:r>
        <w:t xml:space="preserve"> и выполните  эхо-запрос до  </w:t>
      </w:r>
      <w:r>
        <w:rPr>
          <w:rStyle w:val="DnT"/>
        </w:rPr>
        <w:t>Thermostat</w:t>
      </w:r>
      <w:r>
        <w:t>. Ping должен пройти успешно.</w:t>
      </w:r>
    </w:p>
    <w:p w14:paraId="638E67EA" w14:textId="0452A344" w:rsidR="00E83311" w:rsidRDefault="00E83311" w:rsidP="00E83311">
      <w:pPr>
        <w:pStyle w:val="Heading3"/>
      </w:pPr>
      <w:r>
        <w:t xml:space="preserve">Изучите сети  </w:t>
      </w:r>
      <w:r w:rsidRPr="006D0437">
        <w:rPr>
          <w:rStyle w:val="DnT"/>
          <w:b/>
          <w:bCs w:val="0"/>
          <w:sz w:val="22"/>
          <w:szCs w:val="22"/>
        </w:rPr>
        <w:t>ISP</w:t>
      </w:r>
      <w:r>
        <w:t xml:space="preserve">, </w:t>
      </w:r>
      <w:r w:rsidR="009444E8" w:rsidRPr="006D0437">
        <w:rPr>
          <w:rStyle w:val="DnT"/>
          <w:b/>
          <w:bCs w:val="0"/>
          <w:sz w:val="22"/>
          <w:szCs w:val="22"/>
        </w:rPr>
        <w:t>Coffee Shop</w:t>
      </w:r>
      <w:r>
        <w:t xml:space="preserve"> и</w:t>
      </w:r>
      <w:r w:rsidR="009444E8" w:rsidRPr="006D0437">
        <w:rPr>
          <w:rStyle w:val="DnT"/>
          <w:b/>
          <w:bCs w:val="0"/>
          <w:sz w:val="22"/>
          <w:szCs w:val="22"/>
        </w:rPr>
        <w:t>Home</w:t>
      </w:r>
      <w:r>
        <w:t>.</w:t>
      </w:r>
    </w:p>
    <w:p w14:paraId="45335EC8" w14:textId="5A9E8075" w:rsidR="00387EE2" w:rsidRDefault="00F531D1" w:rsidP="008E644B">
      <w:pPr>
        <w:pStyle w:val="SubStepAlpha"/>
        <w:numPr>
          <w:ilvl w:val="0"/>
          <w:numId w:val="17"/>
        </w:numPr>
      </w:pPr>
      <w:r>
        <w:t xml:space="preserve">Перейдите  к </w:t>
      </w:r>
      <w:r w:rsidR="00E83311" w:rsidRPr="006D0437">
        <w:rPr>
          <w:rStyle w:val="DnT"/>
        </w:rPr>
        <w:t>ISP</w:t>
      </w:r>
      <w:r>
        <w:t xml:space="preserve">. Интернет-провайдер содержит два маршрутизатора, DNS-сервер и маршрутизатор Central Office, который подключает сеть </w:t>
      </w:r>
      <w:r w:rsidR="00E83311" w:rsidRPr="006D0437">
        <w:rPr>
          <w:rStyle w:val="DnT"/>
        </w:rPr>
        <w:t xml:space="preserve">Coffe Shop </w:t>
      </w:r>
      <w:r>
        <w:t xml:space="preserve"> и </w:t>
      </w:r>
      <w:r w:rsidR="00A46DEE" w:rsidRPr="006D0437">
        <w:rPr>
          <w:rStyle w:val="DnT"/>
        </w:rPr>
        <w:t>Home</w:t>
      </w:r>
      <w:r>
        <w:t xml:space="preserve"> к Интернету.</w:t>
      </w:r>
    </w:p>
    <w:p w14:paraId="52F02DE7" w14:textId="5DBCAC34" w:rsidR="005F7E1E" w:rsidRPr="009444E8" w:rsidRDefault="00F531D1" w:rsidP="009444E8">
      <w:pPr>
        <w:pStyle w:val="SubStepAlpha"/>
      </w:pPr>
      <w:r>
        <w:t xml:space="preserve">Перейдите к </w:t>
      </w:r>
      <w:r w:rsidR="00E83311" w:rsidRPr="006D0437">
        <w:rPr>
          <w:rStyle w:val="DnT"/>
        </w:rPr>
        <w:t>Coffee Shop</w:t>
      </w:r>
      <w:r>
        <w:t>. Как клиенты подключаются к сети Coffee Shop?</w:t>
      </w:r>
    </w:p>
    <w:p w14:paraId="17168D7A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0B656290" w14:textId="4532C007" w:rsidR="005F7E1E" w:rsidRPr="009444E8" w:rsidRDefault="00314B87" w:rsidP="009444E8">
      <w:pPr>
        <w:pStyle w:val="SubStepAlpha"/>
      </w:pPr>
      <w:r>
        <w:t>Какой тип среды  используется для подключения кафе к Интернету?</w:t>
      </w:r>
    </w:p>
    <w:p w14:paraId="2D26F5E1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604C5C97" w14:textId="2A27278D" w:rsidR="009444E8" w:rsidRPr="009444E8" w:rsidRDefault="00F531D1" w:rsidP="009444E8">
      <w:pPr>
        <w:pStyle w:val="SubStepAlpha"/>
      </w:pPr>
      <w:r>
        <w:t xml:space="preserve">Какие устройства используются для создания сети </w:t>
      </w:r>
      <w:r>
        <w:rPr>
          <w:rStyle w:val="DnT"/>
        </w:rPr>
        <w:t xml:space="preserve">Coffee Shop </w:t>
      </w:r>
      <w:r>
        <w:t xml:space="preserve">? Нажмите на  </w:t>
      </w:r>
      <w:r w:rsidR="00483D40" w:rsidRPr="006D0437">
        <w:rPr>
          <w:rStyle w:val="DnT"/>
        </w:rPr>
        <w:t>Wiring Cabinet</w:t>
      </w:r>
      <w:r>
        <w:t>, чтобы просмотреть дополнительные устройства.</w:t>
      </w:r>
    </w:p>
    <w:p w14:paraId="4344C7BD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62815CBE" w14:textId="3B250BD6" w:rsidR="009444E8" w:rsidRPr="009444E8" w:rsidRDefault="00483D40" w:rsidP="009444E8">
      <w:pPr>
        <w:pStyle w:val="SubStepAlpha"/>
      </w:pPr>
      <w:r>
        <w:t xml:space="preserve">Нажмите на каждый ноутбук в </w:t>
      </w:r>
      <w:r w:rsidRPr="006D0437">
        <w:rPr>
          <w:rStyle w:val="DnT"/>
        </w:rPr>
        <w:t>Coffee Shop</w:t>
      </w:r>
      <w:r>
        <w:t xml:space="preserve">. Откройте вкладку </w:t>
      </w:r>
      <w:r w:rsidRPr="006D0437">
        <w:rPr>
          <w:rStyle w:val="DnT"/>
        </w:rPr>
        <w:t>Config</w:t>
      </w:r>
      <w:r>
        <w:t xml:space="preserve"> (Конфигурация) и щелкните интерфейс </w:t>
      </w:r>
      <w:r w:rsidRPr="006D0437">
        <w:rPr>
          <w:rStyle w:val="DnT"/>
        </w:rPr>
        <w:t>Wireless0</w:t>
      </w:r>
      <w:r>
        <w:t xml:space="preserve">  в разделе </w:t>
      </w:r>
      <w:r w:rsidRPr="006D0437">
        <w:rPr>
          <w:rStyle w:val="DnT"/>
        </w:rPr>
        <w:t>INTERFACE</w:t>
      </w:r>
      <w:r>
        <w:t>. Какие IP-адреса у них?</w:t>
      </w:r>
    </w:p>
    <w:p w14:paraId="73367EAD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313538B4" w14:textId="6C259692" w:rsidR="009444E8" w:rsidRDefault="005A562E" w:rsidP="002B4FA5">
      <w:pPr>
        <w:pStyle w:val="SubStepAlpha"/>
      </w:pPr>
      <w:r>
        <w:t xml:space="preserve">Перейдите к сети  </w:t>
      </w:r>
      <w:r w:rsidRPr="006D0437">
        <w:rPr>
          <w:rStyle w:val="DnT"/>
        </w:rPr>
        <w:t>Home</w:t>
      </w:r>
      <w:r>
        <w:t xml:space="preserve">. Вы настроили сеть позже в этом задании. Исследуйте устройства в сети. Как </w:t>
      </w:r>
      <w:r w:rsidR="00BB1FC3" w:rsidRPr="006D0437">
        <w:rPr>
          <w:rStyle w:val="DnT"/>
        </w:rPr>
        <w:t>Home</w:t>
      </w:r>
      <w:r>
        <w:t xml:space="preserve"> подключается к </w:t>
      </w:r>
      <w:r w:rsidRPr="006D0437">
        <w:rPr>
          <w:rStyle w:val="DnT"/>
        </w:rPr>
        <w:t>ISP</w:t>
      </w:r>
      <w:r>
        <w:t>?</w:t>
      </w:r>
    </w:p>
    <w:p w14:paraId="23124598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73795D18" w14:textId="07E42E5D" w:rsidR="009444E8" w:rsidRDefault="00BB1FC3" w:rsidP="009444E8">
      <w:pPr>
        <w:pStyle w:val="SubStepAlpha"/>
      </w:pPr>
      <w:r w:rsidRPr="006D0437">
        <w:rPr>
          <w:rStyle w:val="DnT"/>
        </w:rPr>
        <w:t>HomeISP</w:t>
      </w:r>
      <w:r w:rsidR="005A562E">
        <w:t>Какие устройства требуют подключения внутри дома?</w:t>
      </w:r>
    </w:p>
    <w:p w14:paraId="273EA0F3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43AA6A54" w14:textId="52513D94" w:rsidR="00483D40" w:rsidRDefault="00483D40" w:rsidP="00CE4302">
      <w:pPr>
        <w:pStyle w:val="Heading2"/>
        <w:spacing w:before="120"/>
      </w:pPr>
      <w:r>
        <w:t>Реализация мер по обеспечению безопасности</w:t>
      </w:r>
    </w:p>
    <w:p w14:paraId="11B43BB2" w14:textId="1743F2C0" w:rsidR="00483D40" w:rsidRPr="00483D40" w:rsidRDefault="00483D40" w:rsidP="00483D40">
      <w:pPr>
        <w:pStyle w:val="BodyTextL25"/>
      </w:pPr>
      <w:r>
        <w:t xml:space="preserve">В этой части вы настраиваете безопасность беспроводной сети для детектора дыма в </w:t>
      </w:r>
      <w:r w:rsidRPr="006D0437">
        <w:rPr>
          <w:rStyle w:val="DnT"/>
        </w:rPr>
        <w:t>Data Center</w:t>
      </w:r>
      <w:r>
        <w:t xml:space="preserve">, виртуальной частной сети (VPN) в </w:t>
      </w:r>
      <w:r w:rsidRPr="006D0437">
        <w:rPr>
          <w:rStyle w:val="DnT"/>
        </w:rPr>
        <w:t>Coffee Shop</w:t>
      </w:r>
      <w:r>
        <w:t xml:space="preserve">и двух беспроводных сетей в </w:t>
      </w:r>
      <w:r w:rsidRPr="006D0437">
        <w:rPr>
          <w:rStyle w:val="DnT"/>
        </w:rPr>
        <w:t>Home</w:t>
      </w:r>
      <w:r>
        <w:t>.</w:t>
      </w:r>
    </w:p>
    <w:p w14:paraId="73466997" w14:textId="615482D6" w:rsidR="002400F5" w:rsidRDefault="0074648B" w:rsidP="002B4FA5">
      <w:pPr>
        <w:pStyle w:val="Heading3"/>
      </w:pPr>
      <w:r>
        <w:t xml:space="preserve">Настройте детектор дыма IoT в </w:t>
      </w:r>
      <w:r w:rsidR="00152385" w:rsidRPr="006D0437">
        <w:rPr>
          <w:rStyle w:val="DnT"/>
          <w:b/>
          <w:bCs w:val="0"/>
          <w:sz w:val="22"/>
          <w:szCs w:val="22"/>
        </w:rPr>
        <w:t>Data Center.</w:t>
      </w:r>
    </w:p>
    <w:p w14:paraId="0DDD593E" w14:textId="59E9243B" w:rsidR="00BC1A79" w:rsidRPr="002C105F" w:rsidRDefault="00CE4302" w:rsidP="008E644B">
      <w:pPr>
        <w:pStyle w:val="SubStepAlpha"/>
        <w:numPr>
          <w:ilvl w:val="0"/>
          <w:numId w:val="18"/>
        </w:numPr>
      </w:pPr>
      <w:r>
        <w:t xml:space="preserve">Вернитесь в </w:t>
      </w:r>
      <w:r>
        <w:rPr>
          <w:rStyle w:val="DnT"/>
        </w:rPr>
        <w:t>Data Center.</w:t>
      </w:r>
      <w:r>
        <w:t xml:space="preserve"> Нажмитен на </w:t>
      </w:r>
      <w:r>
        <w:rPr>
          <w:rStyle w:val="DnT"/>
        </w:rPr>
        <w:t xml:space="preserve">Smoke Detector </w:t>
      </w:r>
      <w:r>
        <w:t xml:space="preserve"> на стене в </w:t>
      </w:r>
      <w:r w:rsidR="00CF4733" w:rsidRPr="006D0437">
        <w:rPr>
          <w:rStyle w:val="DnT"/>
        </w:rPr>
        <w:t>Data Center Server Room</w:t>
      </w:r>
      <w:r>
        <w:t xml:space="preserve">, а затем перейдите на вкладку </w:t>
      </w:r>
      <w:r w:rsidR="00CF4733" w:rsidRPr="006D0437">
        <w:rPr>
          <w:rStyle w:val="DnT"/>
        </w:rPr>
        <w:t>Config</w:t>
      </w:r>
      <w:r>
        <w:t xml:space="preserve">. Выполните следующие настройки:  </w:t>
      </w:r>
    </w:p>
    <w:p w14:paraId="716A2642" w14:textId="3CF5A2DB" w:rsidR="00BC1A79" w:rsidRDefault="00BC1A79" w:rsidP="005B3D10">
      <w:pPr>
        <w:pStyle w:val="Bulletlevel1"/>
        <w:numPr>
          <w:ilvl w:val="0"/>
          <w:numId w:val="26"/>
        </w:numPr>
      </w:pPr>
      <w:r>
        <w:t xml:space="preserve">Измените  </w:t>
      </w:r>
      <w:r>
        <w:rPr>
          <w:rStyle w:val="DnT"/>
        </w:rPr>
        <w:t>Display Name</w:t>
      </w:r>
      <w:r>
        <w:t xml:space="preserve"> на  </w:t>
      </w:r>
      <w:r>
        <w:rPr>
          <w:rStyle w:val="DnT"/>
        </w:rPr>
        <w:t>Smoke Detector-DC1</w:t>
      </w:r>
      <w:r>
        <w:t xml:space="preserve">. </w:t>
      </w:r>
    </w:p>
    <w:p w14:paraId="4FFBAACC" w14:textId="3CC32E28" w:rsidR="0051697B" w:rsidRPr="007D23D2" w:rsidRDefault="00CF4733" w:rsidP="005B3D10">
      <w:pPr>
        <w:pStyle w:val="Bulletlevel1"/>
        <w:numPr>
          <w:ilvl w:val="0"/>
          <w:numId w:val="26"/>
        </w:numPr>
      </w:pPr>
      <w:r>
        <w:t xml:space="preserve">В разделе  </w:t>
      </w:r>
      <w:r w:rsidRPr="006D0437">
        <w:rPr>
          <w:rStyle w:val="DnT"/>
        </w:rPr>
        <w:t>Gateway/DNS IPv4</w:t>
      </w:r>
      <w:r>
        <w:t xml:space="preserve">  включите DHCP.</w:t>
      </w:r>
    </w:p>
    <w:p w14:paraId="2EBC83C9" w14:textId="099A69A9" w:rsidR="00BC1A79" w:rsidRPr="007D23D2" w:rsidRDefault="00CF4733" w:rsidP="005B3D10">
      <w:pPr>
        <w:pStyle w:val="Bulletlevel1"/>
        <w:numPr>
          <w:ilvl w:val="0"/>
          <w:numId w:val="26"/>
        </w:numPr>
      </w:pPr>
      <w:r>
        <w:t xml:space="preserve">В разделе  </w:t>
      </w:r>
      <w:r w:rsidR="00F85AD9" w:rsidRPr="006D0437">
        <w:rPr>
          <w:rStyle w:val="DnT"/>
        </w:rPr>
        <w:t>IoT Server</w:t>
      </w:r>
      <w:r>
        <w:t xml:space="preserve"> измените IP адрес </w:t>
      </w:r>
      <w:r w:rsidR="00BC1A79" w:rsidRPr="006D0437">
        <w:rPr>
          <w:rStyle w:val="DnT"/>
        </w:rPr>
        <w:t>Remote Server</w:t>
      </w:r>
      <w:r>
        <w:t xml:space="preserve"> на </w:t>
      </w:r>
      <w:r w:rsidR="00BC1A79" w:rsidRPr="006D0437">
        <w:rPr>
          <w:rStyle w:val="DnT"/>
        </w:rPr>
        <w:t>172.31.0.2</w:t>
      </w:r>
      <w:r>
        <w:t xml:space="preserve">. Имя пользователя — </w:t>
      </w:r>
      <w:r w:rsidR="00BC1A79" w:rsidRPr="006D0437">
        <w:rPr>
          <w:rStyle w:val="DnT"/>
        </w:rPr>
        <w:t>admin</w:t>
      </w:r>
      <w:r>
        <w:t xml:space="preserve">, пароль — </w:t>
      </w:r>
      <w:r w:rsidR="00BC1A79" w:rsidRPr="006D0437">
        <w:rPr>
          <w:rStyle w:val="DnT"/>
        </w:rPr>
        <w:t>cisccorocks</w:t>
      </w:r>
      <w:r>
        <w:t>.</w:t>
      </w:r>
    </w:p>
    <w:p w14:paraId="7D0E7B51" w14:textId="5C904EFD" w:rsidR="007020CC" w:rsidRDefault="00CF4733" w:rsidP="0098713A">
      <w:pPr>
        <w:pStyle w:val="SubStepAlpha"/>
      </w:pPr>
      <w:r>
        <w:lastRenderedPageBreak/>
        <w:t xml:space="preserve">Нажмитен на </w:t>
      </w:r>
      <w:r>
        <w:rPr>
          <w:rStyle w:val="DnT"/>
        </w:rPr>
        <w:t xml:space="preserve">Wireless0 </w:t>
      </w:r>
      <w:r>
        <w:t xml:space="preserve"> в разделе </w:t>
      </w:r>
      <w:r w:rsidRPr="006D0437">
        <w:rPr>
          <w:rStyle w:val="DnT"/>
        </w:rPr>
        <w:t xml:space="preserve"> INTERFACE</w:t>
      </w:r>
      <w:r>
        <w:t xml:space="preserve"> и выполните следующие настрйоки:</w:t>
      </w:r>
    </w:p>
    <w:p w14:paraId="7809FC93" w14:textId="1F75E116" w:rsidR="007020CC" w:rsidRPr="00A4015C" w:rsidRDefault="00BC1A79" w:rsidP="005B3D10">
      <w:pPr>
        <w:pStyle w:val="Bulletlevel1"/>
        <w:numPr>
          <w:ilvl w:val="0"/>
          <w:numId w:val="27"/>
        </w:numPr>
      </w:pPr>
      <w:r>
        <w:t xml:space="preserve">Измените </w:t>
      </w:r>
      <w:r w:rsidRPr="006D0437">
        <w:rPr>
          <w:rStyle w:val="DnT"/>
        </w:rPr>
        <w:t>SSID</w:t>
      </w:r>
      <w:r>
        <w:t xml:space="preserve"> на </w:t>
      </w:r>
      <w:r w:rsidRPr="006D0437">
        <w:rPr>
          <w:rStyle w:val="DnT"/>
        </w:rPr>
        <w:t>DC_WLAN</w:t>
      </w:r>
      <w:r>
        <w:t xml:space="preserve">. </w:t>
      </w:r>
    </w:p>
    <w:p w14:paraId="3F8C4C99" w14:textId="01713A1F" w:rsidR="00BC1A79" w:rsidRPr="00A4015C" w:rsidRDefault="007020CC" w:rsidP="005B3D10">
      <w:pPr>
        <w:pStyle w:val="Bulletlevel1"/>
        <w:numPr>
          <w:ilvl w:val="0"/>
          <w:numId w:val="27"/>
        </w:numPr>
      </w:pPr>
      <w:r>
        <w:t xml:space="preserve">Измените тип </w:t>
      </w:r>
      <w:r>
        <w:rPr>
          <w:rStyle w:val="DnT"/>
        </w:rPr>
        <w:t>аутентификации</w:t>
      </w:r>
      <w:r>
        <w:t xml:space="preserve"> на </w:t>
      </w:r>
      <w:r w:rsidR="00BC1A79" w:rsidRPr="006D0437">
        <w:rPr>
          <w:rStyle w:val="DnT"/>
        </w:rPr>
        <w:t>WPA2-PSK</w:t>
      </w:r>
      <w:r>
        <w:t xml:space="preserve"> и в поле </w:t>
      </w:r>
      <w:r>
        <w:rPr>
          <w:rStyle w:val="DnT"/>
        </w:rPr>
        <w:t>PSK Pass Phrase</w:t>
      </w:r>
      <w:r>
        <w:t xml:space="preserve"> (Кодовая фраза PSK) введите </w:t>
      </w:r>
      <w:r w:rsidR="00BC1A79" w:rsidRPr="006D0437">
        <w:rPr>
          <w:rStyle w:val="DnT"/>
        </w:rPr>
        <w:t>ciscorocks</w:t>
      </w:r>
      <w:r>
        <w:t xml:space="preserve">. </w:t>
      </w:r>
    </w:p>
    <w:p w14:paraId="05B0EFDE" w14:textId="0310A868" w:rsidR="00305C3B" w:rsidRDefault="00305C3B" w:rsidP="005B3D10">
      <w:pPr>
        <w:pStyle w:val="Bulletlevel1"/>
        <w:numPr>
          <w:ilvl w:val="0"/>
          <w:numId w:val="27"/>
        </w:numPr>
      </w:pPr>
      <w:r>
        <w:t xml:space="preserve">Вернитесь в раздел  </w:t>
      </w:r>
      <w:r w:rsidRPr="006D0437">
        <w:rPr>
          <w:rStyle w:val="DnT"/>
        </w:rPr>
        <w:t>Settings</w:t>
      </w:r>
      <w:r>
        <w:t xml:space="preserve">. В разделе </w:t>
      </w:r>
      <w:r w:rsidR="00A4015C" w:rsidRPr="006D0437">
        <w:rPr>
          <w:rStyle w:val="DnT"/>
        </w:rPr>
        <w:t>IoT Server</w:t>
      </w:r>
      <w:r>
        <w:t xml:space="preserve"> нажмите на  </w:t>
      </w:r>
      <w:r w:rsidR="00A4015C" w:rsidRPr="006D0437">
        <w:rPr>
          <w:rStyle w:val="DnT"/>
        </w:rPr>
        <w:t>Connect</w:t>
      </w:r>
      <w:r>
        <w:t>. Сервер регистрации обновит шлюз по умолчанию и IP-адрес детектора дыма через DHCP.</w:t>
      </w:r>
    </w:p>
    <w:p w14:paraId="3119518F" w14:textId="39840E0A" w:rsidR="005B3D10" w:rsidRDefault="005B3D10" w:rsidP="005B3D10">
      <w:pPr>
        <w:pStyle w:val="BodyTextL50"/>
        <w:ind w:left="1080"/>
      </w:pPr>
      <w:r>
        <w:rPr>
          <w:rStyle w:val="DnT"/>
        </w:rPr>
        <w:t xml:space="preserve">Примечание: </w:t>
      </w:r>
      <w:r>
        <w:t xml:space="preserve"> Кнопка Connect</w:t>
      </w:r>
      <w:r>
        <w:rPr>
          <w:rStyle w:val="DnT"/>
        </w:rPr>
        <w:t xml:space="preserve"> изменится на Refresh </w:t>
      </w:r>
      <w:r>
        <w:t xml:space="preserve"> после успешного подключения.</w:t>
      </w:r>
    </w:p>
    <w:p w14:paraId="6A3613A5" w14:textId="3BF8C8AD" w:rsidR="00152385" w:rsidRDefault="005B3D10" w:rsidP="0098713A">
      <w:pPr>
        <w:pStyle w:val="SubStepAlpha"/>
      </w:pPr>
      <w:r>
        <w:t xml:space="preserve">Нажмитен на  </w:t>
      </w:r>
      <w:r w:rsidRPr="006D0437">
        <w:rPr>
          <w:rStyle w:val="DnT"/>
        </w:rPr>
        <w:t>Smoke Detector-DC1</w:t>
      </w:r>
      <w:r>
        <w:t xml:space="preserve">, а затем нажмите на ноутбук  в </w:t>
      </w:r>
      <w:r w:rsidRPr="006D0437">
        <w:rPr>
          <w:rStyle w:val="DnT"/>
        </w:rPr>
        <w:t>Data Center POP</w:t>
      </w:r>
      <w:r>
        <w:t xml:space="preserve">. Если вы ранее закрывали </w:t>
      </w:r>
      <w:r w:rsidRPr="006D0437">
        <w:rPr>
          <w:rStyle w:val="DnT"/>
        </w:rPr>
        <w:t>веб-браузер</w:t>
      </w:r>
      <w:r>
        <w:t xml:space="preserve">, откройте его снова и авторизуйтесь на сервере </w:t>
      </w:r>
      <w:r w:rsidR="00CC7A58" w:rsidRPr="006D0437">
        <w:rPr>
          <w:rStyle w:val="DnT"/>
        </w:rPr>
        <w:t xml:space="preserve"> IoT-Server</w:t>
      </w:r>
      <w:r>
        <w:t xml:space="preserve">  по адресу </w:t>
      </w:r>
      <w:r w:rsidR="00CC7A58" w:rsidRPr="006D0437">
        <w:rPr>
          <w:rStyle w:val="DnT"/>
        </w:rPr>
        <w:t>172.3.1.0.2</w:t>
      </w:r>
      <w:r>
        <w:t xml:space="preserve">, используя имя пользователя </w:t>
      </w:r>
      <w:r w:rsidR="00CC7A58" w:rsidRPr="006D0437">
        <w:rPr>
          <w:rStyle w:val="DnT"/>
        </w:rPr>
        <w:t>admin</w:t>
      </w:r>
      <w:r>
        <w:t xml:space="preserve"> и пароль </w:t>
      </w:r>
      <w:r w:rsidR="00CC7A58" w:rsidRPr="006D0437">
        <w:rPr>
          <w:rStyle w:val="DnT"/>
        </w:rPr>
        <w:t>ciscorocks</w:t>
      </w:r>
      <w:r>
        <w:t xml:space="preserve">.  </w:t>
      </w:r>
    </w:p>
    <w:p w14:paraId="3A450A25" w14:textId="03D42821" w:rsidR="002400F5" w:rsidRDefault="00152385" w:rsidP="0098713A">
      <w:pPr>
        <w:pStyle w:val="SubStepAlpha"/>
      </w:pPr>
      <w:r>
        <w:t xml:space="preserve">Обратите внимание,  что </w:t>
      </w:r>
      <w:r w:rsidRPr="006D0437">
        <w:rPr>
          <w:rStyle w:val="DnT"/>
        </w:rPr>
        <w:t>Smoke Detector-DC1</w:t>
      </w:r>
      <w:r>
        <w:t xml:space="preserve">  теперь добавлен в список устройств IoT. Нажмите на   </w:t>
      </w:r>
      <w:r>
        <w:rPr>
          <w:rStyle w:val="DnT"/>
        </w:rPr>
        <w:t>Smoke Detector-DC1</w:t>
      </w:r>
      <w:r>
        <w:t xml:space="preserve">  в веб-браузере. Индикатор </w:t>
      </w:r>
      <w:r w:rsidR="00357A08" w:rsidRPr="006D0437">
        <w:rPr>
          <w:rStyle w:val="DnT"/>
        </w:rPr>
        <w:t>Alarm</w:t>
      </w:r>
      <w:r>
        <w:t xml:space="preserve"> должен быть красным, что означает, что сигнал тревоги не активирован.</w:t>
      </w:r>
    </w:p>
    <w:p w14:paraId="6BC28C78" w14:textId="24C479B5" w:rsidR="00B70125" w:rsidRDefault="0074648B" w:rsidP="00152385">
      <w:pPr>
        <w:pStyle w:val="Heading3"/>
      </w:pPr>
      <w:r>
        <w:t xml:space="preserve">Создайте VPN на ноутбуке в </w:t>
      </w:r>
      <w:r w:rsidR="00152385" w:rsidRPr="006D0437">
        <w:rPr>
          <w:rStyle w:val="DnT"/>
          <w:b/>
          <w:bCs w:val="0"/>
          <w:sz w:val="22"/>
          <w:szCs w:val="22"/>
        </w:rPr>
        <w:t>Coffee Shop</w:t>
      </w:r>
      <w:r>
        <w:t xml:space="preserve"> для защиты трафика.</w:t>
      </w:r>
    </w:p>
    <w:p w14:paraId="4140E203" w14:textId="207DD2F2" w:rsidR="00857F90" w:rsidRDefault="00E776E8" w:rsidP="00152385">
      <w:pPr>
        <w:pStyle w:val="BodyTextL25"/>
      </w:pPr>
      <w:r>
        <w:t>Бесплатный Wi-Fi в таких предприятиях, как кафе, обычно «открыт», что означает отсутствие конфиденциальности и возможность легко захватить трафик.  Чтобы избежать этой проблемы, вы будете использовать VPN-клиент на одном из ноутбуков для подключения к FTP-серверу в центре обработки данных. Туннель, созданный VPN, будет шифровать любые данные, передаваемые между ноутбуком и сервером. Пограничный маршрутизатор в центре обработки данных уже настроен для VPN.</w:t>
      </w:r>
    </w:p>
    <w:p w14:paraId="21EB18E7" w14:textId="16125E9D" w:rsidR="00BC3848" w:rsidRDefault="00DE742C" w:rsidP="00DE742C">
      <w:pPr>
        <w:pStyle w:val="SubStepAlpha"/>
        <w:numPr>
          <w:ilvl w:val="0"/>
          <w:numId w:val="28"/>
        </w:numPr>
      </w:pPr>
      <w:r>
        <w:t xml:space="preserve">Перейдите в </w:t>
      </w:r>
      <w:r w:rsidRPr="006D0437">
        <w:rPr>
          <w:rStyle w:val="DnT"/>
        </w:rPr>
        <w:t>Coffee Shop</w:t>
      </w:r>
      <w:r>
        <w:t xml:space="preserve">и выберите </w:t>
      </w:r>
      <w:r w:rsidRPr="006D0437">
        <w:rPr>
          <w:rStyle w:val="DnT"/>
        </w:rPr>
        <w:t>VPN-laptop</w:t>
      </w:r>
      <w:r>
        <w:t>.</w:t>
      </w:r>
    </w:p>
    <w:p w14:paraId="327BAF61" w14:textId="086EF36F" w:rsidR="00DE742C" w:rsidRDefault="00BC3848" w:rsidP="00DE742C">
      <w:pPr>
        <w:pStyle w:val="SubStepAlpha"/>
        <w:numPr>
          <w:ilvl w:val="0"/>
          <w:numId w:val="28"/>
        </w:numPr>
      </w:pPr>
      <w:r>
        <w:t xml:space="preserve">Нажмите на </w:t>
      </w:r>
      <w:r w:rsidRPr="006D0437">
        <w:rPr>
          <w:rStyle w:val="DnT"/>
        </w:rPr>
        <w:t>Desktop</w:t>
      </w:r>
      <w:r>
        <w:t xml:space="preserve"> &gt; </w:t>
      </w:r>
      <w:r w:rsidRPr="006D0437">
        <w:rPr>
          <w:rStyle w:val="DnT"/>
        </w:rPr>
        <w:t>Command Prompt</w:t>
      </w:r>
      <w:r>
        <w:t xml:space="preserve"> и введите команду</w:t>
      </w:r>
      <w:r>
        <w:rPr>
          <w:rStyle w:val="DnT"/>
        </w:rPr>
        <w:t>ipconfig</w:t>
      </w:r>
      <w:r>
        <w:t>. Какой IP-адрес, назначенный этому ноутбуку?</w:t>
      </w:r>
    </w:p>
    <w:p w14:paraId="0E7A51F2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7342A232" w14:textId="41ABC94E" w:rsidR="00BC3848" w:rsidRDefault="00BC3848" w:rsidP="0098713A">
      <w:pPr>
        <w:pStyle w:val="SubStepAlpha"/>
      </w:pPr>
      <w:r>
        <w:t xml:space="preserve">Чтобы ускорить сходимость в Packet Tracer, запустите  эхо-запрос  до VPN-сервера, который подключен к </w:t>
      </w:r>
      <w:r w:rsidRPr="006D0437">
        <w:rPr>
          <w:rStyle w:val="DnT"/>
        </w:rPr>
        <w:t>DC_Edge-RTR1</w:t>
      </w:r>
      <w:r>
        <w:t xml:space="preserve"> с адресом  10.0.0.2.</w:t>
      </w:r>
    </w:p>
    <w:p w14:paraId="391C385A" w14:textId="0A80E934" w:rsidR="00640FA7" w:rsidRPr="007D23D2" w:rsidRDefault="00BC3848" w:rsidP="0098713A">
      <w:pPr>
        <w:pStyle w:val="SubStepAlpha"/>
      </w:pPr>
      <w:r>
        <w:t xml:space="preserve">Закройте окно  </w:t>
      </w:r>
      <w:r w:rsidRPr="006D0437">
        <w:rPr>
          <w:rStyle w:val="DnT"/>
        </w:rPr>
        <w:t>Command Prompt</w:t>
      </w:r>
      <w:r>
        <w:t xml:space="preserve"> и нажмите на  </w:t>
      </w:r>
      <w:r w:rsidR="003F1DD9" w:rsidRPr="006D0437">
        <w:rPr>
          <w:rStyle w:val="DnT"/>
        </w:rPr>
        <w:t>VPN</w:t>
      </w:r>
      <w:r>
        <w:t>. Выполните следующие настройки:</w:t>
      </w:r>
    </w:p>
    <w:p w14:paraId="036D8732" w14:textId="2A601552" w:rsidR="00E776E8" w:rsidRPr="007D23D2" w:rsidRDefault="00640FA7" w:rsidP="00BC3848">
      <w:pPr>
        <w:pStyle w:val="BodyTextL50"/>
      </w:pPr>
      <w:r>
        <w:t xml:space="preserve">GroupName: </w:t>
      </w:r>
      <w:r w:rsidRPr="006D0437">
        <w:rPr>
          <w:rStyle w:val="DnT"/>
        </w:rPr>
        <w:t>REMOTE</w:t>
      </w:r>
    </w:p>
    <w:p w14:paraId="392D208B" w14:textId="29EB4842" w:rsidR="00640FA7" w:rsidRPr="007D23D2" w:rsidRDefault="00640FA7" w:rsidP="00BC3848">
      <w:pPr>
        <w:pStyle w:val="BodyTextL50"/>
      </w:pPr>
      <w:r>
        <w:t xml:space="preserve">Group Key: </w:t>
      </w:r>
      <w:r w:rsidRPr="006D0437">
        <w:rPr>
          <w:rStyle w:val="DnT"/>
        </w:rPr>
        <w:t>CISCO</w:t>
      </w:r>
    </w:p>
    <w:p w14:paraId="423FCC6A" w14:textId="7104D971" w:rsidR="00640FA7" w:rsidRDefault="00640FA7" w:rsidP="00BC3848">
      <w:pPr>
        <w:pStyle w:val="BodyTextL50"/>
      </w:pPr>
      <w:r>
        <w:t xml:space="preserve">Host IP (Server IP): </w:t>
      </w:r>
      <w:r w:rsidRPr="006D0437">
        <w:rPr>
          <w:rStyle w:val="DnT"/>
        </w:rPr>
        <w:t>10.0.0.2</w:t>
      </w:r>
    </w:p>
    <w:p w14:paraId="6216BB56" w14:textId="7E3123D6" w:rsidR="006D65B2" w:rsidRDefault="00FE29BB" w:rsidP="00BC3848">
      <w:pPr>
        <w:pStyle w:val="BodyTextL50"/>
      </w:pPr>
      <w:r>
        <w:t xml:space="preserve">Username: </w:t>
      </w:r>
      <w:r w:rsidRPr="006D0437">
        <w:rPr>
          <w:rStyle w:val="DnT"/>
        </w:rPr>
        <w:t>VPN</w:t>
      </w:r>
    </w:p>
    <w:p w14:paraId="3E38D456" w14:textId="707733C4" w:rsidR="00FE29BB" w:rsidRPr="006D65B2" w:rsidRDefault="00FE29BB" w:rsidP="00BC3848">
      <w:pPr>
        <w:pStyle w:val="BodyTextL50"/>
      </w:pPr>
      <w:r>
        <w:t xml:space="preserve">Password: </w:t>
      </w:r>
      <w:r w:rsidRPr="006D0437">
        <w:rPr>
          <w:rStyle w:val="DnT"/>
        </w:rPr>
        <w:t>ciscorocks</w:t>
      </w:r>
    </w:p>
    <w:p w14:paraId="4099F786" w14:textId="10F86561" w:rsidR="00CA5CC6" w:rsidRDefault="00CD0135" w:rsidP="002B4FA5">
      <w:pPr>
        <w:pStyle w:val="SubStepAlpha"/>
      </w:pPr>
      <w:r>
        <w:t xml:space="preserve">Нажмите кнопку </w:t>
      </w:r>
      <w:r w:rsidRPr="006D0437">
        <w:rPr>
          <w:rStyle w:val="DnT"/>
        </w:rPr>
        <w:t>Connect</w:t>
      </w:r>
      <w:r>
        <w:t xml:space="preserve">. Нажмите кнопку ОК  на сообщении </w:t>
      </w:r>
      <w:r w:rsidR="00CA5CC6" w:rsidRPr="006D0437">
        <w:rPr>
          <w:rStyle w:val="DnT"/>
        </w:rPr>
        <w:t>VPN is connected</w:t>
      </w:r>
      <w:r>
        <w:t xml:space="preserve">. Если у вас возникли проблемы, убедитесь, что конфигурация верна и что ранее вы успешно выполнили эхо-запрос до 10.0.0.2. В окне </w:t>
      </w:r>
      <w:r w:rsidR="00CA5CC6" w:rsidRPr="006D0437">
        <w:rPr>
          <w:rStyle w:val="DnT"/>
        </w:rPr>
        <w:t xml:space="preserve">VPN Configuration </w:t>
      </w:r>
      <w:r>
        <w:t xml:space="preserve">можно увидеть значение  </w:t>
      </w:r>
      <w:r w:rsidR="00CA5CC6" w:rsidRPr="006D0437">
        <w:rPr>
          <w:rStyle w:val="DnT"/>
        </w:rPr>
        <w:t>Client IP</w:t>
      </w:r>
      <w:r>
        <w:t>. Каков его IP-адрес?</w:t>
      </w:r>
    </w:p>
    <w:p w14:paraId="5EBEEFEB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69D990B6" w14:textId="77777777" w:rsidR="00CA5CC6" w:rsidRDefault="00CA5CC6" w:rsidP="00CA5CC6">
      <w:pPr>
        <w:pStyle w:val="SubStepAlpha"/>
      </w:pPr>
      <w:r>
        <w:t xml:space="preserve">Верейдите в </w:t>
      </w:r>
      <w:r w:rsidRPr="006D0437">
        <w:rPr>
          <w:rStyle w:val="DnT"/>
        </w:rPr>
        <w:t>Data Center</w:t>
      </w:r>
      <w:r>
        <w:t xml:space="preserve"> и нажмите на  </w:t>
      </w:r>
      <w:r w:rsidRPr="006D0437">
        <w:rPr>
          <w:rStyle w:val="DnT"/>
        </w:rPr>
        <w:t>Data Center POP</w:t>
      </w:r>
      <w:r>
        <w:t xml:space="preserve"> &gt; </w:t>
      </w:r>
      <w:r w:rsidR="00D76CF1" w:rsidRPr="006D0437">
        <w:rPr>
          <w:rStyle w:val="DnT"/>
        </w:rPr>
        <w:t>DC_Edge-Rtr1</w:t>
      </w:r>
      <w:r>
        <w:t xml:space="preserve">. </w:t>
      </w:r>
    </w:p>
    <w:p w14:paraId="47A1E575" w14:textId="262BA82E" w:rsidR="00D76CF1" w:rsidRDefault="00CA5CC6" w:rsidP="00CA5CC6">
      <w:pPr>
        <w:pStyle w:val="SubStepAlpha"/>
      </w:pPr>
      <w:r>
        <w:t xml:space="preserve">Нажмите на вклдадку  </w:t>
      </w:r>
      <w:r w:rsidR="00D76CF1" w:rsidRPr="006D0437">
        <w:rPr>
          <w:rStyle w:val="DnT"/>
        </w:rPr>
        <w:t>CLI</w:t>
      </w:r>
      <w:r>
        <w:t xml:space="preserve">. В привилегированном режиме EXEC введите команду </w:t>
      </w:r>
      <w:r>
        <w:rPr>
          <w:rStyle w:val="DnT"/>
        </w:rPr>
        <w:t xml:space="preserve">show crypto isakmp sa </w:t>
      </w:r>
      <w:r>
        <w:t>для отображения активных соединений  IPsec. Какой статус указан в выходных данных команды?</w:t>
      </w:r>
    </w:p>
    <w:p w14:paraId="5AEFF2E1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17D7F9E2" w14:textId="17D0F4D6" w:rsidR="00D129DA" w:rsidRDefault="00D76CF1" w:rsidP="00D129DA">
      <w:pPr>
        <w:pStyle w:val="SubStepAlpha"/>
      </w:pPr>
      <w:r>
        <w:lastRenderedPageBreak/>
        <w:t>Какой IP-адрес назначения указан в выходных данных? Можете ли вы определить, к какому устройству принадлежит этот IP-адрес?</w:t>
      </w:r>
    </w:p>
    <w:p w14:paraId="76DA4315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30DE37A8" w14:textId="57D36386" w:rsidR="00D76CF1" w:rsidRPr="00D129DA" w:rsidRDefault="00D76CF1" w:rsidP="00D129DA">
      <w:pPr>
        <w:pStyle w:val="BodyTextL50"/>
        <w:rPr>
          <w:b/>
          <w:highlight w:val="lightGray"/>
          <w:shd w:val="clear" w:color="auto" w:fill="BFBFBF"/>
        </w:rPr>
      </w:pPr>
    </w:p>
    <w:p w14:paraId="373AC1BC" w14:textId="2346E4B0" w:rsidR="00755511" w:rsidRDefault="009431FE" w:rsidP="00CA5CC6">
      <w:pPr>
        <w:pStyle w:val="SubStepAlpha"/>
      </w:pPr>
      <w:r>
        <w:t xml:space="preserve">Чтобы проверить VPN, вернитесь на </w:t>
      </w:r>
      <w:r w:rsidR="00D129DA" w:rsidRPr="006D0437">
        <w:rPr>
          <w:rStyle w:val="DnT"/>
        </w:rPr>
        <w:t>VPN Laptop</w:t>
      </w:r>
      <w:r>
        <w:t xml:space="preserve">. В окне  </w:t>
      </w:r>
      <w:r w:rsidR="00D129DA" w:rsidRPr="006D0437">
        <w:rPr>
          <w:rStyle w:val="DnT"/>
        </w:rPr>
        <w:t>Command Prompt</w:t>
      </w:r>
      <w:r>
        <w:t xml:space="preserve"> введите команду  </w:t>
      </w:r>
      <w:r>
        <w:rPr>
          <w:rStyle w:val="DnT"/>
        </w:rPr>
        <w:t xml:space="preserve">ftp 172.19.0.3 </w:t>
      </w:r>
      <w:r>
        <w:t xml:space="preserve">для свзяи  с FTP-сервером в  </w:t>
      </w:r>
      <w:r w:rsidR="00EC4E71" w:rsidRPr="006D0437">
        <w:rPr>
          <w:rStyle w:val="DnT"/>
        </w:rPr>
        <w:t>Data Center</w:t>
      </w:r>
      <w:r>
        <w:t xml:space="preserve">. При появлении запроса введите имя пользователя </w:t>
      </w:r>
      <w:r w:rsidR="00B56560" w:rsidRPr="006D0437">
        <w:rPr>
          <w:rStyle w:val="DnT"/>
        </w:rPr>
        <w:t>remote</w:t>
      </w:r>
      <w:r>
        <w:t xml:space="preserve">  и пароль </w:t>
      </w:r>
      <w:r w:rsidR="00B56560" w:rsidRPr="006D0437">
        <w:rPr>
          <w:rStyle w:val="DnT"/>
        </w:rPr>
        <w:t>ciscorocks</w:t>
      </w:r>
      <w:r>
        <w:t xml:space="preserve">.  </w:t>
      </w:r>
    </w:p>
    <w:p w14:paraId="098F5FE1" w14:textId="745DA497" w:rsidR="00D129DA" w:rsidRDefault="00D129DA" w:rsidP="00D129DA">
      <w:pPr>
        <w:pStyle w:val="BodyTextL50"/>
      </w:pPr>
      <w:r>
        <w:rPr>
          <w:b/>
        </w:rPr>
        <w:t>Примечание</w:t>
      </w:r>
      <w:r>
        <w:t>: В случае сбоя подключения убедитесь, что VPN все еще подключен.</w:t>
      </w:r>
    </w:p>
    <w:p w14:paraId="3BE68F34" w14:textId="09499D50" w:rsidR="00B56560" w:rsidRDefault="00B56560" w:rsidP="00B56560">
      <w:pPr>
        <w:pStyle w:val="CMD"/>
      </w:pPr>
      <w:r>
        <w:t xml:space="preserve">C:\&gt; </w:t>
      </w:r>
      <w:r w:rsidRPr="00B56560">
        <w:rPr>
          <w:b/>
          <w:bCs/>
        </w:rPr>
        <w:t>ftp 172.19.0.3</w:t>
      </w:r>
    </w:p>
    <w:p w14:paraId="171091BD" w14:textId="77777777" w:rsidR="00B56560" w:rsidRDefault="00B56560" w:rsidP="00B56560">
      <w:pPr>
        <w:pStyle w:val="CMDOutput"/>
      </w:pPr>
      <w:r>
        <w:t>Trying to connect...172.19.0.3</w:t>
      </w:r>
    </w:p>
    <w:p w14:paraId="71B3BCF3" w14:textId="77777777" w:rsidR="00B56560" w:rsidRDefault="00B56560" w:rsidP="00B56560">
      <w:pPr>
        <w:pStyle w:val="CMDOutput"/>
      </w:pPr>
      <w:r>
        <w:t>Connected to 172.19.0.3</w:t>
      </w:r>
    </w:p>
    <w:p w14:paraId="1764A673" w14:textId="77777777" w:rsidR="00B56560" w:rsidRDefault="00B56560" w:rsidP="00B56560">
      <w:pPr>
        <w:pStyle w:val="CMDOutput"/>
      </w:pPr>
      <w:r>
        <w:t>220- Welcome to PT Ftp server</w:t>
      </w:r>
    </w:p>
    <w:p w14:paraId="0B523A1C" w14:textId="4052D8A7" w:rsidR="00B56560" w:rsidRDefault="00B56560" w:rsidP="00B56560">
      <w:pPr>
        <w:pStyle w:val="CMDOutput"/>
      </w:pPr>
      <w:r>
        <w:t xml:space="preserve">Username: </w:t>
      </w:r>
      <w:r w:rsidRPr="00B56560">
        <w:rPr>
          <w:b/>
          <w:bCs/>
        </w:rPr>
        <w:t>remote</w:t>
      </w:r>
    </w:p>
    <w:p w14:paraId="6C8BFDB7" w14:textId="77777777" w:rsidR="00B56560" w:rsidRDefault="00B56560" w:rsidP="00B56560">
      <w:pPr>
        <w:pStyle w:val="CMDOutput"/>
      </w:pPr>
      <w:r>
        <w:t>331- Username ok, need password</w:t>
      </w:r>
    </w:p>
    <w:p w14:paraId="51914280" w14:textId="45A404A4" w:rsidR="00B56560" w:rsidRDefault="00B56560" w:rsidP="00B56560">
      <w:pPr>
        <w:pStyle w:val="CMDOutput"/>
      </w:pPr>
      <w:r>
        <w:t xml:space="preserve">Password: </w:t>
      </w:r>
      <w:r w:rsidRPr="00B56560">
        <w:rPr>
          <w:b/>
          <w:bCs/>
        </w:rPr>
        <w:t>ciscorocks</w:t>
      </w:r>
    </w:p>
    <w:p w14:paraId="4CB10D6E" w14:textId="77777777" w:rsidR="00B56560" w:rsidRDefault="00B56560" w:rsidP="00B56560">
      <w:pPr>
        <w:pStyle w:val="CMDOutput"/>
      </w:pPr>
      <w:r>
        <w:t>230- Logged in</w:t>
      </w:r>
    </w:p>
    <w:p w14:paraId="3F5D0223" w14:textId="77777777" w:rsidR="00B56560" w:rsidRDefault="00B56560" w:rsidP="00B56560">
      <w:pPr>
        <w:pStyle w:val="CMDOutput"/>
      </w:pPr>
      <w:r>
        <w:t>(passive mode On)</w:t>
      </w:r>
    </w:p>
    <w:p w14:paraId="47802DB8" w14:textId="6E27D600" w:rsidR="00B56560" w:rsidRDefault="00B56560" w:rsidP="00B56560">
      <w:pPr>
        <w:pStyle w:val="CMDOutput"/>
      </w:pPr>
      <w:r>
        <w:t>ftp&gt;</w:t>
      </w:r>
    </w:p>
    <w:p w14:paraId="02C3C2BF" w14:textId="099E0267" w:rsidR="00D129DA" w:rsidRDefault="00B56560" w:rsidP="00CA5CC6">
      <w:pPr>
        <w:pStyle w:val="SubStepAlpha"/>
      </w:pPr>
      <w:r>
        <w:t xml:space="preserve">В ответ на приглашение </w:t>
      </w:r>
      <w:r w:rsidRPr="006D0437">
        <w:rPr>
          <w:rStyle w:val="DnT"/>
        </w:rPr>
        <w:t>ftp&gt;</w:t>
      </w:r>
      <w:r>
        <w:t xml:space="preserve"> введите команду </w:t>
      </w:r>
      <w:r w:rsidRPr="006D0437">
        <w:rPr>
          <w:rStyle w:val="DnT"/>
        </w:rPr>
        <w:t>dir</w:t>
      </w:r>
      <w:r>
        <w:t xml:space="preserve"> для просмотра текущих файлов, сохраненных на удаленном FTP-сервере. Каково имя файла в списке?</w:t>
      </w:r>
    </w:p>
    <w:p w14:paraId="1F74E725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33BDF37B" w14:textId="71BFF8F2" w:rsidR="00B56560" w:rsidRDefault="00B56560" w:rsidP="00CA5CC6">
      <w:pPr>
        <w:pStyle w:val="SubStepAlpha"/>
      </w:pPr>
      <w:r>
        <w:t xml:space="preserve">Введите команду </w:t>
      </w:r>
      <w:r>
        <w:rPr>
          <w:rStyle w:val="DnT"/>
        </w:rPr>
        <w:t xml:space="preserve">get </w:t>
      </w:r>
      <w:r w:rsidRPr="00B56560">
        <w:rPr>
          <w:i/>
          <w:iCs/>
        </w:rPr>
        <w:t>filename</w:t>
      </w:r>
      <w:r>
        <w:t>, заменяющую имя файла на имя файла для загрузки на ноутбук.</w:t>
      </w:r>
    </w:p>
    <w:p w14:paraId="201E8664" w14:textId="141CE034" w:rsidR="00B56560" w:rsidRDefault="00B56560" w:rsidP="00CA5CC6">
      <w:pPr>
        <w:pStyle w:val="SubStepAlpha"/>
      </w:pPr>
      <w:r>
        <w:t xml:space="preserve">Введите команду </w:t>
      </w:r>
      <w:r w:rsidRPr="006D0437">
        <w:rPr>
          <w:rStyle w:val="DnT"/>
        </w:rPr>
        <w:t>quit</w:t>
      </w:r>
      <w:r>
        <w:t xml:space="preserve">, чтобы выйти из сеанса FTP. </w:t>
      </w:r>
    </w:p>
    <w:p w14:paraId="6DCA48BC" w14:textId="77777777" w:rsidR="00076873" w:rsidRDefault="00B56560" w:rsidP="00CA5CC6">
      <w:pPr>
        <w:pStyle w:val="SubStepAlpha"/>
      </w:pPr>
      <w:r>
        <w:t xml:space="preserve">Чтобы просмотреть содержимое файла, закройте окно  </w:t>
      </w:r>
      <w:r>
        <w:rPr>
          <w:rStyle w:val="DnT"/>
        </w:rPr>
        <w:t>Command Prompt</w:t>
      </w:r>
      <w:r>
        <w:t xml:space="preserve">  и откройте </w:t>
      </w:r>
      <w:r w:rsidRPr="006D0437">
        <w:rPr>
          <w:rStyle w:val="DnT"/>
        </w:rPr>
        <w:t>Text Editor</w:t>
      </w:r>
      <w:r>
        <w:t xml:space="preserve">. </w:t>
      </w:r>
    </w:p>
    <w:p w14:paraId="751DAB0B" w14:textId="0E37ADF9" w:rsidR="00076873" w:rsidRDefault="00076873" w:rsidP="00CA5CC6">
      <w:pPr>
        <w:pStyle w:val="SubStepAlpha"/>
      </w:pPr>
      <w:r>
        <w:t xml:space="preserve">Нажмите  на  </w:t>
      </w:r>
      <w:r w:rsidRPr="006D0437">
        <w:rPr>
          <w:rStyle w:val="DnT"/>
        </w:rPr>
        <w:t>File</w:t>
      </w:r>
      <w:r>
        <w:t xml:space="preserve"> &gt; </w:t>
      </w:r>
      <w:r w:rsidRPr="006D0437">
        <w:rPr>
          <w:rStyle w:val="DnT"/>
        </w:rPr>
        <w:t>Open</w:t>
      </w:r>
      <w:r>
        <w:t xml:space="preserve">. Нажмите на загруженный файл и нажмите кнопку </w:t>
      </w:r>
      <w:r w:rsidRPr="006D0437">
        <w:rPr>
          <w:rStyle w:val="DnT"/>
        </w:rPr>
        <w:t>Open</w:t>
      </w:r>
      <w:r>
        <w:t xml:space="preserve">. Какое первое слово в сообщении? </w:t>
      </w:r>
    </w:p>
    <w:p w14:paraId="60E44482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0919EF5E" w14:textId="1529CA0C" w:rsidR="00076873" w:rsidRPr="006D0437" w:rsidRDefault="00076873" w:rsidP="00076873">
      <w:pPr>
        <w:pStyle w:val="BodyTextL50"/>
        <w:rPr>
          <w:rStyle w:val="DnT"/>
        </w:rPr>
      </w:pPr>
    </w:p>
    <w:p w14:paraId="32D1DB5F" w14:textId="544B04E8" w:rsidR="00B56560" w:rsidRDefault="00076873" w:rsidP="00CA5CC6">
      <w:pPr>
        <w:pStyle w:val="SubStepAlpha"/>
      </w:pPr>
      <w:r>
        <w:t xml:space="preserve">В </w:t>
      </w:r>
      <w:r w:rsidRPr="006D0437">
        <w:rPr>
          <w:rStyle w:val="DnT"/>
        </w:rPr>
        <w:t>Coffee Shop</w:t>
      </w:r>
      <w:r>
        <w:t xml:space="preserve"> выберите ноутбук и нажмите на  </w:t>
      </w:r>
      <w:r w:rsidRPr="006D0437">
        <w:rPr>
          <w:rStyle w:val="DnT"/>
        </w:rPr>
        <w:t>Desktop</w:t>
      </w:r>
      <w:r>
        <w:t xml:space="preserve"> &gt; </w:t>
      </w:r>
      <w:r w:rsidRPr="006D0437">
        <w:rPr>
          <w:rStyle w:val="DnT"/>
        </w:rPr>
        <w:t>Command Prompt</w:t>
      </w:r>
      <w:r>
        <w:t xml:space="preserve">. Попытайтесь отправить эхо-запрос до FTP-сервера 172.19.0.3. Была ли проверка успешной? Поясните свой ответ. </w:t>
      </w:r>
    </w:p>
    <w:p w14:paraId="18333B08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31384B4B" w14:textId="6CBE40EA" w:rsidR="00076873" w:rsidRDefault="008D0710" w:rsidP="002B4FA5">
      <w:pPr>
        <w:pStyle w:val="SubStepAlpha"/>
      </w:pPr>
      <w:r>
        <w:t>На реальном оборудовании вам потребуется VPN-сервис и их VPN-клиентское программное обеспечение, установленное на ноутбуке. Используйте Интернет для исследования различных VPN-сервисов/приложений, доступных для ноутбуков, планшетов и смартфонов. Какие три примера VPN-сервисов/приложений, которые можно использовать в открытой беспроводной сети для защиты данных?</w:t>
      </w:r>
    </w:p>
    <w:p w14:paraId="59924F0E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0B301378" w14:textId="0C372FEA" w:rsidR="0074648B" w:rsidRDefault="0074648B" w:rsidP="002B4FA5">
      <w:pPr>
        <w:pStyle w:val="Heading3"/>
      </w:pPr>
      <w:r>
        <w:t xml:space="preserve">Настройте безопасные WLAN в домашней сети. </w:t>
      </w:r>
    </w:p>
    <w:p w14:paraId="6DBEAC80" w14:textId="4E679193" w:rsidR="00E776E8" w:rsidRDefault="00123741" w:rsidP="0074648B">
      <w:pPr>
        <w:pStyle w:val="BodyTextL25"/>
      </w:pPr>
      <w:r>
        <w:t>Для домашней сети вы выполните первоначальную настройку беспроводной сети, создадите отдельные сети для домашнего офиса и гостей, защитите каждую сеть надежной аутентификацией и включите фильтрацию MAC-адресов.</w:t>
      </w:r>
    </w:p>
    <w:p w14:paraId="74D979DC" w14:textId="77777777" w:rsidR="002B4FA5" w:rsidRDefault="002B4FA5" w:rsidP="002B4FA5">
      <w:pPr>
        <w:pStyle w:val="SubStepAlpha"/>
        <w:numPr>
          <w:ilvl w:val="0"/>
          <w:numId w:val="29"/>
        </w:numPr>
      </w:pPr>
      <w:r>
        <w:lastRenderedPageBreak/>
        <w:t xml:space="preserve">Перейдите к сети </w:t>
      </w:r>
      <w:r w:rsidRPr="006D0437">
        <w:rPr>
          <w:rStyle w:val="DnT"/>
        </w:rPr>
        <w:t>Home</w:t>
      </w:r>
      <w:r>
        <w:t xml:space="preserve">. Исследуйте прокладку кабелей. Обратите внимание, что два компьютера, один в домашнем офисе, а другой в спальне, используют проводное соединение. Ноутбук в офисе будет использовать  WLAN home office, а ноутбук в гостиной будет использовать guest WLAN. </w:t>
      </w:r>
    </w:p>
    <w:p w14:paraId="43B84B28" w14:textId="161D15C9" w:rsidR="002B4FA5" w:rsidRDefault="002B4FA5" w:rsidP="002B4FA5">
      <w:pPr>
        <w:pStyle w:val="SubStepAlpha"/>
        <w:numPr>
          <w:ilvl w:val="0"/>
          <w:numId w:val="29"/>
        </w:numPr>
      </w:pPr>
      <w:r>
        <w:t xml:space="preserve">Используйте инструмент масштабирования (или </w:t>
      </w:r>
      <w:r w:rsidRPr="006D0437">
        <w:rPr>
          <w:rStyle w:val="DnT"/>
        </w:rPr>
        <w:t>Ctrl</w:t>
      </w:r>
      <w:r>
        <w:t xml:space="preserve"> + прокрутки среднего колесика мыши) для увеличения масштаба домашнего офиса. </w:t>
      </w:r>
    </w:p>
    <w:p w14:paraId="6D46F969" w14:textId="59CD4B84" w:rsidR="002B4FA5" w:rsidRDefault="00847E52" w:rsidP="002B4FA5">
      <w:pPr>
        <w:pStyle w:val="SubStepAlpha"/>
        <w:numPr>
          <w:ilvl w:val="0"/>
          <w:numId w:val="29"/>
        </w:numPr>
      </w:pPr>
      <w:r>
        <w:t xml:space="preserve">Нажмите на </w:t>
      </w:r>
      <w:r w:rsidRPr="006D0437">
        <w:rPr>
          <w:rStyle w:val="DnT"/>
        </w:rPr>
        <w:t>Home Router</w:t>
      </w:r>
      <w:r>
        <w:t xml:space="preserve">. Это левое устройство, стоящее на полке за столом. Затем перейдите на вкладку </w:t>
      </w:r>
      <w:r w:rsidRPr="006D0437">
        <w:rPr>
          <w:rStyle w:val="DnT"/>
        </w:rPr>
        <w:t>GUI</w:t>
      </w:r>
      <w:r>
        <w:t>. Маршрутизатор использует DHCP для автоматического получения IP-адресации от ISP.</w:t>
      </w:r>
    </w:p>
    <w:p w14:paraId="05C873DC" w14:textId="468BFD46" w:rsidR="00916443" w:rsidRDefault="00916443" w:rsidP="002B4FA5">
      <w:pPr>
        <w:pStyle w:val="SubStepAlpha"/>
        <w:numPr>
          <w:ilvl w:val="0"/>
          <w:numId w:val="29"/>
        </w:numPr>
      </w:pPr>
      <w:r>
        <w:t xml:space="preserve">Настройте следующие параметры в разделе </w:t>
      </w:r>
      <w:r w:rsidRPr="006D0437">
        <w:rPr>
          <w:rStyle w:val="DnT"/>
        </w:rPr>
        <w:t>Network Setup</w:t>
      </w:r>
      <w:r>
        <w:t xml:space="preserve"> (Настройка сети):</w:t>
      </w:r>
    </w:p>
    <w:p w14:paraId="19498B88" w14:textId="09DF7F8D" w:rsidR="00916443" w:rsidRDefault="009E4E30" w:rsidP="00916443">
      <w:pPr>
        <w:pStyle w:val="BodyTextL50"/>
      </w:pPr>
      <w:r>
        <w:t xml:space="preserve">IP Address: </w:t>
      </w:r>
      <w:r w:rsidRPr="006D0437">
        <w:rPr>
          <w:rStyle w:val="DnT"/>
        </w:rPr>
        <w:t>192.168.0.254</w:t>
      </w:r>
    </w:p>
    <w:p w14:paraId="5E2D02B6" w14:textId="59AB3E4A" w:rsidR="009E4E30" w:rsidRDefault="009E4E30" w:rsidP="00916443">
      <w:pPr>
        <w:pStyle w:val="BodyTextL50"/>
      </w:pPr>
      <w:r>
        <w:t>Subnet Mask: 255.255.255.0</w:t>
      </w:r>
    </w:p>
    <w:p w14:paraId="19819273" w14:textId="56555DCB" w:rsidR="009E4E30" w:rsidRDefault="009E4E30" w:rsidP="00916443">
      <w:pPr>
        <w:pStyle w:val="BodyTextL50"/>
      </w:pPr>
      <w:r>
        <w:t>DHCP: Enabled</w:t>
      </w:r>
    </w:p>
    <w:p w14:paraId="23FC096B" w14:textId="2EC50306" w:rsidR="009E4E30" w:rsidRDefault="009E4E30" w:rsidP="00916443">
      <w:pPr>
        <w:pStyle w:val="BodyTextL50"/>
      </w:pPr>
      <w:r>
        <w:t>Start IP Address: 192.168.0.10</w:t>
      </w:r>
    </w:p>
    <w:p w14:paraId="5711D345" w14:textId="2D4A8576" w:rsidR="009E4E30" w:rsidRDefault="009E4E30" w:rsidP="00916443">
      <w:pPr>
        <w:pStyle w:val="BodyTextL50"/>
      </w:pPr>
      <w:r>
        <w:t>Maximum number of Users: 25</w:t>
      </w:r>
    </w:p>
    <w:p w14:paraId="1EEEC8ED" w14:textId="3FED6884" w:rsidR="009E4E30" w:rsidRDefault="009E4E30" w:rsidP="00916443">
      <w:pPr>
        <w:pStyle w:val="BodyTextL50"/>
      </w:pPr>
      <w:r>
        <w:t>Static DNS 1: 10.2.0.125</w:t>
      </w:r>
    </w:p>
    <w:p w14:paraId="482E5515" w14:textId="0A6C6084" w:rsidR="00916443" w:rsidRDefault="009E4E30" w:rsidP="002B4FA5">
      <w:pPr>
        <w:pStyle w:val="SubStepAlpha"/>
        <w:numPr>
          <w:ilvl w:val="0"/>
          <w:numId w:val="29"/>
        </w:numPr>
      </w:pPr>
      <w:bookmarkStart w:id="0" w:name="_Hlk62043974"/>
      <w:r>
        <w:t xml:space="preserve">Прокрутите страницу вниз и нажмите кнопку </w:t>
      </w:r>
      <w:r w:rsidRPr="006D0437">
        <w:rPr>
          <w:rStyle w:val="DnT"/>
        </w:rPr>
        <w:t>Save Settings</w:t>
      </w:r>
      <w:r>
        <w:t xml:space="preserve"> (Сохранить параметры).</w:t>
      </w:r>
      <w:bookmarkEnd w:id="0"/>
    </w:p>
    <w:p w14:paraId="7ABF6611" w14:textId="439E981C" w:rsidR="009E4E30" w:rsidRDefault="009E4E30" w:rsidP="002B4FA5">
      <w:pPr>
        <w:pStyle w:val="SubStepAlpha"/>
        <w:numPr>
          <w:ilvl w:val="0"/>
          <w:numId w:val="29"/>
        </w:numPr>
      </w:pPr>
      <w:r>
        <w:t xml:space="preserve">Прокрутите вверх и нажмите </w:t>
      </w:r>
      <w:r w:rsidRPr="006D0437">
        <w:rPr>
          <w:rStyle w:val="DnT"/>
        </w:rPr>
        <w:t>Wireless</w:t>
      </w:r>
      <w:r>
        <w:t xml:space="preserve">. В доп меню  </w:t>
      </w:r>
      <w:r w:rsidRPr="006D0437">
        <w:rPr>
          <w:rStyle w:val="DnT"/>
        </w:rPr>
        <w:t>Basic Wireless Settings</w:t>
      </w:r>
      <w:r>
        <w:t xml:space="preserve"> настройте SSID  - </w:t>
      </w:r>
      <w:r>
        <w:rPr>
          <w:rStyle w:val="DnT"/>
        </w:rPr>
        <w:t xml:space="preserve">HomeNet </w:t>
      </w:r>
      <w:r>
        <w:t xml:space="preserve"> для кажой беспроводной стеи  и отключите все широковещательные рассылки SSID. </w:t>
      </w:r>
    </w:p>
    <w:p w14:paraId="6872A85D" w14:textId="755E58BA" w:rsidR="008C1FE3" w:rsidRDefault="008C1FE3" w:rsidP="008C1FE3">
      <w:pPr>
        <w:pStyle w:val="SubStepAlpha"/>
        <w:numPr>
          <w:ilvl w:val="0"/>
          <w:numId w:val="29"/>
        </w:numPr>
      </w:pPr>
      <w:r>
        <w:t xml:space="preserve">Прокрутите страницу вниз и нажмите кнопку </w:t>
      </w:r>
      <w:r w:rsidRPr="006D0437">
        <w:rPr>
          <w:rStyle w:val="DnT"/>
        </w:rPr>
        <w:t>Save Settings</w:t>
      </w:r>
      <w:r>
        <w:t xml:space="preserve"> (Сохранить параметры).</w:t>
      </w:r>
    </w:p>
    <w:p w14:paraId="3F7EC1E5" w14:textId="5B6E77C7" w:rsidR="00A276C7" w:rsidRDefault="00A276C7" w:rsidP="008C1FE3">
      <w:pPr>
        <w:pStyle w:val="SubStepAlpha"/>
        <w:numPr>
          <w:ilvl w:val="0"/>
          <w:numId w:val="29"/>
        </w:numPr>
      </w:pPr>
      <w:r>
        <w:t xml:space="preserve">Прокрутите назад вверх и выберите вложенную вкладку </w:t>
      </w:r>
      <w:r w:rsidRPr="006D0437">
        <w:rPr>
          <w:rStyle w:val="DnT"/>
        </w:rPr>
        <w:t>Wireless Security</w:t>
      </w:r>
      <w:r>
        <w:t>. Настройте следующие параметры для всех трех WLAN.</w:t>
      </w:r>
    </w:p>
    <w:p w14:paraId="37F5EB07" w14:textId="62C263B3" w:rsidR="00A276C7" w:rsidRDefault="00A276C7" w:rsidP="00A276C7">
      <w:pPr>
        <w:pStyle w:val="BodyTextL50"/>
      </w:pPr>
      <w:r>
        <w:t xml:space="preserve">Security Mode: </w:t>
      </w:r>
      <w:r w:rsidRPr="006D0437">
        <w:rPr>
          <w:rStyle w:val="DnT"/>
        </w:rPr>
        <w:t>WPA2 Personal</w:t>
      </w:r>
    </w:p>
    <w:p w14:paraId="5677A584" w14:textId="02908D8F" w:rsidR="00A276C7" w:rsidRDefault="00A276C7" w:rsidP="00A276C7">
      <w:pPr>
        <w:pStyle w:val="BodyTextL50"/>
      </w:pPr>
      <w:r>
        <w:t xml:space="preserve">Encryption: </w:t>
      </w:r>
      <w:r w:rsidRPr="006D0437">
        <w:rPr>
          <w:rStyle w:val="DnT"/>
        </w:rPr>
        <w:t>AES</w:t>
      </w:r>
    </w:p>
    <w:p w14:paraId="0677CEED" w14:textId="10024743" w:rsidR="0092587C" w:rsidRPr="006D0437" w:rsidRDefault="00A276C7" w:rsidP="0092587C">
      <w:pPr>
        <w:pStyle w:val="BodyTextL50"/>
        <w:rPr>
          <w:rStyle w:val="DnT"/>
        </w:rPr>
      </w:pPr>
      <w:r>
        <w:t xml:space="preserve">Passphrase: </w:t>
      </w:r>
      <w:r w:rsidRPr="006D0437">
        <w:rPr>
          <w:rStyle w:val="DnT"/>
        </w:rPr>
        <w:t>ciscorocks</w:t>
      </w:r>
    </w:p>
    <w:p w14:paraId="36DE52CE" w14:textId="783D9A25" w:rsidR="00A276C7" w:rsidRDefault="00A276C7" w:rsidP="00A276C7">
      <w:pPr>
        <w:pStyle w:val="SubStepAlpha"/>
        <w:numPr>
          <w:ilvl w:val="0"/>
          <w:numId w:val="13"/>
        </w:numPr>
      </w:pPr>
      <w:r>
        <w:t xml:space="preserve">Прокрутите страницу вниз и нажмите кнопку </w:t>
      </w:r>
      <w:r w:rsidRPr="006D0437">
        <w:rPr>
          <w:rStyle w:val="DnT"/>
        </w:rPr>
        <w:t>Save Settings</w:t>
      </w:r>
      <w:r>
        <w:t xml:space="preserve"> (Сохранить параметры).</w:t>
      </w:r>
    </w:p>
    <w:p w14:paraId="0B17D78B" w14:textId="2D209FD8" w:rsidR="00A276C7" w:rsidRDefault="00A276C7" w:rsidP="008C1FE3">
      <w:pPr>
        <w:pStyle w:val="SubStepAlpha"/>
        <w:numPr>
          <w:ilvl w:val="0"/>
          <w:numId w:val="29"/>
        </w:numPr>
      </w:pPr>
      <w:bookmarkStart w:id="1" w:name="_Hlk62045568"/>
      <w:r>
        <w:t xml:space="preserve">Прокрутите вверх и щелкните подменю  </w:t>
      </w:r>
      <w:r w:rsidRPr="006D0437">
        <w:rPr>
          <w:rStyle w:val="DnT"/>
        </w:rPr>
        <w:t>Guest Network</w:t>
      </w:r>
      <w:r>
        <w:t>. Настройте</w:t>
      </w:r>
      <w:bookmarkEnd w:id="1"/>
      <w:r>
        <w:t xml:space="preserve"> следующие параметры для всех трех WLAN:</w:t>
      </w:r>
    </w:p>
    <w:p w14:paraId="29AB8219" w14:textId="528ED13A" w:rsidR="00A276C7" w:rsidRDefault="00A276C7" w:rsidP="00A276C7">
      <w:pPr>
        <w:pStyle w:val="BodyTextL50"/>
      </w:pPr>
      <w:r>
        <w:t>Enable Guest Profile</w:t>
      </w:r>
    </w:p>
    <w:p w14:paraId="76719CF0" w14:textId="517A64FF" w:rsidR="00A276C7" w:rsidRDefault="00A276C7" w:rsidP="00A276C7">
      <w:pPr>
        <w:pStyle w:val="BodyTextL50"/>
      </w:pPr>
      <w:r>
        <w:t xml:space="preserve">Network Name (SSID): </w:t>
      </w:r>
      <w:r w:rsidRPr="006D0437">
        <w:rPr>
          <w:rStyle w:val="DnT"/>
        </w:rPr>
        <w:t>GuestNet</w:t>
      </w:r>
    </w:p>
    <w:p w14:paraId="5F816287" w14:textId="55C898FF" w:rsidR="00A276C7" w:rsidRDefault="00A276C7" w:rsidP="00A276C7">
      <w:pPr>
        <w:pStyle w:val="BodyTextL50"/>
      </w:pPr>
      <w:r>
        <w:t>Enable Broadcast SSID</w:t>
      </w:r>
    </w:p>
    <w:p w14:paraId="6870025C" w14:textId="77777777" w:rsidR="00A276C7" w:rsidRDefault="00A276C7" w:rsidP="00A276C7">
      <w:pPr>
        <w:pStyle w:val="BodyTextL50"/>
      </w:pPr>
      <w:r>
        <w:t xml:space="preserve">Security Mode: </w:t>
      </w:r>
      <w:r w:rsidRPr="006D0437">
        <w:rPr>
          <w:rStyle w:val="DnT"/>
        </w:rPr>
        <w:t>WPA2 Personal</w:t>
      </w:r>
    </w:p>
    <w:p w14:paraId="2C176AC0" w14:textId="77777777" w:rsidR="00A276C7" w:rsidRDefault="00A276C7" w:rsidP="00A276C7">
      <w:pPr>
        <w:pStyle w:val="BodyTextL50"/>
      </w:pPr>
      <w:r>
        <w:t xml:space="preserve">Encryption: </w:t>
      </w:r>
      <w:r w:rsidRPr="006D0437">
        <w:rPr>
          <w:rStyle w:val="DnT"/>
        </w:rPr>
        <w:t>AES</w:t>
      </w:r>
    </w:p>
    <w:p w14:paraId="19670DBC" w14:textId="716B6957" w:rsidR="00A276C7" w:rsidRDefault="00A276C7" w:rsidP="00A276C7">
      <w:pPr>
        <w:pStyle w:val="BodyTextL50"/>
      </w:pPr>
      <w:r>
        <w:t xml:space="preserve">Passphrase: </w:t>
      </w:r>
      <w:r w:rsidRPr="006D0437">
        <w:rPr>
          <w:rStyle w:val="DnT"/>
        </w:rPr>
        <w:t>guestpass</w:t>
      </w:r>
    </w:p>
    <w:p w14:paraId="2186B1CD" w14:textId="77777777" w:rsidR="00A276C7" w:rsidRDefault="00A276C7" w:rsidP="00A276C7">
      <w:pPr>
        <w:pStyle w:val="SubStepAlpha"/>
        <w:numPr>
          <w:ilvl w:val="0"/>
          <w:numId w:val="13"/>
        </w:numPr>
      </w:pPr>
      <w:bookmarkStart w:id="2" w:name="_Hlk62045886"/>
      <w:r>
        <w:t xml:space="preserve">Прокрутите страницу вниз и нажмите кнопку </w:t>
      </w:r>
      <w:r w:rsidRPr="006D0437">
        <w:rPr>
          <w:rStyle w:val="DnT"/>
        </w:rPr>
        <w:t>Save Settings</w:t>
      </w:r>
      <w:r>
        <w:t xml:space="preserve"> (Сохранить параметры).</w:t>
      </w:r>
      <w:bookmarkEnd w:id="2"/>
    </w:p>
    <w:p w14:paraId="61D97452" w14:textId="5606592D" w:rsidR="00F537BB" w:rsidRDefault="004955A3" w:rsidP="004955A3">
      <w:pPr>
        <w:pStyle w:val="SubStepAlpha"/>
      </w:pPr>
      <w:r>
        <w:t xml:space="preserve">Прокрутите назад вверх и выберите вложенную вкладку </w:t>
      </w:r>
      <w:r w:rsidRPr="006D0437">
        <w:rPr>
          <w:rStyle w:val="DnT"/>
        </w:rPr>
        <w:t>Wireless MAC Filter</w:t>
      </w:r>
      <w:r>
        <w:t xml:space="preserve">. Разрешите MAC-адрес ноутбука в домашнем офисе - </w:t>
      </w:r>
      <w:r w:rsidR="009B779B" w:rsidRPr="006D0437">
        <w:rPr>
          <w:rStyle w:val="DnT"/>
        </w:rPr>
        <w:t>00:01:42:2 B:9E:9D</w:t>
      </w:r>
      <w:r>
        <w:t xml:space="preserve">. Обязательно разрешите MAC-адрес для всех трех WLAN. Вверху рядом с  </w:t>
      </w:r>
      <w:r w:rsidR="000531E9" w:rsidRPr="006D0437">
        <w:rPr>
          <w:rStyle w:val="DnT"/>
        </w:rPr>
        <w:t>Wireless Port</w:t>
      </w:r>
      <w:r>
        <w:t xml:space="preserve">  в выпадающем меню вы можете выбрать режимы  </w:t>
      </w:r>
      <w:r w:rsidR="000531E9" w:rsidRPr="006D0437">
        <w:rPr>
          <w:rStyle w:val="DnT"/>
        </w:rPr>
        <w:t>2.4G</w:t>
      </w:r>
      <w:r>
        <w:t xml:space="preserve">, </w:t>
      </w:r>
      <w:r w:rsidR="000531E9" w:rsidRPr="006D0437">
        <w:rPr>
          <w:rStyle w:val="DnT"/>
        </w:rPr>
        <w:t>5G(1)</w:t>
      </w:r>
      <w:r>
        <w:t xml:space="preserve"> и  </w:t>
      </w:r>
      <w:r w:rsidR="000531E9" w:rsidRPr="006D0437">
        <w:rPr>
          <w:rStyle w:val="DnT"/>
        </w:rPr>
        <w:t>5G(2)</w:t>
      </w:r>
      <w:r>
        <w:t>.</w:t>
      </w:r>
    </w:p>
    <w:p w14:paraId="31C953A0" w14:textId="2E5F2985" w:rsidR="009B779B" w:rsidRDefault="009B779B" w:rsidP="004955A3">
      <w:pPr>
        <w:pStyle w:val="SubStepAlpha"/>
      </w:pPr>
      <w:r>
        <w:t xml:space="preserve">Прокрутите страницу вниз и нажмите кнопку </w:t>
      </w:r>
      <w:r w:rsidRPr="006D0437">
        <w:rPr>
          <w:rStyle w:val="DnT"/>
        </w:rPr>
        <w:t>Save Settings</w:t>
      </w:r>
      <w:r>
        <w:t xml:space="preserve"> (Сохранить параметры).</w:t>
      </w:r>
    </w:p>
    <w:p w14:paraId="24E0071A" w14:textId="2CFC8CD7" w:rsidR="00946BDB" w:rsidRDefault="009B779B" w:rsidP="009B779B">
      <w:pPr>
        <w:pStyle w:val="SubStepAlpha"/>
      </w:pPr>
      <w:r>
        <w:t xml:space="preserve">В </w:t>
      </w:r>
      <w:r w:rsidRPr="006D0437">
        <w:rPr>
          <w:rStyle w:val="DnT"/>
        </w:rPr>
        <w:t>Home Office</w:t>
      </w:r>
      <w:r>
        <w:t xml:space="preserve"> на столе перед диваном нажмите на ноутбук, а затем вкладку </w:t>
      </w:r>
      <w:r w:rsidRPr="006D0437">
        <w:rPr>
          <w:rStyle w:val="DnT"/>
        </w:rPr>
        <w:t>Config</w:t>
      </w:r>
      <w:r>
        <w:t xml:space="preserve">. Настройте параметры беспроводной сети, необходимые для доступа к локальной сети </w:t>
      </w:r>
      <w:r w:rsidRPr="006D0437">
        <w:rPr>
          <w:rStyle w:val="DnT"/>
        </w:rPr>
        <w:t>HomeNet</w:t>
      </w:r>
      <w:r>
        <w:t>.</w:t>
      </w:r>
    </w:p>
    <w:p w14:paraId="19BE0A17" w14:textId="09EBE857" w:rsidR="00166CFB" w:rsidRPr="009B779B" w:rsidRDefault="009B779B" w:rsidP="007D23D2">
      <w:pPr>
        <w:pStyle w:val="SubStepAlpha"/>
      </w:pPr>
      <w:r>
        <w:lastRenderedPageBreak/>
        <w:t xml:space="preserve">Откройте вкладку </w:t>
      </w:r>
      <w:r w:rsidRPr="006D0437">
        <w:rPr>
          <w:rStyle w:val="DnT"/>
        </w:rPr>
        <w:t>Desktop</w:t>
      </w:r>
      <w:r>
        <w:t xml:space="preserve"> и нажмитен на </w:t>
      </w:r>
      <w:r w:rsidRPr="006D0437">
        <w:rPr>
          <w:rStyle w:val="DnT"/>
        </w:rPr>
        <w:t>Web Browser</w:t>
      </w:r>
      <w:r>
        <w:t xml:space="preserve">. Введите URL-адрес </w:t>
      </w:r>
      <w:r w:rsidRPr="006D0437">
        <w:rPr>
          <w:rStyle w:val="DnT"/>
        </w:rPr>
        <w:t>www.ptsecurity.com</w:t>
      </w:r>
      <w:r>
        <w:t xml:space="preserve"> и нажмите кнопку </w:t>
      </w:r>
      <w:r w:rsidRPr="006D0437">
        <w:rPr>
          <w:rStyle w:val="DnT"/>
        </w:rPr>
        <w:t>Go</w:t>
      </w:r>
      <w:r>
        <w:t xml:space="preserve">. Отображение веб-страницы может занять несколько секунд. Если появляется сообщение о тайм-ауте запроса, нажмите кнопку </w:t>
      </w:r>
      <w:r w:rsidRPr="006D0437">
        <w:rPr>
          <w:rStyle w:val="DnT"/>
        </w:rPr>
        <w:t>Go</w:t>
      </w:r>
      <w:r>
        <w:t xml:space="preserve"> еще раз.</w:t>
      </w:r>
    </w:p>
    <w:p w14:paraId="1A7A21B1" w14:textId="70694201" w:rsidR="00A31D67" w:rsidRDefault="00A31D67" w:rsidP="009B779B">
      <w:pPr>
        <w:pStyle w:val="SubStepAlpha"/>
      </w:pPr>
      <w:r>
        <w:t xml:space="preserve">Вернитесь в </w:t>
      </w:r>
      <w:r w:rsidRPr="006D0437">
        <w:rPr>
          <w:rStyle w:val="DnT"/>
        </w:rPr>
        <w:t xml:space="preserve">Hoem </w:t>
      </w:r>
      <w:r>
        <w:t xml:space="preserve"> и увеличьте масштаб гостиной. Выберите </w:t>
      </w:r>
      <w:r w:rsidRPr="006D0437">
        <w:rPr>
          <w:rStyle w:val="DnT"/>
        </w:rPr>
        <w:t>Guest Laptop</w:t>
      </w:r>
      <w:r>
        <w:t xml:space="preserve">, а затем </w:t>
      </w:r>
      <w:r w:rsidRPr="006D0437">
        <w:rPr>
          <w:rStyle w:val="DnT"/>
        </w:rPr>
        <w:t>Wireless0</w:t>
      </w:r>
      <w:r>
        <w:t xml:space="preserve"> в разделе </w:t>
      </w:r>
      <w:r w:rsidRPr="006D0437">
        <w:rPr>
          <w:rStyle w:val="DnT"/>
        </w:rPr>
        <w:t>INTERFACE</w:t>
      </w:r>
      <w:r>
        <w:t xml:space="preserve">. Настройте параметры беспроводной сети, необходимые для доступа к беспроводной сети </w:t>
      </w:r>
      <w:r w:rsidRPr="006D0437">
        <w:rPr>
          <w:rStyle w:val="DnT"/>
        </w:rPr>
        <w:t>GuestNet</w:t>
      </w:r>
      <w:r>
        <w:t xml:space="preserve">. Убедитесь, что в разделе IP  Configuration выбран параметр </w:t>
      </w:r>
      <w:r w:rsidRPr="006D0437">
        <w:rPr>
          <w:rStyle w:val="DnT"/>
        </w:rPr>
        <w:t>DHCP</w:t>
      </w:r>
      <w:r>
        <w:t xml:space="preserve">. Получил ли ноутбук IP-адресацию от </w:t>
      </w:r>
      <w:r w:rsidRPr="006D0437">
        <w:rPr>
          <w:rStyle w:val="DnT"/>
        </w:rPr>
        <w:t>Home Router</w:t>
      </w:r>
      <w:r>
        <w:t>? Поясните свой ответ.</w:t>
      </w:r>
    </w:p>
    <w:p w14:paraId="3768D05C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3142E1CC" w14:textId="1CE9C75D" w:rsidR="00A31D67" w:rsidRDefault="00A31D67" w:rsidP="009B779B">
      <w:pPr>
        <w:pStyle w:val="SubStepAlpha"/>
      </w:pPr>
      <w:r>
        <w:t xml:space="preserve">Вернитесь на вкладку </w:t>
      </w:r>
      <w:r w:rsidRPr="006D0437">
        <w:rPr>
          <w:rStyle w:val="DnT"/>
        </w:rPr>
        <w:t>GUI</w:t>
      </w:r>
      <w:r>
        <w:t xml:space="preserve"> для </w:t>
      </w:r>
      <w:r w:rsidRPr="006D0437">
        <w:rPr>
          <w:rStyle w:val="DnT"/>
        </w:rPr>
        <w:t>Home Router</w:t>
      </w:r>
      <w:r>
        <w:t xml:space="preserve"> и исправьте проблему.</w:t>
      </w:r>
    </w:p>
    <w:p w14:paraId="0AB7B32C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31259BB2" w14:textId="67B3C4A2" w:rsidR="000531E9" w:rsidRDefault="000531E9" w:rsidP="000531E9">
      <w:pPr>
        <w:pStyle w:val="SubStepAlpha"/>
      </w:pPr>
      <w:r>
        <w:t xml:space="preserve">Вернитесь к </w:t>
      </w:r>
      <w:r w:rsidRPr="006D0437">
        <w:rPr>
          <w:rStyle w:val="DnT"/>
        </w:rPr>
        <w:t>Guest Laptop</w:t>
      </w:r>
      <w:r>
        <w:t xml:space="preserve">. В разделе </w:t>
      </w:r>
      <w:r w:rsidRPr="006D0437">
        <w:rPr>
          <w:rStyle w:val="DnT"/>
        </w:rPr>
        <w:t>Wireless0</w:t>
      </w:r>
      <w:r>
        <w:t xml:space="preserve"> &gt; </w:t>
      </w:r>
      <w:r w:rsidRPr="006D0437">
        <w:rPr>
          <w:rStyle w:val="DnT"/>
        </w:rPr>
        <w:t>IP Configuration</w:t>
      </w:r>
      <w:r>
        <w:t xml:space="preserve"> теперь отображается IP-адресация из пула, настроенного ранее на </w:t>
      </w:r>
      <w:r w:rsidRPr="006D0437">
        <w:rPr>
          <w:rStyle w:val="DnT"/>
        </w:rPr>
        <w:t>Home Router</w:t>
      </w:r>
      <w:r>
        <w:t xml:space="preserve">. Если нет, переключайтесь между </w:t>
      </w:r>
      <w:r w:rsidRPr="006D0437">
        <w:rPr>
          <w:rStyle w:val="DnT"/>
        </w:rPr>
        <w:t>DHCP</w:t>
      </w:r>
      <w:r>
        <w:t xml:space="preserve"> и </w:t>
      </w:r>
      <w:r w:rsidRPr="006D0437">
        <w:rPr>
          <w:rStyle w:val="DnT"/>
        </w:rPr>
        <w:t>Static</w:t>
      </w:r>
      <w:r>
        <w:t xml:space="preserve"> для обновления запросов DHCP. </w:t>
      </w:r>
    </w:p>
    <w:p w14:paraId="768B6EC3" w14:textId="68564354" w:rsidR="000531E9" w:rsidRDefault="00F41963" w:rsidP="000531E9">
      <w:pPr>
        <w:pStyle w:val="SubStepAlpha"/>
      </w:pPr>
      <w:r>
        <w:t xml:space="preserve">Нажмите на </w:t>
      </w:r>
      <w:r w:rsidRPr="006D0437">
        <w:rPr>
          <w:rStyle w:val="DnT"/>
        </w:rPr>
        <w:t xml:space="preserve"> Desktop</w:t>
      </w:r>
      <w:r>
        <w:t xml:space="preserve"> &gt; </w:t>
      </w:r>
      <w:r w:rsidRPr="006D0437">
        <w:rPr>
          <w:rStyle w:val="DnT"/>
        </w:rPr>
        <w:t>Command Prompt</w:t>
      </w:r>
      <w:r>
        <w:t xml:space="preserve"> и выполните  эхо-запрос до DNS-сервера поставщика услуг Интернета 10.2.0.125, чтобы проверить доступ к внешним устройствам. Ping должен пройти успешно.</w:t>
      </w:r>
    </w:p>
    <w:p w14:paraId="10012507" w14:textId="071C93D6" w:rsidR="00F41963" w:rsidRDefault="00F41963" w:rsidP="000531E9">
      <w:pPr>
        <w:pStyle w:val="SubStepAlpha"/>
      </w:pPr>
      <w:r>
        <w:t>Проверьте доступ к любому другому устройству в домашней сети. Успешно ли выполнены эхо-запросы? Поясните свой ответ.</w:t>
      </w:r>
    </w:p>
    <w:p w14:paraId="0E52E4D1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74D7AD8B" w14:textId="45AC8FDC" w:rsidR="00F41963" w:rsidRDefault="00F41963" w:rsidP="00F41963">
      <w:pPr>
        <w:pStyle w:val="SubStepAlpha"/>
      </w:pPr>
      <w:r>
        <w:t xml:space="preserve">Закройте окно </w:t>
      </w:r>
      <w:r w:rsidRPr="006D0437">
        <w:rPr>
          <w:rStyle w:val="DnT"/>
        </w:rPr>
        <w:t>Command Prompt</w:t>
      </w:r>
      <w:r>
        <w:t xml:space="preserve">  и нажмите на </w:t>
      </w:r>
      <w:r w:rsidRPr="006D0437">
        <w:rPr>
          <w:rStyle w:val="DnT"/>
        </w:rPr>
        <w:t>Web Browser</w:t>
      </w:r>
      <w:r>
        <w:t xml:space="preserve">. Проверьте доступ к </w:t>
      </w:r>
      <w:r w:rsidRPr="006D0437">
        <w:rPr>
          <w:rStyle w:val="DnT"/>
        </w:rPr>
        <w:t>www.ptsecurity.com</w:t>
      </w:r>
      <w:r>
        <w:t>. Доступ должен быть успешным.</w:t>
      </w:r>
    </w:p>
    <w:p w14:paraId="78C49BC7" w14:textId="4C878237" w:rsidR="00A62291" w:rsidRDefault="007C1654" w:rsidP="00A62291">
      <w:pPr>
        <w:pStyle w:val="BodyTextL25"/>
        <w:rPr>
          <w:rFonts w:eastAsia="Times New Roman"/>
          <w:b/>
          <w:bCs/>
          <w:sz w:val="26"/>
          <w:szCs w:val="26"/>
        </w:rPr>
      </w:pPr>
      <w:r>
        <w:rPr>
          <w:b/>
          <w:sz w:val="26"/>
        </w:rPr>
        <w:t>Вопросы для повторения</w:t>
      </w:r>
    </w:p>
    <w:p w14:paraId="059B67ED" w14:textId="0FA54CF8" w:rsidR="00F41963" w:rsidRDefault="00F41963" w:rsidP="00F41963">
      <w:pPr>
        <w:pStyle w:val="SubStepAlpha"/>
        <w:numPr>
          <w:ilvl w:val="0"/>
          <w:numId w:val="30"/>
        </w:numPr>
      </w:pPr>
      <w:r>
        <w:t>Перечислите все различные подходы к обеспечению безопасности, которые использовались в этой ситуации.</w:t>
      </w:r>
    </w:p>
    <w:p w14:paraId="107F051B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3FAC70FE" w14:textId="4298E6E0" w:rsidR="00F41963" w:rsidRDefault="00F41963" w:rsidP="00F41963">
      <w:pPr>
        <w:pStyle w:val="SubStepAlpha"/>
        <w:numPr>
          <w:ilvl w:val="0"/>
          <w:numId w:val="30"/>
        </w:numPr>
      </w:pPr>
      <w:r>
        <w:t>В ситуации, когда используется реальное оборудование, перечислите другие предложения, которые могут быть добавлены в этот сценарий, чтобы сделать его более безопасным.</w:t>
      </w:r>
    </w:p>
    <w:p w14:paraId="03DC0F19" w14:textId="77777777" w:rsidR="00487CFC" w:rsidRPr="00487CFC" w:rsidRDefault="00487CFC" w:rsidP="00487CFC">
      <w:pPr>
        <w:pStyle w:val="AnswerLineL50"/>
      </w:pPr>
      <w:r>
        <w:t>Введите ваш ответ здесь.</w:t>
      </w:r>
    </w:p>
    <w:p w14:paraId="43999732" w14:textId="5B410935" w:rsidR="002400F5" w:rsidRDefault="001B75A0" w:rsidP="001B75A0">
      <w:pPr>
        <w:pStyle w:val="ConfigWindow"/>
      </w:pPr>
      <w:r>
        <w:t>Конец документа</w:t>
      </w:r>
    </w:p>
    <w:sectPr w:rsidR="002400F5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ADF8F" w14:textId="77777777" w:rsidR="00AE20EE" w:rsidRDefault="00AE20EE" w:rsidP="00710659">
      <w:pPr>
        <w:spacing w:after="0" w:line="240" w:lineRule="auto"/>
      </w:pPr>
      <w:r>
        <w:separator/>
      </w:r>
    </w:p>
    <w:p w14:paraId="506F2998" w14:textId="77777777" w:rsidR="00AE20EE" w:rsidRDefault="00AE20EE"/>
  </w:endnote>
  <w:endnote w:type="continuationSeparator" w:id="0">
    <w:p w14:paraId="124A29EA" w14:textId="77777777" w:rsidR="00AE20EE" w:rsidRDefault="00AE20EE" w:rsidP="00710659">
      <w:pPr>
        <w:spacing w:after="0" w:line="240" w:lineRule="auto"/>
      </w:pPr>
      <w:r>
        <w:continuationSeparator/>
      </w:r>
    </w:p>
    <w:p w14:paraId="4236B7B8" w14:textId="77777777" w:rsidR="00AE20EE" w:rsidRDefault="00AE20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0FDE" w14:textId="77777777" w:rsidR="00E646AB" w:rsidRDefault="00E646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20AF" w14:textId="6A74454C" w:rsidR="002B4FA5" w:rsidRPr="00882B63" w:rsidRDefault="002B4FA5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B5ACE">
          <w:t>2019 г.</w:t>
        </w:r>
      </w:sdtContent>
    </w:sdt>
    <w:r>
      <w:t xml:space="preserve"> </w:t>
    </w:r>
    <w:r w:rsidR="00E646AB">
      <w:t>–</w:t>
    </w:r>
    <w:r>
      <w:t xml:space="preserve"> </w:t>
    </w:r>
    <w:r w:rsidR="00E646AB">
      <w:rPr>
        <w:lang w:val="en-US"/>
      </w:rPr>
      <w:t xml:space="preserve">2021 </w:t>
    </w:r>
    <w:r>
      <w:t xml:space="preserve">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6828" w14:textId="78EF617D" w:rsidR="002B4FA5" w:rsidRPr="00882B63" w:rsidRDefault="002B4FA5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B5ACE">
          <w:t>2019 г.</w:t>
        </w:r>
      </w:sdtContent>
    </w:sdt>
    <w:r>
      <w:t xml:space="preserve"> </w:t>
    </w:r>
    <w:r w:rsidR="00E646AB">
      <w:t>–</w:t>
    </w:r>
    <w:r>
      <w:t xml:space="preserve"> </w:t>
    </w:r>
    <w:r w:rsidR="00E646AB">
      <w:rPr>
        <w:lang w:val="en-US"/>
      </w:rPr>
      <w:t xml:space="preserve">2021 </w:t>
    </w:r>
    <w:r>
      <w:t xml:space="preserve">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A251" w14:textId="77777777" w:rsidR="00AE20EE" w:rsidRDefault="00AE20EE" w:rsidP="00710659">
      <w:pPr>
        <w:spacing w:after="0" w:line="240" w:lineRule="auto"/>
      </w:pPr>
      <w:r>
        <w:separator/>
      </w:r>
    </w:p>
    <w:p w14:paraId="3FF9AAC2" w14:textId="77777777" w:rsidR="00AE20EE" w:rsidRDefault="00AE20EE"/>
  </w:footnote>
  <w:footnote w:type="continuationSeparator" w:id="0">
    <w:p w14:paraId="15461DAD" w14:textId="77777777" w:rsidR="00AE20EE" w:rsidRDefault="00AE20EE" w:rsidP="00710659">
      <w:pPr>
        <w:spacing w:after="0" w:line="240" w:lineRule="auto"/>
      </w:pPr>
      <w:r>
        <w:continuationSeparator/>
      </w:r>
    </w:p>
    <w:p w14:paraId="3DED43B3" w14:textId="77777777" w:rsidR="00AE20EE" w:rsidRDefault="00AE20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3166" w14:textId="77777777" w:rsidR="00E646AB" w:rsidRDefault="00E64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F0CB2E99740747E6BA1B72436D4160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A1638CF" w14:textId="103CB722" w:rsidR="002B4FA5" w:rsidRDefault="002B4FA5" w:rsidP="008402F2">
        <w:pPr>
          <w:pStyle w:val="PageHead"/>
        </w:pPr>
        <w:r>
          <w:t>Packet Tracer - Исследование сетевой безопасности - 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3CAE" w14:textId="77777777" w:rsidR="002B4FA5" w:rsidRDefault="002B4FA5" w:rsidP="006C3FCF">
    <w:pPr>
      <w:ind w:left="-288"/>
    </w:pPr>
    <w:r>
      <w:rPr>
        <w:noProof/>
      </w:rPr>
      <w:drawing>
        <wp:inline distT="0" distB="0" distL="0" distR="0" wp14:anchorId="646E4597" wp14:editId="7570A804">
          <wp:extent cx="2587752" cy="804672"/>
          <wp:effectExtent l="0" t="0" r="3175" b="0"/>
          <wp:docPr id="8" name="Picture 8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09D0F7F"/>
    <w:multiLevelType w:val="hybridMultilevel"/>
    <w:tmpl w:val="E766C4CA"/>
    <w:lvl w:ilvl="0" w:tplc="1016736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4C712B4"/>
    <w:multiLevelType w:val="multilevel"/>
    <w:tmpl w:val="8D22B63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о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29600E95"/>
    <w:multiLevelType w:val="hybridMultilevel"/>
    <w:tmpl w:val="23502E9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CFD1736"/>
    <w:multiLevelType w:val="hybridMultilevel"/>
    <w:tmpl w:val="2A0E9DDC"/>
    <w:lvl w:ilvl="0" w:tplc="8F902B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31625"/>
    <w:multiLevelType w:val="multilevel"/>
    <w:tmpl w:val="939E988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о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2" w15:restartNumberingAfterBreak="0">
    <w:nsid w:val="495801A5"/>
    <w:multiLevelType w:val="hybridMultilevel"/>
    <w:tmpl w:val="90A0D120"/>
    <w:lvl w:ilvl="0" w:tplc="409C28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A664DBF"/>
    <w:multiLevelType w:val="hybridMultilevel"/>
    <w:tmpl w:val="861EB1BA"/>
    <w:lvl w:ilvl="0" w:tplc="5A749C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0061A"/>
    <w:multiLevelType w:val="hybridMultilevel"/>
    <w:tmpl w:val="BD7CBF90"/>
    <w:lvl w:ilvl="0" w:tplc="B40EF16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21A97"/>
    <w:multiLevelType w:val="hybridMultilevel"/>
    <w:tmpl w:val="0628A7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</w:num>
  <w:num w:numId="5">
    <w:abstractNumId w:val="5"/>
  </w:num>
  <w:num w:numId="6">
    <w:abstractNumId w:val="9"/>
  </w:num>
  <w:num w:numId="7">
    <w:abstractNumId w:val="15"/>
  </w:num>
  <w:num w:numId="8">
    <w:abstractNumId w:val="10"/>
  </w:num>
  <w:num w:numId="9">
    <w:abstractNumId w:val="12"/>
  </w:num>
  <w:num w:numId="10">
    <w:abstractNumId w:val="17"/>
  </w:num>
  <w:num w:numId="11">
    <w:abstractNumId w:val="3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6"/>
    <w:lvlOverride w:ilvl="0">
      <w:startOverride w:val="1"/>
    </w:lvlOverride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5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540"/>
          </w:tabs>
          <w:ind w:left="5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7"/>
  </w:num>
  <w:num w:numId="27">
    <w:abstractNumId w:val="11"/>
  </w:num>
  <w:num w:numId="28">
    <w:abstractNumId w:val="16"/>
    <w:lvlOverride w:ilvl="0">
      <w:startOverride w:val="1"/>
    </w:lvlOverride>
  </w:num>
  <w:num w:numId="29">
    <w:abstractNumId w:val="16"/>
    <w:lvlOverride w:ilvl="0">
      <w:startOverride w:val="1"/>
    </w:lvlOverride>
  </w:num>
  <w:num w:numId="30">
    <w:abstractNumId w:val="16"/>
    <w:lvlOverride w:ilvl="0">
      <w:startOverride w:val="1"/>
    </w:lvlOverride>
  </w:num>
  <w:num w:numId="31">
    <w:abstractNumId w:val="13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32">
    <w:abstractNumId w:val="2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2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2"/>
  </w:num>
  <w:num w:numId="35">
    <w:abstractNumId w:val="0"/>
  </w:num>
  <w:num w:numId="36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25"/>
    <w:rsid w:val="00001BDF"/>
    <w:rsid w:val="0000380F"/>
    <w:rsid w:val="00004175"/>
    <w:rsid w:val="000059C9"/>
    <w:rsid w:val="000115BD"/>
    <w:rsid w:val="00012C22"/>
    <w:rsid w:val="00013ABB"/>
    <w:rsid w:val="000160F7"/>
    <w:rsid w:val="00016D5B"/>
    <w:rsid w:val="00016F30"/>
    <w:rsid w:val="0002047C"/>
    <w:rsid w:val="00021B9A"/>
    <w:rsid w:val="000242D6"/>
    <w:rsid w:val="00024EE5"/>
    <w:rsid w:val="00036381"/>
    <w:rsid w:val="000407EC"/>
    <w:rsid w:val="00041AF6"/>
    <w:rsid w:val="000425B6"/>
    <w:rsid w:val="00044E62"/>
    <w:rsid w:val="00044EB5"/>
    <w:rsid w:val="00044EBC"/>
    <w:rsid w:val="00050123"/>
    <w:rsid w:val="00050BA4"/>
    <w:rsid w:val="0005141D"/>
    <w:rsid w:val="00051738"/>
    <w:rsid w:val="0005242B"/>
    <w:rsid w:val="00052548"/>
    <w:rsid w:val="000531E9"/>
    <w:rsid w:val="00060696"/>
    <w:rsid w:val="00062D89"/>
    <w:rsid w:val="000661B8"/>
    <w:rsid w:val="00066D07"/>
    <w:rsid w:val="00067A67"/>
    <w:rsid w:val="00070C16"/>
    <w:rsid w:val="0007279A"/>
    <w:rsid w:val="00075EA9"/>
    <w:rsid w:val="00076873"/>
    <w:rsid w:val="000769CF"/>
    <w:rsid w:val="00080AD8"/>
    <w:rsid w:val="000815D8"/>
    <w:rsid w:val="00081F2A"/>
    <w:rsid w:val="0008280F"/>
    <w:rsid w:val="0008361E"/>
    <w:rsid w:val="00083FDC"/>
    <w:rsid w:val="00084C99"/>
    <w:rsid w:val="00085CC6"/>
    <w:rsid w:val="0008746A"/>
    <w:rsid w:val="00090C07"/>
    <w:rsid w:val="0009147A"/>
    <w:rsid w:val="00091681"/>
    <w:rsid w:val="00091E8D"/>
    <w:rsid w:val="0009378D"/>
    <w:rsid w:val="00097163"/>
    <w:rsid w:val="000A22C8"/>
    <w:rsid w:val="000A315B"/>
    <w:rsid w:val="000B2344"/>
    <w:rsid w:val="000B7DE5"/>
    <w:rsid w:val="000C2118"/>
    <w:rsid w:val="000C333E"/>
    <w:rsid w:val="000C33A6"/>
    <w:rsid w:val="000C5EF2"/>
    <w:rsid w:val="000C6425"/>
    <w:rsid w:val="000C6E6E"/>
    <w:rsid w:val="000C7B7D"/>
    <w:rsid w:val="000D55B4"/>
    <w:rsid w:val="000D7B2F"/>
    <w:rsid w:val="000E65F0"/>
    <w:rsid w:val="000F072C"/>
    <w:rsid w:val="000F2074"/>
    <w:rsid w:val="000F2645"/>
    <w:rsid w:val="000F2BC1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F93"/>
    <w:rsid w:val="00112AC5"/>
    <w:rsid w:val="001133DD"/>
    <w:rsid w:val="00120CBE"/>
    <w:rsid w:val="0012151B"/>
    <w:rsid w:val="00121BAE"/>
    <w:rsid w:val="00123741"/>
    <w:rsid w:val="00124563"/>
    <w:rsid w:val="00125806"/>
    <w:rsid w:val="001261C4"/>
    <w:rsid w:val="00130A20"/>
    <w:rsid w:val="001314FB"/>
    <w:rsid w:val="00131AFF"/>
    <w:rsid w:val="0013221A"/>
    <w:rsid w:val="001329B2"/>
    <w:rsid w:val="001366EC"/>
    <w:rsid w:val="0014219C"/>
    <w:rsid w:val="001425ED"/>
    <w:rsid w:val="00143450"/>
    <w:rsid w:val="00143E22"/>
    <w:rsid w:val="00144997"/>
    <w:rsid w:val="001472C8"/>
    <w:rsid w:val="00152385"/>
    <w:rsid w:val="001523C0"/>
    <w:rsid w:val="001535FE"/>
    <w:rsid w:val="00154E3A"/>
    <w:rsid w:val="00155352"/>
    <w:rsid w:val="00157902"/>
    <w:rsid w:val="00162105"/>
    <w:rsid w:val="00162EEA"/>
    <w:rsid w:val="00163008"/>
    <w:rsid w:val="00163164"/>
    <w:rsid w:val="00166253"/>
    <w:rsid w:val="00166CFB"/>
    <w:rsid w:val="001677BE"/>
    <w:rsid w:val="001704B7"/>
    <w:rsid w:val="001708A6"/>
    <w:rsid w:val="001710C0"/>
    <w:rsid w:val="00172AFB"/>
    <w:rsid w:val="001739A2"/>
    <w:rsid w:val="00176A88"/>
    <w:rsid w:val="001772B8"/>
    <w:rsid w:val="00180FBF"/>
    <w:rsid w:val="001813C3"/>
    <w:rsid w:val="00181E3A"/>
    <w:rsid w:val="00182CF4"/>
    <w:rsid w:val="00186CE1"/>
    <w:rsid w:val="00191F00"/>
    <w:rsid w:val="00192ED9"/>
    <w:rsid w:val="00192F12"/>
    <w:rsid w:val="00193F14"/>
    <w:rsid w:val="001965F0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712"/>
    <w:rsid w:val="001B67D8"/>
    <w:rsid w:val="001B6F95"/>
    <w:rsid w:val="001B75A0"/>
    <w:rsid w:val="001C05A1"/>
    <w:rsid w:val="001C1536"/>
    <w:rsid w:val="001C1D9E"/>
    <w:rsid w:val="001C5998"/>
    <w:rsid w:val="001C7C3B"/>
    <w:rsid w:val="001D51CB"/>
    <w:rsid w:val="001D5B6F"/>
    <w:rsid w:val="001E0AB8"/>
    <w:rsid w:val="001E38E0"/>
    <w:rsid w:val="001E4E72"/>
    <w:rsid w:val="001E62B3"/>
    <w:rsid w:val="001E6424"/>
    <w:rsid w:val="001F0171"/>
    <w:rsid w:val="001F0A38"/>
    <w:rsid w:val="001F0D77"/>
    <w:rsid w:val="001F56BC"/>
    <w:rsid w:val="001F643A"/>
    <w:rsid w:val="001F7DD8"/>
    <w:rsid w:val="00201928"/>
    <w:rsid w:val="00203E26"/>
    <w:rsid w:val="0020449C"/>
    <w:rsid w:val="00210934"/>
    <w:rsid w:val="002113B8"/>
    <w:rsid w:val="00213750"/>
    <w:rsid w:val="00214E35"/>
    <w:rsid w:val="00215665"/>
    <w:rsid w:val="002163BB"/>
    <w:rsid w:val="0021792C"/>
    <w:rsid w:val="00220909"/>
    <w:rsid w:val="00221482"/>
    <w:rsid w:val="002240AB"/>
    <w:rsid w:val="00225E37"/>
    <w:rsid w:val="00226E32"/>
    <w:rsid w:val="00227836"/>
    <w:rsid w:val="00227C68"/>
    <w:rsid w:val="0023099F"/>
    <w:rsid w:val="00231DCA"/>
    <w:rsid w:val="00235792"/>
    <w:rsid w:val="00237F2C"/>
    <w:rsid w:val="002400F5"/>
    <w:rsid w:val="00242E3A"/>
    <w:rsid w:val="00246492"/>
    <w:rsid w:val="00246D0B"/>
    <w:rsid w:val="002503A5"/>
    <w:rsid w:val="002506CF"/>
    <w:rsid w:val="0025107F"/>
    <w:rsid w:val="00251502"/>
    <w:rsid w:val="00260CD4"/>
    <w:rsid w:val="002639D8"/>
    <w:rsid w:val="00265F77"/>
    <w:rsid w:val="00266C83"/>
    <w:rsid w:val="00270FCC"/>
    <w:rsid w:val="00272A9F"/>
    <w:rsid w:val="00274245"/>
    <w:rsid w:val="002768DC"/>
    <w:rsid w:val="00281989"/>
    <w:rsid w:val="00282103"/>
    <w:rsid w:val="002837AD"/>
    <w:rsid w:val="00284D6A"/>
    <w:rsid w:val="00292D36"/>
    <w:rsid w:val="00294BA0"/>
    <w:rsid w:val="00294C8F"/>
    <w:rsid w:val="002A0B2E"/>
    <w:rsid w:val="002A0DC1"/>
    <w:rsid w:val="002A6C56"/>
    <w:rsid w:val="002B4F13"/>
    <w:rsid w:val="002B4FA5"/>
    <w:rsid w:val="002B5ACE"/>
    <w:rsid w:val="002C04C4"/>
    <w:rsid w:val="002C090C"/>
    <w:rsid w:val="002C105F"/>
    <w:rsid w:val="002C1243"/>
    <w:rsid w:val="002C1815"/>
    <w:rsid w:val="002C475E"/>
    <w:rsid w:val="002C6AD6"/>
    <w:rsid w:val="002D1258"/>
    <w:rsid w:val="002D6C2A"/>
    <w:rsid w:val="002D7A86"/>
    <w:rsid w:val="002E475E"/>
    <w:rsid w:val="002E4C94"/>
    <w:rsid w:val="002E648A"/>
    <w:rsid w:val="002F3714"/>
    <w:rsid w:val="002F45FF"/>
    <w:rsid w:val="002F66D3"/>
    <w:rsid w:val="002F6D17"/>
    <w:rsid w:val="00302130"/>
    <w:rsid w:val="00302887"/>
    <w:rsid w:val="003056EB"/>
    <w:rsid w:val="00305C3B"/>
    <w:rsid w:val="00306443"/>
    <w:rsid w:val="003071FF"/>
    <w:rsid w:val="00310652"/>
    <w:rsid w:val="00311065"/>
    <w:rsid w:val="0031301F"/>
    <w:rsid w:val="0031371D"/>
    <w:rsid w:val="00314B87"/>
    <w:rsid w:val="003168D2"/>
    <w:rsid w:val="0031789F"/>
    <w:rsid w:val="00320788"/>
    <w:rsid w:val="003233A3"/>
    <w:rsid w:val="00327756"/>
    <w:rsid w:val="003315F0"/>
    <w:rsid w:val="00334C33"/>
    <w:rsid w:val="0034218C"/>
    <w:rsid w:val="0034455D"/>
    <w:rsid w:val="0034604B"/>
    <w:rsid w:val="00346D17"/>
    <w:rsid w:val="00347972"/>
    <w:rsid w:val="00352FCA"/>
    <w:rsid w:val="00353670"/>
    <w:rsid w:val="0035469B"/>
    <w:rsid w:val="003559CC"/>
    <w:rsid w:val="00355D4B"/>
    <w:rsid w:val="003569D7"/>
    <w:rsid w:val="00357A08"/>
    <w:rsid w:val="003608AC"/>
    <w:rsid w:val="00363A23"/>
    <w:rsid w:val="0036440C"/>
    <w:rsid w:val="0036465A"/>
    <w:rsid w:val="00380E77"/>
    <w:rsid w:val="00387EE2"/>
    <w:rsid w:val="00390C38"/>
    <w:rsid w:val="00391837"/>
    <w:rsid w:val="00391E02"/>
    <w:rsid w:val="00392390"/>
    <w:rsid w:val="003923C6"/>
    <w:rsid w:val="00392748"/>
    <w:rsid w:val="00392C65"/>
    <w:rsid w:val="00392ED5"/>
    <w:rsid w:val="003A19DC"/>
    <w:rsid w:val="003A1B45"/>
    <w:rsid w:val="003A220C"/>
    <w:rsid w:val="003A7F1A"/>
    <w:rsid w:val="003B256A"/>
    <w:rsid w:val="003B46FC"/>
    <w:rsid w:val="003B5767"/>
    <w:rsid w:val="003B7605"/>
    <w:rsid w:val="003C00B4"/>
    <w:rsid w:val="003C08AA"/>
    <w:rsid w:val="003C1BBF"/>
    <w:rsid w:val="003C1F14"/>
    <w:rsid w:val="003C2A7B"/>
    <w:rsid w:val="003C49EF"/>
    <w:rsid w:val="003C6BCA"/>
    <w:rsid w:val="003C7902"/>
    <w:rsid w:val="003D0BFF"/>
    <w:rsid w:val="003D6EF1"/>
    <w:rsid w:val="003E58E7"/>
    <w:rsid w:val="003E5BE5"/>
    <w:rsid w:val="003F01B5"/>
    <w:rsid w:val="003F18D1"/>
    <w:rsid w:val="003F1DD9"/>
    <w:rsid w:val="003F20EC"/>
    <w:rsid w:val="003F4F0E"/>
    <w:rsid w:val="003F6096"/>
    <w:rsid w:val="003F6E06"/>
    <w:rsid w:val="00402E17"/>
    <w:rsid w:val="00403C7A"/>
    <w:rsid w:val="004040D0"/>
    <w:rsid w:val="004057A6"/>
    <w:rsid w:val="00406554"/>
    <w:rsid w:val="00407755"/>
    <w:rsid w:val="0041134A"/>
    <w:rsid w:val="0041293B"/>
    <w:rsid w:val="004131B0"/>
    <w:rsid w:val="00416C42"/>
    <w:rsid w:val="00422476"/>
    <w:rsid w:val="0042385C"/>
    <w:rsid w:val="00426FA5"/>
    <w:rsid w:val="0043149E"/>
    <w:rsid w:val="00431654"/>
    <w:rsid w:val="00434926"/>
    <w:rsid w:val="00443601"/>
    <w:rsid w:val="00443ACE"/>
    <w:rsid w:val="00444217"/>
    <w:rsid w:val="00444E5C"/>
    <w:rsid w:val="004478F4"/>
    <w:rsid w:val="00450CA8"/>
    <w:rsid w:val="00450F7A"/>
    <w:rsid w:val="00452C6D"/>
    <w:rsid w:val="00455E0B"/>
    <w:rsid w:val="0045724D"/>
    <w:rsid w:val="00457934"/>
    <w:rsid w:val="00462B9F"/>
    <w:rsid w:val="004659EE"/>
    <w:rsid w:val="004706B9"/>
    <w:rsid w:val="00472BB9"/>
    <w:rsid w:val="00473B28"/>
    <w:rsid w:val="00473E34"/>
    <w:rsid w:val="00476BA9"/>
    <w:rsid w:val="00481650"/>
    <w:rsid w:val="00483D40"/>
    <w:rsid w:val="00484290"/>
    <w:rsid w:val="00487CFC"/>
    <w:rsid w:val="00490807"/>
    <w:rsid w:val="00491A77"/>
    <w:rsid w:val="004936C2"/>
    <w:rsid w:val="0049379C"/>
    <w:rsid w:val="004955A3"/>
    <w:rsid w:val="004A1CA0"/>
    <w:rsid w:val="004A22E9"/>
    <w:rsid w:val="004A47ED"/>
    <w:rsid w:val="004A4ACD"/>
    <w:rsid w:val="004A506C"/>
    <w:rsid w:val="004A5BC5"/>
    <w:rsid w:val="004B023D"/>
    <w:rsid w:val="004B7A67"/>
    <w:rsid w:val="004C0909"/>
    <w:rsid w:val="004C3F97"/>
    <w:rsid w:val="004D01F2"/>
    <w:rsid w:val="004D2CCE"/>
    <w:rsid w:val="004D2CED"/>
    <w:rsid w:val="004D3339"/>
    <w:rsid w:val="004D353F"/>
    <w:rsid w:val="004D36D7"/>
    <w:rsid w:val="004D4C3C"/>
    <w:rsid w:val="004D6026"/>
    <w:rsid w:val="004D6164"/>
    <w:rsid w:val="004D682B"/>
    <w:rsid w:val="004E0B1B"/>
    <w:rsid w:val="004E196E"/>
    <w:rsid w:val="004E4D8A"/>
    <w:rsid w:val="004E6152"/>
    <w:rsid w:val="004F344A"/>
    <w:rsid w:val="004F4EC3"/>
    <w:rsid w:val="0050177A"/>
    <w:rsid w:val="00504ED4"/>
    <w:rsid w:val="00510639"/>
    <w:rsid w:val="00510BFF"/>
    <w:rsid w:val="00511791"/>
    <w:rsid w:val="005123EF"/>
    <w:rsid w:val="005139BE"/>
    <w:rsid w:val="0051522A"/>
    <w:rsid w:val="00516142"/>
    <w:rsid w:val="0051681C"/>
    <w:rsid w:val="0051697B"/>
    <w:rsid w:val="00520027"/>
    <w:rsid w:val="0052093C"/>
    <w:rsid w:val="00521B31"/>
    <w:rsid w:val="00522469"/>
    <w:rsid w:val="0052400A"/>
    <w:rsid w:val="005276EB"/>
    <w:rsid w:val="00535697"/>
    <w:rsid w:val="00536277"/>
    <w:rsid w:val="00536F43"/>
    <w:rsid w:val="0053751E"/>
    <w:rsid w:val="00542616"/>
    <w:rsid w:val="00545646"/>
    <w:rsid w:val="005468C1"/>
    <w:rsid w:val="005510BA"/>
    <w:rsid w:val="005538C8"/>
    <w:rsid w:val="00554B4E"/>
    <w:rsid w:val="00556C02"/>
    <w:rsid w:val="005576F5"/>
    <w:rsid w:val="00561BB2"/>
    <w:rsid w:val="00563249"/>
    <w:rsid w:val="00570A65"/>
    <w:rsid w:val="00573892"/>
    <w:rsid w:val="005762B1"/>
    <w:rsid w:val="00576839"/>
    <w:rsid w:val="00580456"/>
    <w:rsid w:val="00580E73"/>
    <w:rsid w:val="005822F5"/>
    <w:rsid w:val="00592329"/>
    <w:rsid w:val="00593386"/>
    <w:rsid w:val="00596998"/>
    <w:rsid w:val="0059790F"/>
    <w:rsid w:val="005A103E"/>
    <w:rsid w:val="005A1563"/>
    <w:rsid w:val="005A562E"/>
    <w:rsid w:val="005A6E62"/>
    <w:rsid w:val="005B2FB3"/>
    <w:rsid w:val="005B3D10"/>
    <w:rsid w:val="005B63E2"/>
    <w:rsid w:val="005C544D"/>
    <w:rsid w:val="005C6DE5"/>
    <w:rsid w:val="005D1D3A"/>
    <w:rsid w:val="005D2B29"/>
    <w:rsid w:val="005D354A"/>
    <w:rsid w:val="005D3E53"/>
    <w:rsid w:val="005D506C"/>
    <w:rsid w:val="005D7838"/>
    <w:rsid w:val="005E3235"/>
    <w:rsid w:val="005E4176"/>
    <w:rsid w:val="005E4876"/>
    <w:rsid w:val="005E65B5"/>
    <w:rsid w:val="005F0301"/>
    <w:rsid w:val="005F3AE9"/>
    <w:rsid w:val="005F7E1E"/>
    <w:rsid w:val="006007BB"/>
    <w:rsid w:val="00601DC0"/>
    <w:rsid w:val="006034CB"/>
    <w:rsid w:val="00603503"/>
    <w:rsid w:val="00603C52"/>
    <w:rsid w:val="0060553D"/>
    <w:rsid w:val="006131CE"/>
    <w:rsid w:val="0061336B"/>
    <w:rsid w:val="00617CCF"/>
    <w:rsid w:val="00617D6E"/>
    <w:rsid w:val="00620ED5"/>
    <w:rsid w:val="00621714"/>
    <w:rsid w:val="00622D61"/>
    <w:rsid w:val="00624198"/>
    <w:rsid w:val="00624E21"/>
    <w:rsid w:val="00636C28"/>
    <w:rsid w:val="00640FA7"/>
    <w:rsid w:val="00641C6F"/>
    <w:rsid w:val="006422F6"/>
    <w:rsid w:val="006428E5"/>
    <w:rsid w:val="00644958"/>
    <w:rsid w:val="006513FB"/>
    <w:rsid w:val="00653260"/>
    <w:rsid w:val="00655298"/>
    <w:rsid w:val="00656345"/>
    <w:rsid w:val="00656EEF"/>
    <w:rsid w:val="006576AF"/>
    <w:rsid w:val="00672919"/>
    <w:rsid w:val="006739AA"/>
    <w:rsid w:val="00676CE9"/>
    <w:rsid w:val="00677544"/>
    <w:rsid w:val="00681687"/>
    <w:rsid w:val="00686295"/>
    <w:rsid w:val="00686587"/>
    <w:rsid w:val="006904CF"/>
    <w:rsid w:val="0069449C"/>
    <w:rsid w:val="00695EE2"/>
    <w:rsid w:val="0069660B"/>
    <w:rsid w:val="006979BA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88D"/>
    <w:rsid w:val="006B6A0C"/>
    <w:rsid w:val="006C19B2"/>
    <w:rsid w:val="006C30A0"/>
    <w:rsid w:val="006C35FF"/>
    <w:rsid w:val="006C3FCF"/>
    <w:rsid w:val="006C49BF"/>
    <w:rsid w:val="006C57F2"/>
    <w:rsid w:val="006C5949"/>
    <w:rsid w:val="006C6832"/>
    <w:rsid w:val="006D0437"/>
    <w:rsid w:val="006D090E"/>
    <w:rsid w:val="006D0E30"/>
    <w:rsid w:val="006D1370"/>
    <w:rsid w:val="006D2C28"/>
    <w:rsid w:val="006D3FC1"/>
    <w:rsid w:val="006D506B"/>
    <w:rsid w:val="006D65B2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E1B"/>
    <w:rsid w:val="006F7C07"/>
    <w:rsid w:val="007020CC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7E5C"/>
    <w:rsid w:val="007436BF"/>
    <w:rsid w:val="007443E9"/>
    <w:rsid w:val="007453BD"/>
    <w:rsid w:val="00745DCE"/>
    <w:rsid w:val="0074648B"/>
    <w:rsid w:val="007467B6"/>
    <w:rsid w:val="00753D89"/>
    <w:rsid w:val="00753DDA"/>
    <w:rsid w:val="00754A6E"/>
    <w:rsid w:val="007550F9"/>
    <w:rsid w:val="007553D8"/>
    <w:rsid w:val="00755511"/>
    <w:rsid w:val="00755C9B"/>
    <w:rsid w:val="00760FE4"/>
    <w:rsid w:val="00762795"/>
    <w:rsid w:val="007636C2"/>
    <w:rsid w:val="00763D8B"/>
    <w:rsid w:val="0076554B"/>
    <w:rsid w:val="007657F6"/>
    <w:rsid w:val="00765E47"/>
    <w:rsid w:val="0077125A"/>
    <w:rsid w:val="00775791"/>
    <w:rsid w:val="0078405B"/>
    <w:rsid w:val="007854F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615"/>
    <w:rsid w:val="007C1654"/>
    <w:rsid w:val="007C1B71"/>
    <w:rsid w:val="007C2FBB"/>
    <w:rsid w:val="007C7164"/>
    <w:rsid w:val="007C7413"/>
    <w:rsid w:val="007D1984"/>
    <w:rsid w:val="007D23D2"/>
    <w:rsid w:val="007D2AFE"/>
    <w:rsid w:val="007E3264"/>
    <w:rsid w:val="007E3FEA"/>
    <w:rsid w:val="007E6402"/>
    <w:rsid w:val="007F0A0B"/>
    <w:rsid w:val="007F3A60"/>
    <w:rsid w:val="007F3D0B"/>
    <w:rsid w:val="007F7C94"/>
    <w:rsid w:val="00800914"/>
    <w:rsid w:val="00802FFA"/>
    <w:rsid w:val="0080700A"/>
    <w:rsid w:val="00810E4B"/>
    <w:rsid w:val="00814BAA"/>
    <w:rsid w:val="00815D62"/>
    <w:rsid w:val="0081639B"/>
    <w:rsid w:val="00816F0C"/>
    <w:rsid w:val="0082190B"/>
    <w:rsid w:val="0082211C"/>
    <w:rsid w:val="00824295"/>
    <w:rsid w:val="0082614C"/>
    <w:rsid w:val="00827A65"/>
    <w:rsid w:val="00830420"/>
    <w:rsid w:val="00830473"/>
    <w:rsid w:val="008313F3"/>
    <w:rsid w:val="008402F2"/>
    <w:rsid w:val="00840469"/>
    <w:rsid w:val="008405BB"/>
    <w:rsid w:val="008447F2"/>
    <w:rsid w:val="0084564F"/>
    <w:rsid w:val="00846494"/>
    <w:rsid w:val="00847B20"/>
    <w:rsid w:val="00847E52"/>
    <w:rsid w:val="008509D3"/>
    <w:rsid w:val="00851B7A"/>
    <w:rsid w:val="00853418"/>
    <w:rsid w:val="00854F9F"/>
    <w:rsid w:val="00856EBD"/>
    <w:rsid w:val="00857CF6"/>
    <w:rsid w:val="00857F90"/>
    <w:rsid w:val="008610ED"/>
    <w:rsid w:val="00861C6A"/>
    <w:rsid w:val="00861F37"/>
    <w:rsid w:val="00865199"/>
    <w:rsid w:val="00867EAF"/>
    <w:rsid w:val="00870763"/>
    <w:rsid w:val="008713EA"/>
    <w:rsid w:val="00873C6B"/>
    <w:rsid w:val="00875839"/>
    <w:rsid w:val="008763A1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6E22"/>
    <w:rsid w:val="008B7A6A"/>
    <w:rsid w:val="008B7FFD"/>
    <w:rsid w:val="008C1FE3"/>
    <w:rsid w:val="008C22B5"/>
    <w:rsid w:val="008C286A"/>
    <w:rsid w:val="008C2920"/>
    <w:rsid w:val="008C3A18"/>
    <w:rsid w:val="008C41C2"/>
    <w:rsid w:val="008C4307"/>
    <w:rsid w:val="008C61D4"/>
    <w:rsid w:val="008D0710"/>
    <w:rsid w:val="008D23DF"/>
    <w:rsid w:val="008D685B"/>
    <w:rsid w:val="008D73BF"/>
    <w:rsid w:val="008D7F09"/>
    <w:rsid w:val="008E00D5"/>
    <w:rsid w:val="008E03D3"/>
    <w:rsid w:val="008E5B64"/>
    <w:rsid w:val="008E644B"/>
    <w:rsid w:val="008E791B"/>
    <w:rsid w:val="008E7CDE"/>
    <w:rsid w:val="008E7DAA"/>
    <w:rsid w:val="008F0094"/>
    <w:rsid w:val="008F03EF"/>
    <w:rsid w:val="008F340F"/>
    <w:rsid w:val="008F3573"/>
    <w:rsid w:val="00903523"/>
    <w:rsid w:val="00904B22"/>
    <w:rsid w:val="00906281"/>
    <w:rsid w:val="0090659A"/>
    <w:rsid w:val="00911080"/>
    <w:rsid w:val="009115A6"/>
    <w:rsid w:val="00911C8E"/>
    <w:rsid w:val="00912500"/>
    <w:rsid w:val="00912E63"/>
    <w:rsid w:val="0091350B"/>
    <w:rsid w:val="00913964"/>
    <w:rsid w:val="0091553F"/>
    <w:rsid w:val="00915986"/>
    <w:rsid w:val="00916443"/>
    <w:rsid w:val="0091650F"/>
    <w:rsid w:val="00917624"/>
    <w:rsid w:val="00917B68"/>
    <w:rsid w:val="00922AB2"/>
    <w:rsid w:val="0092587C"/>
    <w:rsid w:val="00926CB2"/>
    <w:rsid w:val="00930386"/>
    <w:rsid w:val="009309F5"/>
    <w:rsid w:val="00933237"/>
    <w:rsid w:val="00933F28"/>
    <w:rsid w:val="009400C3"/>
    <w:rsid w:val="00941142"/>
    <w:rsid w:val="00942299"/>
    <w:rsid w:val="009431FE"/>
    <w:rsid w:val="009444E8"/>
    <w:rsid w:val="009453F7"/>
    <w:rsid w:val="009463D8"/>
    <w:rsid w:val="00946BDB"/>
    <w:rsid w:val="009476C0"/>
    <w:rsid w:val="0095349A"/>
    <w:rsid w:val="00963E34"/>
    <w:rsid w:val="00964DFA"/>
    <w:rsid w:val="00970544"/>
    <w:rsid w:val="00970A69"/>
    <w:rsid w:val="0097251D"/>
    <w:rsid w:val="009740D0"/>
    <w:rsid w:val="0098155C"/>
    <w:rsid w:val="00981CCA"/>
    <w:rsid w:val="00983B77"/>
    <w:rsid w:val="0098713A"/>
    <w:rsid w:val="00991F27"/>
    <w:rsid w:val="00996053"/>
    <w:rsid w:val="00997E71"/>
    <w:rsid w:val="009A0B2F"/>
    <w:rsid w:val="009A1CF4"/>
    <w:rsid w:val="009A37D7"/>
    <w:rsid w:val="009A4E17"/>
    <w:rsid w:val="009A6955"/>
    <w:rsid w:val="009A7851"/>
    <w:rsid w:val="009B0697"/>
    <w:rsid w:val="009B341C"/>
    <w:rsid w:val="009B5747"/>
    <w:rsid w:val="009B6617"/>
    <w:rsid w:val="009B779B"/>
    <w:rsid w:val="009B78E1"/>
    <w:rsid w:val="009C0B81"/>
    <w:rsid w:val="009C3182"/>
    <w:rsid w:val="009C647E"/>
    <w:rsid w:val="009D2C27"/>
    <w:rsid w:val="009D503E"/>
    <w:rsid w:val="009E2309"/>
    <w:rsid w:val="009E42B9"/>
    <w:rsid w:val="009E4E17"/>
    <w:rsid w:val="009E4E30"/>
    <w:rsid w:val="009E54B9"/>
    <w:rsid w:val="009E73BC"/>
    <w:rsid w:val="009F3FFF"/>
    <w:rsid w:val="009F4C2E"/>
    <w:rsid w:val="00A014A3"/>
    <w:rsid w:val="00A027CC"/>
    <w:rsid w:val="00A0412D"/>
    <w:rsid w:val="00A15DF0"/>
    <w:rsid w:val="00A21211"/>
    <w:rsid w:val="00A276C7"/>
    <w:rsid w:val="00A30F8A"/>
    <w:rsid w:val="00A31D67"/>
    <w:rsid w:val="00A320C5"/>
    <w:rsid w:val="00A33890"/>
    <w:rsid w:val="00A34E7F"/>
    <w:rsid w:val="00A4015C"/>
    <w:rsid w:val="00A420DA"/>
    <w:rsid w:val="00A42793"/>
    <w:rsid w:val="00A46DEE"/>
    <w:rsid w:val="00A46F0A"/>
    <w:rsid w:val="00A46F25"/>
    <w:rsid w:val="00A47CC2"/>
    <w:rsid w:val="00A502BA"/>
    <w:rsid w:val="00A60146"/>
    <w:rsid w:val="00A601A9"/>
    <w:rsid w:val="00A60F6F"/>
    <w:rsid w:val="00A62291"/>
    <w:rsid w:val="00A622C4"/>
    <w:rsid w:val="00A6283D"/>
    <w:rsid w:val="00A676FF"/>
    <w:rsid w:val="00A70AE7"/>
    <w:rsid w:val="00A73EBA"/>
    <w:rsid w:val="00A754B4"/>
    <w:rsid w:val="00A76665"/>
    <w:rsid w:val="00A76749"/>
    <w:rsid w:val="00A807C1"/>
    <w:rsid w:val="00A81FD8"/>
    <w:rsid w:val="00A82658"/>
    <w:rsid w:val="00A82772"/>
    <w:rsid w:val="00A83374"/>
    <w:rsid w:val="00A87243"/>
    <w:rsid w:val="00A96172"/>
    <w:rsid w:val="00A96D52"/>
    <w:rsid w:val="00A97C5F"/>
    <w:rsid w:val="00AB0D6A"/>
    <w:rsid w:val="00AB113B"/>
    <w:rsid w:val="00AB43B3"/>
    <w:rsid w:val="00AB49B9"/>
    <w:rsid w:val="00AB501D"/>
    <w:rsid w:val="00AB758A"/>
    <w:rsid w:val="00AC027E"/>
    <w:rsid w:val="00AC05AB"/>
    <w:rsid w:val="00AC1E7E"/>
    <w:rsid w:val="00AC3533"/>
    <w:rsid w:val="00AC507D"/>
    <w:rsid w:val="00AC5541"/>
    <w:rsid w:val="00AC5F75"/>
    <w:rsid w:val="00AC66E4"/>
    <w:rsid w:val="00AD0118"/>
    <w:rsid w:val="00AD04F2"/>
    <w:rsid w:val="00AD11CD"/>
    <w:rsid w:val="00AD13CA"/>
    <w:rsid w:val="00AD4578"/>
    <w:rsid w:val="00AD68E9"/>
    <w:rsid w:val="00AD761F"/>
    <w:rsid w:val="00AE20EE"/>
    <w:rsid w:val="00AE2FEC"/>
    <w:rsid w:val="00AE56C0"/>
    <w:rsid w:val="00AF366D"/>
    <w:rsid w:val="00AF7ACC"/>
    <w:rsid w:val="00B00914"/>
    <w:rsid w:val="00B02A8E"/>
    <w:rsid w:val="00B03A8F"/>
    <w:rsid w:val="00B052EE"/>
    <w:rsid w:val="00B1044B"/>
    <w:rsid w:val="00B1081F"/>
    <w:rsid w:val="00B17788"/>
    <w:rsid w:val="00B2496B"/>
    <w:rsid w:val="00B27499"/>
    <w:rsid w:val="00B3010D"/>
    <w:rsid w:val="00B30748"/>
    <w:rsid w:val="00B3287A"/>
    <w:rsid w:val="00B34821"/>
    <w:rsid w:val="00B35151"/>
    <w:rsid w:val="00B36BB5"/>
    <w:rsid w:val="00B40273"/>
    <w:rsid w:val="00B433F2"/>
    <w:rsid w:val="00B458E8"/>
    <w:rsid w:val="00B47940"/>
    <w:rsid w:val="00B5397B"/>
    <w:rsid w:val="00B53EE9"/>
    <w:rsid w:val="00B56560"/>
    <w:rsid w:val="00B6183E"/>
    <w:rsid w:val="00B62809"/>
    <w:rsid w:val="00B70125"/>
    <w:rsid w:val="00B72D19"/>
    <w:rsid w:val="00B72E7B"/>
    <w:rsid w:val="00B72F2A"/>
    <w:rsid w:val="00B74716"/>
    <w:rsid w:val="00B7675A"/>
    <w:rsid w:val="00B81898"/>
    <w:rsid w:val="00B82DED"/>
    <w:rsid w:val="00B8419C"/>
    <w:rsid w:val="00B8606B"/>
    <w:rsid w:val="00B878E7"/>
    <w:rsid w:val="00B879CC"/>
    <w:rsid w:val="00B97278"/>
    <w:rsid w:val="00B97943"/>
    <w:rsid w:val="00BA05A5"/>
    <w:rsid w:val="00BA0B6C"/>
    <w:rsid w:val="00BA1D0B"/>
    <w:rsid w:val="00BA284C"/>
    <w:rsid w:val="00BA2B50"/>
    <w:rsid w:val="00BA6972"/>
    <w:rsid w:val="00BB1890"/>
    <w:rsid w:val="00BB1E0D"/>
    <w:rsid w:val="00BB1FC3"/>
    <w:rsid w:val="00BB26C8"/>
    <w:rsid w:val="00BB4D9B"/>
    <w:rsid w:val="00BB545F"/>
    <w:rsid w:val="00BB73FF"/>
    <w:rsid w:val="00BB7688"/>
    <w:rsid w:val="00BC1A79"/>
    <w:rsid w:val="00BC384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1B95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9C0"/>
    <w:rsid w:val="00C27E37"/>
    <w:rsid w:val="00C30EC7"/>
    <w:rsid w:val="00C314AE"/>
    <w:rsid w:val="00C32713"/>
    <w:rsid w:val="00C351B8"/>
    <w:rsid w:val="00C410D9"/>
    <w:rsid w:val="00C4363B"/>
    <w:rsid w:val="00C44164"/>
    <w:rsid w:val="00C44DB7"/>
    <w:rsid w:val="00C4510A"/>
    <w:rsid w:val="00C47F2E"/>
    <w:rsid w:val="00C52BA6"/>
    <w:rsid w:val="00C57A1A"/>
    <w:rsid w:val="00C60BBD"/>
    <w:rsid w:val="00C62182"/>
    <w:rsid w:val="00C6258F"/>
    <w:rsid w:val="00C62C41"/>
    <w:rsid w:val="00C63DF6"/>
    <w:rsid w:val="00C63E58"/>
    <w:rsid w:val="00C6495E"/>
    <w:rsid w:val="00C665A2"/>
    <w:rsid w:val="00C670EE"/>
    <w:rsid w:val="00C673F8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173"/>
    <w:rsid w:val="00CA2BB2"/>
    <w:rsid w:val="00CA5CC6"/>
    <w:rsid w:val="00CA73D5"/>
    <w:rsid w:val="00CB2FC9"/>
    <w:rsid w:val="00CB5068"/>
    <w:rsid w:val="00CB7D2B"/>
    <w:rsid w:val="00CC1C87"/>
    <w:rsid w:val="00CC3000"/>
    <w:rsid w:val="00CC4859"/>
    <w:rsid w:val="00CC4EC1"/>
    <w:rsid w:val="00CC5E81"/>
    <w:rsid w:val="00CC7A35"/>
    <w:rsid w:val="00CC7A58"/>
    <w:rsid w:val="00CD0135"/>
    <w:rsid w:val="00CD072A"/>
    <w:rsid w:val="00CD1070"/>
    <w:rsid w:val="00CD1E97"/>
    <w:rsid w:val="00CD40B1"/>
    <w:rsid w:val="00CD51E0"/>
    <w:rsid w:val="00CD7F73"/>
    <w:rsid w:val="00CE102C"/>
    <w:rsid w:val="00CE26C5"/>
    <w:rsid w:val="00CE36AF"/>
    <w:rsid w:val="00CE4302"/>
    <w:rsid w:val="00CE47F3"/>
    <w:rsid w:val="00CE54DD"/>
    <w:rsid w:val="00CF0DA5"/>
    <w:rsid w:val="00CF26E3"/>
    <w:rsid w:val="00CF4733"/>
    <w:rsid w:val="00CF5D31"/>
    <w:rsid w:val="00CF5F3B"/>
    <w:rsid w:val="00CF7733"/>
    <w:rsid w:val="00CF791A"/>
    <w:rsid w:val="00D00513"/>
    <w:rsid w:val="00D00D7D"/>
    <w:rsid w:val="00D030AE"/>
    <w:rsid w:val="00D07551"/>
    <w:rsid w:val="00D129DA"/>
    <w:rsid w:val="00D139C8"/>
    <w:rsid w:val="00D15A12"/>
    <w:rsid w:val="00D17F81"/>
    <w:rsid w:val="00D2758C"/>
    <w:rsid w:val="00D275CA"/>
    <w:rsid w:val="00D2789B"/>
    <w:rsid w:val="00D30A22"/>
    <w:rsid w:val="00D33E06"/>
    <w:rsid w:val="00D345AB"/>
    <w:rsid w:val="00D41566"/>
    <w:rsid w:val="00D452F4"/>
    <w:rsid w:val="00D458EC"/>
    <w:rsid w:val="00D501B0"/>
    <w:rsid w:val="00D52102"/>
    <w:rsid w:val="00D52582"/>
    <w:rsid w:val="00D531D0"/>
    <w:rsid w:val="00D53D1C"/>
    <w:rsid w:val="00D560B5"/>
    <w:rsid w:val="00D565B5"/>
    <w:rsid w:val="00D56A0E"/>
    <w:rsid w:val="00D57AD3"/>
    <w:rsid w:val="00D62F25"/>
    <w:rsid w:val="00D635FE"/>
    <w:rsid w:val="00D66A7B"/>
    <w:rsid w:val="00D729DE"/>
    <w:rsid w:val="00D75B6A"/>
    <w:rsid w:val="00D76CF1"/>
    <w:rsid w:val="00D778DF"/>
    <w:rsid w:val="00D84BDA"/>
    <w:rsid w:val="00D862C6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04A"/>
    <w:rsid w:val="00DD3376"/>
    <w:rsid w:val="00DD35E1"/>
    <w:rsid w:val="00DD43EA"/>
    <w:rsid w:val="00DE1CAC"/>
    <w:rsid w:val="00DE6F44"/>
    <w:rsid w:val="00DE742C"/>
    <w:rsid w:val="00DF1B58"/>
    <w:rsid w:val="00DF41F2"/>
    <w:rsid w:val="00E009DA"/>
    <w:rsid w:val="00E037D9"/>
    <w:rsid w:val="00E04927"/>
    <w:rsid w:val="00E07C92"/>
    <w:rsid w:val="00E1117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46AB"/>
    <w:rsid w:val="00E67A6E"/>
    <w:rsid w:val="00E70096"/>
    <w:rsid w:val="00E71B43"/>
    <w:rsid w:val="00E750C3"/>
    <w:rsid w:val="00E776E8"/>
    <w:rsid w:val="00E81612"/>
    <w:rsid w:val="00E82BD7"/>
    <w:rsid w:val="00E83311"/>
    <w:rsid w:val="00E859E3"/>
    <w:rsid w:val="00E86A4F"/>
    <w:rsid w:val="00E87D18"/>
    <w:rsid w:val="00E87D62"/>
    <w:rsid w:val="00E93E62"/>
    <w:rsid w:val="00E97333"/>
    <w:rsid w:val="00EA486E"/>
    <w:rsid w:val="00EA4FA3"/>
    <w:rsid w:val="00EA5992"/>
    <w:rsid w:val="00EB001B"/>
    <w:rsid w:val="00EB3082"/>
    <w:rsid w:val="00EB3292"/>
    <w:rsid w:val="00EB6C33"/>
    <w:rsid w:val="00EC1DEA"/>
    <w:rsid w:val="00EC4E71"/>
    <w:rsid w:val="00EC6F62"/>
    <w:rsid w:val="00ED2EA2"/>
    <w:rsid w:val="00ED6019"/>
    <w:rsid w:val="00ED7830"/>
    <w:rsid w:val="00EE2BFF"/>
    <w:rsid w:val="00EE3909"/>
    <w:rsid w:val="00EE4FC6"/>
    <w:rsid w:val="00EF36F6"/>
    <w:rsid w:val="00EF4205"/>
    <w:rsid w:val="00EF5939"/>
    <w:rsid w:val="00F01714"/>
    <w:rsid w:val="00F01902"/>
    <w:rsid w:val="00F0258F"/>
    <w:rsid w:val="00F02D06"/>
    <w:rsid w:val="00F056E5"/>
    <w:rsid w:val="00F06FDD"/>
    <w:rsid w:val="00F10744"/>
    <w:rsid w:val="00F10819"/>
    <w:rsid w:val="00F11219"/>
    <w:rsid w:val="00F13EFE"/>
    <w:rsid w:val="00F16F35"/>
    <w:rsid w:val="00F17559"/>
    <w:rsid w:val="00F202CB"/>
    <w:rsid w:val="00F2229D"/>
    <w:rsid w:val="00F22AC4"/>
    <w:rsid w:val="00F25ABB"/>
    <w:rsid w:val="00F266F0"/>
    <w:rsid w:val="00F26F62"/>
    <w:rsid w:val="00F27963"/>
    <w:rsid w:val="00F30103"/>
    <w:rsid w:val="00F30446"/>
    <w:rsid w:val="00F4135D"/>
    <w:rsid w:val="00F41963"/>
    <w:rsid w:val="00F41F1B"/>
    <w:rsid w:val="00F46BD9"/>
    <w:rsid w:val="00F531D1"/>
    <w:rsid w:val="00F537BB"/>
    <w:rsid w:val="00F54431"/>
    <w:rsid w:val="00F60BE0"/>
    <w:rsid w:val="00F6280E"/>
    <w:rsid w:val="00F666EC"/>
    <w:rsid w:val="00F7050A"/>
    <w:rsid w:val="00F75533"/>
    <w:rsid w:val="00F8036D"/>
    <w:rsid w:val="00F809DC"/>
    <w:rsid w:val="00F85AD9"/>
    <w:rsid w:val="00F86EB0"/>
    <w:rsid w:val="00F876D1"/>
    <w:rsid w:val="00FA154B"/>
    <w:rsid w:val="00FA3811"/>
    <w:rsid w:val="00FA3B9F"/>
    <w:rsid w:val="00FA3F06"/>
    <w:rsid w:val="00FA4A26"/>
    <w:rsid w:val="00FA7084"/>
    <w:rsid w:val="00FA7BEF"/>
    <w:rsid w:val="00FB08DF"/>
    <w:rsid w:val="00FB1105"/>
    <w:rsid w:val="00FB1929"/>
    <w:rsid w:val="00FB5FD9"/>
    <w:rsid w:val="00FB6713"/>
    <w:rsid w:val="00FB7FFE"/>
    <w:rsid w:val="00FC7C99"/>
    <w:rsid w:val="00FC7DAE"/>
    <w:rsid w:val="00FD1398"/>
    <w:rsid w:val="00FD33AB"/>
    <w:rsid w:val="00FD3BA4"/>
    <w:rsid w:val="00FD4107"/>
    <w:rsid w:val="00FD4724"/>
    <w:rsid w:val="00FD4A68"/>
    <w:rsid w:val="00FD68ED"/>
    <w:rsid w:val="00FD7E00"/>
    <w:rsid w:val="00FE2824"/>
    <w:rsid w:val="00FE29BB"/>
    <w:rsid w:val="00FE2EA5"/>
    <w:rsid w:val="00FE2F0E"/>
    <w:rsid w:val="00FE53F2"/>
    <w:rsid w:val="00FE661F"/>
    <w:rsid w:val="00FF0400"/>
    <w:rsid w:val="00FF3D6B"/>
    <w:rsid w:val="00FF447F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65D5"/>
  <w15:docId w15:val="{6F28198C-B931-4116-BF88-4753C4F3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D043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D043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D043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D043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D043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D043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D043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D043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D043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D043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D043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D043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D043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D043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D043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D0437"/>
    <w:pPr>
      <w:ind w:left="720"/>
    </w:pPr>
  </w:style>
  <w:style w:type="paragraph" w:styleId="Header">
    <w:name w:val="header"/>
    <w:basedOn w:val="Normal"/>
    <w:link w:val="HeaderChar"/>
    <w:unhideWhenUsed/>
    <w:rsid w:val="006D0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0437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D0437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D043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43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043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6D043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D0437"/>
  </w:style>
  <w:style w:type="table" w:styleId="TableGrid">
    <w:name w:val="Table Grid"/>
    <w:basedOn w:val="TableNormal"/>
    <w:uiPriority w:val="59"/>
    <w:rsid w:val="006D0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D043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D0437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D0437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6D043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D043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D043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6D043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D043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D043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D043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D043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D043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D043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D043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D0437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D043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D043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6D04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D043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6D043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D0437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D043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6D043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D0437"/>
    <w:rPr>
      <w:color w:val="EE0000"/>
    </w:rPr>
  </w:style>
  <w:style w:type="paragraph" w:customStyle="1" w:styleId="BodyTextL25Bold">
    <w:name w:val="Body Text L25 Bold"/>
    <w:basedOn w:val="BodyTextL25"/>
    <w:qFormat/>
    <w:rsid w:val="006D0437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D0437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6D043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D04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04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43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D0437"/>
    <w:rPr>
      <w:b/>
      <w:bCs/>
    </w:rPr>
  </w:style>
  <w:style w:type="paragraph" w:customStyle="1" w:styleId="ReflectionQ">
    <w:name w:val="Reflection Q"/>
    <w:basedOn w:val="BodyTextL25"/>
    <w:qFormat/>
    <w:rsid w:val="006D0437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6D0437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6D043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D0437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D0437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D043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D0437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D0437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D0437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6D043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D0437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6D043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D0437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6D043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D043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D043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D043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D043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D043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D043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D043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D043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D043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D04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D0437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6D043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D043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D043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D043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D043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D043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D043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D043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D043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D043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D043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D043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D043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D043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6D0437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D0437"/>
    <w:rPr>
      <w:b/>
    </w:rPr>
  </w:style>
  <w:style w:type="character" w:customStyle="1" w:styleId="CMDChar">
    <w:name w:val="CMD Char"/>
    <w:basedOn w:val="DefaultParagraphFont"/>
    <w:link w:val="CMD"/>
    <w:rsid w:val="006D0437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6D0437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6D043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D0437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6D0437"/>
    <w:rPr>
      <w:color w:val="808080"/>
    </w:rPr>
  </w:style>
  <w:style w:type="paragraph" w:customStyle="1" w:styleId="CMDRed">
    <w:name w:val="CMD Red"/>
    <w:basedOn w:val="CMD"/>
    <w:link w:val="CMDRedChar"/>
    <w:qFormat/>
    <w:rsid w:val="006D0437"/>
    <w:rPr>
      <w:color w:val="EE0000"/>
    </w:rPr>
  </w:style>
  <w:style w:type="character" w:customStyle="1" w:styleId="CMDRedChar">
    <w:name w:val="CMD Red Char"/>
    <w:basedOn w:val="CMDChar"/>
    <w:link w:val="CMDRed"/>
    <w:rsid w:val="006D043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6D043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6D0437"/>
    <w:rPr>
      <w:szCs w:val="22"/>
    </w:rPr>
  </w:style>
  <w:style w:type="character" w:customStyle="1" w:styleId="CMDOutputChar">
    <w:name w:val="CMD Output Char"/>
    <w:basedOn w:val="BodyTextL25Char"/>
    <w:link w:val="CMDOutput"/>
    <w:rsid w:val="006D043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6D043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B70125"/>
    <w:rPr>
      <w:b/>
      <w:sz w:val="32"/>
    </w:rPr>
  </w:style>
  <w:style w:type="paragraph" w:customStyle="1" w:styleId="BodyText1">
    <w:name w:val="Body Text1"/>
    <w:basedOn w:val="Normal"/>
    <w:qFormat/>
    <w:rsid w:val="00B70125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70125"/>
    <w:pPr>
      <w:ind w:left="720"/>
    </w:pPr>
  </w:style>
  <w:style w:type="paragraph" w:styleId="Revision">
    <w:name w:val="Revision"/>
    <w:hidden/>
    <w:uiPriority w:val="99"/>
    <w:semiHidden/>
    <w:rsid w:val="00B70125"/>
    <w:rPr>
      <w:sz w:val="22"/>
      <w:szCs w:val="22"/>
    </w:rPr>
  </w:style>
  <w:style w:type="paragraph" w:customStyle="1" w:styleId="CMDL75">
    <w:name w:val="CMD L75"/>
    <w:basedOn w:val="CMD"/>
    <w:qFormat/>
    <w:rsid w:val="00B70125"/>
    <w:pPr>
      <w:ind w:left="1080"/>
    </w:pPr>
  </w:style>
  <w:style w:type="paragraph" w:styleId="NormalWeb">
    <w:name w:val="Normal (Web)"/>
    <w:basedOn w:val="Normal"/>
    <w:uiPriority w:val="99"/>
    <w:semiHidden/>
    <w:unhideWhenUsed/>
    <w:rsid w:val="006D50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nhideWhenUsed/>
    <w:rsid w:val="00C673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3F8"/>
    <w:rPr>
      <w:color w:val="605E5C"/>
      <w:shd w:val="clear" w:color="auto" w:fill="E1DFDD"/>
    </w:rPr>
  </w:style>
  <w:style w:type="character" w:customStyle="1" w:styleId="Heading1Gray">
    <w:name w:val="Heading 1 Gray"/>
    <w:basedOn w:val="Heading1Char"/>
    <w:uiPriority w:val="1"/>
    <w:qFormat/>
    <w:rsid w:val="006D043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6D0437"/>
  </w:style>
  <w:style w:type="paragraph" w:customStyle="1" w:styleId="TableAnswer">
    <w:name w:val="Table Answer"/>
    <w:basedOn w:val="TableText"/>
    <w:qFormat/>
    <w:rsid w:val="006D0437"/>
  </w:style>
  <w:style w:type="character" w:customStyle="1" w:styleId="Heading2Gray">
    <w:name w:val="Heading 2 Gray"/>
    <w:basedOn w:val="Heading2Char"/>
    <w:uiPriority w:val="1"/>
    <w:qFormat/>
    <w:rsid w:val="006D043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6D043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D0437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6D043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6D043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6D043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D043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6D0437"/>
    <w:rPr>
      <w:rFonts w:ascii="Courier New" w:hAnsi="Courier New"/>
      <w:szCs w:val="22"/>
    </w:rPr>
  </w:style>
  <w:style w:type="character" w:customStyle="1" w:styleId="DnT">
    <w:name w:val="DnT"/>
    <w:basedOn w:val="DefaultParagraphFont"/>
    <w:uiPriority w:val="1"/>
    <w:qFormat/>
    <w:rsid w:val="006D0437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CB2E99740747E6BA1B72436D416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50874-8851-4F20-A573-C7E7359BA4BD}"/>
      </w:docPartPr>
      <w:docPartBody>
        <w:p w:rsidR="00CA748A" w:rsidRDefault="00D83737">
          <w:pPr>
            <w:pStyle w:val="F0CB2E99740747E6BA1B72436D416053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37"/>
    <w:rsid w:val="000011A5"/>
    <w:rsid w:val="000A0834"/>
    <w:rsid w:val="00184B97"/>
    <w:rsid w:val="001E4433"/>
    <w:rsid w:val="002952CF"/>
    <w:rsid w:val="003265A5"/>
    <w:rsid w:val="0033515D"/>
    <w:rsid w:val="00382E39"/>
    <w:rsid w:val="00422075"/>
    <w:rsid w:val="00427BC6"/>
    <w:rsid w:val="0048184E"/>
    <w:rsid w:val="00482C5A"/>
    <w:rsid w:val="004C19C5"/>
    <w:rsid w:val="0063478F"/>
    <w:rsid w:val="006640FF"/>
    <w:rsid w:val="00914CBC"/>
    <w:rsid w:val="009217F1"/>
    <w:rsid w:val="009710AC"/>
    <w:rsid w:val="00AD3C61"/>
    <w:rsid w:val="00BB7466"/>
    <w:rsid w:val="00CA748A"/>
    <w:rsid w:val="00CD4B74"/>
    <w:rsid w:val="00D13E2E"/>
    <w:rsid w:val="00D40542"/>
    <w:rsid w:val="00D41F0E"/>
    <w:rsid w:val="00D83737"/>
    <w:rsid w:val="00D91925"/>
    <w:rsid w:val="00DB1F55"/>
    <w:rsid w:val="00DE12C5"/>
    <w:rsid w:val="00E350AC"/>
    <w:rsid w:val="00E4637B"/>
    <w:rsid w:val="00F32705"/>
    <w:rsid w:val="00FA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CB2E99740747E6BA1B72436D416053">
    <w:name w:val="F0CB2E99740747E6BA1B72436D416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278C8-4CC6-4967-9CEB-9FF80E068E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B3CD88-BBCE-4B18-AD33-2CD70C3734D2}"/>
</file>

<file path=customXml/itemProps3.xml><?xml version="1.0" encoding="utf-8"?>
<ds:datastoreItem xmlns:ds="http://schemas.openxmlformats.org/officeDocument/2006/customXml" ds:itemID="{BB12478A-AEE7-44D7-AB3E-E2DEBC393350}"/>
</file>

<file path=customXml/itemProps4.xml><?xml version="1.0" encoding="utf-8"?>
<ds:datastoreItem xmlns:ds="http://schemas.openxmlformats.org/officeDocument/2006/customXml" ds:itemID="{F34ACE2A-9FAE-4BB2-8E2C-100B359DE131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20</TotalTime>
  <Pages>7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Network Security Exploration - Physical Mode</vt:lpstr>
    </vt:vector>
  </TitlesOfParts>
  <Company>Cisco Systems, Inc.</Company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Исследование сетевой безопасности -  Режим симуляции физического оборудования</dc:title>
  <dc:creator>SP</dc:creator>
  <dc:description>2019 г.</dc:description>
  <cp:lastModifiedBy>Jeff</cp:lastModifiedBy>
  <cp:revision>8</cp:revision>
  <cp:lastPrinted>2021-01-21T15:49:00Z</cp:lastPrinted>
  <dcterms:created xsi:type="dcterms:W3CDTF">2021-01-21T15:49:00Z</dcterms:created>
  <dcterms:modified xsi:type="dcterms:W3CDTF">2021-05-03T21:50:00Z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