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3FDB" w14:textId="27D120BE" w:rsidR="0006522A" w:rsidRPr="00BB73FF" w:rsidRDefault="003B1A5F" w:rsidP="00B5754A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81573E4713BD4A1D8B6D358890FDED7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A671B">
            <w:t>Лабораторная работа - Изучение ПО для мониторинга сети</w:t>
          </w:r>
        </w:sdtContent>
      </w:sdt>
      <w:r w:rsidR="002A671B">
        <w:rPr>
          <w:rStyle w:val="LabTitleInstVersred"/>
        </w:rPr>
        <w:t xml:space="preserve"> </w:t>
      </w:r>
      <w:r w:rsidR="0006522A">
        <w:t>Задачи</w:t>
      </w:r>
    </w:p>
    <w:p w14:paraId="77F382A1" w14:textId="77777777" w:rsidR="0006522A" w:rsidRPr="004C0909" w:rsidRDefault="0006522A" w:rsidP="0006522A">
      <w:pPr>
        <w:pStyle w:val="BodyTextL25Bold"/>
      </w:pPr>
      <w:r>
        <w:t>Часть 1. Проверка знаний по мониторингу сетей</w:t>
      </w:r>
    </w:p>
    <w:p w14:paraId="53E76508" w14:textId="77777777" w:rsidR="0006522A" w:rsidRDefault="0006522A" w:rsidP="0006522A">
      <w:pPr>
        <w:pStyle w:val="BodyTextL25Bold"/>
      </w:pPr>
      <w:r>
        <w:t>Часть 2. Изучение инструментов мониторинга сетей</w:t>
      </w:r>
    </w:p>
    <w:p w14:paraId="6F1BB833" w14:textId="77777777" w:rsidR="0006522A" w:rsidRPr="004C0909" w:rsidRDefault="0006522A" w:rsidP="0006522A">
      <w:pPr>
        <w:pStyle w:val="BodyTextL25Bold"/>
      </w:pPr>
      <w:r>
        <w:t>Часть 3. Выбор инструмента для мониторинга сетей</w:t>
      </w:r>
    </w:p>
    <w:p w14:paraId="157663A2" w14:textId="77777777" w:rsidR="0006522A" w:rsidRPr="00C07FD9" w:rsidRDefault="0006522A" w:rsidP="0006522A">
      <w:pPr>
        <w:pStyle w:val="1"/>
      </w:pPr>
      <w:r>
        <w:t>Общие сведения/сценарий</w:t>
      </w:r>
    </w:p>
    <w:p w14:paraId="79D8EEED" w14:textId="77777777" w:rsidR="0006522A" w:rsidRDefault="0006522A" w:rsidP="0006522A">
      <w:pPr>
        <w:pStyle w:val="BodyTextL25"/>
      </w:pPr>
      <w:r>
        <w:t>Мониторинг необходим для сетей любого размера. Профилактическое наблюдение за сетевой инфраструктурой поможет администраторам сети выполнять ежедневные обязанности. Существуют различные средства мониторинга сети, которые отличаются по стоимости в зависимости от возможностей, количества сетей и поддерживаемых узлов.</w:t>
      </w:r>
    </w:p>
    <w:p w14:paraId="1252F954" w14:textId="77777777" w:rsidR="0006522A" w:rsidRDefault="0006522A" w:rsidP="0006522A">
      <w:pPr>
        <w:pStyle w:val="BodyTextL25"/>
      </w:pPr>
      <w:r>
        <w:t>В этой лабораторной работе будет исследоваться доступное ПО для мониторинга сети. Вашей задачей будет сбор информации о программных продуктах и их функциях. Один продукт вы рассмотрите более подробно и перечислите некоторые из его основных функций.</w:t>
      </w:r>
    </w:p>
    <w:p w14:paraId="1433CF7B" w14:textId="77777777" w:rsidR="0006522A" w:rsidRDefault="0006522A" w:rsidP="0006522A">
      <w:pPr>
        <w:pStyle w:val="1"/>
      </w:pPr>
      <w:r>
        <w:t>Необходимые ресурсы</w:t>
      </w:r>
    </w:p>
    <w:p w14:paraId="22AB4B7F" w14:textId="77777777" w:rsidR="0006522A" w:rsidRDefault="0006522A" w:rsidP="0006522A">
      <w:pPr>
        <w:pStyle w:val="Bulletlevel1"/>
        <w:spacing w:before="60" w:after="60" w:line="276" w:lineRule="auto"/>
      </w:pPr>
      <w:r>
        <w:t>ПК с доступом к Интернету.</w:t>
      </w:r>
    </w:p>
    <w:p w14:paraId="207C0840" w14:textId="77777777" w:rsidR="0006522A" w:rsidRDefault="0006522A" w:rsidP="0006522A">
      <w:pPr>
        <w:pStyle w:val="1"/>
      </w:pPr>
      <w:r>
        <w:t>Инструкции</w:t>
      </w:r>
    </w:p>
    <w:p w14:paraId="5155532B" w14:textId="77777777" w:rsidR="0006522A" w:rsidRDefault="0006522A" w:rsidP="0006522A">
      <w:pPr>
        <w:pStyle w:val="2"/>
      </w:pPr>
      <w:r>
        <w:t>Проверка знаний по мониторингу сетей</w:t>
      </w:r>
    </w:p>
    <w:p w14:paraId="180BCD93" w14:textId="77777777" w:rsidR="0006522A" w:rsidRDefault="0006522A" w:rsidP="0006522A">
      <w:pPr>
        <w:pStyle w:val="BodyTextL25"/>
      </w:pPr>
      <w:r>
        <w:t>Опишите, в чем, по вашему мнению, заключается процесс мониторинга сети. Приведите пример его использования в сети организации.</w:t>
      </w:r>
    </w:p>
    <w:p w14:paraId="63DFADB0" w14:textId="77777777" w:rsidR="0006522A" w:rsidRPr="00A60146" w:rsidRDefault="0006522A" w:rsidP="0006522A">
      <w:pPr>
        <w:pStyle w:val="2"/>
      </w:pPr>
      <w:r>
        <w:t>Изучение инструментов мониторинга сетей</w:t>
      </w:r>
    </w:p>
    <w:p w14:paraId="17171F4B" w14:textId="77777777" w:rsidR="0006522A" w:rsidRDefault="0006522A" w:rsidP="0006522A">
      <w:pPr>
        <w:pStyle w:val="3"/>
      </w:pPr>
      <w:r>
        <w:t>Проведите исследование и найдите три инструмента мониторинга сети.</w:t>
      </w:r>
    </w:p>
    <w:p w14:paraId="6D18385D" w14:textId="77777777" w:rsidR="0006522A" w:rsidRDefault="0006522A" w:rsidP="0006522A">
      <w:pPr>
        <w:pStyle w:val="BodyTextL25"/>
      </w:pPr>
      <w:r>
        <w:t>Перечислите эти три найденных инструмента.</w:t>
      </w:r>
    </w:p>
    <w:p w14:paraId="7A0532C8" w14:textId="77777777" w:rsidR="0006522A" w:rsidRDefault="0006522A" w:rsidP="0006522A">
      <w:pPr>
        <w:pStyle w:val="3"/>
      </w:pPr>
      <w:r>
        <w:t>Заполните следующую форму для выбранных инструментов мониторинга сети.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о поставщике, наименовании продукта и функциях. Введите свои ответы в ячейках, помеченных как «пустые»."/>
      </w:tblPr>
      <w:tblGrid>
        <w:gridCol w:w="3358"/>
        <w:gridCol w:w="3358"/>
        <w:gridCol w:w="3358"/>
      </w:tblGrid>
      <w:tr w:rsidR="0006522A" w14:paraId="5E74CDB4" w14:textId="77777777" w:rsidTr="00CE5B83">
        <w:trPr>
          <w:cantSplit/>
          <w:tblHeader/>
          <w:jc w:val="center"/>
        </w:trPr>
        <w:tc>
          <w:tcPr>
            <w:tcW w:w="3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7A209D" w14:textId="77777777" w:rsidR="0006522A" w:rsidRDefault="0006522A" w:rsidP="00B07D0C">
            <w:pPr>
              <w:pStyle w:val="TableHeading"/>
            </w:pPr>
            <w:r>
              <w:t>Поставщик</w:t>
            </w:r>
          </w:p>
        </w:tc>
        <w:tc>
          <w:tcPr>
            <w:tcW w:w="3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1E78C" w14:textId="77777777" w:rsidR="0006522A" w:rsidRDefault="0006522A" w:rsidP="00B07D0C">
            <w:pPr>
              <w:pStyle w:val="TableHeading"/>
            </w:pPr>
            <w:r>
              <w:t>Название продукта</w:t>
            </w:r>
          </w:p>
        </w:tc>
        <w:tc>
          <w:tcPr>
            <w:tcW w:w="3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5CCEC3" w14:textId="77777777" w:rsidR="0006522A" w:rsidRDefault="0006522A" w:rsidP="00B07D0C">
            <w:pPr>
              <w:pStyle w:val="TableHeading"/>
            </w:pPr>
            <w:r>
              <w:t>Особенности</w:t>
            </w:r>
          </w:p>
        </w:tc>
      </w:tr>
      <w:tr w:rsidR="0006522A" w14:paraId="31F569EA" w14:textId="77777777" w:rsidTr="00CE5B83">
        <w:trPr>
          <w:cantSplit/>
          <w:jc w:val="center"/>
        </w:trPr>
        <w:tc>
          <w:tcPr>
            <w:tcW w:w="3358" w:type="dxa"/>
            <w:shd w:val="clear" w:color="auto" w:fill="auto"/>
            <w:vAlign w:val="bottom"/>
          </w:tcPr>
          <w:p w14:paraId="42045B71" w14:textId="21136DA5" w:rsidR="0006522A" w:rsidRPr="00B5754A" w:rsidRDefault="0006522A" w:rsidP="00B07D0C">
            <w:pPr>
              <w:pStyle w:val="TableText"/>
              <w:rPr>
                <w:rStyle w:val="AnswerGray"/>
                <w:lang w:val="en-US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3C34CADA" w14:textId="1E6EF0AA" w:rsidR="0006522A" w:rsidRPr="00F85CD2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5056EE01" w14:textId="1CE1D32C" w:rsidR="0006522A" w:rsidRPr="00F85CD2" w:rsidRDefault="0006522A" w:rsidP="00B07D0C">
            <w:pPr>
              <w:pStyle w:val="TableText"/>
              <w:rPr>
                <w:rStyle w:val="AnswerGray"/>
              </w:rPr>
            </w:pPr>
          </w:p>
        </w:tc>
      </w:tr>
      <w:tr w:rsidR="0006522A" w14:paraId="0A3DB67E" w14:textId="77777777" w:rsidTr="00CE5B83">
        <w:trPr>
          <w:cantSplit/>
          <w:jc w:val="center"/>
        </w:trPr>
        <w:tc>
          <w:tcPr>
            <w:tcW w:w="3358" w:type="dxa"/>
            <w:shd w:val="clear" w:color="auto" w:fill="auto"/>
            <w:vAlign w:val="bottom"/>
          </w:tcPr>
          <w:p w14:paraId="2EED0FC6" w14:textId="17218A2F" w:rsidR="0006522A" w:rsidRPr="00F85CD2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5782E9A2" w14:textId="2BDEA30A" w:rsidR="0006522A" w:rsidRPr="006A2AF0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2DBEC2A3" w14:textId="01621C27" w:rsidR="0006522A" w:rsidRPr="006A2AF0" w:rsidRDefault="0006522A" w:rsidP="00B07D0C">
            <w:pPr>
              <w:pStyle w:val="TableText"/>
              <w:rPr>
                <w:rStyle w:val="AnswerGray"/>
              </w:rPr>
            </w:pPr>
          </w:p>
        </w:tc>
      </w:tr>
      <w:tr w:rsidR="0006522A" w14:paraId="2794EE1A" w14:textId="77777777" w:rsidTr="00CE5B83">
        <w:trPr>
          <w:cantSplit/>
          <w:jc w:val="center"/>
        </w:trPr>
        <w:tc>
          <w:tcPr>
            <w:tcW w:w="3358" w:type="dxa"/>
            <w:shd w:val="clear" w:color="auto" w:fill="auto"/>
            <w:vAlign w:val="bottom"/>
          </w:tcPr>
          <w:p w14:paraId="7C8EB9FD" w14:textId="4C9CC343" w:rsidR="0006522A" w:rsidRPr="006A2AF0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0A822449" w14:textId="40BDCE36" w:rsidR="0006522A" w:rsidRPr="00347535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3DB6C449" w14:textId="7CBED9FE" w:rsidR="0006522A" w:rsidRPr="00347535" w:rsidRDefault="0006522A" w:rsidP="00B07D0C">
            <w:pPr>
              <w:pStyle w:val="TableText"/>
              <w:rPr>
                <w:rStyle w:val="AnswerGray"/>
              </w:rPr>
            </w:pPr>
          </w:p>
        </w:tc>
      </w:tr>
      <w:tr w:rsidR="0006522A" w14:paraId="5E786CBC" w14:textId="77777777" w:rsidTr="00CE5B83">
        <w:trPr>
          <w:cantSplit/>
          <w:jc w:val="center"/>
        </w:trPr>
        <w:tc>
          <w:tcPr>
            <w:tcW w:w="3358" w:type="dxa"/>
            <w:shd w:val="clear" w:color="auto" w:fill="auto"/>
            <w:vAlign w:val="bottom"/>
          </w:tcPr>
          <w:p w14:paraId="177F1D29" w14:textId="79CDFD87" w:rsidR="0006522A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028E6CD7" w14:textId="36125EDC" w:rsidR="0006522A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2CF21766" w14:textId="34FBAC6B" w:rsidR="0006522A" w:rsidRDefault="0006522A" w:rsidP="00B07D0C">
            <w:pPr>
              <w:pStyle w:val="TableText"/>
              <w:rPr>
                <w:rStyle w:val="AnswerGray"/>
              </w:rPr>
            </w:pPr>
          </w:p>
        </w:tc>
      </w:tr>
      <w:tr w:rsidR="0006522A" w14:paraId="691DC067" w14:textId="77777777" w:rsidTr="00CE5B83">
        <w:trPr>
          <w:cantSplit/>
          <w:jc w:val="center"/>
        </w:trPr>
        <w:tc>
          <w:tcPr>
            <w:tcW w:w="3358" w:type="dxa"/>
            <w:shd w:val="clear" w:color="auto" w:fill="auto"/>
            <w:vAlign w:val="bottom"/>
          </w:tcPr>
          <w:p w14:paraId="4CF0607B" w14:textId="787369F7" w:rsidR="0006522A" w:rsidRPr="00B5754A" w:rsidRDefault="0006522A" w:rsidP="00B07D0C">
            <w:pPr>
              <w:pStyle w:val="TableText"/>
              <w:rPr>
                <w:rStyle w:val="AnswerGray"/>
                <w:lang w:val="en-US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3CB23603" w14:textId="5D21E5A2" w:rsidR="0006522A" w:rsidRDefault="0006522A" w:rsidP="00B07D0C">
            <w:pPr>
              <w:pStyle w:val="TableText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1BCED713" w14:textId="6E841B8D" w:rsidR="0006522A" w:rsidRDefault="0006522A" w:rsidP="00B07D0C">
            <w:pPr>
              <w:pStyle w:val="TableText"/>
              <w:rPr>
                <w:rStyle w:val="AnswerGray"/>
              </w:rPr>
            </w:pPr>
          </w:p>
        </w:tc>
      </w:tr>
    </w:tbl>
    <w:p w14:paraId="356B1AB7" w14:textId="77777777" w:rsidR="0006522A" w:rsidRPr="004C0909" w:rsidRDefault="0006522A" w:rsidP="0006522A">
      <w:pPr>
        <w:pStyle w:val="2"/>
      </w:pPr>
      <w:r>
        <w:lastRenderedPageBreak/>
        <w:t>Выберите средство мониторинга сети</w:t>
      </w:r>
    </w:p>
    <w:p w14:paraId="68ECBC83" w14:textId="77777777" w:rsidR="0006522A" w:rsidRDefault="0006522A" w:rsidP="0006522A">
      <w:pPr>
        <w:pStyle w:val="3"/>
      </w:pPr>
      <w:r>
        <w:t>Выберите одно или несколько средств мониторинга из исследования.</w:t>
      </w:r>
    </w:p>
    <w:p w14:paraId="5D08EC38" w14:textId="77777777" w:rsidR="0006522A" w:rsidRDefault="0006522A" w:rsidP="0006522A">
      <w:pPr>
        <w:pStyle w:val="BodyTextL25"/>
      </w:pPr>
      <w:r>
        <w:t>Укажите одно или несколько средств из исследования, которые бы вы выбрали для мониторинга сети. Назовите эти средства и объясните свой выбор, перечислив конкретные функциональные возможности, которые, по вашему мнению, важны.</w:t>
      </w:r>
    </w:p>
    <w:p w14:paraId="5E2EE44E" w14:textId="77777777" w:rsidR="0006522A" w:rsidRPr="0006522A" w:rsidRDefault="0006522A" w:rsidP="0006522A">
      <w:pPr>
        <w:pStyle w:val="3"/>
      </w:pPr>
      <w:r>
        <w:t>Изучите средство мониторинга сети PRTG.</w:t>
      </w:r>
    </w:p>
    <w:p w14:paraId="47F973AE" w14:textId="77777777" w:rsidR="0006522A" w:rsidRDefault="0006522A" w:rsidP="0006522A">
      <w:pPr>
        <w:pStyle w:val="BodyTextL25"/>
      </w:pPr>
      <w:r>
        <w:t>Совершите поиск в Интернете терминов Paessler и PRTG и поиск списка функций. В следующих полях приведите примеры некоторых функций PRTG.</w:t>
      </w:r>
    </w:p>
    <w:p w14:paraId="7D4424AB" w14:textId="77777777" w:rsidR="0006522A" w:rsidRDefault="0006522A" w:rsidP="0006522A">
      <w:pPr>
        <w:pStyle w:val="1"/>
      </w:pPr>
      <w:r>
        <w:t>Вопрос для повторения</w:t>
      </w:r>
    </w:p>
    <w:p w14:paraId="3A3FBF57" w14:textId="77777777" w:rsidR="0006522A" w:rsidRDefault="0006522A" w:rsidP="0006522A">
      <w:pPr>
        <w:pStyle w:val="BodyTextL25"/>
      </w:pPr>
      <w:r>
        <w:t>Какие выводы вы можете сделать на основании проведенного исследования в отношении программного обеспечения для мониторинга сети?</w:t>
      </w:r>
    </w:p>
    <w:sectPr w:rsidR="0006522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85F5F" w14:textId="77777777" w:rsidR="003B1A5F" w:rsidRDefault="003B1A5F" w:rsidP="00710659">
      <w:pPr>
        <w:spacing w:after="0" w:line="240" w:lineRule="auto"/>
      </w:pPr>
      <w:r>
        <w:separator/>
      </w:r>
    </w:p>
    <w:p w14:paraId="259F6EB8" w14:textId="77777777" w:rsidR="003B1A5F" w:rsidRDefault="003B1A5F"/>
  </w:endnote>
  <w:endnote w:type="continuationSeparator" w:id="0">
    <w:p w14:paraId="46000AC0" w14:textId="77777777" w:rsidR="003B1A5F" w:rsidRDefault="003B1A5F" w:rsidP="00710659">
      <w:pPr>
        <w:spacing w:after="0" w:line="240" w:lineRule="auto"/>
      </w:pPr>
      <w:r>
        <w:continuationSeparator/>
      </w:r>
    </w:p>
    <w:p w14:paraId="0AA946FD" w14:textId="77777777" w:rsidR="003B1A5F" w:rsidRDefault="003B1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7DCD3" w14:textId="112F2821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754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5754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2F243" w14:textId="73A2E4AC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754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5754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A1687" w14:textId="77777777" w:rsidR="003B1A5F" w:rsidRDefault="003B1A5F" w:rsidP="00710659">
      <w:pPr>
        <w:spacing w:after="0" w:line="240" w:lineRule="auto"/>
      </w:pPr>
      <w:r>
        <w:separator/>
      </w:r>
    </w:p>
    <w:p w14:paraId="1AAF1402" w14:textId="77777777" w:rsidR="003B1A5F" w:rsidRDefault="003B1A5F"/>
  </w:footnote>
  <w:footnote w:type="continuationSeparator" w:id="0">
    <w:p w14:paraId="00F96EAF" w14:textId="77777777" w:rsidR="003B1A5F" w:rsidRDefault="003B1A5F" w:rsidP="00710659">
      <w:pPr>
        <w:spacing w:after="0" w:line="240" w:lineRule="auto"/>
      </w:pPr>
      <w:r>
        <w:continuationSeparator/>
      </w:r>
    </w:p>
    <w:p w14:paraId="7C17DD0D" w14:textId="77777777" w:rsidR="003B1A5F" w:rsidRDefault="003B1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81573E4713BD4A1D8B6D358890FDED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11D01E7" w14:textId="77777777" w:rsidR="00926CB2" w:rsidRDefault="007706D4" w:rsidP="008402F2">
        <w:pPr>
          <w:pStyle w:val="PageHead"/>
        </w:pPr>
        <w:r>
          <w:t>Лабораторная работа - Изучение ПО для мониторинга сети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1E75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7D8733C" wp14:editId="05C9A7C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D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2A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3BAE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71B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A5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5A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DC3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6D4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4A5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54A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E5B83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6551C"/>
  <w15:docId w15:val="{7A3F8DFB-729D-4FF8-BF20-3817F5C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B6DC3"/>
    <w:pPr>
      <w:spacing w:after="120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B6DC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aff0">
    <w:name w:val="Hyperlink"/>
    <w:uiPriority w:val="99"/>
    <w:unhideWhenUsed/>
    <w:rsid w:val="00065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573E4713BD4A1D8B6D358890FDE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5608C-5DEC-4407-BC54-9CA5F41704B1}"/>
      </w:docPartPr>
      <w:docPartBody>
        <w:p w:rsidR="00DB321F" w:rsidRDefault="00BB37B8">
          <w:pPr>
            <w:pStyle w:val="81573E4713BD4A1D8B6D358890FDED7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B8"/>
    <w:rsid w:val="0014109C"/>
    <w:rsid w:val="00BB37B8"/>
    <w:rsid w:val="00D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573E4713BD4A1D8B6D358890FDED70">
    <w:name w:val="81573E4713BD4A1D8B6D358890FDE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01754-2CBA-4580-B1D6-824660FA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 Network Monitoring Software</vt:lpstr>
    </vt:vector>
  </TitlesOfParts>
  <Company>Cisco Systems, Inc.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Изучение ПО для мониторинга сети</dc:title>
  <dc:creator>SP</dc:creator>
  <dc:description>2013 г.</dc:description>
  <cp:lastModifiedBy>Антон Носков</cp:lastModifiedBy>
  <cp:revision>5</cp:revision>
  <cp:lastPrinted>2019-11-23T04:35:00Z</cp:lastPrinted>
  <dcterms:created xsi:type="dcterms:W3CDTF">2019-11-23T04:33:00Z</dcterms:created>
  <dcterms:modified xsi:type="dcterms:W3CDTF">2020-08-23T18:18:00Z</dcterms:modified>
</cp:coreProperties>
</file>