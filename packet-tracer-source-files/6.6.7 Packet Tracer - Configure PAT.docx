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8A40" w14:textId="4AA36544" w:rsidR="00C9361C" w:rsidRPr="001C05A1" w:rsidRDefault="001377AA" w:rsidP="00C9361C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5DA0E4680D24AB19B0929B230EADB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701E1">
            <w:t>Packet Tracer - Настройка PAT</w:t>
          </w:r>
        </w:sdtContent>
      </w:sdt>
    </w:p>
    <w:p w14:paraId="097EB543" w14:textId="7970B459" w:rsidR="00D778DF" w:rsidRPr="009A1CF4" w:rsidRDefault="00D778DF" w:rsidP="00D778DF">
      <w:pPr>
        <w:pStyle w:val="InstNoteRed"/>
      </w:pPr>
    </w:p>
    <w:p w14:paraId="5CFC7021" w14:textId="77777777" w:rsidR="00B91940" w:rsidRPr="00BB73FF" w:rsidRDefault="00B91940" w:rsidP="00B91940">
      <w:pPr>
        <w:pStyle w:val="1"/>
      </w:pPr>
      <w:r>
        <w:t>Задачи</w:t>
      </w:r>
    </w:p>
    <w:p w14:paraId="5B6682F2" w14:textId="77777777" w:rsidR="00B91940" w:rsidRDefault="00B91940" w:rsidP="00B91940">
      <w:pPr>
        <w:pStyle w:val="BodyTextL25Bold"/>
      </w:pPr>
      <w:r>
        <w:t>Часть 1: Настройка динамического NAT с перегрузкой</w:t>
      </w:r>
    </w:p>
    <w:p w14:paraId="06BA5968" w14:textId="77777777" w:rsidR="00B91940" w:rsidRDefault="00B91940" w:rsidP="00B91940">
      <w:pPr>
        <w:pStyle w:val="BodyTextL25Bold"/>
      </w:pPr>
      <w:r>
        <w:t>Часть 2: Проверка динамического NAT с реализацией перегрузки</w:t>
      </w:r>
    </w:p>
    <w:p w14:paraId="360495F1" w14:textId="77777777" w:rsidR="00B91940" w:rsidRDefault="00B91940" w:rsidP="00B91940">
      <w:pPr>
        <w:pStyle w:val="BodyTextL25Bold"/>
      </w:pPr>
      <w:r>
        <w:t xml:space="preserve">Часть 3. Настройка PAT с помощью интерфейса </w:t>
      </w:r>
    </w:p>
    <w:p w14:paraId="68F90A00" w14:textId="77777777" w:rsidR="00B91940" w:rsidRPr="004C0909" w:rsidRDefault="00B91940" w:rsidP="00B91940">
      <w:pPr>
        <w:pStyle w:val="BodyTextL25Bold"/>
      </w:pPr>
      <w:r>
        <w:t>Часть 4. Проверка реализации NAT</w:t>
      </w:r>
    </w:p>
    <w:p w14:paraId="35019ED5" w14:textId="77777777" w:rsidR="00B91940" w:rsidRDefault="00B91940" w:rsidP="00B91940">
      <w:pPr>
        <w:pStyle w:val="2"/>
      </w:pPr>
      <w:r>
        <w:t>Настройка динамического NAT с перегрузкой</w:t>
      </w:r>
    </w:p>
    <w:p w14:paraId="1A371C62" w14:textId="460A3699" w:rsidR="00B91940" w:rsidRDefault="00B91940" w:rsidP="00B91940">
      <w:pPr>
        <w:pStyle w:val="3"/>
      </w:pPr>
      <w:r>
        <w:t>Настройте трафик, который будет разрешён.</w:t>
      </w:r>
    </w:p>
    <w:p w14:paraId="10DD56E3" w14:textId="2F76A457" w:rsidR="002A6B70" w:rsidRPr="002A6B70" w:rsidRDefault="002A6B70" w:rsidP="002A6B70">
      <w:pPr>
        <w:pStyle w:val="ConfigWindow"/>
      </w:pPr>
      <w:r>
        <w:t>Откройте окно конфигурации</w:t>
      </w:r>
    </w:p>
    <w:p w14:paraId="4F48AE9F" w14:textId="77777777" w:rsidR="00B91940" w:rsidRDefault="00B91940" w:rsidP="002A6B70">
      <w:pPr>
        <w:pStyle w:val="BodyTextL25"/>
        <w:spacing w:before="0"/>
      </w:pPr>
      <w:r>
        <w:t xml:space="preserve">На маршрутизаторе </w:t>
      </w:r>
      <w:r>
        <w:rPr>
          <w:b/>
        </w:rPr>
        <w:t>R1</w:t>
      </w:r>
      <w:r>
        <w:t xml:space="preserve"> настройте одно правило для ACL-списка 1, разрешающее любой адрес, принадлежащий подсети 172.16.0.0/16.</w:t>
      </w:r>
    </w:p>
    <w:p w14:paraId="325FED7E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 xml:space="preserve">R1(config)# </w:t>
      </w:r>
      <w:r w:rsidRPr="00C9361C">
        <w:rPr>
          <w:b/>
          <w:lang w:val="en-US"/>
        </w:rPr>
        <w:t>access-list 1 permit 172.16.0.0 0.0.255.255</w:t>
      </w:r>
      <w:r w:rsidRPr="00C9361C">
        <w:rPr>
          <w:lang w:val="en-US"/>
        </w:rPr>
        <w:t xml:space="preserve"> </w:t>
      </w:r>
    </w:p>
    <w:p w14:paraId="2526CB8C" w14:textId="77777777" w:rsidR="00B91940" w:rsidRDefault="00B91940" w:rsidP="00B91940">
      <w:pPr>
        <w:pStyle w:val="3"/>
      </w:pPr>
      <w:r>
        <w:t>Настройте пул адресов для NAT.</w:t>
      </w:r>
    </w:p>
    <w:p w14:paraId="5C5B8C5B" w14:textId="77777777" w:rsidR="00B91940" w:rsidRDefault="00B91940" w:rsidP="00B91940">
      <w:pPr>
        <w:pStyle w:val="BodyTextL25"/>
      </w:pPr>
      <w:r>
        <w:t xml:space="preserve">Настройте </w:t>
      </w:r>
      <w:r>
        <w:rPr>
          <w:b/>
        </w:rPr>
        <w:t>R1</w:t>
      </w:r>
      <w:r>
        <w:t xml:space="preserve"> с пулом NAT, который использует два используемых адреса в адресном пространстве 209.165.200.232/30.</w:t>
      </w:r>
    </w:p>
    <w:p w14:paraId="3F245860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 xml:space="preserve">R1(config)# </w:t>
      </w:r>
      <w:proofErr w:type="spellStart"/>
      <w:r w:rsidRPr="00C9361C">
        <w:rPr>
          <w:b/>
          <w:lang w:val="en-US"/>
        </w:rPr>
        <w:t>ip</w:t>
      </w:r>
      <w:proofErr w:type="spell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nat</w:t>
      </w:r>
      <w:proofErr w:type="spellEnd"/>
      <w:r w:rsidRPr="00C9361C">
        <w:rPr>
          <w:b/>
          <w:lang w:val="en-US"/>
        </w:rPr>
        <w:t xml:space="preserve"> pool ANY_POOL_NAME 209.165.200.233 209.165.200.234 netmask 255.255.255.252</w:t>
      </w:r>
      <w:r w:rsidRPr="00C9361C">
        <w:rPr>
          <w:lang w:val="en-US"/>
        </w:rPr>
        <w:t xml:space="preserve"> </w:t>
      </w:r>
    </w:p>
    <w:p w14:paraId="705F2221" w14:textId="77777777" w:rsidR="00B91940" w:rsidRPr="00E36D9A" w:rsidRDefault="00B91940" w:rsidP="00B91940">
      <w:pPr>
        <w:pStyle w:val="3"/>
      </w:pPr>
      <w:r>
        <w:t>Свяжите ACL 1 с пулом NAT и разрешите повторно использовать адреса.</w:t>
      </w:r>
    </w:p>
    <w:p w14:paraId="0CAD423B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 xml:space="preserve">R1(config)# </w:t>
      </w:r>
      <w:proofErr w:type="spellStart"/>
      <w:r w:rsidRPr="00C9361C">
        <w:rPr>
          <w:b/>
          <w:lang w:val="en-US"/>
        </w:rPr>
        <w:t>ip</w:t>
      </w:r>
      <w:proofErr w:type="spell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nat</w:t>
      </w:r>
      <w:proofErr w:type="spellEnd"/>
      <w:r w:rsidRPr="00C9361C">
        <w:rPr>
          <w:b/>
          <w:lang w:val="en-US"/>
        </w:rPr>
        <w:t xml:space="preserve"> inside source list 1 pool ANY_POOL_NAME overload</w:t>
      </w:r>
      <w:r w:rsidRPr="00C9361C">
        <w:rPr>
          <w:lang w:val="en-US"/>
        </w:rPr>
        <w:t xml:space="preserve"> </w:t>
      </w:r>
    </w:p>
    <w:p w14:paraId="6DD276D2" w14:textId="77777777" w:rsidR="00B91940" w:rsidRPr="00C07FD9" w:rsidRDefault="00B91940" w:rsidP="00B91940">
      <w:pPr>
        <w:pStyle w:val="3"/>
      </w:pPr>
      <w:r>
        <w:t>Настройте интерфейсы NAT.</w:t>
      </w:r>
    </w:p>
    <w:p w14:paraId="3E2548A1" w14:textId="77777777" w:rsidR="00B91940" w:rsidRDefault="00B91940" w:rsidP="00B91940">
      <w:pPr>
        <w:pStyle w:val="BodyTextL25"/>
      </w:pPr>
      <w:r>
        <w:t xml:space="preserve">Настройте интерфейсы маршрутизатора </w:t>
      </w:r>
      <w:r>
        <w:rPr>
          <w:b/>
        </w:rPr>
        <w:t>R1</w:t>
      </w:r>
      <w:r>
        <w:t xml:space="preserve"> с помощью соответствующих внутренних и внешних команд NAT.</w:t>
      </w:r>
    </w:p>
    <w:p w14:paraId="37602985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>R1(config)</w:t>
      </w:r>
      <w:proofErr w:type="gramStart"/>
      <w:r w:rsidRPr="00C9361C">
        <w:rPr>
          <w:lang w:val="en-US"/>
        </w:rPr>
        <w:t xml:space="preserve"># </w:t>
      </w:r>
      <w:r w:rsidRPr="00C9361C">
        <w:rPr>
          <w:b/>
          <w:lang w:val="en-US"/>
        </w:rPr>
        <w:t xml:space="preserve"> interface</w:t>
      </w:r>
      <w:proofErr w:type="gramEnd"/>
      <w:r w:rsidRPr="00C9361C">
        <w:rPr>
          <w:b/>
          <w:lang w:val="en-US"/>
        </w:rPr>
        <w:t xml:space="preserve"> s0/1/0</w:t>
      </w:r>
    </w:p>
    <w:p w14:paraId="7F25B5C5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>R1(config-</w:t>
      </w:r>
      <w:proofErr w:type="gramStart"/>
      <w:r w:rsidRPr="00C9361C">
        <w:rPr>
          <w:lang w:val="en-US"/>
        </w:rPr>
        <w:t>if)#</w:t>
      </w:r>
      <w:proofErr w:type="gram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ip</w:t>
      </w:r>
      <w:proofErr w:type="spell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nat</w:t>
      </w:r>
      <w:proofErr w:type="spellEnd"/>
      <w:r w:rsidRPr="00C9361C">
        <w:rPr>
          <w:b/>
          <w:lang w:val="en-US"/>
        </w:rPr>
        <w:t xml:space="preserve"> outside</w:t>
      </w:r>
    </w:p>
    <w:p w14:paraId="64BB3A54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>R1 (config-if) #</w:t>
      </w:r>
      <w:r w:rsidRPr="00C9361C">
        <w:rPr>
          <w:b/>
          <w:lang w:val="en-US"/>
        </w:rPr>
        <w:t xml:space="preserve"> interface g0/0/0</w:t>
      </w:r>
    </w:p>
    <w:p w14:paraId="7DB99AC7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>R1(config-</w:t>
      </w:r>
      <w:proofErr w:type="gramStart"/>
      <w:r w:rsidRPr="00C9361C">
        <w:rPr>
          <w:lang w:val="en-US"/>
        </w:rPr>
        <w:t>if)#</w:t>
      </w:r>
      <w:proofErr w:type="gram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ip</w:t>
      </w:r>
      <w:proofErr w:type="spell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nat</w:t>
      </w:r>
      <w:proofErr w:type="spellEnd"/>
      <w:r w:rsidRPr="00C9361C">
        <w:rPr>
          <w:b/>
          <w:lang w:val="en-US"/>
        </w:rPr>
        <w:t xml:space="preserve"> inside</w:t>
      </w:r>
    </w:p>
    <w:p w14:paraId="5473C492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>R1 (config-if) #</w:t>
      </w:r>
      <w:r w:rsidRPr="00C9361C">
        <w:rPr>
          <w:b/>
          <w:lang w:val="en-US"/>
        </w:rPr>
        <w:t xml:space="preserve"> interface g0/0/1</w:t>
      </w:r>
    </w:p>
    <w:p w14:paraId="7848EDAD" w14:textId="0B95ED3B" w:rsidR="00B91940" w:rsidRPr="00C9361C" w:rsidRDefault="00B91940" w:rsidP="00B91940">
      <w:pPr>
        <w:pStyle w:val="CMD"/>
        <w:rPr>
          <w:b/>
          <w:lang w:val="en-US"/>
        </w:rPr>
      </w:pPr>
      <w:r w:rsidRPr="00C9361C">
        <w:rPr>
          <w:lang w:val="en-US"/>
        </w:rPr>
        <w:t>R1(config-</w:t>
      </w:r>
      <w:proofErr w:type="gramStart"/>
      <w:r w:rsidRPr="00C9361C">
        <w:rPr>
          <w:lang w:val="en-US"/>
        </w:rPr>
        <w:t>if)#</w:t>
      </w:r>
      <w:proofErr w:type="gram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ip</w:t>
      </w:r>
      <w:proofErr w:type="spell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nat</w:t>
      </w:r>
      <w:proofErr w:type="spellEnd"/>
      <w:r w:rsidRPr="00C9361C">
        <w:rPr>
          <w:b/>
          <w:lang w:val="en-US"/>
        </w:rPr>
        <w:t xml:space="preserve"> inside</w:t>
      </w:r>
    </w:p>
    <w:p w14:paraId="41E6BF88" w14:textId="283A2AB4" w:rsidR="002A6B70" w:rsidRPr="002A6B70" w:rsidRDefault="002A6B70" w:rsidP="002A6B70">
      <w:pPr>
        <w:pStyle w:val="ConfigWindow"/>
      </w:pPr>
      <w:r>
        <w:t>Закройте окно настройки.</w:t>
      </w:r>
    </w:p>
    <w:p w14:paraId="20D3017B" w14:textId="77777777" w:rsidR="00B91940" w:rsidRPr="004C0909" w:rsidRDefault="00B91940" w:rsidP="002A6B70">
      <w:pPr>
        <w:pStyle w:val="2"/>
        <w:spacing w:before="120"/>
      </w:pPr>
      <w:r>
        <w:t>Проверка динамического NAT с реализацией перегрузки</w:t>
      </w:r>
    </w:p>
    <w:p w14:paraId="59EC9A6F" w14:textId="77777777" w:rsidR="00B91940" w:rsidRPr="00FA6A51" w:rsidRDefault="00B91940" w:rsidP="00B91940">
      <w:pPr>
        <w:pStyle w:val="3"/>
      </w:pPr>
      <w:r>
        <w:t>Осуществите доступ к сервисам через Интернет.</w:t>
      </w:r>
    </w:p>
    <w:p w14:paraId="64ED6A7D" w14:textId="77777777" w:rsidR="00B91940" w:rsidRDefault="00B91940" w:rsidP="00B91940">
      <w:pPr>
        <w:pStyle w:val="BodyTextL25"/>
      </w:pPr>
      <w:r>
        <w:t xml:space="preserve">Из веб-браузера каждого компьютера, использующего </w:t>
      </w:r>
      <w:r w:rsidRPr="00CD0C18">
        <w:rPr>
          <w:b/>
          <w:bCs/>
        </w:rPr>
        <w:t>R1</w:t>
      </w:r>
      <w:r>
        <w:t xml:space="preserve"> в качестве шлюза (</w:t>
      </w:r>
      <w:r w:rsidRPr="00CD0C18">
        <w:rPr>
          <w:b/>
          <w:bCs/>
        </w:rPr>
        <w:t>PC1</w:t>
      </w:r>
      <w:r>
        <w:t xml:space="preserve">, </w:t>
      </w:r>
      <w:r w:rsidRPr="00CD0C18">
        <w:rPr>
          <w:b/>
          <w:bCs/>
        </w:rPr>
        <w:t>L1</w:t>
      </w:r>
      <w:r>
        <w:t xml:space="preserve">, </w:t>
      </w:r>
      <w:r w:rsidRPr="00CD0C18">
        <w:rPr>
          <w:b/>
          <w:bCs/>
        </w:rPr>
        <w:t>PC2</w:t>
      </w:r>
      <w:r>
        <w:t xml:space="preserve"> и </w:t>
      </w:r>
      <w:r w:rsidRPr="00CD0C18">
        <w:rPr>
          <w:b/>
          <w:bCs/>
        </w:rPr>
        <w:t>L2</w:t>
      </w:r>
      <w:r>
        <w:t xml:space="preserve">), откройте веб-страницу </w:t>
      </w:r>
      <w:r w:rsidRPr="00902A72">
        <w:rPr>
          <w:b/>
        </w:rPr>
        <w:t>Server1</w:t>
      </w:r>
      <w:r>
        <w:t>.</w:t>
      </w:r>
    </w:p>
    <w:p w14:paraId="031B3945" w14:textId="77777777" w:rsidR="00B91940" w:rsidRDefault="00B91940" w:rsidP="00B91940">
      <w:pPr>
        <w:pStyle w:val="4"/>
      </w:pPr>
      <w:r>
        <w:t>Вопрос:</w:t>
      </w:r>
    </w:p>
    <w:p w14:paraId="4670C935" w14:textId="77777777" w:rsidR="00B91940" w:rsidRDefault="00B91940" w:rsidP="00B91940">
      <w:pPr>
        <w:pStyle w:val="BodyTextL25"/>
        <w:spacing w:before="0"/>
      </w:pPr>
      <w:r>
        <w:t xml:space="preserve">Все ли соединения были успешными? </w:t>
      </w:r>
    </w:p>
    <w:p w14:paraId="6FE3D87C" w14:textId="77777777" w:rsidR="00B91940" w:rsidRPr="00CD0C18" w:rsidRDefault="00B91940" w:rsidP="00B91940">
      <w:pPr>
        <w:pStyle w:val="AnswerLineL25"/>
      </w:pPr>
      <w:r>
        <w:lastRenderedPageBreak/>
        <w:t>Введите ваш ответ здесь.</w:t>
      </w:r>
    </w:p>
    <w:p w14:paraId="5C7D73D8" w14:textId="77777777" w:rsidR="00B91940" w:rsidRPr="00FA6A51" w:rsidRDefault="00B91940" w:rsidP="00B91940">
      <w:pPr>
        <w:pStyle w:val="3"/>
      </w:pPr>
      <w:r>
        <w:t>Просмотрите преобразования NAT.</w:t>
      </w:r>
    </w:p>
    <w:p w14:paraId="5A850D5D" w14:textId="77777777" w:rsidR="002A6B70" w:rsidRPr="002A6B70" w:rsidRDefault="002A6B70" w:rsidP="002A6B70">
      <w:pPr>
        <w:pStyle w:val="ConfigWindow"/>
      </w:pPr>
      <w:r>
        <w:t>Откройте окно конфигурации</w:t>
      </w:r>
    </w:p>
    <w:p w14:paraId="53D1FF15" w14:textId="3D5E8330" w:rsidR="00B91940" w:rsidRDefault="00B91940" w:rsidP="002A6B70">
      <w:pPr>
        <w:pStyle w:val="BodyTextL25"/>
        <w:spacing w:before="0"/>
      </w:pPr>
      <w:r>
        <w:t xml:space="preserve">Просмотрите преобразования NAT на маршрутизаторе </w:t>
      </w:r>
      <w:r>
        <w:rPr>
          <w:b/>
        </w:rPr>
        <w:t>R1</w:t>
      </w:r>
      <w:r>
        <w:t>.</w:t>
      </w:r>
    </w:p>
    <w:p w14:paraId="3A33ABC2" w14:textId="77777777" w:rsidR="00B91940" w:rsidRDefault="00B91940" w:rsidP="00B91940">
      <w:pPr>
        <w:pStyle w:val="CMD"/>
        <w:rPr>
          <w:b/>
        </w:rPr>
      </w:pPr>
      <w:r>
        <w:t xml:space="preserve">R1# </w:t>
      </w:r>
      <w:r>
        <w:rPr>
          <w:b/>
        </w:rPr>
        <w:t>show ip nat translations</w:t>
      </w:r>
    </w:p>
    <w:p w14:paraId="6B51173A" w14:textId="13EADCB0" w:rsidR="00B91940" w:rsidRDefault="00B91940" w:rsidP="00B91940">
      <w:pPr>
        <w:pStyle w:val="BodyTextL25"/>
      </w:pPr>
      <w:r>
        <w:t>Обратите внимание, что все четыре устройства могли общаться, и они используют только один адрес из пула. PAT будет продолжать использовать тот же адрес до тех пор, пока не закончится количество портов, которые будут связаны с преобразованием. После этого будет использоваться следующий адрес в пуле. Хотя теоретический предел составит 65 536, так как поле номера порта имеет 16-битный номер, у устройства, скорее всего, закончится нехватка памяти до достижения этого предела.</w:t>
      </w:r>
    </w:p>
    <w:p w14:paraId="72F8BFE6" w14:textId="58B7ED57" w:rsidR="002A6B70" w:rsidRPr="002A6B70" w:rsidRDefault="002A6B70" w:rsidP="002A6B70">
      <w:pPr>
        <w:pStyle w:val="ConfigWindow"/>
      </w:pPr>
      <w:r>
        <w:t>Закройте окно настройки.</w:t>
      </w:r>
    </w:p>
    <w:p w14:paraId="20F4FF89" w14:textId="77777777" w:rsidR="00B91940" w:rsidRDefault="00B91940" w:rsidP="002A6B70">
      <w:pPr>
        <w:pStyle w:val="2"/>
        <w:spacing w:before="120"/>
      </w:pPr>
      <w:r>
        <w:t>Настройка PAT с помощью интерфейса</w:t>
      </w:r>
    </w:p>
    <w:p w14:paraId="71FC0129" w14:textId="2F34F332" w:rsidR="00B91940" w:rsidRDefault="00B91940" w:rsidP="00B91940">
      <w:pPr>
        <w:pStyle w:val="3"/>
      </w:pPr>
      <w:r>
        <w:t>Настройте трафик, который будет разрешён.</w:t>
      </w:r>
    </w:p>
    <w:p w14:paraId="69BD2F14" w14:textId="77777777" w:rsidR="002A6B70" w:rsidRPr="002A6B70" w:rsidRDefault="002A6B70" w:rsidP="002A6B70">
      <w:pPr>
        <w:pStyle w:val="ConfigWindow"/>
      </w:pPr>
      <w:r>
        <w:t>Откройте окно конфигурации</w:t>
      </w:r>
    </w:p>
    <w:p w14:paraId="6BC56C4A" w14:textId="77777777" w:rsidR="00B91940" w:rsidRDefault="00B91940" w:rsidP="002A6B70">
      <w:pPr>
        <w:pStyle w:val="BodyTextL25"/>
        <w:spacing w:before="0"/>
      </w:pPr>
      <w:r>
        <w:t xml:space="preserve">На маршрутизаторе </w:t>
      </w:r>
      <w:r w:rsidRPr="003B5F39">
        <w:rPr>
          <w:b/>
        </w:rPr>
        <w:t>R2</w:t>
      </w:r>
      <w:r>
        <w:t xml:space="preserve"> настройте одно правило для ACL-списка 1, разрешающее любой адрес, принадлежащий подсети 172.17.0.0/16.</w:t>
      </w:r>
    </w:p>
    <w:p w14:paraId="0FD85064" w14:textId="331AB6A8" w:rsidR="00B91940" w:rsidRPr="00C9361C" w:rsidRDefault="00C9361C" w:rsidP="00B91940">
      <w:pPr>
        <w:pStyle w:val="CMDRed"/>
      </w:pPr>
      <w:r>
        <w:t xml:space="preserve"> </w:t>
      </w:r>
    </w:p>
    <w:p w14:paraId="7890C964" w14:textId="77777777" w:rsidR="00B91940" w:rsidRPr="00E36D9A" w:rsidRDefault="00B91940" w:rsidP="00B91940">
      <w:pPr>
        <w:pStyle w:val="3"/>
      </w:pPr>
      <w:r>
        <w:t>Свяжите ACL 2 с интерфейсом NAT и разрешите повторно использовать адреса.</w:t>
      </w:r>
    </w:p>
    <w:p w14:paraId="658B02F4" w14:textId="77777777" w:rsidR="00B91940" w:rsidRDefault="00B91940" w:rsidP="00B91940">
      <w:pPr>
        <w:pStyle w:val="BodyTextL25"/>
        <w:rPr>
          <w:shd w:val="clear" w:color="auto" w:fill="BFBFBF"/>
        </w:rPr>
      </w:pPr>
      <w:r>
        <w:t xml:space="preserve">Введите инструкцию </w:t>
      </w:r>
      <w:r>
        <w:rPr>
          <w:b/>
        </w:rPr>
        <w:t>R2</w:t>
      </w:r>
      <w:r>
        <w:t xml:space="preserve"> NAT, чтобы использовать интерфейс, подключенный к Интернету, и предоставить переводы для всех внутренних устройств.</w:t>
      </w:r>
    </w:p>
    <w:p w14:paraId="20FD2DC6" w14:textId="77777777" w:rsidR="00B91940" w:rsidRPr="00C9361C" w:rsidRDefault="00B91940" w:rsidP="00B91940">
      <w:pPr>
        <w:pStyle w:val="CMD"/>
        <w:rPr>
          <w:lang w:val="en-US"/>
        </w:rPr>
      </w:pPr>
      <w:r w:rsidRPr="00C9361C">
        <w:rPr>
          <w:lang w:val="en-US"/>
        </w:rPr>
        <w:t xml:space="preserve">R2(config)# </w:t>
      </w:r>
      <w:proofErr w:type="spellStart"/>
      <w:r w:rsidRPr="00C9361C">
        <w:rPr>
          <w:b/>
          <w:lang w:val="en-US"/>
        </w:rPr>
        <w:t>ip</w:t>
      </w:r>
      <w:proofErr w:type="spellEnd"/>
      <w:r w:rsidRPr="00C9361C">
        <w:rPr>
          <w:b/>
          <w:lang w:val="en-US"/>
        </w:rPr>
        <w:t xml:space="preserve"> </w:t>
      </w:r>
      <w:proofErr w:type="spellStart"/>
      <w:r w:rsidRPr="00C9361C">
        <w:rPr>
          <w:b/>
          <w:lang w:val="en-US"/>
        </w:rPr>
        <w:t>nat</w:t>
      </w:r>
      <w:proofErr w:type="spellEnd"/>
      <w:r w:rsidRPr="00C9361C">
        <w:rPr>
          <w:b/>
          <w:lang w:val="en-US"/>
        </w:rPr>
        <w:t xml:space="preserve"> inside source list 2 interface s0/1/1 overload</w:t>
      </w:r>
      <w:r w:rsidRPr="00C9361C">
        <w:rPr>
          <w:lang w:val="en-US"/>
        </w:rPr>
        <w:t xml:space="preserve"> </w:t>
      </w:r>
    </w:p>
    <w:p w14:paraId="2BD1C452" w14:textId="77777777" w:rsidR="00B91940" w:rsidRPr="00C07FD9" w:rsidRDefault="00B91940" w:rsidP="00B91940">
      <w:pPr>
        <w:pStyle w:val="3"/>
      </w:pPr>
      <w:r>
        <w:t>Настройте интерфейсы NAT.</w:t>
      </w:r>
    </w:p>
    <w:p w14:paraId="29654AE4" w14:textId="77777777" w:rsidR="00B91940" w:rsidRDefault="00B91940" w:rsidP="00B91940">
      <w:pPr>
        <w:pStyle w:val="BodyTextL25"/>
      </w:pPr>
      <w:r>
        <w:t xml:space="preserve">Настройте интерфейсы маршрутизатора </w:t>
      </w:r>
      <w:r>
        <w:rPr>
          <w:b/>
        </w:rPr>
        <w:t>R2</w:t>
      </w:r>
      <w:r>
        <w:t xml:space="preserve"> с помощью соответствующих внутренних и внешних команд NAT.</w:t>
      </w:r>
    </w:p>
    <w:p w14:paraId="0155A07F" w14:textId="3FF14868" w:rsidR="00B91940" w:rsidRPr="00C9361C" w:rsidRDefault="00C9361C" w:rsidP="00B91940">
      <w:pPr>
        <w:pStyle w:val="CMDRed"/>
        <w:rPr>
          <w:b/>
        </w:rPr>
      </w:pPr>
      <w:r>
        <w:t xml:space="preserve"> </w:t>
      </w:r>
    </w:p>
    <w:p w14:paraId="45593922" w14:textId="0A82A6D7" w:rsidR="002A6B70" w:rsidRPr="002A6B70" w:rsidRDefault="002A6B70" w:rsidP="002A6B70">
      <w:pPr>
        <w:pStyle w:val="ConfigWindow"/>
      </w:pPr>
      <w:r>
        <w:t>Закройте окно настройки.</w:t>
      </w:r>
    </w:p>
    <w:p w14:paraId="4CFAD82A" w14:textId="77777777" w:rsidR="00B91940" w:rsidRPr="004C0909" w:rsidRDefault="00B91940" w:rsidP="002A6B70">
      <w:pPr>
        <w:pStyle w:val="2"/>
        <w:spacing w:before="120"/>
      </w:pPr>
      <w:r>
        <w:t>Проверка реализации интерфейса PAT</w:t>
      </w:r>
    </w:p>
    <w:p w14:paraId="4E43ADA8" w14:textId="77777777" w:rsidR="00B91940" w:rsidRPr="00FA6A51" w:rsidRDefault="00B91940" w:rsidP="00B91940">
      <w:pPr>
        <w:pStyle w:val="3"/>
      </w:pPr>
      <w:r>
        <w:t>Осуществите доступ к сервисам через Интернет.</w:t>
      </w:r>
    </w:p>
    <w:p w14:paraId="1569E8A4" w14:textId="77777777" w:rsidR="00B91940" w:rsidRDefault="00B91940" w:rsidP="00B91940">
      <w:pPr>
        <w:pStyle w:val="BodyTextL25"/>
      </w:pPr>
      <w:r>
        <w:t xml:space="preserve">Из веб-браузера каждого компьютера, использующего </w:t>
      </w:r>
      <w:r w:rsidRPr="00CE24AF">
        <w:rPr>
          <w:b/>
          <w:bCs/>
        </w:rPr>
        <w:t>R2</w:t>
      </w:r>
      <w:r>
        <w:t xml:space="preserve"> в качестве шлюза (</w:t>
      </w:r>
      <w:r w:rsidRPr="00CE24AF">
        <w:rPr>
          <w:b/>
          <w:bCs/>
        </w:rPr>
        <w:t>PC3</w:t>
      </w:r>
      <w:r>
        <w:t xml:space="preserve">, </w:t>
      </w:r>
      <w:r w:rsidRPr="00CE24AF">
        <w:rPr>
          <w:b/>
          <w:bCs/>
        </w:rPr>
        <w:t>L3</w:t>
      </w:r>
      <w:r>
        <w:t xml:space="preserve">, </w:t>
      </w:r>
      <w:r w:rsidRPr="00CE24AF">
        <w:rPr>
          <w:b/>
          <w:bCs/>
        </w:rPr>
        <w:t>PC4</w:t>
      </w:r>
      <w:r>
        <w:t xml:space="preserve"> и </w:t>
      </w:r>
      <w:r w:rsidRPr="00CE24AF">
        <w:rPr>
          <w:b/>
          <w:bCs/>
        </w:rPr>
        <w:t>L4</w:t>
      </w:r>
      <w:r>
        <w:t xml:space="preserve">), откройте веб-страницу </w:t>
      </w:r>
      <w:r w:rsidRPr="00902A72">
        <w:rPr>
          <w:b/>
        </w:rPr>
        <w:t>сервера Server1</w:t>
      </w:r>
      <w:r>
        <w:t>.</w:t>
      </w:r>
    </w:p>
    <w:p w14:paraId="1B0E908E" w14:textId="77777777" w:rsidR="00B91940" w:rsidRDefault="00B91940" w:rsidP="00B91940">
      <w:pPr>
        <w:pStyle w:val="4"/>
      </w:pPr>
      <w:r>
        <w:t>Вопрос:</w:t>
      </w:r>
    </w:p>
    <w:p w14:paraId="18CC5B2D" w14:textId="77777777" w:rsidR="00B91940" w:rsidRDefault="00B91940" w:rsidP="00B91940">
      <w:pPr>
        <w:pStyle w:val="BodyTextL25"/>
        <w:spacing w:before="0"/>
      </w:pPr>
      <w:r>
        <w:t>Все ли соединения были успешными?</w:t>
      </w:r>
    </w:p>
    <w:p w14:paraId="72D27AAD" w14:textId="77777777" w:rsidR="00B91940" w:rsidRPr="00B91940" w:rsidRDefault="00B91940" w:rsidP="00B91940">
      <w:pPr>
        <w:pStyle w:val="AnswerLineL25"/>
      </w:pPr>
      <w:r>
        <w:t>Введите ваш ответ здесь.</w:t>
      </w:r>
    </w:p>
    <w:p w14:paraId="0FB93AEF" w14:textId="3C3338EF" w:rsidR="00B91940" w:rsidRPr="00B1115B" w:rsidRDefault="00C9361C" w:rsidP="00B91940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50168E82" w14:textId="7EF11C96" w:rsidR="00B91940" w:rsidRDefault="00B91940" w:rsidP="00B91940">
      <w:pPr>
        <w:pStyle w:val="3"/>
      </w:pPr>
      <w:r>
        <w:t>Просмотрите преобразования NAT.</w:t>
      </w:r>
    </w:p>
    <w:p w14:paraId="4A22236E" w14:textId="77777777" w:rsidR="002A6B70" w:rsidRPr="002A6B70" w:rsidRDefault="002A6B70" w:rsidP="002A6B70">
      <w:pPr>
        <w:pStyle w:val="ConfigWindow"/>
      </w:pPr>
      <w:r>
        <w:t>Откройте окно конфигурации</w:t>
      </w:r>
    </w:p>
    <w:p w14:paraId="0C65E719" w14:textId="77777777" w:rsidR="00B91940" w:rsidRDefault="00B91940" w:rsidP="002A6B70">
      <w:pPr>
        <w:pStyle w:val="BodyTextL25"/>
        <w:spacing w:before="0"/>
      </w:pPr>
      <w:r>
        <w:t xml:space="preserve">Просмотрите преобразования NAT на маршрутизаторе </w:t>
      </w:r>
      <w:r>
        <w:rPr>
          <w:b/>
        </w:rPr>
        <w:t>R2</w:t>
      </w:r>
      <w:r>
        <w:t>.</w:t>
      </w:r>
    </w:p>
    <w:p w14:paraId="3C5F63B4" w14:textId="103A9578" w:rsidR="00B91940" w:rsidRPr="00B91940" w:rsidRDefault="00C9361C" w:rsidP="00B91940">
      <w:pPr>
        <w:pStyle w:val="CMDRed"/>
      </w:pPr>
      <w:r>
        <w:t xml:space="preserve"> </w:t>
      </w:r>
    </w:p>
    <w:p w14:paraId="3280BE04" w14:textId="77777777" w:rsidR="00B91940" w:rsidRDefault="00B91940" w:rsidP="00B91940">
      <w:pPr>
        <w:pStyle w:val="3"/>
      </w:pPr>
      <w:r>
        <w:t>Сравните статистику NAT на R1 и R2.</w:t>
      </w:r>
    </w:p>
    <w:p w14:paraId="10068030" w14:textId="77777777" w:rsidR="00B91940" w:rsidRDefault="00B91940" w:rsidP="00B91940">
      <w:pPr>
        <w:pStyle w:val="BodyTextL25"/>
      </w:pPr>
      <w:r>
        <w:t>Сравните статистику NAT на двух устройствах.</w:t>
      </w:r>
    </w:p>
    <w:p w14:paraId="64707805" w14:textId="2DF53FC7" w:rsidR="00B91940" w:rsidRPr="00C9361C" w:rsidRDefault="00C9361C" w:rsidP="00B91940">
      <w:pPr>
        <w:pStyle w:val="CMDRed"/>
      </w:pPr>
      <w:r>
        <w:t xml:space="preserve"> </w:t>
      </w:r>
    </w:p>
    <w:p w14:paraId="49B935B4" w14:textId="7542DBFC" w:rsidR="00B91940" w:rsidRPr="00C9361C" w:rsidRDefault="00C9361C" w:rsidP="00B91940">
      <w:pPr>
        <w:pStyle w:val="CMDRed"/>
      </w:pPr>
      <w:r>
        <w:lastRenderedPageBreak/>
        <w:t xml:space="preserve"> </w:t>
      </w:r>
    </w:p>
    <w:p w14:paraId="614E04B8" w14:textId="77777777" w:rsidR="00B91940" w:rsidRDefault="00B91940" w:rsidP="00B91940">
      <w:pPr>
        <w:pStyle w:val="4"/>
      </w:pPr>
      <w:r>
        <w:t>Вопрос:</w:t>
      </w:r>
    </w:p>
    <w:p w14:paraId="0917E7E1" w14:textId="77777777" w:rsidR="00B91940" w:rsidRDefault="00B91940" w:rsidP="00B91940">
      <w:pPr>
        <w:pStyle w:val="BodyTextL25"/>
        <w:spacing w:before="0"/>
      </w:pPr>
      <w:r>
        <w:t xml:space="preserve">Почему </w:t>
      </w:r>
      <w:r>
        <w:rPr>
          <w:b/>
        </w:rPr>
        <w:t>R2</w:t>
      </w:r>
      <w:r>
        <w:t xml:space="preserve"> не перечисляет никаких динамических сопоставлений? </w:t>
      </w:r>
    </w:p>
    <w:sectPr w:rsidR="00B9194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7C5BF" w14:textId="77777777" w:rsidR="001377AA" w:rsidRDefault="001377AA" w:rsidP="00710659">
      <w:pPr>
        <w:spacing w:after="0" w:line="240" w:lineRule="auto"/>
      </w:pPr>
      <w:r>
        <w:separator/>
      </w:r>
    </w:p>
    <w:p w14:paraId="7D79F11F" w14:textId="77777777" w:rsidR="001377AA" w:rsidRDefault="001377AA"/>
  </w:endnote>
  <w:endnote w:type="continuationSeparator" w:id="0">
    <w:p w14:paraId="6954D51D" w14:textId="77777777" w:rsidR="001377AA" w:rsidRDefault="001377AA" w:rsidP="00710659">
      <w:pPr>
        <w:spacing w:after="0" w:line="240" w:lineRule="auto"/>
      </w:pPr>
      <w:r>
        <w:continuationSeparator/>
      </w:r>
    </w:p>
    <w:p w14:paraId="7680AAAD" w14:textId="77777777" w:rsidR="001377AA" w:rsidRDefault="001377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4D6C" w14:textId="4901316D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361C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9361C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D455" w14:textId="7AAECB4A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361C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C9361C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1DC71" w14:textId="77777777" w:rsidR="001377AA" w:rsidRDefault="001377AA" w:rsidP="00710659">
      <w:pPr>
        <w:spacing w:after="0" w:line="240" w:lineRule="auto"/>
      </w:pPr>
      <w:r>
        <w:separator/>
      </w:r>
    </w:p>
    <w:p w14:paraId="6232921F" w14:textId="77777777" w:rsidR="001377AA" w:rsidRDefault="001377AA"/>
  </w:footnote>
  <w:footnote w:type="continuationSeparator" w:id="0">
    <w:p w14:paraId="69AD119F" w14:textId="77777777" w:rsidR="001377AA" w:rsidRDefault="001377AA" w:rsidP="00710659">
      <w:pPr>
        <w:spacing w:after="0" w:line="240" w:lineRule="auto"/>
      </w:pPr>
      <w:r>
        <w:continuationSeparator/>
      </w:r>
    </w:p>
    <w:p w14:paraId="2F89FE45" w14:textId="77777777" w:rsidR="001377AA" w:rsidRDefault="001377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E5DA0E4680D24AB19B0929B230EADB2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DE38717" w14:textId="77777777" w:rsidR="00926CB2" w:rsidRDefault="00B91940" w:rsidP="008402F2">
        <w:pPr>
          <w:pStyle w:val="PageHead"/>
        </w:pPr>
        <w:r>
          <w:t>Packet Tracer - Настройка PAT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BD7B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A0421B4" wp14:editId="5B8D9A4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11B"/>
    <w:multiLevelType w:val="multilevel"/>
    <w:tmpl w:val="89A882E4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4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1E1"/>
    <w:rsid w:val="00070C16"/>
    <w:rsid w:val="00071FEE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B10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7AA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686D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B7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774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760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869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32C8"/>
    <w:rsid w:val="00504ED4"/>
    <w:rsid w:val="00510639"/>
    <w:rsid w:val="00511791"/>
    <w:rsid w:val="005139BE"/>
    <w:rsid w:val="0051581F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C0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39D3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5F5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664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940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61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E6905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77E"/>
    <w:rsid w:val="00F41F1B"/>
    <w:rsid w:val="00F46BD9"/>
    <w:rsid w:val="00F60BE0"/>
    <w:rsid w:val="00F6280E"/>
    <w:rsid w:val="00F666EC"/>
    <w:rsid w:val="00F7050A"/>
    <w:rsid w:val="00F75533"/>
    <w:rsid w:val="00F8036D"/>
    <w:rsid w:val="00F806D4"/>
    <w:rsid w:val="00F809DC"/>
    <w:rsid w:val="00F82EBA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3C8EC"/>
  <w15:docId w15:val="{2110618B-E782-4D3F-891A-08A24615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9194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806D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71FE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806D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B91940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9194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F806D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DA0E4680D24AB19B0929B230EAD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B0238-4316-4B4F-9D22-E9746D8E834A}"/>
      </w:docPartPr>
      <w:docPartBody>
        <w:p w:rsidR="00B906D3" w:rsidRDefault="007A47DB">
          <w:pPr>
            <w:pStyle w:val="E5DA0E4680D24AB19B0929B230EADB21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DB"/>
    <w:rsid w:val="002019C0"/>
    <w:rsid w:val="00273B86"/>
    <w:rsid w:val="00691235"/>
    <w:rsid w:val="007A47DB"/>
    <w:rsid w:val="00B906D3"/>
    <w:rsid w:val="00C43213"/>
    <w:rsid w:val="00CA3EEB"/>
    <w:rsid w:val="00FC5A56"/>
    <w:rsid w:val="00FC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5DA0E4680D24AB19B0929B230EADB21">
    <w:name w:val="E5DA0E4680D24AB19B0929B230EAD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1F843B-5849-4577-9367-048751287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6B5E4D-FE32-41FF-BD24-DDF0EB3D14EE}"/>
</file>

<file path=customXml/itemProps3.xml><?xml version="1.0" encoding="utf-8"?>
<ds:datastoreItem xmlns:ds="http://schemas.openxmlformats.org/officeDocument/2006/customXml" ds:itemID="{D792453C-8FFC-4B80-B976-F0239EF3B0DC}"/>
</file>

<file path=customXml/itemProps4.xml><?xml version="1.0" encoding="utf-8"?>
<ds:datastoreItem xmlns:ds="http://schemas.openxmlformats.org/officeDocument/2006/customXml" ds:itemID="{CD3991F3-3E31-409B-8E48-1E5788D881D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PAT</vt:lpstr>
    </vt:vector>
  </TitlesOfParts>
  <Company>Cisco Systems, Inc.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PAT</dc:title>
  <dc:creator>SP</dc:creator>
  <dc:description>2019 г.</dc:description>
  <cp:lastModifiedBy>Антон Носков</cp:lastModifiedBy>
  <cp:revision>10</cp:revision>
  <cp:lastPrinted>2019-11-21T22:47:00Z</cp:lastPrinted>
  <dcterms:created xsi:type="dcterms:W3CDTF">2019-11-21T22:41:00Z</dcterms:created>
  <dcterms:modified xsi:type="dcterms:W3CDTF">2020-08-23T19:13:00Z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