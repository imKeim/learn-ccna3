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BCC0" w14:textId="1280C519" w:rsidR="00D778DF" w:rsidRPr="009A1CF4" w:rsidRDefault="001E645D" w:rsidP="00690755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07D4CBA397A0478191BF3AE5E49D0AD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9243C">
            <w:t>Packet Tracer - Резервное копирование файлов конфигурации</w:t>
          </w:r>
        </w:sdtContent>
      </w:sdt>
      <w:r w:rsidR="00D778DF" w:rsidRPr="001C05A1">
        <w:t>.</w:t>
      </w:r>
    </w:p>
    <w:p w14:paraId="6903025D" w14:textId="77777777" w:rsidR="00727E70" w:rsidRPr="00BB73FF" w:rsidRDefault="00727E70" w:rsidP="00727E70">
      <w:pPr>
        <w:pStyle w:val="1"/>
        <w:numPr>
          <w:ilvl w:val="0"/>
          <w:numId w:val="3"/>
        </w:numPr>
      </w:pPr>
      <w:bookmarkStart w:id="0" w:name="_Hlk25387344"/>
      <w:r>
        <w:t>Цели</w:t>
      </w:r>
    </w:p>
    <w:p w14:paraId="337EAA37" w14:textId="77777777" w:rsidR="00727E70" w:rsidRPr="004C0909" w:rsidRDefault="00C826CE" w:rsidP="00727E70">
      <w:pPr>
        <w:pStyle w:val="BodyTextL25Bold"/>
      </w:pPr>
      <w:r>
        <w:t>Часть 1. Установка соединения с TFTP-сервером</w:t>
      </w:r>
    </w:p>
    <w:p w14:paraId="1D54C032" w14:textId="77777777" w:rsidR="00727E70" w:rsidRPr="004C0909" w:rsidRDefault="00727E70" w:rsidP="00727E70">
      <w:pPr>
        <w:pStyle w:val="BodyTextL25Bold"/>
      </w:pPr>
      <w:r>
        <w:t>Часть 2: Перенос файла конфигурации с TFTP-сервера</w:t>
      </w:r>
    </w:p>
    <w:p w14:paraId="575E0B30" w14:textId="77777777" w:rsidR="00727E70" w:rsidRDefault="00727E70" w:rsidP="00727E70">
      <w:pPr>
        <w:pStyle w:val="BodyTextL25Bold"/>
      </w:pPr>
      <w:r>
        <w:t>Часть 3. Резервное копирование конфигурации и образа IOS на TFTP-сервер</w:t>
      </w:r>
    </w:p>
    <w:p w14:paraId="4DE02626" w14:textId="77777777" w:rsidR="00727E70" w:rsidRPr="00C07FD9" w:rsidRDefault="00727E70" w:rsidP="00727E70">
      <w:pPr>
        <w:pStyle w:val="1"/>
        <w:numPr>
          <w:ilvl w:val="0"/>
          <w:numId w:val="3"/>
        </w:numPr>
      </w:pPr>
      <w:r>
        <w:t>Общие сведения и сценарий</w:t>
      </w:r>
    </w:p>
    <w:p w14:paraId="2B24675B" w14:textId="77777777" w:rsidR="00727E70" w:rsidRDefault="00727E70" w:rsidP="00727E70">
      <w:pPr>
        <w:pStyle w:val="BodyTextL25"/>
      </w:pPr>
      <w:r>
        <w:t>В этом упражнении вы можете продемонстрировать способы восстановления файлов конфигурации из резервной копии для последующего резервного копирования. Из-за отказа оборудования был установлен новый маршрутизатор. К счастью, резервные копии файлов конфигурации были сохранены на сервере простого протокола передачи данных (TFTP). Вам необходимо восстановить эти файлы с TFTP-сервера, чтобы маршрутизатор вернулся в режим онлайн как можно скорее.</w:t>
      </w:r>
    </w:p>
    <w:p w14:paraId="2E9DE8F3" w14:textId="77777777" w:rsidR="00727E70" w:rsidRPr="008C2EE6" w:rsidRDefault="00727E70" w:rsidP="00727E70">
      <w:pPr>
        <w:pStyle w:val="1"/>
        <w:numPr>
          <w:ilvl w:val="0"/>
          <w:numId w:val="3"/>
        </w:numPr>
        <w:rPr>
          <w:rStyle w:val="AnswerGray"/>
        </w:rPr>
      </w:pPr>
      <w:r>
        <w:t>Инструкции</w:t>
      </w:r>
    </w:p>
    <w:p w14:paraId="7AFE726A" w14:textId="77777777" w:rsidR="00727E70" w:rsidRDefault="00727E70" w:rsidP="00727E70">
      <w:pPr>
        <w:pStyle w:val="2"/>
      </w:pPr>
      <w:r>
        <w:t>Установка соединения с TFTP-сервером</w:t>
      </w:r>
    </w:p>
    <w:p w14:paraId="0E7838EF" w14:textId="77777777" w:rsidR="00727E70" w:rsidRPr="00FB0370" w:rsidRDefault="00727E70" w:rsidP="00727E70">
      <w:pPr>
        <w:pStyle w:val="BodyTextL25"/>
      </w:pPr>
      <w:r>
        <w:rPr>
          <w:b/>
        </w:rPr>
        <w:t>Примечание</w:t>
      </w:r>
      <w:r>
        <w:t>. Поскольку это новый маршрутизатор, первоначальная настройка будет выполняться через консольное подключение к маршрутизатору.</w:t>
      </w:r>
    </w:p>
    <w:p w14:paraId="352CD602" w14:textId="77777777" w:rsidR="00727E70" w:rsidRPr="00FB0370" w:rsidRDefault="00727E70" w:rsidP="00727E70">
      <w:pPr>
        <w:pStyle w:val="SubStepAlpha"/>
      </w:pPr>
      <w:r>
        <w:t xml:space="preserve">Щёлкните </w:t>
      </w:r>
      <w:r w:rsidRPr="00FA66D5">
        <w:rPr>
          <w:b/>
        </w:rPr>
        <w:t>PCA</w:t>
      </w:r>
      <w:r>
        <w:t xml:space="preserve">, откройте вкладку </w:t>
      </w:r>
      <w:r w:rsidRPr="00FA66D5">
        <w:rPr>
          <w:b/>
        </w:rPr>
        <w:t>Desktop</w:t>
      </w:r>
      <w:r>
        <w:t xml:space="preserve"> (Рабочий стол), выберите </w:t>
      </w:r>
      <w:r w:rsidRPr="00FA66D5">
        <w:rPr>
          <w:b/>
        </w:rPr>
        <w:t>Terminal</w:t>
      </w:r>
      <w:r>
        <w:t xml:space="preserve"> (Терминал), чтобы открыть окно командной строки </w:t>
      </w:r>
      <w:r>
        <w:rPr>
          <w:b/>
        </w:rPr>
        <w:t>RTA</w:t>
      </w:r>
      <w:r>
        <w:t>.</w:t>
      </w:r>
    </w:p>
    <w:p w14:paraId="141AD283" w14:textId="77777777" w:rsidR="00727E70" w:rsidRDefault="00727E70" w:rsidP="00727E70">
      <w:pPr>
        <w:pStyle w:val="SubStepAlpha"/>
      </w:pPr>
      <w:r>
        <w:t xml:space="preserve">Настройте и включите </w:t>
      </w:r>
      <w:r w:rsidRPr="00FA66D5">
        <w:rPr>
          <w:b/>
        </w:rPr>
        <w:t>Gigabit Ethernet 0/0</w:t>
      </w:r>
      <w:r>
        <w:t xml:space="preserve">. IP-адрес должен совпадать с адресом шлюза по умолчанию для </w:t>
      </w:r>
      <w:r>
        <w:rPr>
          <w:b/>
        </w:rPr>
        <w:t>TFTP-сервера</w:t>
      </w:r>
      <w:r>
        <w:t>.</w:t>
      </w:r>
    </w:p>
    <w:p w14:paraId="11748027" w14:textId="77777777" w:rsidR="00727E70" w:rsidRPr="000D4138" w:rsidRDefault="00727E70" w:rsidP="00727E70">
      <w:pPr>
        <w:pStyle w:val="SubStepAlpha"/>
      </w:pPr>
      <w:r>
        <w:t xml:space="preserve">Проверьте связь с </w:t>
      </w:r>
      <w:r>
        <w:rPr>
          <w:b/>
        </w:rPr>
        <w:t>TFTP-сервером</w:t>
      </w:r>
      <w:r>
        <w:t>. При необходимости устраните неполадки.</w:t>
      </w:r>
    </w:p>
    <w:p w14:paraId="3D650ECB" w14:textId="77777777" w:rsidR="00727E70" w:rsidRDefault="00727E70" w:rsidP="00727E70">
      <w:pPr>
        <w:pStyle w:val="2"/>
      </w:pPr>
      <w:r>
        <w:t>Передача файла конфигурации с TFTP-сервера</w:t>
      </w:r>
    </w:p>
    <w:p w14:paraId="68F5452E" w14:textId="77777777" w:rsidR="00727E70" w:rsidRDefault="00727E70" w:rsidP="00727E70">
      <w:pPr>
        <w:pStyle w:val="SubStepAlpha"/>
      </w:pPr>
      <w:r>
        <w:t>В привилегированном режиме EXEC введите следующую команду:</w:t>
      </w:r>
    </w:p>
    <w:p w14:paraId="246BE1D6" w14:textId="77777777" w:rsidR="00727E70" w:rsidRPr="00690755" w:rsidRDefault="00727E70" w:rsidP="00727E70">
      <w:pPr>
        <w:pStyle w:val="CMD"/>
        <w:rPr>
          <w:b/>
          <w:lang w:val="en-US"/>
        </w:rPr>
      </w:pPr>
      <w:r w:rsidRPr="00690755">
        <w:rPr>
          <w:lang w:val="en-US"/>
        </w:rPr>
        <w:t xml:space="preserve">Router# </w:t>
      </w:r>
      <w:r w:rsidRPr="00690755">
        <w:rPr>
          <w:b/>
          <w:lang w:val="en-US"/>
        </w:rPr>
        <w:t xml:space="preserve">copy </w:t>
      </w:r>
      <w:proofErr w:type="spellStart"/>
      <w:r w:rsidRPr="00690755">
        <w:rPr>
          <w:b/>
          <w:lang w:val="en-US"/>
        </w:rPr>
        <w:t>tftp</w:t>
      </w:r>
      <w:proofErr w:type="spellEnd"/>
      <w:r w:rsidRPr="00690755">
        <w:rPr>
          <w:b/>
          <w:lang w:val="en-US"/>
        </w:rPr>
        <w:t xml:space="preserve"> running-config</w:t>
      </w:r>
    </w:p>
    <w:p w14:paraId="59C38656" w14:textId="77777777" w:rsidR="00727E70" w:rsidRPr="00690755" w:rsidRDefault="00727E70" w:rsidP="00727E70">
      <w:pPr>
        <w:pStyle w:val="CMD"/>
        <w:rPr>
          <w:lang w:val="en-US"/>
        </w:rPr>
      </w:pPr>
      <w:r w:rsidRPr="00690755">
        <w:rPr>
          <w:lang w:val="en-US"/>
        </w:rPr>
        <w:t xml:space="preserve">Address or name of remote host []? </w:t>
      </w:r>
      <w:r w:rsidRPr="00690755">
        <w:rPr>
          <w:b/>
          <w:lang w:val="en-US"/>
        </w:rPr>
        <w:t>172.16.1.2</w:t>
      </w:r>
    </w:p>
    <w:p w14:paraId="3D0588E7" w14:textId="77777777" w:rsidR="00727E70" w:rsidRPr="00690755" w:rsidRDefault="00727E70" w:rsidP="00727E70">
      <w:pPr>
        <w:pStyle w:val="CMD"/>
        <w:rPr>
          <w:lang w:val="en-US"/>
        </w:rPr>
      </w:pPr>
      <w:r w:rsidRPr="00690755">
        <w:rPr>
          <w:lang w:val="en-US"/>
        </w:rPr>
        <w:t xml:space="preserve">Source filename []? </w:t>
      </w:r>
      <w:r w:rsidRPr="00690755">
        <w:rPr>
          <w:b/>
          <w:lang w:val="en-US"/>
        </w:rPr>
        <w:t>RTA-</w:t>
      </w:r>
      <w:proofErr w:type="spellStart"/>
      <w:r w:rsidRPr="00690755">
        <w:rPr>
          <w:b/>
          <w:lang w:val="en-US"/>
        </w:rPr>
        <w:t>confg</w:t>
      </w:r>
      <w:proofErr w:type="spellEnd"/>
    </w:p>
    <w:p w14:paraId="1861E2D5" w14:textId="77777777" w:rsidR="00727E70" w:rsidRDefault="00727E70" w:rsidP="00727E70">
      <w:pPr>
        <w:pStyle w:val="CMD"/>
        <w:rPr>
          <w:b/>
        </w:rPr>
      </w:pPr>
      <w:r w:rsidRPr="00690755">
        <w:rPr>
          <w:lang w:val="en-US"/>
        </w:rPr>
        <w:t xml:space="preserve">Destination filename [running-config]? </w:t>
      </w:r>
      <w:r>
        <w:rPr>
          <w:b/>
        </w:rPr>
        <w:t>&lt;</w:t>
      </w:r>
      <w:proofErr w:type="spellStart"/>
      <w:r>
        <w:rPr>
          <w:b/>
        </w:rPr>
        <w:t>cr</w:t>
      </w:r>
      <w:proofErr w:type="spellEnd"/>
      <w:r>
        <w:rPr>
          <w:b/>
        </w:rPr>
        <w:t>&gt;</w:t>
      </w:r>
    </w:p>
    <w:p w14:paraId="7E47C1D8" w14:textId="77777777" w:rsidR="00727E70" w:rsidRDefault="00727E70" w:rsidP="00727E70">
      <w:pPr>
        <w:pStyle w:val="BodyTextL50"/>
      </w:pPr>
      <w:r>
        <w:t>Маршрутизатор должен возвратить следующие данные:</w:t>
      </w:r>
    </w:p>
    <w:p w14:paraId="21E46BB7" w14:textId="77777777" w:rsidR="00727E70" w:rsidRPr="00690755" w:rsidRDefault="00727E70" w:rsidP="00727E70">
      <w:pPr>
        <w:pStyle w:val="CMDOutput"/>
        <w:rPr>
          <w:lang w:val="en-US"/>
        </w:rPr>
      </w:pPr>
      <w:r w:rsidRPr="00690755">
        <w:rPr>
          <w:lang w:val="en-US"/>
        </w:rPr>
        <w:t xml:space="preserve">Accessing </w:t>
      </w:r>
      <w:proofErr w:type="spellStart"/>
      <w:r w:rsidRPr="00690755">
        <w:rPr>
          <w:lang w:val="en-US"/>
        </w:rPr>
        <w:t>tftp</w:t>
      </w:r>
      <w:proofErr w:type="spellEnd"/>
      <w:r w:rsidRPr="00690755">
        <w:rPr>
          <w:lang w:val="en-US"/>
        </w:rPr>
        <w:t>://172.16.1.2/RTA-</w:t>
      </w:r>
      <w:proofErr w:type="spellStart"/>
      <w:r w:rsidRPr="00690755">
        <w:rPr>
          <w:lang w:val="en-US"/>
        </w:rPr>
        <w:t>confg</w:t>
      </w:r>
      <w:proofErr w:type="spellEnd"/>
      <w:r w:rsidRPr="00690755">
        <w:rPr>
          <w:lang w:val="en-US"/>
        </w:rPr>
        <w:t>...</w:t>
      </w:r>
    </w:p>
    <w:p w14:paraId="530502DA" w14:textId="77777777" w:rsidR="00727E70" w:rsidRPr="00690755" w:rsidRDefault="00727E70" w:rsidP="00727E70">
      <w:pPr>
        <w:pStyle w:val="CMDOutput"/>
        <w:rPr>
          <w:lang w:val="en-US"/>
        </w:rPr>
      </w:pPr>
      <w:r w:rsidRPr="00690755">
        <w:rPr>
          <w:lang w:val="en-US"/>
        </w:rPr>
        <w:t>Loading RTA-</w:t>
      </w:r>
      <w:proofErr w:type="spellStart"/>
      <w:r w:rsidRPr="00690755">
        <w:rPr>
          <w:lang w:val="en-US"/>
        </w:rPr>
        <w:t>confg</w:t>
      </w:r>
      <w:proofErr w:type="spellEnd"/>
      <w:r w:rsidRPr="00690755">
        <w:rPr>
          <w:lang w:val="en-US"/>
        </w:rPr>
        <w:t xml:space="preserve"> from 172.16.1.2</w:t>
      </w:r>
      <w:proofErr w:type="gramStart"/>
      <w:r w:rsidRPr="00690755">
        <w:rPr>
          <w:lang w:val="en-US"/>
        </w:rPr>
        <w:t>: !</w:t>
      </w:r>
      <w:proofErr w:type="gramEnd"/>
    </w:p>
    <w:p w14:paraId="024B47F4" w14:textId="77777777" w:rsidR="00727E70" w:rsidRPr="00690755" w:rsidRDefault="00727E70" w:rsidP="00727E70">
      <w:pPr>
        <w:pStyle w:val="CMDOutput"/>
        <w:rPr>
          <w:lang w:val="en-US"/>
        </w:rPr>
      </w:pPr>
      <w:r w:rsidRPr="00690755">
        <w:rPr>
          <w:lang w:val="en-US"/>
        </w:rPr>
        <w:t>[OK - 785 bytes]</w:t>
      </w:r>
    </w:p>
    <w:p w14:paraId="1D141E8E" w14:textId="77777777" w:rsidR="00727E70" w:rsidRPr="00690755" w:rsidRDefault="00727E70" w:rsidP="00727E70">
      <w:pPr>
        <w:pStyle w:val="CMDOutput"/>
        <w:rPr>
          <w:lang w:val="en-US"/>
        </w:rPr>
      </w:pPr>
      <w:r w:rsidRPr="00690755">
        <w:rPr>
          <w:lang w:val="en-US"/>
        </w:rPr>
        <w:t>785 bytes copied in 0.001 secs</w:t>
      </w:r>
    </w:p>
    <w:p w14:paraId="27E4E8EF" w14:textId="77777777" w:rsidR="00727E70" w:rsidRPr="00690755" w:rsidRDefault="00727E70" w:rsidP="00727E70">
      <w:pPr>
        <w:pStyle w:val="CMDOutput"/>
        <w:rPr>
          <w:lang w:val="en-US"/>
        </w:rPr>
      </w:pPr>
      <w:r w:rsidRPr="00690755">
        <w:rPr>
          <w:lang w:val="en-US"/>
        </w:rPr>
        <w:t>RTA#</w:t>
      </w:r>
    </w:p>
    <w:p w14:paraId="13C8DDE9" w14:textId="77777777" w:rsidR="00727E70" w:rsidRPr="00690755" w:rsidRDefault="00727E70" w:rsidP="00727E70">
      <w:pPr>
        <w:pStyle w:val="CMDOutput"/>
        <w:rPr>
          <w:lang w:val="en-US"/>
        </w:rPr>
      </w:pPr>
      <w:r w:rsidRPr="00690755">
        <w:rPr>
          <w:lang w:val="en-US"/>
        </w:rPr>
        <w:t>%SYS-5-CONFIG_I: Configured from console by console</w:t>
      </w:r>
    </w:p>
    <w:p w14:paraId="1BF5F941" w14:textId="77777777" w:rsidR="00727E70" w:rsidRPr="00D75F82" w:rsidRDefault="00727E70" w:rsidP="00727E70">
      <w:pPr>
        <w:pStyle w:val="CMDOutput"/>
      </w:pPr>
      <w:r>
        <w:t>RTA#</w:t>
      </w:r>
    </w:p>
    <w:p w14:paraId="466802A3" w14:textId="77777777" w:rsidR="00C826CE" w:rsidRDefault="00727E70" w:rsidP="00727E70">
      <w:pPr>
        <w:pStyle w:val="SubStepAlpha"/>
      </w:pPr>
      <w:r>
        <w:t>Выполните команду, чтобы отобразить текущую конфигурацию.</w:t>
      </w:r>
    </w:p>
    <w:p w14:paraId="1F3A00C2" w14:textId="77777777" w:rsidR="00C826CE" w:rsidRPr="00727E70" w:rsidRDefault="00C826CE" w:rsidP="00C826CE">
      <w:pPr>
        <w:pStyle w:val="3"/>
      </w:pPr>
      <w:r>
        <w:t>Вопрос:</w:t>
      </w:r>
    </w:p>
    <w:p w14:paraId="0F3BC847" w14:textId="77777777" w:rsidR="00727E70" w:rsidRDefault="00727E70" w:rsidP="00C826CE">
      <w:pPr>
        <w:pStyle w:val="BodyTextL50"/>
        <w:spacing w:before="0"/>
      </w:pPr>
      <w:r>
        <w:t>Какие изменения были внесены?</w:t>
      </w:r>
    </w:p>
    <w:p w14:paraId="037F0F4F" w14:textId="77777777" w:rsidR="00727E70" w:rsidRPr="00727E70" w:rsidRDefault="00C25E42" w:rsidP="00727E70">
      <w:pPr>
        <w:pStyle w:val="AnswerLineL50"/>
      </w:pPr>
      <w:bookmarkStart w:id="1" w:name="_Hlk23166225"/>
      <w:r>
        <w:lastRenderedPageBreak/>
        <w:t>Введите ваш ответ здесь.</w:t>
      </w:r>
    </w:p>
    <w:bookmarkEnd w:id="1"/>
    <w:p w14:paraId="3C7AF010" w14:textId="767920C3" w:rsidR="00727E70" w:rsidRDefault="00690755" w:rsidP="00727E70">
      <w:pPr>
        <w:pStyle w:val="BodyTextL50"/>
      </w:pPr>
      <w:r>
        <w:rPr>
          <w:rStyle w:val="AnswerGray"/>
        </w:rPr>
        <w:t xml:space="preserve"> </w:t>
      </w:r>
    </w:p>
    <w:p w14:paraId="53586FA7" w14:textId="77777777" w:rsidR="00C826CE" w:rsidRDefault="00727E70" w:rsidP="00C826CE">
      <w:pPr>
        <w:pStyle w:val="SubStepAlpha"/>
      </w:pPr>
      <w:r>
        <w:t xml:space="preserve">Выполните соответствующую команду </w:t>
      </w:r>
      <w:r w:rsidRPr="00CC4C0A">
        <w:rPr>
          <w:b/>
        </w:rPr>
        <w:t>show</w:t>
      </w:r>
      <w:r>
        <w:t>, чтобы отобразить состояние интерфейса.</w:t>
      </w:r>
    </w:p>
    <w:p w14:paraId="02C02B58" w14:textId="77777777" w:rsidR="00C826CE" w:rsidRPr="00727E70" w:rsidRDefault="00C826CE" w:rsidP="00C826CE">
      <w:pPr>
        <w:pStyle w:val="3"/>
      </w:pPr>
      <w:r>
        <w:t>Вопрос:</w:t>
      </w:r>
    </w:p>
    <w:p w14:paraId="214B81FF" w14:textId="77777777" w:rsidR="00727E70" w:rsidRDefault="00727E70" w:rsidP="00C826CE">
      <w:pPr>
        <w:pStyle w:val="BodyTextL50"/>
        <w:spacing w:before="0"/>
      </w:pPr>
      <w:r>
        <w:t xml:space="preserve">Все ли интерфейсы активны? </w:t>
      </w:r>
    </w:p>
    <w:p w14:paraId="68C6E1DD" w14:textId="77777777" w:rsidR="00727E70" w:rsidRPr="00C826CE" w:rsidRDefault="00C25E42" w:rsidP="00C826CE">
      <w:pPr>
        <w:pStyle w:val="AnswerLineL50"/>
      </w:pPr>
      <w:r>
        <w:t>Введите ваш ответ здесь.</w:t>
      </w:r>
    </w:p>
    <w:p w14:paraId="30D3BE0B" w14:textId="0EA3D79C" w:rsidR="00727E70" w:rsidRDefault="00690755" w:rsidP="00727E70">
      <w:pPr>
        <w:pStyle w:val="BodyTextL50"/>
      </w:pPr>
      <w:r>
        <w:rPr>
          <w:rStyle w:val="AnswerGray"/>
        </w:rPr>
        <w:t xml:space="preserve"> </w:t>
      </w:r>
    </w:p>
    <w:p w14:paraId="462E6EE8" w14:textId="77777777" w:rsidR="00727E70" w:rsidRDefault="00727E70" w:rsidP="006A1C84">
      <w:pPr>
        <w:pStyle w:val="SubStepAlpha"/>
      </w:pPr>
      <w:r>
        <w:t>Устраните все проблемы, связанные с интерфейсами, и проверьте связь между PCA и сервером TFTP.</w:t>
      </w:r>
    </w:p>
    <w:p w14:paraId="7E619BFC" w14:textId="77777777" w:rsidR="00727E70" w:rsidRDefault="00727E70" w:rsidP="00C826CE">
      <w:pPr>
        <w:pStyle w:val="2"/>
      </w:pPr>
      <w:r>
        <w:t>Резервное копирование конфигурации и образа IOS на TFTP-сервер</w:t>
      </w:r>
    </w:p>
    <w:p w14:paraId="01AA0D5C" w14:textId="77777777" w:rsidR="00727E70" w:rsidRDefault="00727E70" w:rsidP="00C826CE">
      <w:pPr>
        <w:pStyle w:val="SubStepAlpha"/>
      </w:pPr>
      <w:r>
        <w:t xml:space="preserve">Измените имя узла </w:t>
      </w:r>
      <w:r w:rsidRPr="00CC4C0A">
        <w:rPr>
          <w:b/>
        </w:rPr>
        <w:t xml:space="preserve">RTA </w:t>
      </w:r>
      <w:r>
        <w:t xml:space="preserve">на </w:t>
      </w:r>
      <w:r w:rsidRPr="00CC4C0A">
        <w:rPr>
          <w:b/>
        </w:rPr>
        <w:t>RTA-1</w:t>
      </w:r>
      <w:r>
        <w:t>.</w:t>
      </w:r>
    </w:p>
    <w:p w14:paraId="73CF2ACE" w14:textId="77777777" w:rsidR="00727E70" w:rsidRDefault="00727E70" w:rsidP="00C826CE">
      <w:pPr>
        <w:pStyle w:val="SubStepAlpha"/>
      </w:pPr>
      <w:r>
        <w:t>Сохраните конфигурацию в NVRAM.</w:t>
      </w:r>
    </w:p>
    <w:p w14:paraId="6DAA1D5E" w14:textId="77777777" w:rsidR="00727E70" w:rsidRDefault="00727E70" w:rsidP="00C826CE">
      <w:pPr>
        <w:pStyle w:val="SubStepAlpha"/>
      </w:pPr>
      <w:r>
        <w:t xml:space="preserve">Скопируйте конфигурацию на </w:t>
      </w:r>
      <w:r>
        <w:rPr>
          <w:b/>
        </w:rPr>
        <w:t xml:space="preserve">TFTP-сервер </w:t>
      </w:r>
      <w:r>
        <w:t xml:space="preserve">с помощью команды </w:t>
      </w:r>
      <w:r w:rsidRPr="00CC4C0A">
        <w:rPr>
          <w:b/>
        </w:rPr>
        <w:t>copy</w:t>
      </w:r>
      <w:r>
        <w:t>:</w:t>
      </w:r>
    </w:p>
    <w:p w14:paraId="3235802F" w14:textId="77777777" w:rsidR="00727E70" w:rsidRPr="00690755" w:rsidRDefault="00727E70" w:rsidP="00727E70">
      <w:pPr>
        <w:pStyle w:val="CMD"/>
        <w:rPr>
          <w:lang w:val="en-US"/>
        </w:rPr>
      </w:pPr>
      <w:r w:rsidRPr="00690755">
        <w:rPr>
          <w:lang w:val="en-US"/>
        </w:rPr>
        <w:t xml:space="preserve">RTA-1# </w:t>
      </w:r>
      <w:r w:rsidRPr="00690755">
        <w:rPr>
          <w:b/>
          <w:lang w:val="en-US"/>
        </w:rPr>
        <w:t xml:space="preserve">copy running-config </w:t>
      </w:r>
      <w:proofErr w:type="spellStart"/>
      <w:r w:rsidRPr="00690755">
        <w:rPr>
          <w:b/>
          <w:lang w:val="en-US"/>
        </w:rPr>
        <w:t>tftp</w:t>
      </w:r>
      <w:proofErr w:type="spellEnd"/>
      <w:r w:rsidRPr="00690755">
        <w:rPr>
          <w:b/>
          <w:lang w:val="en-US"/>
        </w:rPr>
        <w:t>:</w:t>
      </w:r>
    </w:p>
    <w:p w14:paraId="4983473E" w14:textId="77777777" w:rsidR="00727E70" w:rsidRPr="00690755" w:rsidRDefault="00727E70" w:rsidP="00727E70">
      <w:pPr>
        <w:pStyle w:val="CMD"/>
        <w:rPr>
          <w:lang w:val="en-US"/>
        </w:rPr>
      </w:pPr>
      <w:r w:rsidRPr="00690755">
        <w:rPr>
          <w:lang w:val="en-US"/>
        </w:rPr>
        <w:t xml:space="preserve">Address or name of remote host []? </w:t>
      </w:r>
      <w:r w:rsidRPr="00690755">
        <w:rPr>
          <w:b/>
          <w:lang w:val="en-US"/>
        </w:rPr>
        <w:t>172.16.1.2</w:t>
      </w:r>
    </w:p>
    <w:p w14:paraId="4C50E9E4" w14:textId="77777777" w:rsidR="00727E70" w:rsidRPr="00690755" w:rsidRDefault="00727E70" w:rsidP="00727E70">
      <w:pPr>
        <w:pStyle w:val="CMD"/>
        <w:rPr>
          <w:b/>
          <w:lang w:val="en-US"/>
        </w:rPr>
      </w:pPr>
      <w:r w:rsidRPr="00690755">
        <w:rPr>
          <w:lang w:val="en-US"/>
        </w:rPr>
        <w:t>Destination filename [RTA-1-confg]?</w:t>
      </w:r>
      <w:r w:rsidRPr="00690755">
        <w:rPr>
          <w:b/>
          <w:lang w:val="en-US"/>
        </w:rPr>
        <w:t xml:space="preserve"> &lt;</w:t>
      </w:r>
      <w:proofErr w:type="spellStart"/>
      <w:r w:rsidRPr="00690755">
        <w:rPr>
          <w:b/>
          <w:lang w:val="en-US"/>
        </w:rPr>
        <w:t>cr</w:t>
      </w:r>
      <w:proofErr w:type="spellEnd"/>
      <w:r w:rsidRPr="00690755">
        <w:rPr>
          <w:b/>
          <w:lang w:val="en-US"/>
        </w:rPr>
        <w:t>&gt;</w:t>
      </w:r>
    </w:p>
    <w:p w14:paraId="5729BDE6" w14:textId="77777777" w:rsidR="00727E70" w:rsidRDefault="00727E70" w:rsidP="00C826CE">
      <w:pPr>
        <w:pStyle w:val="SubStepAlpha"/>
      </w:pPr>
      <w:r>
        <w:t>Выполните эту команду, чтобы отобразить файлы из флеш-памяти.</w:t>
      </w:r>
    </w:p>
    <w:p w14:paraId="7766F3DF" w14:textId="77777777" w:rsidR="00727E70" w:rsidRDefault="00727E70" w:rsidP="00C826CE">
      <w:pPr>
        <w:pStyle w:val="SubStepAlpha"/>
      </w:pPr>
      <w:r>
        <w:t xml:space="preserve">Скопируйте образ IOS на </w:t>
      </w:r>
      <w:r w:rsidRPr="00046148">
        <w:rPr>
          <w:b/>
        </w:rPr>
        <w:t>TFTP-сервер</w:t>
      </w:r>
      <w:r>
        <w:t xml:space="preserve"> с помощью следующей команды:</w:t>
      </w:r>
    </w:p>
    <w:p w14:paraId="43A6B19D" w14:textId="77777777" w:rsidR="00727E70" w:rsidRPr="00690755" w:rsidRDefault="00727E70" w:rsidP="00727E70">
      <w:pPr>
        <w:pStyle w:val="CMD"/>
        <w:rPr>
          <w:lang w:val="en-US"/>
        </w:rPr>
      </w:pPr>
      <w:r w:rsidRPr="00690755">
        <w:rPr>
          <w:lang w:val="en-US"/>
        </w:rPr>
        <w:t xml:space="preserve">RTA-1# </w:t>
      </w:r>
      <w:r w:rsidRPr="00690755">
        <w:rPr>
          <w:b/>
          <w:lang w:val="en-US"/>
        </w:rPr>
        <w:t xml:space="preserve">copy flash </w:t>
      </w:r>
      <w:proofErr w:type="spellStart"/>
      <w:r w:rsidRPr="00690755">
        <w:rPr>
          <w:b/>
          <w:lang w:val="en-US"/>
        </w:rPr>
        <w:t>tftp</w:t>
      </w:r>
      <w:proofErr w:type="spellEnd"/>
      <w:r w:rsidRPr="00690755">
        <w:rPr>
          <w:b/>
          <w:lang w:val="en-US"/>
        </w:rPr>
        <w:t>:</w:t>
      </w:r>
    </w:p>
    <w:p w14:paraId="6CF8BAC2" w14:textId="77777777" w:rsidR="00727E70" w:rsidRPr="00690755" w:rsidRDefault="00727E70" w:rsidP="00727E70">
      <w:pPr>
        <w:pStyle w:val="CMD"/>
        <w:rPr>
          <w:lang w:val="en-US"/>
        </w:rPr>
      </w:pPr>
      <w:r w:rsidRPr="00690755">
        <w:rPr>
          <w:lang w:val="en-US"/>
        </w:rPr>
        <w:t xml:space="preserve">Source filename []? </w:t>
      </w:r>
      <w:r w:rsidRPr="00690755">
        <w:rPr>
          <w:b/>
          <w:lang w:val="en-US"/>
        </w:rPr>
        <w:t>c1900-universalk9-mz.SPA.151-4.M4.bin</w:t>
      </w:r>
    </w:p>
    <w:p w14:paraId="1D21A5CE" w14:textId="77777777" w:rsidR="00727E70" w:rsidRPr="00690755" w:rsidRDefault="00727E70" w:rsidP="00727E70">
      <w:pPr>
        <w:pStyle w:val="CMD"/>
        <w:rPr>
          <w:lang w:val="en-US"/>
        </w:rPr>
      </w:pPr>
      <w:r w:rsidRPr="00690755">
        <w:rPr>
          <w:lang w:val="en-US"/>
        </w:rPr>
        <w:t xml:space="preserve">Address or name of remote host []? </w:t>
      </w:r>
      <w:r w:rsidRPr="00690755">
        <w:rPr>
          <w:b/>
          <w:lang w:val="en-US"/>
        </w:rPr>
        <w:t>172.16.1.2</w:t>
      </w:r>
    </w:p>
    <w:p w14:paraId="2EE29718" w14:textId="77777777" w:rsidR="00727E70" w:rsidRDefault="00727E70" w:rsidP="00727E70">
      <w:pPr>
        <w:pStyle w:val="CMD"/>
        <w:rPr>
          <w:b/>
        </w:rPr>
      </w:pPr>
      <w:r w:rsidRPr="00690755">
        <w:rPr>
          <w:lang w:val="en-US"/>
        </w:rPr>
        <w:t xml:space="preserve">Destination filename [c1900-universalk9-mz.SPA.151-4.M4.bin]? </w:t>
      </w:r>
      <w:r>
        <w:rPr>
          <w:b/>
        </w:rPr>
        <w:t>&lt;</w:t>
      </w:r>
      <w:proofErr w:type="spellStart"/>
      <w:r>
        <w:rPr>
          <w:b/>
        </w:rPr>
        <w:t>cr</w:t>
      </w:r>
      <w:proofErr w:type="spellEnd"/>
      <w:r>
        <w:rPr>
          <w:b/>
        </w:rPr>
        <w:t>&gt;</w:t>
      </w:r>
    </w:p>
    <w:p w14:paraId="45CB4398" w14:textId="77777777" w:rsidR="00C826CE" w:rsidRDefault="00C826CE" w:rsidP="00C826CE">
      <w:pPr>
        <w:pStyle w:val="3"/>
      </w:pPr>
      <w:r>
        <w:t>Вопрос:</w:t>
      </w:r>
    </w:p>
    <w:p w14:paraId="21ECE9D3" w14:textId="77777777" w:rsidR="00727E70" w:rsidRDefault="00727E70" w:rsidP="00C826CE">
      <w:pPr>
        <w:pStyle w:val="BodyTextL50"/>
        <w:spacing w:before="0"/>
      </w:pPr>
      <w:r>
        <w:t xml:space="preserve">Какой специальный символ неоднократно показывает, что файл IOS успешно копируется на TFTP-сервер? </w:t>
      </w:r>
    </w:p>
    <w:p w14:paraId="18D301B2" w14:textId="77777777" w:rsidR="00727E70" w:rsidRPr="00C826CE" w:rsidRDefault="00C25E42" w:rsidP="00C826CE">
      <w:pPr>
        <w:pStyle w:val="AnswerLineL50"/>
      </w:pPr>
      <w:r>
        <w:t>Введите ваш ответ здесь.</w:t>
      </w:r>
    </w:p>
    <w:p w14:paraId="71F4CC6C" w14:textId="30A129AD" w:rsidR="00727E70" w:rsidRPr="00CD058F" w:rsidRDefault="00690755" w:rsidP="00727E70">
      <w:pPr>
        <w:pStyle w:val="BodyTextL50"/>
      </w:pPr>
      <w:r>
        <w:rPr>
          <w:rStyle w:val="AnswerGray"/>
        </w:rPr>
        <w:t xml:space="preserve"> </w:t>
      </w:r>
    </w:p>
    <w:p w14:paraId="5753455E" w14:textId="77777777" w:rsidR="00C826CE" w:rsidRDefault="00727E70" w:rsidP="00C826CE">
      <w:pPr>
        <w:pStyle w:val="SubStepAlpha"/>
      </w:pPr>
      <w:r>
        <w:t>Откройте TFTP-сервер и перейдите на вкладку Службы, выберите TFTP и прокрутите список файлов IOS.</w:t>
      </w:r>
    </w:p>
    <w:p w14:paraId="309903FC" w14:textId="77777777" w:rsidR="00C826CE" w:rsidRDefault="00C826CE" w:rsidP="00C826CE">
      <w:pPr>
        <w:pStyle w:val="3"/>
      </w:pPr>
      <w:r>
        <w:t>Вопрос:</w:t>
      </w:r>
    </w:p>
    <w:p w14:paraId="793AB668" w14:textId="77777777" w:rsidR="00727E70" w:rsidRDefault="00727E70" w:rsidP="00C826CE">
      <w:pPr>
        <w:pStyle w:val="BodyTextL50"/>
        <w:spacing w:before="0"/>
      </w:pPr>
      <w:r>
        <w:t xml:space="preserve">Был ли скопирован файл IOS </w:t>
      </w:r>
      <w:r w:rsidRPr="00513D6A">
        <w:rPr>
          <w:b/>
        </w:rPr>
        <w:t>c1900-universalk9-mz.SPA.151-4.M4.bin</w:t>
      </w:r>
      <w:r>
        <w:t xml:space="preserve"> на TFTP-сервер? </w:t>
      </w:r>
    </w:p>
    <w:p w14:paraId="5C74A825" w14:textId="77777777" w:rsidR="00727E70" w:rsidRPr="00C826CE" w:rsidRDefault="00C25E42" w:rsidP="00C826CE">
      <w:pPr>
        <w:pStyle w:val="AnswerLineL50"/>
      </w:pPr>
      <w:r>
        <w:t>Введите ваш ответ здесь.</w:t>
      </w:r>
    </w:p>
    <w:bookmarkEnd w:id="0"/>
    <w:p w14:paraId="026370BB" w14:textId="76B7DB6A" w:rsidR="00727E70" w:rsidRDefault="00690755" w:rsidP="00727E70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3BE86EE1" w14:textId="77777777" w:rsidR="00727E70" w:rsidRPr="00727E70" w:rsidRDefault="00727E70" w:rsidP="00727E70">
      <w:pPr>
        <w:pStyle w:val="ConfigWindow"/>
      </w:pPr>
      <w:r>
        <w:t>Конец документа</w:t>
      </w:r>
    </w:p>
    <w:sectPr w:rsidR="00727E70" w:rsidRPr="00727E7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60CD2" w14:textId="77777777" w:rsidR="001E645D" w:rsidRDefault="001E645D" w:rsidP="00710659">
      <w:pPr>
        <w:spacing w:after="0" w:line="240" w:lineRule="auto"/>
      </w:pPr>
      <w:r>
        <w:separator/>
      </w:r>
    </w:p>
    <w:p w14:paraId="1F26A43D" w14:textId="77777777" w:rsidR="001E645D" w:rsidRDefault="001E645D"/>
  </w:endnote>
  <w:endnote w:type="continuationSeparator" w:id="0">
    <w:p w14:paraId="0D120838" w14:textId="77777777" w:rsidR="001E645D" w:rsidRDefault="001E645D" w:rsidP="00710659">
      <w:pPr>
        <w:spacing w:after="0" w:line="240" w:lineRule="auto"/>
      </w:pPr>
      <w:r>
        <w:continuationSeparator/>
      </w:r>
    </w:p>
    <w:p w14:paraId="07D20F7C" w14:textId="77777777" w:rsidR="001E645D" w:rsidRDefault="001E64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C8446" w14:textId="77777777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90755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69075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51D92" w14:textId="77777777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90755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690755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AA4D9" w14:textId="77777777" w:rsidR="001E645D" w:rsidRDefault="001E645D" w:rsidP="00710659">
      <w:pPr>
        <w:spacing w:after="0" w:line="240" w:lineRule="auto"/>
      </w:pPr>
      <w:r>
        <w:separator/>
      </w:r>
    </w:p>
    <w:p w14:paraId="1092C891" w14:textId="77777777" w:rsidR="001E645D" w:rsidRDefault="001E645D"/>
  </w:footnote>
  <w:footnote w:type="continuationSeparator" w:id="0">
    <w:p w14:paraId="2A1D9B5F" w14:textId="77777777" w:rsidR="001E645D" w:rsidRDefault="001E645D" w:rsidP="00710659">
      <w:pPr>
        <w:spacing w:after="0" w:line="240" w:lineRule="auto"/>
      </w:pPr>
      <w:r>
        <w:continuationSeparator/>
      </w:r>
    </w:p>
    <w:p w14:paraId="4CDE4701" w14:textId="77777777" w:rsidR="001E645D" w:rsidRDefault="001E64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07D4CBA397A0478191BF3AE5E49D0AD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755097E" w14:textId="77777777" w:rsidR="00926CB2" w:rsidRDefault="008226B3" w:rsidP="008402F2">
        <w:pPr>
          <w:pStyle w:val="PageHead"/>
        </w:pPr>
        <w:r>
          <w:t>Packet Tracer - Резервное копирование файлов конфигурации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A66B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E147339" wp14:editId="11950C7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4E6BC4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F5F7F05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4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04F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645D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47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29C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0755"/>
    <w:rsid w:val="00695EE2"/>
    <w:rsid w:val="0069660B"/>
    <w:rsid w:val="006A1B33"/>
    <w:rsid w:val="006A1C84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27E70"/>
    <w:rsid w:val="00731F3F"/>
    <w:rsid w:val="00733BAB"/>
    <w:rsid w:val="0073604C"/>
    <w:rsid w:val="007436BF"/>
    <w:rsid w:val="007443E9"/>
    <w:rsid w:val="00745DCE"/>
    <w:rsid w:val="00753D89"/>
    <w:rsid w:val="00753DDA"/>
    <w:rsid w:val="00754823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6B3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2B7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134C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243C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89D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5E42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26CE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4CAC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24C3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AE978"/>
  <w15:docId w15:val="{EE8E793C-BBCF-4721-A776-1F5C06DA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C826CE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826C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826C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6A1C84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64647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25E42"/>
    <w:pPr>
      <w:spacing w:after="360"/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6A1C84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C826CE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826CE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C826CE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6A1C84"/>
    <w:rPr>
      <w:rFonts w:eastAsia="Times New Roman"/>
      <w:bCs/>
      <w:color w:val="FFFFFF" w:themeColor="background1"/>
      <w:sz w:val="6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aff0">
    <w:name w:val="Subtle Emphasis"/>
    <w:basedOn w:val="a0"/>
    <w:uiPriority w:val="19"/>
    <w:qFormat/>
    <w:rsid w:val="00727E7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D4CBA397A0478191BF3AE5E49D0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EE2B0-2A5E-4BC2-A420-5A7D37F14D51}"/>
      </w:docPartPr>
      <w:docPartBody>
        <w:p w:rsidR="00C53526" w:rsidRDefault="00092C44">
          <w:pPr>
            <w:pStyle w:val="07D4CBA397A0478191BF3AE5E49D0ADF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44"/>
    <w:rsid w:val="00092C44"/>
    <w:rsid w:val="00A802BE"/>
    <w:rsid w:val="00BF701B"/>
    <w:rsid w:val="00C53526"/>
    <w:rsid w:val="00D3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7D4CBA397A0478191BF3AE5E49D0ADF">
    <w:name w:val="07D4CBA397A0478191BF3AE5E49D0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1358B5-8690-433B-AE22-50CC96B8E4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F1BA15-98B5-4B1F-9A29-A19601CFD6EC}"/>
</file>

<file path=customXml/itemProps3.xml><?xml version="1.0" encoding="utf-8"?>
<ds:datastoreItem xmlns:ds="http://schemas.openxmlformats.org/officeDocument/2006/customXml" ds:itemID="{183E4303-BB4B-48AF-9C9E-F10944BD8768}"/>
</file>

<file path=customXml/itemProps4.xml><?xml version="1.0" encoding="utf-8"?>
<ds:datastoreItem xmlns:ds="http://schemas.openxmlformats.org/officeDocument/2006/customXml" ds:itemID="{D1220CB2-74CC-4C9E-A022-47C81E9A0367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Back Up Configuration Files</vt:lpstr>
    </vt:vector>
  </TitlesOfParts>
  <Company>Cisco Systems, Inc.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Резервное копирование файлов конфигурации</dc:title>
  <dc:creator>SP</dc:creator>
  <dc:description>2013 г.</dc:description>
  <cp:lastModifiedBy>Антон Носков</cp:lastModifiedBy>
  <cp:revision>6</cp:revision>
  <dcterms:created xsi:type="dcterms:W3CDTF">2019-11-23T15:29:00Z</dcterms:created>
  <dcterms:modified xsi:type="dcterms:W3CDTF">2020-08-23T18:47:00Z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