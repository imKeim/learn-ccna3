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8F2E8" w14:textId="5085EB47" w:rsidR="00D778DF" w:rsidRDefault="00F203AA" w:rsidP="00BC0A35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61667C8A5D6942CBBA93FC9BF362B7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14AEC">
            <w:t xml:space="preserve">Лабораторная работа. Управление файлами конфигурации маршрутизатора с помощью программы </w:t>
          </w:r>
          <w:proofErr w:type="spellStart"/>
          <w:r w:rsidR="00114AEC">
            <w:t>Tera</w:t>
          </w:r>
          <w:proofErr w:type="spellEnd"/>
          <w:r w:rsidR="00114AEC">
            <w:t xml:space="preserve"> </w:t>
          </w:r>
          <w:proofErr w:type="spellStart"/>
          <w:r w:rsidR="00114AEC">
            <w:t>Term</w:t>
          </w:r>
          <w:proofErr w:type="spellEnd"/>
        </w:sdtContent>
      </w:sdt>
      <w:r w:rsidR="00114AEC">
        <w:rPr>
          <w:rStyle w:val="LabTitleInstVersred"/>
        </w:rPr>
        <w:t xml:space="preserve"> </w:t>
      </w:r>
    </w:p>
    <w:p w14:paraId="464141CB" w14:textId="77777777" w:rsidR="00BC0A35" w:rsidRPr="009A1CF4" w:rsidRDefault="00BC0A35" w:rsidP="00D778DF">
      <w:pPr>
        <w:pStyle w:val="InstNoteRed"/>
      </w:pPr>
    </w:p>
    <w:p w14:paraId="2190A2D0" w14:textId="77777777" w:rsidR="00F5796C" w:rsidRDefault="00F5796C" w:rsidP="00C07B04">
      <w:pPr>
        <w:pStyle w:val="1"/>
      </w:pPr>
      <w:r>
        <w:t>Топология</w:t>
      </w:r>
    </w:p>
    <w:p w14:paraId="7EE8134A" w14:textId="707389AE" w:rsidR="00F5796C" w:rsidRDefault="00F5796C" w:rsidP="00F5796C">
      <w:pPr>
        <w:pStyle w:val="Visual"/>
      </w:pPr>
      <w:r>
        <w:rPr>
          <w:noProof/>
        </w:rPr>
        <w:drawing>
          <wp:inline distT="0" distB="0" distL="0" distR="0" wp14:anchorId="2E9AB69A" wp14:editId="335D56A6">
            <wp:extent cx="4157980" cy="774065"/>
            <wp:effectExtent l="0" t="0" r="0" b="6985"/>
            <wp:docPr id="5" name="Picture 5" descr="This topology has a router, a switch and a PC. PC-A is  directly connected S1 F0/6. S2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B5326" w14:textId="44C2C40D" w:rsidR="00C07B04" w:rsidRPr="00BB73FF" w:rsidRDefault="00C07B04" w:rsidP="00C07B04">
      <w:pPr>
        <w:pStyle w:val="1"/>
      </w:pPr>
      <w:r>
        <w:t>Таблица адресации</w:t>
      </w:r>
    </w:p>
    <w:tbl>
      <w:tblPr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1999"/>
        <w:gridCol w:w="1999"/>
        <w:gridCol w:w="1999"/>
        <w:gridCol w:w="1999"/>
        <w:gridCol w:w="2000"/>
      </w:tblGrid>
      <w:tr w:rsidR="00C07B04" w14:paraId="300F3FF7" w14:textId="77777777" w:rsidTr="00D23BD7">
        <w:trPr>
          <w:cantSplit/>
          <w:tblHeader/>
          <w:jc w:val="center"/>
        </w:trPr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B19A5E" w14:textId="77777777" w:rsidR="00C07B04" w:rsidRPr="00E87D62" w:rsidRDefault="00C07B04" w:rsidP="007653F0">
            <w:pPr>
              <w:pStyle w:val="TableHeading"/>
            </w:pPr>
            <w:r>
              <w:t>Устройство</w:t>
            </w:r>
          </w:p>
        </w:tc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7BDF83" w14:textId="77777777" w:rsidR="00C07B04" w:rsidRPr="00E87D62" w:rsidRDefault="00C07B04" w:rsidP="007653F0">
            <w:pPr>
              <w:pStyle w:val="TableHeading"/>
            </w:pPr>
            <w:r>
              <w:t>Интерфейс</w:t>
            </w:r>
          </w:p>
        </w:tc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3A9CDA" w14:textId="77777777" w:rsidR="00C07B04" w:rsidRPr="00E87D62" w:rsidRDefault="00C07B04" w:rsidP="007653F0">
            <w:pPr>
              <w:pStyle w:val="TableHeading"/>
            </w:pPr>
            <w:r>
              <w:t>IP-адрес</w:t>
            </w:r>
          </w:p>
        </w:tc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A01F35" w14:textId="77777777" w:rsidR="00C07B04" w:rsidRPr="00E87D62" w:rsidRDefault="00C07B04" w:rsidP="007653F0">
            <w:pPr>
              <w:pStyle w:val="TableHeading"/>
            </w:pPr>
            <w:r>
              <w:t>Маска подсети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D9D6B9" w14:textId="77777777" w:rsidR="00C07B04" w:rsidRPr="00E87D62" w:rsidRDefault="00C07B04" w:rsidP="007653F0">
            <w:pPr>
              <w:pStyle w:val="TableHeading"/>
            </w:pPr>
            <w:r>
              <w:t>Шлюз по умолчанию</w:t>
            </w:r>
          </w:p>
        </w:tc>
      </w:tr>
      <w:tr w:rsidR="00C07B04" w14:paraId="5BEC8F33" w14:textId="77777777" w:rsidTr="00A972CE">
        <w:trPr>
          <w:cantSplit/>
          <w:jc w:val="center"/>
        </w:trPr>
        <w:tc>
          <w:tcPr>
            <w:tcW w:w="1999" w:type="dxa"/>
            <w:vAlign w:val="bottom"/>
          </w:tcPr>
          <w:p w14:paraId="5415A884" w14:textId="77777777" w:rsidR="00C07B04" w:rsidRPr="00E87D62" w:rsidRDefault="00C07B04" w:rsidP="007653F0">
            <w:pPr>
              <w:pStyle w:val="TableText"/>
            </w:pPr>
            <w:r>
              <w:t>R1</w:t>
            </w:r>
          </w:p>
        </w:tc>
        <w:tc>
          <w:tcPr>
            <w:tcW w:w="1999" w:type="dxa"/>
            <w:vAlign w:val="bottom"/>
          </w:tcPr>
          <w:p w14:paraId="5DEEBC39" w14:textId="77777777" w:rsidR="00C07B04" w:rsidRPr="00E87D62" w:rsidRDefault="00C07B04" w:rsidP="007653F0">
            <w:pPr>
              <w:pStyle w:val="TableText"/>
            </w:pPr>
            <w:r>
              <w:t>G0/0/1</w:t>
            </w:r>
          </w:p>
        </w:tc>
        <w:tc>
          <w:tcPr>
            <w:tcW w:w="1999" w:type="dxa"/>
            <w:vAlign w:val="bottom"/>
          </w:tcPr>
          <w:p w14:paraId="2AB7C29B" w14:textId="77777777" w:rsidR="00C07B04" w:rsidRPr="00E87D62" w:rsidRDefault="00C07B04" w:rsidP="007653F0">
            <w:pPr>
              <w:pStyle w:val="TableText"/>
            </w:pPr>
            <w:r>
              <w:t>192.168.1.1</w:t>
            </w:r>
          </w:p>
        </w:tc>
        <w:tc>
          <w:tcPr>
            <w:tcW w:w="1999" w:type="dxa"/>
            <w:vAlign w:val="bottom"/>
          </w:tcPr>
          <w:p w14:paraId="66B17D5D" w14:textId="77777777" w:rsidR="00C07B04" w:rsidRPr="00E87D62" w:rsidRDefault="00C07B04" w:rsidP="007653F0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42233672" w14:textId="77777777" w:rsidR="00C07B04" w:rsidRPr="00E87D62" w:rsidRDefault="00C07B04" w:rsidP="007653F0">
            <w:pPr>
              <w:pStyle w:val="TableText"/>
            </w:pPr>
            <w:r>
              <w:t>—</w:t>
            </w:r>
          </w:p>
        </w:tc>
      </w:tr>
      <w:tr w:rsidR="00C07B04" w14:paraId="0B049FE9" w14:textId="77777777" w:rsidTr="00A972CE">
        <w:trPr>
          <w:cantSplit/>
          <w:jc w:val="center"/>
        </w:trPr>
        <w:tc>
          <w:tcPr>
            <w:tcW w:w="1999" w:type="dxa"/>
            <w:vAlign w:val="bottom"/>
          </w:tcPr>
          <w:p w14:paraId="1D3E84ED" w14:textId="77777777" w:rsidR="00C07B04" w:rsidRPr="00E87D62" w:rsidRDefault="00C07B04" w:rsidP="007653F0">
            <w:pPr>
              <w:pStyle w:val="TableText"/>
            </w:pPr>
            <w:r>
              <w:t>S1</w:t>
            </w:r>
          </w:p>
        </w:tc>
        <w:tc>
          <w:tcPr>
            <w:tcW w:w="1999" w:type="dxa"/>
            <w:vAlign w:val="bottom"/>
          </w:tcPr>
          <w:p w14:paraId="027E3312" w14:textId="77777777" w:rsidR="00C07B04" w:rsidRPr="00E87D62" w:rsidRDefault="00C07B04" w:rsidP="007653F0">
            <w:pPr>
              <w:pStyle w:val="TableText"/>
            </w:pPr>
            <w:r>
              <w:t>VLAN 1</w:t>
            </w:r>
          </w:p>
        </w:tc>
        <w:tc>
          <w:tcPr>
            <w:tcW w:w="1999" w:type="dxa"/>
            <w:vAlign w:val="bottom"/>
          </w:tcPr>
          <w:p w14:paraId="3E79EB24" w14:textId="77777777" w:rsidR="00C07B04" w:rsidRPr="00E87D62" w:rsidRDefault="00C07B04" w:rsidP="007653F0">
            <w:pPr>
              <w:pStyle w:val="TableText"/>
            </w:pPr>
            <w:r>
              <w:t>192.168.1.11</w:t>
            </w:r>
          </w:p>
        </w:tc>
        <w:tc>
          <w:tcPr>
            <w:tcW w:w="1999" w:type="dxa"/>
            <w:vAlign w:val="bottom"/>
          </w:tcPr>
          <w:p w14:paraId="663EA75C" w14:textId="77777777" w:rsidR="00C07B04" w:rsidRPr="00E87D62" w:rsidRDefault="00C07B04" w:rsidP="007653F0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0CA758C1" w14:textId="77777777" w:rsidR="00C07B04" w:rsidRPr="00E87D62" w:rsidRDefault="00C07B04" w:rsidP="007653F0">
            <w:pPr>
              <w:pStyle w:val="TableText"/>
            </w:pPr>
            <w:r>
              <w:t>192.168.1.1</w:t>
            </w:r>
          </w:p>
        </w:tc>
      </w:tr>
      <w:tr w:rsidR="00C07B04" w14:paraId="6DE2D722" w14:textId="77777777" w:rsidTr="00A972CE">
        <w:trPr>
          <w:cantSplit/>
          <w:jc w:val="center"/>
        </w:trPr>
        <w:tc>
          <w:tcPr>
            <w:tcW w:w="1999" w:type="dxa"/>
            <w:vAlign w:val="bottom"/>
          </w:tcPr>
          <w:p w14:paraId="4B775F2C" w14:textId="77777777" w:rsidR="00C07B04" w:rsidRPr="00E87D62" w:rsidRDefault="00C07B04" w:rsidP="007653F0">
            <w:pPr>
              <w:pStyle w:val="TableText"/>
            </w:pPr>
            <w:r>
              <w:t>PC-A</w:t>
            </w:r>
          </w:p>
        </w:tc>
        <w:tc>
          <w:tcPr>
            <w:tcW w:w="1999" w:type="dxa"/>
            <w:vAlign w:val="bottom"/>
          </w:tcPr>
          <w:p w14:paraId="3D8AF74C" w14:textId="77777777" w:rsidR="00C07B04" w:rsidRPr="00E87D62" w:rsidRDefault="00C07B04" w:rsidP="007653F0">
            <w:pPr>
              <w:pStyle w:val="TableText"/>
            </w:pPr>
            <w:r>
              <w:t>NIC</w:t>
            </w:r>
          </w:p>
        </w:tc>
        <w:tc>
          <w:tcPr>
            <w:tcW w:w="1999" w:type="dxa"/>
            <w:vAlign w:val="bottom"/>
          </w:tcPr>
          <w:p w14:paraId="173DF00F" w14:textId="77777777" w:rsidR="00C07B04" w:rsidRPr="00E87D62" w:rsidRDefault="00C07B04" w:rsidP="007653F0">
            <w:pPr>
              <w:pStyle w:val="TableText"/>
            </w:pPr>
            <w:r>
              <w:t>192.168.1.3</w:t>
            </w:r>
          </w:p>
        </w:tc>
        <w:tc>
          <w:tcPr>
            <w:tcW w:w="1999" w:type="dxa"/>
            <w:vAlign w:val="bottom"/>
          </w:tcPr>
          <w:p w14:paraId="3E2F33EF" w14:textId="77777777" w:rsidR="00C07B04" w:rsidRPr="00E87D62" w:rsidRDefault="00C07B04" w:rsidP="007653F0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33E8326A" w14:textId="77777777" w:rsidR="00C07B04" w:rsidRPr="00E87D62" w:rsidRDefault="00C07B04" w:rsidP="007653F0">
            <w:pPr>
              <w:pStyle w:val="TableText"/>
            </w:pPr>
            <w:r>
              <w:t>192.168.1.1</w:t>
            </w:r>
          </w:p>
        </w:tc>
      </w:tr>
    </w:tbl>
    <w:p w14:paraId="32643042" w14:textId="77777777" w:rsidR="00C07B04" w:rsidRPr="00BB73FF" w:rsidRDefault="00C07B04" w:rsidP="00C07B04">
      <w:pPr>
        <w:pStyle w:val="1"/>
      </w:pPr>
      <w:r>
        <w:t>Задачи</w:t>
      </w:r>
    </w:p>
    <w:p w14:paraId="489C2606" w14:textId="77777777" w:rsidR="00C07B04" w:rsidRPr="004C0909" w:rsidRDefault="00C07B04" w:rsidP="00C07B04">
      <w:pPr>
        <w:pStyle w:val="BodyTextL25Bold"/>
      </w:pPr>
      <w:r>
        <w:t>Часть 1. Настройка основных параметров устройства</w:t>
      </w:r>
    </w:p>
    <w:p w14:paraId="296B8A0D" w14:textId="77777777" w:rsidR="00C07B04" w:rsidRDefault="00C07B04" w:rsidP="00C07B04">
      <w:pPr>
        <w:pStyle w:val="BodyTextL25Bold"/>
      </w:pPr>
      <w:r>
        <w:t>Часть 2. Создание резервной копии файла конфигурации с помощью программы эмуляции терминала</w:t>
      </w:r>
    </w:p>
    <w:p w14:paraId="1D9BCE58" w14:textId="77777777" w:rsidR="00C07B04" w:rsidRDefault="00C07B04" w:rsidP="00C07B04">
      <w:pPr>
        <w:pStyle w:val="BodyTextL25Bold"/>
      </w:pPr>
      <w:r>
        <w:t>Часть 3. Восстановление конфигурации маршрутизатора и коммутатора из резервной копии файла конфигурации</w:t>
      </w:r>
    </w:p>
    <w:p w14:paraId="7D47D397" w14:textId="77777777" w:rsidR="00C07B04" w:rsidRPr="00C07FD9" w:rsidRDefault="00C07B04" w:rsidP="00C07B04">
      <w:pPr>
        <w:pStyle w:val="1"/>
      </w:pPr>
      <w:r>
        <w:t>Общие сведения/сценарий</w:t>
      </w:r>
    </w:p>
    <w:p w14:paraId="478D4EF3" w14:textId="77777777" w:rsidR="00C07B04" w:rsidRDefault="00C07B04" w:rsidP="00C07B04">
      <w:pPr>
        <w:pStyle w:val="BodyTextL25"/>
      </w:pPr>
      <w:r>
        <w:t>Рекомендуется регулярно создавать резервные копии файлов конфигурации для маршрутизаторов и коммутаторов на случай, если понадобится восстановить предыдущую конфигурацию. Программа эмуляции терминала позволяет легко создавать резервные копии и восстанавливать файлы конфигурации для маршрутизаторов или коммутаторов.</w:t>
      </w:r>
    </w:p>
    <w:p w14:paraId="131AAD4D" w14:textId="77777777" w:rsidR="00C07B04" w:rsidRDefault="00C07B04" w:rsidP="00C07B04">
      <w:pPr>
        <w:pStyle w:val="BodyTextL25"/>
      </w:pPr>
      <w:r>
        <w:t>В этой лабораторной работе вам предстоит:</w:t>
      </w:r>
    </w:p>
    <w:p w14:paraId="01772178" w14:textId="77777777" w:rsidR="00C07B04" w:rsidRDefault="00C07B04" w:rsidP="00C07B04">
      <w:pPr>
        <w:pStyle w:val="BodyTextL25"/>
        <w:numPr>
          <w:ilvl w:val="0"/>
          <w:numId w:val="17"/>
        </w:numPr>
      </w:pPr>
      <w:r>
        <w:t>Используйте Tera Term для резервного копирования файла текущей конфигурации маршрутизатора.</w:t>
      </w:r>
    </w:p>
    <w:p w14:paraId="524B9870" w14:textId="77777777" w:rsidR="00C07B04" w:rsidRDefault="00C07B04" w:rsidP="00C07B04">
      <w:pPr>
        <w:pStyle w:val="BodyTextL25"/>
        <w:numPr>
          <w:ilvl w:val="0"/>
          <w:numId w:val="17"/>
        </w:numPr>
      </w:pPr>
      <w:r>
        <w:t>Удалите файл загрузочной конфигурации.</w:t>
      </w:r>
    </w:p>
    <w:p w14:paraId="3923E219" w14:textId="77777777" w:rsidR="00C07B04" w:rsidRDefault="00C07B04" w:rsidP="00C07B04">
      <w:pPr>
        <w:pStyle w:val="BodyTextL25"/>
        <w:numPr>
          <w:ilvl w:val="0"/>
          <w:numId w:val="17"/>
        </w:numPr>
      </w:pPr>
      <w:r>
        <w:t>Перезагрузите маршрутизатор.</w:t>
      </w:r>
    </w:p>
    <w:p w14:paraId="30A59D1E" w14:textId="77777777" w:rsidR="00C07B04" w:rsidRDefault="00C07B04" w:rsidP="00C07B04">
      <w:pPr>
        <w:pStyle w:val="BodyTextL25"/>
        <w:numPr>
          <w:ilvl w:val="0"/>
          <w:numId w:val="17"/>
        </w:numPr>
      </w:pPr>
      <w:r>
        <w:t>Восстановите отсутствующую конфигурацию маршрутизатора из резервного файла конфигурации.</w:t>
      </w:r>
    </w:p>
    <w:p w14:paraId="5C895F0A" w14:textId="77777777" w:rsidR="00C07B04" w:rsidRDefault="00C07B04" w:rsidP="00C07B04">
      <w:pPr>
        <w:pStyle w:val="BodyTextL25"/>
        <w:rPr>
          <w:b/>
        </w:rPr>
      </w:pPr>
      <w:r>
        <w:rPr>
          <w:b/>
        </w:rPr>
        <w:t>Примечание</w:t>
      </w:r>
      <w:r>
        <w:t xml:space="preserve">: Маршрутизаторы, используемые в практических лабораторных работах CCNA, - это Cisco 4221 с Cisco IOS XE Release 16.9.4 (образ universalk9). В лабораторных работах используются </w:t>
      </w:r>
      <w:r>
        <w:lastRenderedPageBreak/>
        <w:t>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1D0FE5FD" w14:textId="77777777" w:rsidR="00C07B04" w:rsidRDefault="00C07B04" w:rsidP="00C07B04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5251DBB7" w14:textId="77777777" w:rsidR="00C07B04" w:rsidRDefault="00C07B04" w:rsidP="00C07B04">
      <w:pPr>
        <w:pStyle w:val="1"/>
      </w:pPr>
      <w:r>
        <w:t>Необходимые ресурсы</w:t>
      </w:r>
    </w:p>
    <w:p w14:paraId="2966D46C" w14:textId="77777777" w:rsidR="00C07B04" w:rsidRPr="00B40DA8" w:rsidRDefault="00C07B04" w:rsidP="00C07B04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68EFFE03" w14:textId="77777777" w:rsidR="00C07B04" w:rsidRPr="00B40DA8" w:rsidRDefault="00C07B04" w:rsidP="00C07B04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59F09D91" w14:textId="77777777" w:rsidR="00C07B04" w:rsidRPr="00B40DA8" w:rsidRDefault="00C07B04" w:rsidP="00C07B04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79166D5C" w14:textId="77777777" w:rsidR="004B704C" w:rsidRDefault="004B704C" w:rsidP="004B704C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2128871E" w14:textId="62E13940" w:rsidR="00C07B04" w:rsidRPr="00B40DA8" w:rsidRDefault="004B704C" w:rsidP="004B704C">
      <w:pPr>
        <w:pStyle w:val="Bulletlevel1"/>
        <w:spacing w:before="60" w:after="60" w:line="276" w:lineRule="auto"/>
      </w:pPr>
      <w:r>
        <w:t>Кабели Ethernet, как показано в топологии Кабели Ethernet, как показано в топологии</w:t>
      </w:r>
    </w:p>
    <w:p w14:paraId="2AD45B46" w14:textId="77777777" w:rsidR="00C07B04" w:rsidRPr="004C0909" w:rsidRDefault="00C07B04" w:rsidP="00C07B04">
      <w:pPr>
        <w:pStyle w:val="2"/>
      </w:pPr>
      <w:r>
        <w:t>Настройка основных параметров устройств</w:t>
      </w:r>
    </w:p>
    <w:p w14:paraId="2FBE5573" w14:textId="77777777" w:rsidR="00C07B04" w:rsidRPr="00894D93" w:rsidRDefault="00C07B04" w:rsidP="00C07B04">
      <w:pPr>
        <w:pStyle w:val="BodyTextL25"/>
      </w:pPr>
      <w:r>
        <w:t>В части 1 потребуется настроить топологию сети и основные параметры, такие как IP-адреса интерфейсов, доступ к устройствам и пароли на маршрутизаторе.</w:t>
      </w:r>
    </w:p>
    <w:p w14:paraId="33E0E3C6" w14:textId="77777777" w:rsidR="00C07B04" w:rsidRPr="004B704C" w:rsidRDefault="00C07B04" w:rsidP="004B704C">
      <w:pPr>
        <w:pStyle w:val="3"/>
      </w:pPr>
      <w:r>
        <w:t>Создайте сеть согласно топологии.</w:t>
      </w:r>
    </w:p>
    <w:p w14:paraId="558EED98" w14:textId="77777777" w:rsidR="00C07B04" w:rsidRDefault="00C07B04" w:rsidP="00C07B04">
      <w:pPr>
        <w:pStyle w:val="BodyTextL25"/>
      </w:pPr>
      <w:r>
        <w:t>Подключите устройства, показанные в топологии, и кабели соответствующим образом.</w:t>
      </w:r>
    </w:p>
    <w:p w14:paraId="673DCD6D" w14:textId="77777777" w:rsidR="00C07B04" w:rsidRDefault="00C07B04" w:rsidP="004B704C">
      <w:pPr>
        <w:pStyle w:val="3"/>
      </w:pPr>
      <w:r>
        <w:t>Настройте параметры сети для PC-A в соответствии с таблицей адресации.</w:t>
      </w:r>
    </w:p>
    <w:p w14:paraId="48FEB1A7" w14:textId="77777777" w:rsidR="00C07B04" w:rsidRDefault="00C07B04" w:rsidP="004B704C">
      <w:pPr>
        <w:pStyle w:val="3"/>
      </w:pPr>
      <w:r>
        <w:t>Настройте базовые параметры для маршрутизатора.</w:t>
      </w:r>
    </w:p>
    <w:p w14:paraId="404A82ED" w14:textId="77777777" w:rsidR="00A959F3" w:rsidRDefault="00A959F3" w:rsidP="00A959F3">
      <w:pPr>
        <w:pStyle w:val="ConfigWindow"/>
      </w:pPr>
      <w:r>
        <w:t>Откройте окно конфигурации</w:t>
      </w:r>
    </w:p>
    <w:p w14:paraId="2A152A0F" w14:textId="64E8567A" w:rsidR="00C07B04" w:rsidRDefault="00C07B04" w:rsidP="00A959F3">
      <w:pPr>
        <w:pStyle w:val="SubStepAlpha"/>
        <w:spacing w:before="0"/>
      </w:pPr>
      <w:r>
        <w:t>Назначьте маршрутизатору имя устройства.</w:t>
      </w:r>
    </w:p>
    <w:p w14:paraId="08FB3813" w14:textId="3C9FD72A" w:rsidR="00C07B04" w:rsidRPr="000671D8" w:rsidRDefault="00C07B04" w:rsidP="000671D8">
      <w:pPr>
        <w:pStyle w:val="CMDRed"/>
      </w:pPr>
    </w:p>
    <w:p w14:paraId="28A2F457" w14:textId="77777777" w:rsidR="00C07B04" w:rsidRDefault="00C07B04" w:rsidP="000671D8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0A4A94C0" w14:textId="77777777" w:rsidR="00C07B04" w:rsidRDefault="00C07B04" w:rsidP="000671D8">
      <w:pPr>
        <w:pStyle w:val="SubStepAlpha"/>
      </w:pPr>
      <w:r>
        <w:t xml:space="preserve">Назначьте </w:t>
      </w:r>
      <w:proofErr w:type="spellStart"/>
      <w:r w:rsidRPr="00B40DA8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2FA6FA7D" w14:textId="77777777" w:rsidR="00C07B04" w:rsidRDefault="00C07B04" w:rsidP="000671D8">
      <w:pPr>
        <w:pStyle w:val="SubStepAlpha"/>
      </w:pPr>
      <w:r>
        <w:t xml:space="preserve">Назначьте </w:t>
      </w:r>
      <w:proofErr w:type="spellStart"/>
      <w:r w:rsidRPr="00B40DA8">
        <w:rPr>
          <w:b/>
        </w:rPr>
        <w:t>cisco</w:t>
      </w:r>
      <w:proofErr w:type="spellEnd"/>
      <w:r w:rsidRPr="00B40DA8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5732705D" w14:textId="77777777" w:rsidR="00C07B04" w:rsidRDefault="00C07B04" w:rsidP="000671D8">
      <w:pPr>
        <w:pStyle w:val="SubStepAlpha"/>
      </w:pPr>
      <w:r>
        <w:t xml:space="preserve">Назначьте </w:t>
      </w:r>
      <w:proofErr w:type="spellStart"/>
      <w:r w:rsidRPr="00B40DA8">
        <w:rPr>
          <w:b/>
        </w:rPr>
        <w:t>cisco</w:t>
      </w:r>
      <w:proofErr w:type="spellEnd"/>
      <w:r w:rsidRPr="00B40DA8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07889BCE" w14:textId="77777777" w:rsidR="00C07B04" w:rsidRDefault="00C07B04" w:rsidP="000671D8">
      <w:pPr>
        <w:pStyle w:val="SubStepAlpha"/>
      </w:pPr>
      <w:r>
        <w:t>Зашифруйте открытые пароли.</w:t>
      </w:r>
    </w:p>
    <w:p w14:paraId="5921A490" w14:textId="77777777" w:rsidR="00C07B04" w:rsidRDefault="00C07B04" w:rsidP="000671D8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43ECFB3B" w14:textId="77777777" w:rsidR="00C07B04" w:rsidRDefault="00C07B04" w:rsidP="000671D8">
      <w:pPr>
        <w:pStyle w:val="SubStepAlpha"/>
      </w:pPr>
      <w:r>
        <w:t>Настройте интерфейсы, как указано в таблице выше.</w:t>
      </w:r>
    </w:p>
    <w:p w14:paraId="1F51727D" w14:textId="77777777" w:rsidR="00C07B04" w:rsidRDefault="00C07B04" w:rsidP="000671D8">
      <w:pPr>
        <w:pStyle w:val="SubStepAlpha"/>
      </w:pPr>
      <w:r>
        <w:t>Сохраните текущую конфигурацию в файл загрузочной конфигурации.</w:t>
      </w:r>
    </w:p>
    <w:p w14:paraId="18210412" w14:textId="05A8E069" w:rsidR="00A959F3" w:rsidRPr="000671D8" w:rsidRDefault="00A959F3" w:rsidP="00A959F3">
      <w:pPr>
        <w:pStyle w:val="ConfigWindow"/>
      </w:pPr>
      <w:r>
        <w:t>Закройте окно настройки.</w:t>
      </w:r>
    </w:p>
    <w:p w14:paraId="66BF65FD" w14:textId="77777777" w:rsidR="00C07B04" w:rsidRPr="00013934" w:rsidRDefault="00C07B04" w:rsidP="00A959F3">
      <w:pPr>
        <w:pStyle w:val="3"/>
        <w:spacing w:before="120"/>
      </w:pPr>
      <w:r>
        <w:t>Настройте базовые параметры коммутатора.</w:t>
      </w:r>
    </w:p>
    <w:p w14:paraId="4D111AB9" w14:textId="06186DEE" w:rsidR="00A959F3" w:rsidRPr="000671D8" w:rsidRDefault="00A959F3" w:rsidP="00A959F3">
      <w:pPr>
        <w:pStyle w:val="ConfigWindow"/>
      </w:pPr>
      <w:r>
        <w:t>Откройте окно конфигурации</w:t>
      </w:r>
    </w:p>
    <w:p w14:paraId="59E3F038" w14:textId="66335781" w:rsidR="00C07B04" w:rsidRDefault="00C07B04" w:rsidP="00A959F3">
      <w:pPr>
        <w:pStyle w:val="SubStepAlpha"/>
        <w:spacing w:before="0"/>
      </w:pPr>
      <w:r>
        <w:t>Присвойте коммутатору имя устройства.</w:t>
      </w:r>
    </w:p>
    <w:p w14:paraId="05E1AA58" w14:textId="77777777" w:rsidR="00C07B04" w:rsidRDefault="00C07B04" w:rsidP="000671D8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9F077B2" w14:textId="77777777" w:rsidR="00C07B04" w:rsidRDefault="00C07B04" w:rsidP="000671D8">
      <w:pPr>
        <w:pStyle w:val="SubStepAlpha"/>
      </w:pPr>
      <w:r>
        <w:lastRenderedPageBreak/>
        <w:t xml:space="preserve">Назначьте </w:t>
      </w:r>
      <w:proofErr w:type="spellStart"/>
      <w:r w:rsidRPr="00B40DA8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48DC776F" w14:textId="77777777" w:rsidR="00C07B04" w:rsidRDefault="00C07B04" w:rsidP="000671D8">
      <w:pPr>
        <w:pStyle w:val="SubStepAlpha"/>
      </w:pPr>
      <w:r>
        <w:t xml:space="preserve">Назначьте </w:t>
      </w:r>
      <w:proofErr w:type="spellStart"/>
      <w:r w:rsidRPr="00B40DA8">
        <w:rPr>
          <w:b/>
        </w:rPr>
        <w:t>cisco</w:t>
      </w:r>
      <w:proofErr w:type="spellEnd"/>
      <w:r w:rsidRPr="00B40DA8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241744BB" w14:textId="77777777" w:rsidR="00C07B04" w:rsidRDefault="00C07B04" w:rsidP="000671D8">
      <w:pPr>
        <w:pStyle w:val="SubStepAlpha"/>
      </w:pPr>
      <w:r>
        <w:t xml:space="preserve">Назначьте </w:t>
      </w:r>
      <w:proofErr w:type="spellStart"/>
      <w:r w:rsidRPr="00B40DA8">
        <w:rPr>
          <w:b/>
        </w:rPr>
        <w:t>cisco</w:t>
      </w:r>
      <w:proofErr w:type="spellEnd"/>
      <w:r w:rsidRPr="00B40DA8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24FF73B4" w14:textId="77777777" w:rsidR="00C07B04" w:rsidRDefault="00C07B04" w:rsidP="000671D8">
      <w:pPr>
        <w:pStyle w:val="SubStepAlpha"/>
      </w:pPr>
      <w:r>
        <w:t>Зашифруйте открытые пароли.</w:t>
      </w:r>
    </w:p>
    <w:p w14:paraId="51E7ABA9" w14:textId="77777777" w:rsidR="00C07B04" w:rsidRDefault="00C07B04" w:rsidP="000671D8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0E4AFC8B" w14:textId="77777777" w:rsidR="00C07B04" w:rsidRDefault="00C07B04" w:rsidP="000671D8">
      <w:pPr>
        <w:pStyle w:val="SubStepAlpha"/>
      </w:pPr>
      <w:r>
        <w:t>отключение неиспользуемых интерфейсов</w:t>
      </w:r>
    </w:p>
    <w:p w14:paraId="408918E7" w14:textId="77777777" w:rsidR="00C07B04" w:rsidRDefault="00C07B04" w:rsidP="000671D8">
      <w:pPr>
        <w:pStyle w:val="SubStepAlpha"/>
      </w:pPr>
      <w:r>
        <w:t xml:space="preserve">Настройте интерфейс VLAN 1, как указано в таблице выше.  </w:t>
      </w:r>
    </w:p>
    <w:p w14:paraId="4F789E24" w14:textId="77777777" w:rsidR="00C07B04" w:rsidRDefault="00C07B04" w:rsidP="000671D8">
      <w:pPr>
        <w:pStyle w:val="SubStepAlpha"/>
      </w:pPr>
      <w:r>
        <w:t>Сохраните текущую конфигурацию в файл загрузочной конфигурации.</w:t>
      </w:r>
    </w:p>
    <w:p w14:paraId="611EDC19" w14:textId="77777777" w:rsidR="00A959F3" w:rsidRPr="000671D8" w:rsidRDefault="00A959F3" w:rsidP="00A959F3">
      <w:pPr>
        <w:pStyle w:val="ConfigWindow"/>
      </w:pPr>
      <w:r>
        <w:t>Закройте окно настройки.</w:t>
      </w:r>
    </w:p>
    <w:p w14:paraId="64F33485" w14:textId="789DF768" w:rsidR="00C07B04" w:rsidRDefault="00C07B04" w:rsidP="00A959F3">
      <w:pPr>
        <w:pStyle w:val="2"/>
        <w:tabs>
          <w:tab w:val="num" w:pos="0"/>
        </w:tabs>
        <w:spacing w:before="120"/>
      </w:pPr>
      <w:r>
        <w:t>Резервное копирование файла конфигурации</w:t>
      </w:r>
    </w:p>
    <w:p w14:paraId="5F2956FA" w14:textId="7864E669" w:rsidR="00D23BD7" w:rsidRDefault="00D23BD7" w:rsidP="00D23BD7">
      <w:pPr>
        <w:pStyle w:val="BodyTextL25"/>
      </w:pPr>
      <w:r>
        <w:t>В Tera Term или другой программе эмуляции терминала вы можете создать журнал ваших команд и вывести их на устройство через соединение. В этой части вы будете записывать ваше взаимодействие с устройством, используя функцию протоколирования Tera Term.</w:t>
      </w:r>
    </w:p>
    <w:p w14:paraId="5864BF79" w14:textId="77777777" w:rsidR="00D23BD7" w:rsidRDefault="00D23BD7" w:rsidP="00D23BD7">
      <w:pPr>
        <w:pStyle w:val="BodyTextL25"/>
      </w:pPr>
      <w:r>
        <w:t>Примечание. Если программа Tera Term не установлена, её можно загрузить с различных веб-сайтов. Выполните поиск по словам «download Tera Term» или «загрузить Tera Term».</w:t>
      </w:r>
    </w:p>
    <w:p w14:paraId="6132CEC5" w14:textId="0B4DA32E" w:rsidR="00C07B04" w:rsidRDefault="00D23BD7" w:rsidP="00FA5B05">
      <w:pPr>
        <w:pStyle w:val="3"/>
      </w:pPr>
      <w:r>
        <w:t>Создайте файл журнала.</w:t>
      </w:r>
    </w:p>
    <w:p w14:paraId="2730E012" w14:textId="4F124C91" w:rsidR="00A959F3" w:rsidRPr="000671D8" w:rsidRDefault="00A959F3" w:rsidP="00A959F3">
      <w:pPr>
        <w:pStyle w:val="ConfigWindow"/>
      </w:pPr>
      <w:r>
        <w:t>Откройте окно конфигурации</w:t>
      </w:r>
    </w:p>
    <w:p w14:paraId="0B5A9623" w14:textId="59008E91" w:rsidR="00C07B04" w:rsidRDefault="00D23BD7" w:rsidP="00A959F3">
      <w:pPr>
        <w:pStyle w:val="SubStepAlpha"/>
        <w:spacing w:before="0"/>
      </w:pPr>
      <w:r>
        <w:t xml:space="preserve">При необходимости подключитесь к маршрутизатору через последовательный канал Tera Term. Запустите программу Tera Term, в окне «Новое соединение» установите переключатель </w:t>
      </w:r>
      <w:r w:rsidRPr="00FD7C9A">
        <w:rPr>
          <w:b/>
        </w:rPr>
        <w:t>Serial</w:t>
      </w:r>
      <w:r>
        <w:t xml:space="preserve"> и укажите соответствующие коммуникационные порты для своего компьютера (например, COM1).</w:t>
      </w:r>
    </w:p>
    <w:p w14:paraId="2D3E7FB4" w14:textId="3F37353F" w:rsidR="00C07B04" w:rsidRDefault="00C07B04" w:rsidP="00C07B04">
      <w:pPr>
        <w:pStyle w:val="SubStepAlpha"/>
      </w:pPr>
      <w:r>
        <w:t xml:space="preserve">В меню </w:t>
      </w:r>
      <w:r w:rsidRPr="0081442A">
        <w:rPr>
          <w:b/>
        </w:rPr>
        <w:t>Файл</w:t>
      </w:r>
      <w:r>
        <w:t xml:space="preserve"> выберите </w:t>
      </w:r>
      <w:r w:rsidRPr="0081442A">
        <w:rPr>
          <w:b/>
        </w:rPr>
        <w:t>Лог…</w:t>
      </w:r>
      <w:r>
        <w:t xml:space="preserve"> и сохраните файл </w:t>
      </w:r>
      <w:r w:rsidRPr="0081442A">
        <w:rPr>
          <w:b/>
        </w:rPr>
        <w:t>teraterm.log</w:t>
      </w:r>
      <w:r>
        <w:t xml:space="preserve"> на рабочий стол. Убедитесь, что установлены флажки </w:t>
      </w:r>
      <w:r w:rsidRPr="00FD7C9A">
        <w:rPr>
          <w:b/>
        </w:rPr>
        <w:t>Append</w:t>
      </w:r>
      <w:r>
        <w:t xml:space="preserve"> (Дополнить) и </w:t>
      </w:r>
      <w:r w:rsidRPr="00FD7C9A">
        <w:rPr>
          <w:b/>
        </w:rPr>
        <w:t>Plain text</w:t>
      </w:r>
      <w:r>
        <w:t xml:space="preserve"> (Простой текст).</w:t>
      </w:r>
    </w:p>
    <w:p w14:paraId="6F238E87" w14:textId="77777777" w:rsidR="00C07B04" w:rsidRDefault="00C07B04" w:rsidP="00C07B04">
      <w:pPr>
        <w:pStyle w:val="SubStepAlpha"/>
      </w:pPr>
      <w:r>
        <w:t>В файл журнала Tera Term записывается каждая введённая команда и каждый отображённый результат.</w:t>
      </w:r>
    </w:p>
    <w:p w14:paraId="421FC316" w14:textId="77777777" w:rsidR="00C07B04" w:rsidRDefault="00C07B04" w:rsidP="00C07B04">
      <w:pPr>
        <w:pStyle w:val="BodyTextL25"/>
        <w:ind w:left="720"/>
      </w:pPr>
      <w:r>
        <w:t xml:space="preserve">Примечание. Эту функцию можно использовать для получения результатов выполнения нескольких команд подряд и их применения в целях документирования сети. Например, команды show version, show ip interface brief и </w:t>
      </w:r>
      <w:r>
        <w:rPr>
          <w:b/>
        </w:rPr>
        <w:t>show running-config позволяют получить информацию о маршрутизаторе.</w:t>
      </w:r>
    </w:p>
    <w:p w14:paraId="578BE826" w14:textId="77777777" w:rsidR="00C07B04" w:rsidRDefault="00C07B04" w:rsidP="004B704C">
      <w:pPr>
        <w:pStyle w:val="3"/>
      </w:pPr>
      <w:r>
        <w:t>Отобразите текущую конфигурацию маршрутизатора.</w:t>
      </w:r>
    </w:p>
    <w:p w14:paraId="2D55ECBF" w14:textId="77777777" w:rsidR="00C07B04" w:rsidRDefault="00C07B04" w:rsidP="00C07B04">
      <w:pPr>
        <w:pStyle w:val="SubStepAlpha"/>
      </w:pPr>
      <w:r>
        <w:t>Войдите в систему маршрутизатора, используя пароль консоли.</w:t>
      </w:r>
    </w:p>
    <w:p w14:paraId="5468274A" w14:textId="77777777" w:rsidR="00C07B04" w:rsidRDefault="00C07B04" w:rsidP="00C07B04">
      <w:pPr>
        <w:pStyle w:val="SubStepAlpha"/>
      </w:pPr>
      <w:r>
        <w:t>Войдите в привилегированный режим EXEC.</w:t>
      </w:r>
    </w:p>
    <w:p w14:paraId="3AB81BCC" w14:textId="77777777" w:rsidR="00C07B04" w:rsidRDefault="00C07B04" w:rsidP="00C07B04">
      <w:pPr>
        <w:pStyle w:val="SubStepAlpha"/>
      </w:pPr>
      <w:r>
        <w:t xml:space="preserve">На маршрутизаторе R1 перейдите в привилегированный режим EXEC и введите команду </w:t>
      </w:r>
      <w:r w:rsidRPr="0081442A">
        <w:rPr>
          <w:b/>
        </w:rPr>
        <w:t>copy running-config tftp</w:t>
      </w:r>
      <w:r>
        <w:t>.</w:t>
      </w:r>
    </w:p>
    <w:p w14:paraId="440F39C0" w14:textId="77777777" w:rsidR="00C07B04" w:rsidRDefault="00C07B04" w:rsidP="004B704C">
      <w:pPr>
        <w:pStyle w:val="SubStepAlpha"/>
      </w:pPr>
      <w:r>
        <w:t xml:space="preserve">Когда на экране появится слово </w:t>
      </w:r>
      <w:r>
        <w:rPr>
          <w:b/>
        </w:rPr>
        <w:t>--More--</w:t>
      </w:r>
      <w:r>
        <w:t xml:space="preserve"> (Больше), нажимайте клавишу пробела до тех пор, пока снова не откроется окно командной строки маршрутизатора R1#.</w:t>
      </w:r>
    </w:p>
    <w:p w14:paraId="17275005" w14:textId="77777777" w:rsidR="00C07B04" w:rsidRDefault="00C07B04" w:rsidP="00C07B04">
      <w:pPr>
        <w:pStyle w:val="SubStepAlpha"/>
      </w:pPr>
      <w:r>
        <w:t>В</w:t>
      </w:r>
      <w:r w:rsidRPr="00BC0A35">
        <w:rPr>
          <w:lang w:val="en-US"/>
        </w:rPr>
        <w:t xml:space="preserve"> </w:t>
      </w:r>
      <w:r>
        <w:t>меню</w:t>
      </w:r>
      <w:r w:rsidRPr="00BC0A35">
        <w:rPr>
          <w:lang w:val="en-US"/>
        </w:rPr>
        <w:t xml:space="preserve"> </w:t>
      </w:r>
      <w:r w:rsidRPr="00BC0A35">
        <w:rPr>
          <w:b/>
          <w:lang w:val="en-US"/>
        </w:rPr>
        <w:t>«File»</w:t>
      </w:r>
      <w:r w:rsidRPr="00BC0A35">
        <w:rPr>
          <w:lang w:val="en-US"/>
        </w:rPr>
        <w:t xml:space="preserve"> </w:t>
      </w:r>
      <w:r>
        <w:t>выберите</w:t>
      </w:r>
      <w:r w:rsidRPr="00BC0A35">
        <w:rPr>
          <w:lang w:val="en-US"/>
        </w:rPr>
        <w:t xml:space="preserve"> </w:t>
      </w:r>
      <w:r w:rsidRPr="00BC0A35">
        <w:rPr>
          <w:b/>
          <w:lang w:val="en-US"/>
        </w:rPr>
        <w:t>Show Log Dialog</w:t>
      </w:r>
      <w:r w:rsidRPr="00BC0A35">
        <w:rPr>
          <w:lang w:val="en-US"/>
        </w:rPr>
        <w:t xml:space="preserve">. </w:t>
      </w:r>
      <w:r>
        <w:t xml:space="preserve">Нажмите кнопку </w:t>
      </w:r>
      <w:r>
        <w:rPr>
          <w:b/>
        </w:rPr>
        <w:t>Закрыть</w:t>
      </w:r>
      <w:r>
        <w:t>, чтобы завершить сеанс журнала.</w:t>
      </w:r>
    </w:p>
    <w:p w14:paraId="074DBE2F" w14:textId="279CCFF2" w:rsidR="00C07B04" w:rsidRDefault="00C07B04" w:rsidP="00C07B04">
      <w:pPr>
        <w:pStyle w:val="BodyTextL25"/>
      </w:pPr>
      <w:r>
        <w:t>Примечание</w:t>
      </w:r>
      <w:r>
        <w:rPr>
          <w:b/>
        </w:rPr>
        <w:t>. Текст из окна программы Tera Term можно скопировать и вставить непосредственно в текстовый редактор.</w:t>
      </w:r>
    </w:p>
    <w:p w14:paraId="4C85CD77" w14:textId="77777777" w:rsidR="00C07B04" w:rsidRDefault="00C07B04" w:rsidP="00A959F3">
      <w:pPr>
        <w:pStyle w:val="2"/>
      </w:pPr>
      <w:r>
        <w:lastRenderedPageBreak/>
        <w:t>Восстановление конфигурации маршрутизатора и коммутатора из резервной копии файла конфигурации</w:t>
      </w:r>
    </w:p>
    <w:p w14:paraId="44283781" w14:textId="77777777" w:rsidR="00C07B04" w:rsidRDefault="00C07B04" w:rsidP="004B704C">
      <w:pPr>
        <w:pStyle w:val="3"/>
      </w:pPr>
      <w:r>
        <w:t>Удалите файл загрузочной конфигурации маршрутизатора и перезагрузите его.</w:t>
      </w:r>
    </w:p>
    <w:p w14:paraId="55E63192" w14:textId="77777777" w:rsidR="00C07B04" w:rsidRDefault="00C07B04" w:rsidP="00C07B04">
      <w:pPr>
        <w:pStyle w:val="SubStepAlpha"/>
      </w:pPr>
      <w:r>
        <w:t>Войдите в привилегированный режим EXEC и удалите файл загрузочной конфигурации.</w:t>
      </w:r>
    </w:p>
    <w:p w14:paraId="7B08827B" w14:textId="77777777" w:rsidR="00C07B04" w:rsidRPr="00BC0A35" w:rsidRDefault="00C07B04" w:rsidP="00C07B04">
      <w:pPr>
        <w:pStyle w:val="CMD"/>
        <w:rPr>
          <w:b/>
          <w:lang w:val="en-US"/>
        </w:rPr>
      </w:pPr>
      <w:r w:rsidRPr="00BC0A35">
        <w:rPr>
          <w:lang w:val="en-US"/>
        </w:rPr>
        <w:t>R1#</w:t>
      </w:r>
      <w:r w:rsidRPr="00BC0A35">
        <w:rPr>
          <w:b/>
          <w:lang w:val="en-US"/>
        </w:rPr>
        <w:t xml:space="preserve"> erase startup-config</w:t>
      </w:r>
      <w:r w:rsidRPr="00BC0A35">
        <w:rPr>
          <w:lang w:val="en-US"/>
        </w:rPr>
        <w:t xml:space="preserve"> </w:t>
      </w:r>
    </w:p>
    <w:p w14:paraId="10829DBA" w14:textId="77777777" w:rsidR="00C07B04" w:rsidRPr="00764E9C" w:rsidRDefault="00C07B04" w:rsidP="00C07B04">
      <w:pPr>
        <w:pStyle w:val="CMDOutput"/>
      </w:pPr>
      <w:r w:rsidRPr="00BC0A35">
        <w:rPr>
          <w:lang w:val="en-US"/>
        </w:rPr>
        <w:t xml:space="preserve">Erasing the </w:t>
      </w:r>
      <w:proofErr w:type="spellStart"/>
      <w:r w:rsidRPr="00BC0A35">
        <w:rPr>
          <w:lang w:val="en-US"/>
        </w:rPr>
        <w:t>nvram</w:t>
      </w:r>
      <w:proofErr w:type="spellEnd"/>
      <w:r w:rsidRPr="00BC0A35">
        <w:rPr>
          <w:lang w:val="en-US"/>
        </w:rPr>
        <w:t xml:space="preserve"> filesystem will remove all configuration files! </w:t>
      </w:r>
      <w:proofErr w:type="spellStart"/>
      <w:r>
        <w:t>Continue</w:t>
      </w:r>
      <w:proofErr w:type="spellEnd"/>
      <w:r>
        <w:t>? [confirm]</w:t>
      </w:r>
    </w:p>
    <w:p w14:paraId="7DE9918D" w14:textId="77777777" w:rsidR="00C07B04" w:rsidRPr="00764E9C" w:rsidRDefault="00C07B04" w:rsidP="00C07B04">
      <w:pPr>
        <w:pStyle w:val="CMDOutput"/>
      </w:pPr>
      <w:r>
        <w:t>[OK]</w:t>
      </w:r>
    </w:p>
    <w:p w14:paraId="0481DC24" w14:textId="77777777" w:rsidR="00C07B04" w:rsidRDefault="00C07B04" w:rsidP="00C07B04">
      <w:pPr>
        <w:pStyle w:val="CMDOutput"/>
      </w:pPr>
      <w:r>
        <w:t>Erase of nvram: complete</w:t>
      </w:r>
    </w:p>
    <w:p w14:paraId="04E705C2" w14:textId="77777777" w:rsidR="00C07B04" w:rsidRDefault="00C07B04" w:rsidP="00C07B04">
      <w:pPr>
        <w:pStyle w:val="SubStepAlpha"/>
      </w:pPr>
      <w:r>
        <w:t>Перезагрузите маршрутизатор.</w:t>
      </w:r>
    </w:p>
    <w:p w14:paraId="2DD48B31" w14:textId="77777777" w:rsidR="00C07B04" w:rsidRDefault="00C07B04" w:rsidP="00C07B04">
      <w:pPr>
        <w:pStyle w:val="CMD"/>
      </w:pPr>
      <w:r>
        <w:t xml:space="preserve">R1# </w:t>
      </w:r>
      <w:r w:rsidRPr="00764E9C">
        <w:rPr>
          <w:b/>
        </w:rPr>
        <w:t>reload</w:t>
      </w:r>
    </w:p>
    <w:p w14:paraId="4DEC949E" w14:textId="77777777" w:rsidR="00C07B04" w:rsidRDefault="00C07B04" w:rsidP="00C07B04">
      <w:pPr>
        <w:pStyle w:val="CMD"/>
      </w:pPr>
      <w:r>
        <w:t>Proceed with reload? (Команда reload запускается на активном модуле, будет перезагружен весь стек. Продолжить ее выполнение?) [confirm]</w:t>
      </w:r>
    </w:p>
    <w:p w14:paraId="080E459F" w14:textId="77777777" w:rsidR="00C07B04" w:rsidRDefault="00C07B04" w:rsidP="00C07B04">
      <w:pPr>
        <w:pStyle w:val="SubStepAlpha"/>
      </w:pPr>
      <w:r>
        <w:t xml:space="preserve">В открывшемся окне System Configuration Dialog (Окно конфигурации системы) введите </w:t>
      </w:r>
      <w:r w:rsidRPr="00D25B88">
        <w:rPr>
          <w:b/>
        </w:rPr>
        <w:t>no</w:t>
      </w:r>
      <w:r>
        <w:t>. Откроется окно командной строки маршрутизатора, обозначающее, что он не настроен.</w:t>
      </w:r>
    </w:p>
    <w:p w14:paraId="26919E89" w14:textId="77777777" w:rsidR="00C07B04" w:rsidRPr="00BC0A35" w:rsidRDefault="00C07B04" w:rsidP="00C07B04">
      <w:pPr>
        <w:pStyle w:val="CMDOutput"/>
        <w:rPr>
          <w:lang w:val="en-US"/>
        </w:rPr>
      </w:pPr>
      <w:r>
        <w:t xml:space="preserve">         </w:t>
      </w:r>
      <w:r w:rsidRPr="00BC0A35">
        <w:rPr>
          <w:lang w:val="en-US"/>
        </w:rPr>
        <w:t xml:space="preserve">--- </w:t>
      </w:r>
      <w:r>
        <w:t>Диалоговое</w:t>
      </w:r>
      <w:r w:rsidRPr="00BC0A35">
        <w:rPr>
          <w:lang w:val="en-US"/>
        </w:rPr>
        <w:t xml:space="preserve"> </w:t>
      </w:r>
      <w:r>
        <w:t>окно</w:t>
      </w:r>
      <w:r w:rsidRPr="00BC0A35">
        <w:rPr>
          <w:lang w:val="en-US"/>
        </w:rPr>
        <w:t xml:space="preserve"> </w:t>
      </w:r>
      <w:r>
        <w:t>настройки</w:t>
      </w:r>
      <w:r w:rsidRPr="00BC0A35">
        <w:rPr>
          <w:lang w:val="en-US"/>
        </w:rPr>
        <w:t xml:space="preserve"> </w:t>
      </w:r>
      <w:r>
        <w:t>системы</w:t>
      </w:r>
      <w:r w:rsidRPr="00BC0A35">
        <w:rPr>
          <w:lang w:val="en-US"/>
        </w:rPr>
        <w:t xml:space="preserve"> ---</w:t>
      </w:r>
    </w:p>
    <w:p w14:paraId="3B7BA2F8" w14:textId="77777777" w:rsidR="00C07B04" w:rsidRPr="00BC0A35" w:rsidRDefault="00C07B04" w:rsidP="00C07B04">
      <w:pPr>
        <w:pStyle w:val="CMDOutput"/>
        <w:rPr>
          <w:lang w:val="en-US"/>
        </w:rPr>
      </w:pPr>
    </w:p>
    <w:p w14:paraId="1127DC96" w14:textId="77777777" w:rsidR="00C07B04" w:rsidRPr="00BC0A35" w:rsidRDefault="00C07B04" w:rsidP="00C07B04">
      <w:pPr>
        <w:pStyle w:val="CMDOutput"/>
        <w:rPr>
          <w:lang w:val="en-US"/>
        </w:rPr>
      </w:pPr>
      <w:r w:rsidRPr="00BC0A35">
        <w:rPr>
          <w:lang w:val="en-US"/>
        </w:rPr>
        <w:t>Would you like to enter the initial configuration dialog? [yes/no] ([</w:t>
      </w:r>
      <w:r>
        <w:t>да</w:t>
      </w:r>
      <w:r w:rsidRPr="00BC0A35">
        <w:rPr>
          <w:lang w:val="en-US"/>
        </w:rPr>
        <w:t>/</w:t>
      </w:r>
      <w:r>
        <w:t>нет</w:t>
      </w:r>
      <w:r w:rsidRPr="00BC0A35">
        <w:rPr>
          <w:lang w:val="en-US"/>
        </w:rPr>
        <w:t>]):</w:t>
      </w:r>
    </w:p>
    <w:p w14:paraId="41462DD3" w14:textId="77777777" w:rsidR="00C07B04" w:rsidRPr="00BC0A35" w:rsidRDefault="00C07B04" w:rsidP="00C07B04">
      <w:pPr>
        <w:pStyle w:val="CMDOutput"/>
        <w:rPr>
          <w:lang w:val="en-US"/>
        </w:rPr>
      </w:pPr>
    </w:p>
    <w:p w14:paraId="3C58CE7F" w14:textId="77777777" w:rsidR="00C07B04" w:rsidRPr="00BC0A35" w:rsidRDefault="00C07B04" w:rsidP="00C07B04">
      <w:pPr>
        <w:pStyle w:val="CMDOutput"/>
        <w:rPr>
          <w:lang w:val="en-US"/>
        </w:rPr>
      </w:pPr>
      <w:r w:rsidRPr="00BC0A35">
        <w:rPr>
          <w:lang w:val="en-US"/>
        </w:rPr>
        <w:t>Press RETURN to get started!</w:t>
      </w:r>
    </w:p>
    <w:p w14:paraId="35F6A59F" w14:textId="77777777" w:rsidR="00C07B04" w:rsidRDefault="00C07B04" w:rsidP="00C07B04">
      <w:pPr>
        <w:pStyle w:val="CMDOutput"/>
      </w:pPr>
      <w:r>
        <w:t>&lt;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omitted</w:t>
      </w:r>
      <w:proofErr w:type="spellEnd"/>
      <w:r>
        <w:t>&gt;</w:t>
      </w:r>
    </w:p>
    <w:p w14:paraId="523C832D" w14:textId="77777777" w:rsidR="00C07B04" w:rsidRDefault="00C07B04" w:rsidP="00C07B04">
      <w:pPr>
        <w:pStyle w:val="CMDOutput"/>
      </w:pPr>
      <w:r>
        <w:t>Router&gt;</w:t>
      </w:r>
    </w:p>
    <w:p w14:paraId="76813AF3" w14:textId="77777777" w:rsidR="00C07B04" w:rsidRDefault="00C07B04" w:rsidP="004B704C">
      <w:pPr>
        <w:pStyle w:val="SubStepAlpha"/>
      </w:pPr>
      <w:r>
        <w:t xml:space="preserve">Войдите в привилегированный режим и введите команду </w:t>
      </w:r>
      <w:r w:rsidRPr="00FD7C9A">
        <w:rPr>
          <w:b/>
        </w:rPr>
        <w:t>show running-config</w:t>
      </w:r>
      <w:r>
        <w:t>, чтобы проверить, удалены ли все предыдущие конфигурации.</w:t>
      </w:r>
    </w:p>
    <w:p w14:paraId="56BF61CE" w14:textId="77777777" w:rsidR="00C07B04" w:rsidRDefault="00C07B04" w:rsidP="004B704C">
      <w:pPr>
        <w:pStyle w:val="3"/>
      </w:pPr>
      <w:r>
        <w:t>Подготовьте сохранённый резервный файл конфигурации к восстановлению параметров маршрутизатора.</w:t>
      </w:r>
    </w:p>
    <w:p w14:paraId="0717FA79" w14:textId="77777777" w:rsidR="00C07B04" w:rsidRPr="00035902" w:rsidRDefault="00C07B04" w:rsidP="00C07B04">
      <w:pPr>
        <w:pStyle w:val="BodyTextL25"/>
      </w:pPr>
      <w:r>
        <w:t>Чтобы восстановить параметры маршрутизатора из резервной копии рабочей конфигурации, необходимо отредактировать текст.</w:t>
      </w:r>
    </w:p>
    <w:p w14:paraId="3DF0B73E" w14:textId="77777777" w:rsidR="00C07B04" w:rsidRDefault="00C07B04" w:rsidP="00C07B04">
      <w:pPr>
        <w:pStyle w:val="SubStepAlpha"/>
      </w:pPr>
      <w:r>
        <w:t xml:space="preserve">Откройте текстовый файл </w:t>
      </w:r>
      <w:r w:rsidRPr="003B05A8">
        <w:rPr>
          <w:b/>
        </w:rPr>
        <w:t>teraterm.log</w:t>
      </w:r>
      <w:r>
        <w:t>.</w:t>
      </w:r>
    </w:p>
    <w:p w14:paraId="56B2A3B5" w14:textId="77777777" w:rsidR="00C07B04" w:rsidRDefault="00C07B04" w:rsidP="00C07B04">
      <w:pPr>
        <w:pStyle w:val="SubStepAlpha"/>
      </w:pPr>
      <w:r>
        <w:t xml:space="preserve">Удалите все записи </w:t>
      </w:r>
      <w:r>
        <w:rPr>
          <w:b/>
        </w:rPr>
        <w:t>--More--</w:t>
      </w:r>
      <w:r>
        <w:t xml:space="preserve"> в текстовом файле.</w:t>
      </w:r>
    </w:p>
    <w:p w14:paraId="1E3F3CF5" w14:textId="77777777" w:rsidR="00C07B04" w:rsidRPr="00EC6847" w:rsidRDefault="00C07B04" w:rsidP="00C07B04">
      <w:pPr>
        <w:pStyle w:val="BodyTextL50"/>
      </w:pPr>
      <w:r>
        <w:t>Примечание</w:t>
      </w:r>
      <w:r>
        <w:rPr>
          <w:b/>
        </w:rPr>
        <w:t xml:space="preserve">. Запись </w:t>
      </w:r>
      <w:r>
        <w:t xml:space="preserve">--More-- </w:t>
      </w:r>
      <w:r>
        <w:rPr>
          <w:b/>
        </w:rPr>
        <w:t>создается после нажатия клавиши пробела во время отображения текущей конфигурации.</w:t>
      </w:r>
    </w:p>
    <w:p w14:paraId="7B12538C" w14:textId="77777777" w:rsidR="00C07B04" w:rsidRDefault="00C07B04" w:rsidP="00C07B04">
      <w:pPr>
        <w:pStyle w:val="SubStepAlpha"/>
      </w:pPr>
      <w:r>
        <w:t>Удалите начальные строки в резервной копии конфигурации, так чтобы первая строка начиналась с первой команды конфигурации, как показано ниже.</w:t>
      </w:r>
    </w:p>
    <w:p w14:paraId="091C2C2E" w14:textId="77777777" w:rsidR="00C07B04" w:rsidRPr="00BC0A35" w:rsidRDefault="00C07B04" w:rsidP="00114AEC">
      <w:pPr>
        <w:pStyle w:val="CMD"/>
        <w:rPr>
          <w:lang w:val="en-US"/>
        </w:rPr>
      </w:pPr>
      <w:r w:rsidRPr="00BC0A35">
        <w:rPr>
          <w:lang w:val="en-US"/>
        </w:rPr>
        <w:t xml:space="preserve">service timestamps debug datetime </w:t>
      </w:r>
      <w:proofErr w:type="spellStart"/>
      <w:r w:rsidRPr="00BC0A35">
        <w:rPr>
          <w:lang w:val="en-US"/>
        </w:rPr>
        <w:t>msec</w:t>
      </w:r>
      <w:proofErr w:type="spellEnd"/>
    </w:p>
    <w:p w14:paraId="18D7A02E" w14:textId="77777777" w:rsidR="00C07B04" w:rsidRPr="00BC0A35" w:rsidRDefault="00C07B04" w:rsidP="00114AEC">
      <w:pPr>
        <w:pStyle w:val="CMD"/>
        <w:rPr>
          <w:lang w:val="en-US"/>
        </w:rPr>
      </w:pPr>
      <w:r w:rsidRPr="00BC0A35">
        <w:rPr>
          <w:lang w:val="en-US"/>
        </w:rPr>
        <w:t xml:space="preserve">service timestamps log datetime </w:t>
      </w:r>
      <w:proofErr w:type="spellStart"/>
      <w:r w:rsidRPr="00BC0A35">
        <w:rPr>
          <w:lang w:val="en-US"/>
        </w:rPr>
        <w:t>msec</w:t>
      </w:r>
      <w:proofErr w:type="spellEnd"/>
    </w:p>
    <w:p w14:paraId="2328B26B" w14:textId="77777777" w:rsidR="00C07B04" w:rsidRPr="00114AEC" w:rsidRDefault="00C07B04" w:rsidP="00114AEC">
      <w:pPr>
        <w:pStyle w:val="CMD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14:paraId="6B518511" w14:textId="77777777" w:rsidR="00C07B04" w:rsidRDefault="00C07B04" w:rsidP="00C07B04">
      <w:pPr>
        <w:pStyle w:val="SubStepAlpha"/>
      </w:pPr>
      <w:r>
        <w:t>В строки для интерфейса GigabitEthernet0/1 добавьте новую строку, чтобы активировать интерфейс.</w:t>
      </w:r>
    </w:p>
    <w:p w14:paraId="316AC0FB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>interface GigabitEthernet0/0/1</w:t>
      </w:r>
    </w:p>
    <w:p w14:paraId="677A34EC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 xml:space="preserve"> </w:t>
      </w:r>
      <w:proofErr w:type="spellStart"/>
      <w:r w:rsidRPr="00BC0A35">
        <w:rPr>
          <w:lang w:val="en-US"/>
        </w:rPr>
        <w:t>ip</w:t>
      </w:r>
      <w:proofErr w:type="spellEnd"/>
      <w:r w:rsidRPr="00BC0A35">
        <w:rPr>
          <w:lang w:val="en-US"/>
        </w:rPr>
        <w:t xml:space="preserve"> address 192.168.1.1 255.255.255.0</w:t>
      </w:r>
    </w:p>
    <w:p w14:paraId="564D3679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 xml:space="preserve"> duplex auto</w:t>
      </w:r>
    </w:p>
    <w:p w14:paraId="6B2F99A5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 xml:space="preserve"> speed auto</w:t>
      </w:r>
    </w:p>
    <w:p w14:paraId="1C26390B" w14:textId="77777777" w:rsidR="00C07B04" w:rsidRPr="00BC0A35" w:rsidRDefault="00C07B04" w:rsidP="00C07B04">
      <w:pPr>
        <w:pStyle w:val="SubStepAlpha"/>
        <w:numPr>
          <w:ilvl w:val="0"/>
          <w:numId w:val="0"/>
        </w:numPr>
        <w:ind w:left="720"/>
        <w:rPr>
          <w:b/>
          <w:lang w:val="en-US"/>
        </w:rPr>
      </w:pPr>
      <w:r>
        <w:rPr>
          <w:b/>
        </w:rPr>
        <w:lastRenderedPageBreak/>
        <w:t>Измените</w:t>
      </w:r>
      <w:r w:rsidRPr="00BC0A35">
        <w:rPr>
          <w:b/>
          <w:lang w:val="en-US"/>
        </w:rPr>
        <w:t xml:space="preserve"> </w:t>
      </w:r>
      <w:r>
        <w:rPr>
          <w:b/>
        </w:rPr>
        <w:t>на</w:t>
      </w:r>
      <w:r w:rsidRPr="00BC0A35">
        <w:rPr>
          <w:b/>
          <w:lang w:val="en-US"/>
        </w:rPr>
        <w:t>:</w:t>
      </w:r>
    </w:p>
    <w:p w14:paraId="01671645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>interface GigabitEthernet0/0/1</w:t>
      </w:r>
    </w:p>
    <w:p w14:paraId="6ACDFC2D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 xml:space="preserve"> </w:t>
      </w:r>
      <w:proofErr w:type="spellStart"/>
      <w:r w:rsidRPr="00BC0A35">
        <w:rPr>
          <w:lang w:val="en-US"/>
        </w:rPr>
        <w:t>ip</w:t>
      </w:r>
      <w:proofErr w:type="spellEnd"/>
      <w:r w:rsidRPr="00BC0A35">
        <w:rPr>
          <w:lang w:val="en-US"/>
        </w:rPr>
        <w:t xml:space="preserve"> address 192.168.1.1 255.255.255.0</w:t>
      </w:r>
    </w:p>
    <w:p w14:paraId="7B504381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 xml:space="preserve"> duplex auto</w:t>
      </w:r>
    </w:p>
    <w:p w14:paraId="513AACAA" w14:textId="77777777" w:rsidR="00C07B04" w:rsidRPr="00BC0A35" w:rsidRDefault="00C07B04" w:rsidP="00C07B04">
      <w:pPr>
        <w:pStyle w:val="CMD"/>
        <w:rPr>
          <w:lang w:val="en-US"/>
        </w:rPr>
      </w:pPr>
      <w:r w:rsidRPr="00BC0A35">
        <w:rPr>
          <w:lang w:val="en-US"/>
        </w:rPr>
        <w:t xml:space="preserve"> speed auto</w:t>
      </w:r>
    </w:p>
    <w:p w14:paraId="52FED8E3" w14:textId="77777777" w:rsidR="00C07B04" w:rsidRPr="008346A1" w:rsidRDefault="00C07B04" w:rsidP="00C07B04">
      <w:pPr>
        <w:pStyle w:val="CMD"/>
        <w:rPr>
          <w:b/>
        </w:rPr>
      </w:pPr>
      <w:r w:rsidRPr="00BC0A35">
        <w:rPr>
          <w:b/>
          <w:highlight w:val="yellow"/>
          <w:lang w:val="en-US"/>
        </w:rPr>
        <w:t xml:space="preserve"> </w:t>
      </w:r>
      <w:proofErr w:type="spellStart"/>
      <w:r>
        <w:rPr>
          <w:b/>
          <w:highlight w:val="yellow"/>
        </w:rPr>
        <w:t>no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shutdown</w:t>
      </w:r>
      <w:proofErr w:type="spellEnd"/>
    </w:p>
    <w:p w14:paraId="15D36238" w14:textId="77777777" w:rsidR="00C07B04" w:rsidRDefault="00C07B04" w:rsidP="00C07B04">
      <w:pPr>
        <w:pStyle w:val="SubStepAlpha"/>
      </w:pPr>
      <w:r>
        <w:t xml:space="preserve">После внесения необходимых изменений в резервную копию файла конфигурации сохраните измененный файл с именем </w:t>
      </w:r>
      <w:r w:rsidRPr="00914F92">
        <w:rPr>
          <w:b/>
        </w:rPr>
        <w:t>R1-config-backup</w:t>
      </w:r>
      <w:r>
        <w:t>.</w:t>
      </w:r>
    </w:p>
    <w:p w14:paraId="696BCB71" w14:textId="77777777" w:rsidR="00C07B04" w:rsidRDefault="00C07B04" w:rsidP="00C07B04">
      <w:pPr>
        <w:pStyle w:val="BodyTextL50"/>
      </w:pPr>
      <w:r>
        <w:t>Примечание.</w:t>
      </w:r>
      <w:r>
        <w:rPr>
          <w:b/>
        </w:rPr>
        <w:t xml:space="preserve"> При сохранении файла к его имени автоматически может быть добавлено расширение, например </w:t>
      </w:r>
      <w:r>
        <w:t>.txt</w:t>
      </w:r>
      <w:r>
        <w:rPr>
          <w:b/>
        </w:rPr>
        <w:t>.</w:t>
      </w:r>
    </w:p>
    <w:p w14:paraId="6768AABB" w14:textId="77777777" w:rsidR="00C07B04" w:rsidRDefault="00C07B04" w:rsidP="004B704C">
      <w:pPr>
        <w:pStyle w:val="3"/>
      </w:pPr>
      <w:r>
        <w:t>Восстановите конфигурацию маршрутизатора.</w:t>
      </w:r>
    </w:p>
    <w:p w14:paraId="356AAB5D" w14:textId="77777777" w:rsidR="00C07B04" w:rsidRDefault="00C07B04" w:rsidP="00C07B04">
      <w:pPr>
        <w:pStyle w:val="BodyTextL25"/>
      </w:pPr>
      <w:r>
        <w:t>Изменённую текущую конфигурацию можно восстановить непосредственно в консольный терминал в режиме глобальной конфигурации — параметры вводятся подобно командам, которые указываются в окне командной строки по отдельности.</w:t>
      </w:r>
    </w:p>
    <w:p w14:paraId="583CEA0C" w14:textId="77777777" w:rsidR="00C07B04" w:rsidRDefault="00C07B04" w:rsidP="00C07B04">
      <w:pPr>
        <w:pStyle w:val="SubStepAlpha"/>
      </w:pPr>
      <w:r>
        <w:t>Из консольного подключения Tera Term к маршрутизатору войдите в режим глобального конфигурирования.</w:t>
      </w:r>
    </w:p>
    <w:p w14:paraId="33EBB157" w14:textId="77777777" w:rsidR="00C07B04" w:rsidRDefault="00C07B04" w:rsidP="00C07B04">
      <w:pPr>
        <w:pStyle w:val="SubStepAlpha"/>
      </w:pPr>
      <w:r>
        <w:t xml:space="preserve">В меню </w:t>
      </w:r>
      <w:r>
        <w:rPr>
          <w:b/>
        </w:rPr>
        <w:t xml:space="preserve">File </w:t>
      </w:r>
      <w:r>
        <w:t xml:space="preserve">(Файл) выберите </w:t>
      </w:r>
      <w:r>
        <w:rPr>
          <w:b/>
        </w:rPr>
        <w:t>Send file...</w:t>
      </w:r>
      <w:r>
        <w:t xml:space="preserve"> (Передать файл).</w:t>
      </w:r>
    </w:p>
    <w:p w14:paraId="73FF2E6B" w14:textId="77777777" w:rsidR="00C07B04" w:rsidRDefault="00C07B04" w:rsidP="00C07B04">
      <w:pPr>
        <w:pStyle w:val="SubStepAlpha"/>
      </w:pPr>
      <w:r>
        <w:t xml:space="preserve">Укажите местонахождение файла </w:t>
      </w:r>
      <w:r>
        <w:rPr>
          <w:b/>
        </w:rPr>
        <w:t>R1-config-backup</w:t>
      </w:r>
      <w:r>
        <w:t xml:space="preserve"> и выберите </w:t>
      </w:r>
      <w:r>
        <w:rPr>
          <w:b/>
        </w:rPr>
        <w:t>Open</w:t>
      </w:r>
      <w:r>
        <w:t xml:space="preserve"> (Открыть).</w:t>
      </w:r>
    </w:p>
    <w:p w14:paraId="1FA4BA94" w14:textId="77777777" w:rsidR="00C07B04" w:rsidRDefault="00C07B04" w:rsidP="00C07B04">
      <w:pPr>
        <w:pStyle w:val="SubStepAlpha"/>
      </w:pPr>
      <w:r>
        <w:t>Сохраните текущую конфигурацию в файл загрузочной конфигурации.</w:t>
      </w:r>
    </w:p>
    <w:p w14:paraId="0D969569" w14:textId="77777777" w:rsidR="00C07B04" w:rsidRPr="00BC0A35" w:rsidRDefault="00C07B04" w:rsidP="00C07B04">
      <w:pPr>
        <w:pStyle w:val="CMD"/>
        <w:rPr>
          <w:b/>
          <w:lang w:val="en-US"/>
        </w:rPr>
      </w:pPr>
      <w:r w:rsidRPr="00BC0A35">
        <w:rPr>
          <w:lang w:val="en-US"/>
        </w:rPr>
        <w:t xml:space="preserve">R1# </w:t>
      </w:r>
      <w:r w:rsidRPr="00BC0A35">
        <w:rPr>
          <w:b/>
          <w:lang w:val="en-US"/>
        </w:rPr>
        <w:t>copy running-config startup-config</w:t>
      </w:r>
    </w:p>
    <w:p w14:paraId="64EEA839" w14:textId="206EF54E" w:rsidR="00C07B04" w:rsidRDefault="00C07B04" w:rsidP="00C07B04">
      <w:pPr>
        <w:pStyle w:val="SubStepAlpha"/>
      </w:pPr>
      <w:r>
        <w:t>Проверьте новую текущую конфигурацию.</w:t>
      </w:r>
    </w:p>
    <w:p w14:paraId="5BC5742C" w14:textId="294ECBB3" w:rsidR="00A959F3" w:rsidRDefault="00A959F3" w:rsidP="00A959F3">
      <w:pPr>
        <w:pStyle w:val="ConfigWindow"/>
      </w:pPr>
      <w:r>
        <w:t>Закройте окно настройки.</w:t>
      </w:r>
    </w:p>
    <w:p w14:paraId="32B86CB2" w14:textId="77777777" w:rsidR="00C07B04" w:rsidRDefault="00C07B04" w:rsidP="00A959F3">
      <w:pPr>
        <w:pStyle w:val="3"/>
        <w:spacing w:before="120"/>
      </w:pPr>
      <w:r>
        <w:t>Резервное копирование и восстановление системы</w:t>
      </w:r>
    </w:p>
    <w:p w14:paraId="682EC845" w14:textId="77777777" w:rsidR="00C07B04" w:rsidRPr="00C71CA6" w:rsidRDefault="00C07B04" w:rsidP="00C07B04">
      <w:pPr>
        <w:pStyle w:val="BodyTextL25"/>
      </w:pPr>
      <w:r>
        <w:t>Вернитесь в начало части 2 и выполните аналогичные действия для создания резервной копии и восстановления конфигурации коммутатора.</w:t>
      </w:r>
    </w:p>
    <w:p w14:paraId="65C5F693" w14:textId="77777777" w:rsidR="00C07B04" w:rsidRDefault="00C07B04" w:rsidP="00C07B04">
      <w:pPr>
        <w:pStyle w:val="1"/>
      </w:pPr>
      <w:r>
        <w:t>Вопрос для повторения</w:t>
      </w:r>
    </w:p>
    <w:p w14:paraId="76915ABD" w14:textId="77777777" w:rsidR="00C07B04" w:rsidRDefault="00C07B04" w:rsidP="00C07B04">
      <w:pPr>
        <w:pStyle w:val="BodyTextL25"/>
      </w:pPr>
      <w:r>
        <w:t>Как вы думаете, почему копировать и сохранять параметры введенных команд необходимо в простейшем текстовом редакторе (например, Блокнот), а не в программе для работы с текстами из офисного пакета (например, Word)?</w:t>
      </w:r>
    </w:p>
    <w:p w14:paraId="4152EFBC" w14:textId="77777777" w:rsidR="00C07B04" w:rsidRDefault="00C07B04" w:rsidP="004B704C">
      <w:pPr>
        <w:pStyle w:val="AnswerLineL25"/>
      </w:pPr>
      <w:r>
        <w:t>Разместите свои ответы здесь.</w:t>
      </w:r>
    </w:p>
    <w:p w14:paraId="21C91C8F" w14:textId="77777777" w:rsidR="004B704C" w:rsidRPr="004C0909" w:rsidRDefault="004B704C" w:rsidP="004B704C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4B704C" w14:paraId="7BD78C20" w14:textId="77777777" w:rsidTr="0076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3B596ACC" w14:textId="77777777" w:rsidR="004B704C" w:rsidRPr="00763D8B" w:rsidRDefault="004B704C" w:rsidP="007653F0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7062ED92" w14:textId="77777777" w:rsidR="004B704C" w:rsidRPr="00763D8B" w:rsidRDefault="004B704C" w:rsidP="007653F0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1E40F599" w14:textId="77777777" w:rsidR="004B704C" w:rsidRPr="00763D8B" w:rsidRDefault="004B704C" w:rsidP="007653F0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3D1AB64A" w14:textId="77777777" w:rsidR="004B704C" w:rsidRPr="00763D8B" w:rsidRDefault="004B704C" w:rsidP="007653F0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44D00834" w14:textId="77777777" w:rsidR="004B704C" w:rsidRPr="00763D8B" w:rsidRDefault="004B704C" w:rsidP="007653F0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4B704C" w14:paraId="3BFA6403" w14:textId="77777777" w:rsidTr="007653F0">
        <w:tc>
          <w:tcPr>
            <w:tcW w:w="1530" w:type="dxa"/>
          </w:tcPr>
          <w:p w14:paraId="1727B4A5" w14:textId="77777777" w:rsidR="004B704C" w:rsidRPr="009453F7" w:rsidRDefault="004B704C" w:rsidP="007653F0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6949CBB8" w14:textId="77777777" w:rsidR="004B704C" w:rsidRPr="009453F7" w:rsidRDefault="004B704C" w:rsidP="007653F0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4F19515F" w14:textId="77777777" w:rsidR="004B704C" w:rsidRPr="009453F7" w:rsidRDefault="004B704C" w:rsidP="007653F0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19538933" w14:textId="77777777" w:rsidR="004B704C" w:rsidRPr="009453F7" w:rsidRDefault="004B704C" w:rsidP="007653F0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34C31B48" w14:textId="77777777" w:rsidR="004B704C" w:rsidRPr="009453F7" w:rsidRDefault="004B704C" w:rsidP="007653F0">
            <w:pPr>
              <w:pStyle w:val="TableText"/>
            </w:pPr>
            <w:r>
              <w:t>Serial 0/0/1 (S0/0/1)</w:t>
            </w:r>
          </w:p>
        </w:tc>
      </w:tr>
      <w:tr w:rsidR="004B704C" w14:paraId="4EFC5468" w14:textId="77777777" w:rsidTr="007653F0">
        <w:tc>
          <w:tcPr>
            <w:tcW w:w="1530" w:type="dxa"/>
          </w:tcPr>
          <w:p w14:paraId="0FDB8C2D" w14:textId="77777777" w:rsidR="004B704C" w:rsidRPr="009453F7" w:rsidRDefault="004B704C" w:rsidP="007653F0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749D5FF4" w14:textId="77777777" w:rsidR="004B704C" w:rsidRPr="009453F7" w:rsidRDefault="004B704C" w:rsidP="007653F0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54770A07" w14:textId="77777777" w:rsidR="004B704C" w:rsidRPr="009453F7" w:rsidRDefault="004B704C" w:rsidP="007653F0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75C88814" w14:textId="77777777" w:rsidR="004B704C" w:rsidRPr="009453F7" w:rsidRDefault="004B704C" w:rsidP="007653F0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91969CB" w14:textId="77777777" w:rsidR="004B704C" w:rsidRPr="009453F7" w:rsidRDefault="004B704C" w:rsidP="007653F0">
            <w:pPr>
              <w:pStyle w:val="TableText"/>
            </w:pPr>
            <w:r>
              <w:t>Serial 0/0/1 (S0/0/1)</w:t>
            </w:r>
          </w:p>
        </w:tc>
      </w:tr>
      <w:tr w:rsidR="004B704C" w14:paraId="1103232E" w14:textId="77777777" w:rsidTr="007653F0">
        <w:tc>
          <w:tcPr>
            <w:tcW w:w="1530" w:type="dxa"/>
          </w:tcPr>
          <w:p w14:paraId="413EF472" w14:textId="77777777" w:rsidR="004B704C" w:rsidRPr="009453F7" w:rsidRDefault="004B704C" w:rsidP="007653F0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27348B03" w14:textId="77777777" w:rsidR="004B704C" w:rsidRPr="009453F7" w:rsidRDefault="004B704C" w:rsidP="007653F0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25C5C483" w14:textId="77777777" w:rsidR="004B704C" w:rsidRPr="009453F7" w:rsidRDefault="004B704C" w:rsidP="007653F0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2F10A7F0" w14:textId="77777777" w:rsidR="004B704C" w:rsidRPr="009453F7" w:rsidRDefault="004B704C" w:rsidP="007653F0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2D076D91" w14:textId="77777777" w:rsidR="004B704C" w:rsidRPr="009453F7" w:rsidRDefault="004B704C" w:rsidP="007653F0">
            <w:pPr>
              <w:pStyle w:val="TableText"/>
            </w:pPr>
            <w:r>
              <w:t>Serial 0/1/1 (S0/1/1)</w:t>
            </w:r>
          </w:p>
        </w:tc>
      </w:tr>
      <w:tr w:rsidR="004B704C" w14:paraId="668224D2" w14:textId="77777777" w:rsidTr="007653F0">
        <w:tc>
          <w:tcPr>
            <w:tcW w:w="1530" w:type="dxa"/>
          </w:tcPr>
          <w:p w14:paraId="40694479" w14:textId="77777777" w:rsidR="004B704C" w:rsidRPr="009453F7" w:rsidRDefault="004B704C" w:rsidP="007653F0">
            <w:pPr>
              <w:pStyle w:val="TableText"/>
            </w:pPr>
            <w:r>
              <w:lastRenderedPageBreak/>
              <w:t>2811</w:t>
            </w:r>
          </w:p>
        </w:tc>
        <w:tc>
          <w:tcPr>
            <w:tcW w:w="2250" w:type="dxa"/>
          </w:tcPr>
          <w:p w14:paraId="2174A89B" w14:textId="77777777" w:rsidR="004B704C" w:rsidRPr="009453F7" w:rsidRDefault="004B704C" w:rsidP="007653F0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13750333" w14:textId="77777777" w:rsidR="004B704C" w:rsidRPr="009453F7" w:rsidRDefault="004B704C" w:rsidP="007653F0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B087A8C" w14:textId="77777777" w:rsidR="004B704C" w:rsidRPr="009453F7" w:rsidRDefault="004B704C" w:rsidP="007653F0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5F51F71E" w14:textId="77777777" w:rsidR="004B704C" w:rsidRPr="009453F7" w:rsidRDefault="004B704C" w:rsidP="007653F0">
            <w:pPr>
              <w:pStyle w:val="TableText"/>
            </w:pPr>
            <w:r>
              <w:t>Serial 0/0/1 (S0/0/1)</w:t>
            </w:r>
          </w:p>
        </w:tc>
      </w:tr>
      <w:tr w:rsidR="004B704C" w14:paraId="5A3CA8EB" w14:textId="77777777" w:rsidTr="007653F0">
        <w:tc>
          <w:tcPr>
            <w:tcW w:w="1530" w:type="dxa"/>
          </w:tcPr>
          <w:p w14:paraId="29CB6DD9" w14:textId="77777777" w:rsidR="004B704C" w:rsidRPr="009453F7" w:rsidRDefault="004B704C" w:rsidP="007653F0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7C41E456" w14:textId="77777777" w:rsidR="004B704C" w:rsidRPr="009453F7" w:rsidRDefault="004B704C" w:rsidP="007653F0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06E1B487" w14:textId="77777777" w:rsidR="004B704C" w:rsidRPr="009453F7" w:rsidRDefault="004B704C" w:rsidP="007653F0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BD74722" w14:textId="77777777" w:rsidR="004B704C" w:rsidRPr="009453F7" w:rsidRDefault="004B704C" w:rsidP="007653F0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CD09DA6" w14:textId="77777777" w:rsidR="004B704C" w:rsidRPr="009453F7" w:rsidRDefault="004B704C" w:rsidP="007653F0">
            <w:pPr>
              <w:pStyle w:val="TableText"/>
            </w:pPr>
            <w:r>
              <w:t>Serial 0/0/1 (S0/0/1)</w:t>
            </w:r>
          </w:p>
        </w:tc>
      </w:tr>
      <w:tr w:rsidR="004B704C" w14:paraId="722A70CC" w14:textId="77777777" w:rsidTr="007653F0">
        <w:tc>
          <w:tcPr>
            <w:tcW w:w="1530" w:type="dxa"/>
          </w:tcPr>
          <w:p w14:paraId="64292160" w14:textId="77777777" w:rsidR="004B704C" w:rsidRPr="009453F7" w:rsidRDefault="004B704C" w:rsidP="007653F0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18F25032" w14:textId="77777777" w:rsidR="004B704C" w:rsidRPr="009453F7" w:rsidRDefault="004B704C" w:rsidP="007653F0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2FB4C5B" w14:textId="77777777" w:rsidR="004B704C" w:rsidRPr="009453F7" w:rsidRDefault="004B704C" w:rsidP="007653F0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1DAD0FC2" w14:textId="77777777" w:rsidR="004B704C" w:rsidRPr="009453F7" w:rsidRDefault="004B704C" w:rsidP="007653F0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3425102" w14:textId="77777777" w:rsidR="004B704C" w:rsidRPr="009453F7" w:rsidRDefault="004B704C" w:rsidP="007653F0">
            <w:pPr>
              <w:pStyle w:val="TableText"/>
            </w:pPr>
            <w:r>
              <w:t>Serial 0/1/1 (S0/1/1)</w:t>
            </w:r>
          </w:p>
        </w:tc>
      </w:tr>
      <w:tr w:rsidR="004B704C" w14:paraId="74687C41" w14:textId="77777777" w:rsidTr="007653F0">
        <w:tc>
          <w:tcPr>
            <w:tcW w:w="1530" w:type="dxa"/>
          </w:tcPr>
          <w:p w14:paraId="61362F5A" w14:textId="77777777" w:rsidR="004B704C" w:rsidRDefault="004B704C" w:rsidP="007653F0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76C3899A" w14:textId="77777777" w:rsidR="004B704C" w:rsidRPr="009453F7" w:rsidRDefault="004B704C" w:rsidP="007653F0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4682C717" w14:textId="77777777" w:rsidR="004B704C" w:rsidRPr="009453F7" w:rsidRDefault="004B704C" w:rsidP="007653F0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221C97CC" w14:textId="77777777" w:rsidR="004B704C" w:rsidRDefault="004B704C" w:rsidP="007653F0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3DF829CD" w14:textId="77777777" w:rsidR="004B704C" w:rsidRDefault="004B704C" w:rsidP="007653F0">
            <w:pPr>
              <w:pStyle w:val="TableText"/>
            </w:pPr>
            <w:r>
              <w:t>Serial 0/1/1 (S0/1/1)</w:t>
            </w:r>
          </w:p>
        </w:tc>
      </w:tr>
    </w:tbl>
    <w:p w14:paraId="6773C132" w14:textId="2DBAC1D3" w:rsidR="004B704C" w:rsidRDefault="004B704C" w:rsidP="004B704C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70AA7B90" w14:textId="01114869" w:rsidR="00A972CE" w:rsidRPr="00603503" w:rsidRDefault="00A972CE" w:rsidP="00A972CE">
      <w:pPr>
        <w:pStyle w:val="ConfigWindow"/>
      </w:pPr>
      <w:r>
        <w:t>Конец документа</w:t>
      </w:r>
    </w:p>
    <w:sectPr w:rsidR="00A972CE" w:rsidRPr="0060350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B9A0" w14:textId="77777777" w:rsidR="00F203AA" w:rsidRDefault="00F203AA" w:rsidP="00710659">
      <w:pPr>
        <w:spacing w:after="0" w:line="240" w:lineRule="auto"/>
      </w:pPr>
      <w:r>
        <w:separator/>
      </w:r>
    </w:p>
    <w:p w14:paraId="1DA80944" w14:textId="77777777" w:rsidR="00F203AA" w:rsidRDefault="00F203AA"/>
  </w:endnote>
  <w:endnote w:type="continuationSeparator" w:id="0">
    <w:p w14:paraId="69C4995E" w14:textId="77777777" w:rsidR="00F203AA" w:rsidRDefault="00F203AA" w:rsidP="00710659">
      <w:pPr>
        <w:spacing w:after="0" w:line="240" w:lineRule="auto"/>
      </w:pPr>
      <w:r>
        <w:continuationSeparator/>
      </w:r>
    </w:p>
    <w:p w14:paraId="363CA13D" w14:textId="77777777" w:rsidR="00F203AA" w:rsidRDefault="00F20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EEB30" w14:textId="04D19212" w:rsidR="00114AEC" w:rsidRPr="00882B63" w:rsidRDefault="00114AEC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C0A35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C0A3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83D37" w14:textId="7B1A2852" w:rsidR="00114AEC" w:rsidRPr="00882B63" w:rsidRDefault="00114AEC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C0A35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C0A3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1AF11" w14:textId="77777777" w:rsidR="00F203AA" w:rsidRDefault="00F203AA" w:rsidP="00710659">
      <w:pPr>
        <w:spacing w:after="0" w:line="240" w:lineRule="auto"/>
      </w:pPr>
      <w:r>
        <w:separator/>
      </w:r>
    </w:p>
    <w:p w14:paraId="7FF5F112" w14:textId="77777777" w:rsidR="00F203AA" w:rsidRDefault="00F203AA"/>
  </w:footnote>
  <w:footnote w:type="continuationSeparator" w:id="0">
    <w:p w14:paraId="1BA12C9B" w14:textId="77777777" w:rsidR="00F203AA" w:rsidRDefault="00F203AA" w:rsidP="00710659">
      <w:pPr>
        <w:spacing w:after="0" w:line="240" w:lineRule="auto"/>
      </w:pPr>
      <w:r>
        <w:continuationSeparator/>
      </w:r>
    </w:p>
    <w:p w14:paraId="11390330" w14:textId="77777777" w:rsidR="00F203AA" w:rsidRDefault="00F203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61667C8A5D6942CBBA93FC9BF362B7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C581DB9" w14:textId="77777777" w:rsidR="00114AEC" w:rsidRDefault="00114AEC" w:rsidP="008402F2">
        <w:pPr>
          <w:pStyle w:val="PageHead"/>
        </w:pPr>
        <w:r>
          <w:t>Лабораторная работа. Управление файлами конфигурации маршрутизатора с помощью программы Tera Term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6D21B" w14:textId="77777777" w:rsidR="00114AEC" w:rsidRDefault="00114AEC" w:rsidP="006C3FCF">
    <w:pPr>
      <w:ind w:left="-288"/>
    </w:pPr>
    <w:r>
      <w:rPr>
        <w:noProof/>
      </w:rPr>
      <w:drawing>
        <wp:inline distT="0" distB="0" distL="0" distR="0" wp14:anchorId="3910795D" wp14:editId="480CA81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E404FE4"/>
    <w:multiLevelType w:val="hybridMultilevel"/>
    <w:tmpl w:val="653AEC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EA148AE"/>
    <w:multiLevelType w:val="multilevel"/>
    <w:tmpl w:val="1944A0DA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1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4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0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1D8"/>
    <w:rsid w:val="00067A67"/>
    <w:rsid w:val="00070C16"/>
    <w:rsid w:val="00075EA9"/>
    <w:rsid w:val="000769CF"/>
    <w:rsid w:val="00080AD8"/>
    <w:rsid w:val="000815D8"/>
    <w:rsid w:val="00084C99"/>
    <w:rsid w:val="00085CC6"/>
    <w:rsid w:val="000901F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AEC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463A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704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3F0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3C3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3531C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59F3"/>
    <w:rsid w:val="00A96172"/>
    <w:rsid w:val="00A96D52"/>
    <w:rsid w:val="00A972CE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11D6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0A35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B04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BD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3868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3AA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796C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5B05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57D3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94FD4"/>
  <w15:docId w15:val="{29FF45D1-0F42-4202-AE26-8A5353A8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B704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901F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07B04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667C8A5D6942CBBA93FC9BF362B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19E5-051B-4E41-9D79-93E8563E87F4}"/>
      </w:docPartPr>
      <w:docPartBody>
        <w:p w:rsidR="00312469" w:rsidRDefault="000B284A">
          <w:pPr>
            <w:pStyle w:val="61667C8A5D6942CBBA93FC9BF362B76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A"/>
    <w:rsid w:val="000128FC"/>
    <w:rsid w:val="000B284A"/>
    <w:rsid w:val="003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667C8A5D6942CBBA93FC9BF362B768">
    <w:name w:val="61667C8A5D6942CBBA93FC9BF362B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D5207-C312-4C4C-80D6-5C48693F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6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Use Tera Term to Manage Router Configuration Files</vt:lpstr>
    </vt:vector>
  </TitlesOfParts>
  <Company>Cisco Systems, Inc.</Company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Управление файлами конфигурации маршрутизатора с помощью программы Tera Term</dc:title>
  <dc:creator>SP</dc:creator>
  <dc:description>2016 г.</dc:description>
  <cp:lastModifiedBy>Антон Носков</cp:lastModifiedBy>
  <cp:revision>5</cp:revision>
  <cp:lastPrinted>2019-11-27T04:51:00Z</cp:lastPrinted>
  <dcterms:created xsi:type="dcterms:W3CDTF">2019-11-27T04:50:00Z</dcterms:created>
  <dcterms:modified xsi:type="dcterms:W3CDTF">2020-08-23T18:17:00Z</dcterms:modified>
</cp:coreProperties>
</file>