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A6EF" w14:textId="24A2CF18" w:rsidR="00A07085" w:rsidRPr="001C05A1" w:rsidRDefault="003152DC" w:rsidP="00A07085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1604762DF8A34E70A4EA46C29180DDE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A4935">
            <w:t>Packet Tracer - Создание карты сети с помощью протокола LLDP</w:t>
          </w:r>
        </w:sdtContent>
      </w:sdt>
      <w:r w:rsidR="000A4935">
        <w:rPr>
          <w:rStyle w:val="LabTitleInstVersred"/>
        </w:rPr>
        <w:t xml:space="preserve"> </w:t>
      </w:r>
    </w:p>
    <w:p w14:paraId="799D168E" w14:textId="464DCC0A" w:rsidR="00D778DF" w:rsidRPr="009A1CF4" w:rsidRDefault="00D778DF" w:rsidP="00D778DF">
      <w:pPr>
        <w:pStyle w:val="InstNoteRed"/>
      </w:pPr>
    </w:p>
    <w:p w14:paraId="1A774FFB" w14:textId="77777777" w:rsidR="001D6BC0" w:rsidRPr="00BB73FF" w:rsidRDefault="001D6BC0" w:rsidP="001D6BC0">
      <w:pPr>
        <w:pStyle w:val="1"/>
      </w:pPr>
      <w:r>
        <w:t>Таблица адресации</w:t>
      </w:r>
    </w:p>
    <w:tbl>
      <w:tblPr>
        <w:tblW w:w="1008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, содержащая имена хостов устройств, интерфейсы, адреса и маски подсети, а также информацию о подключенных устройствах. Вы можете записать свои ответы в ячейках, помеченных как «пустые»."/>
      </w:tblPr>
      <w:tblGrid>
        <w:gridCol w:w="2343"/>
        <w:gridCol w:w="1530"/>
        <w:gridCol w:w="1800"/>
        <w:gridCol w:w="1983"/>
        <w:gridCol w:w="2427"/>
      </w:tblGrid>
      <w:tr w:rsidR="001D6BC0" w14:paraId="1623F14B" w14:textId="77777777" w:rsidTr="009974B3">
        <w:trPr>
          <w:cantSplit/>
          <w:tblHeader/>
          <w:jc w:val="center"/>
        </w:trPr>
        <w:tc>
          <w:tcPr>
            <w:tcW w:w="23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E44168A" w14:textId="77777777" w:rsidR="001D6BC0" w:rsidRPr="00E87D62" w:rsidRDefault="001D6BC0" w:rsidP="00907A29">
            <w:pPr>
              <w:pStyle w:val="TableHeading"/>
            </w:pPr>
            <w:r>
              <w:t>Устройство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5219B7A" w14:textId="77777777" w:rsidR="001D6BC0" w:rsidRPr="00E87D62" w:rsidRDefault="001D6BC0" w:rsidP="00907A29">
            <w:pPr>
              <w:pStyle w:val="TableHeading"/>
            </w:pPr>
            <w:r>
              <w:t>Интерфейс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5566E2A" w14:textId="77777777" w:rsidR="001D6BC0" w:rsidRPr="00E87D62" w:rsidRDefault="001D6BC0" w:rsidP="00907A29">
            <w:pPr>
              <w:pStyle w:val="TableHeading"/>
            </w:pPr>
            <w:r>
              <w:t>IP-адрес</w:t>
            </w:r>
          </w:p>
        </w:tc>
        <w:tc>
          <w:tcPr>
            <w:tcW w:w="1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FCD08BD" w14:textId="77777777" w:rsidR="001D6BC0" w:rsidRPr="00E87D62" w:rsidRDefault="001D6BC0" w:rsidP="00907A29">
            <w:pPr>
              <w:pStyle w:val="TableHeading"/>
            </w:pPr>
            <w:r>
              <w:t>Маска подсети</w:t>
            </w:r>
          </w:p>
        </w:tc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7D51F71" w14:textId="77777777" w:rsidR="001D6BC0" w:rsidRPr="00E87D62" w:rsidRDefault="001D6BC0" w:rsidP="00907A29">
            <w:pPr>
              <w:pStyle w:val="TableHeading"/>
            </w:pPr>
            <w:r>
              <w:t>Интерфейс локальной сети и подключенный сосед</w:t>
            </w:r>
          </w:p>
        </w:tc>
      </w:tr>
      <w:tr w:rsidR="001D6BC0" w14:paraId="55479B15" w14:textId="77777777" w:rsidTr="00BC74A4">
        <w:trPr>
          <w:cantSplit/>
          <w:jc w:val="center"/>
        </w:trPr>
        <w:tc>
          <w:tcPr>
            <w:tcW w:w="2343" w:type="dxa"/>
            <w:tcBorders>
              <w:bottom w:val="nil"/>
            </w:tcBorders>
            <w:vAlign w:val="center"/>
          </w:tcPr>
          <w:p w14:paraId="7BEC8968" w14:textId="77777777" w:rsidR="001D6BC0" w:rsidRPr="00840FC2" w:rsidRDefault="00BC74A4" w:rsidP="00907A29">
            <w:pPr>
              <w:pStyle w:val="TableText"/>
            </w:pPr>
            <w:r>
              <w:t>Периметр</w:t>
            </w:r>
          </w:p>
        </w:tc>
        <w:tc>
          <w:tcPr>
            <w:tcW w:w="1530" w:type="dxa"/>
            <w:vAlign w:val="bottom"/>
          </w:tcPr>
          <w:p w14:paraId="3C605FB4" w14:textId="77777777" w:rsidR="001D6BC0" w:rsidRDefault="001D6BC0" w:rsidP="00907A29">
            <w:pPr>
              <w:pStyle w:val="TableText"/>
            </w:pPr>
            <w:r>
              <w:t>G0/0</w:t>
            </w:r>
          </w:p>
        </w:tc>
        <w:tc>
          <w:tcPr>
            <w:tcW w:w="1800" w:type="dxa"/>
            <w:vAlign w:val="bottom"/>
          </w:tcPr>
          <w:p w14:paraId="58445F38" w14:textId="77777777" w:rsidR="001D6BC0" w:rsidRDefault="001D6BC0" w:rsidP="00907A29">
            <w:pPr>
              <w:pStyle w:val="TableText"/>
            </w:pPr>
            <w:r>
              <w:t>192.168.1.1</w:t>
            </w:r>
          </w:p>
        </w:tc>
        <w:tc>
          <w:tcPr>
            <w:tcW w:w="1983" w:type="dxa"/>
            <w:vAlign w:val="bottom"/>
          </w:tcPr>
          <w:p w14:paraId="5205D796" w14:textId="77777777" w:rsidR="001D6BC0" w:rsidRDefault="001D6BC0" w:rsidP="00907A29">
            <w:pPr>
              <w:pStyle w:val="TableText"/>
            </w:pPr>
            <w:r>
              <w:t>255.255.255.0</w:t>
            </w:r>
          </w:p>
        </w:tc>
        <w:tc>
          <w:tcPr>
            <w:tcW w:w="2427" w:type="dxa"/>
          </w:tcPr>
          <w:p w14:paraId="452C7314" w14:textId="36629692" w:rsidR="001D6BC0" w:rsidRPr="00656753" w:rsidRDefault="001D6BC0" w:rsidP="00907A29">
            <w:pPr>
              <w:pStyle w:val="TableText"/>
              <w:tabs>
                <w:tab w:val="left" w:pos="1320"/>
              </w:tabs>
              <w:rPr>
                <w:rStyle w:val="AnswerGray"/>
              </w:rPr>
            </w:pPr>
          </w:p>
        </w:tc>
      </w:tr>
      <w:tr w:rsidR="001D6BC0" w14:paraId="2D80509C" w14:textId="77777777" w:rsidTr="00BC74A4">
        <w:trPr>
          <w:cantSplit/>
          <w:jc w:val="center"/>
        </w:trPr>
        <w:tc>
          <w:tcPr>
            <w:tcW w:w="2343" w:type="dxa"/>
            <w:tcBorders>
              <w:top w:val="nil"/>
            </w:tcBorders>
            <w:vAlign w:val="center"/>
          </w:tcPr>
          <w:p w14:paraId="37156625" w14:textId="77777777" w:rsidR="001D6BC0" w:rsidRDefault="00BC74A4" w:rsidP="00BC74A4">
            <w:pPr>
              <w:pStyle w:val="ConfigWindow"/>
            </w:pPr>
            <w:r>
              <w:t>Edge</w:t>
            </w:r>
          </w:p>
        </w:tc>
        <w:tc>
          <w:tcPr>
            <w:tcW w:w="1530" w:type="dxa"/>
            <w:vAlign w:val="bottom"/>
          </w:tcPr>
          <w:p w14:paraId="4AFC7A66" w14:textId="77777777" w:rsidR="001D6BC0" w:rsidRDefault="001D6BC0" w:rsidP="00907A29">
            <w:pPr>
              <w:pStyle w:val="TableText"/>
            </w:pPr>
            <w:r>
              <w:t>S0/0/0</w:t>
            </w:r>
          </w:p>
        </w:tc>
        <w:tc>
          <w:tcPr>
            <w:tcW w:w="1800" w:type="dxa"/>
            <w:vAlign w:val="bottom"/>
          </w:tcPr>
          <w:p w14:paraId="52F0768B" w14:textId="7F37410B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6E008404" w14:textId="19359EDA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24D57F45" w14:textId="77777777" w:rsidR="001D6BC0" w:rsidRDefault="001D6BC0" w:rsidP="00907A29">
            <w:pPr>
              <w:pStyle w:val="TableText"/>
            </w:pPr>
            <w:r>
              <w:t>S0/0/0 — ISP</w:t>
            </w:r>
          </w:p>
        </w:tc>
      </w:tr>
      <w:tr w:rsidR="001D6BC0" w14:paraId="3181930D" w14:textId="77777777" w:rsidTr="00BC74A4">
        <w:trPr>
          <w:cantSplit/>
          <w:jc w:val="center"/>
        </w:trPr>
        <w:tc>
          <w:tcPr>
            <w:tcW w:w="2343" w:type="dxa"/>
            <w:vAlign w:val="bottom"/>
          </w:tcPr>
          <w:p w14:paraId="2EA142A5" w14:textId="07C4A738" w:rsidR="001D6BC0" w:rsidRPr="00656753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7B8682D6" w14:textId="77777777" w:rsidR="001D6BC0" w:rsidRDefault="001D6BC0" w:rsidP="00907A29">
            <w:pPr>
              <w:pStyle w:val="TableText"/>
            </w:pPr>
            <w:r>
              <w:t>SVI</w:t>
            </w:r>
          </w:p>
        </w:tc>
        <w:tc>
          <w:tcPr>
            <w:tcW w:w="1800" w:type="dxa"/>
            <w:vAlign w:val="bottom"/>
          </w:tcPr>
          <w:p w14:paraId="72565635" w14:textId="77777777" w:rsidR="001D6BC0" w:rsidRDefault="001D6BC0" w:rsidP="00907A29">
            <w:pPr>
              <w:pStyle w:val="TableText"/>
            </w:pPr>
            <w:r>
              <w:t>192.168.1.2</w:t>
            </w:r>
          </w:p>
        </w:tc>
        <w:tc>
          <w:tcPr>
            <w:tcW w:w="1983" w:type="dxa"/>
            <w:vAlign w:val="bottom"/>
          </w:tcPr>
          <w:p w14:paraId="753622DE" w14:textId="391BDC0D" w:rsidR="001D6BC0" w:rsidRPr="00656753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38E482FA" w14:textId="77777777" w:rsidR="001D6BC0" w:rsidRPr="00BC74A4" w:rsidRDefault="00BC74A4" w:rsidP="00BC74A4">
            <w:pPr>
              <w:pStyle w:val="ConfigWindow"/>
            </w:pPr>
            <w:r>
              <w:t>пусто</w:t>
            </w:r>
          </w:p>
        </w:tc>
      </w:tr>
      <w:tr w:rsidR="001D6BC0" w14:paraId="5103F40C" w14:textId="77777777" w:rsidTr="00BC74A4">
        <w:trPr>
          <w:cantSplit/>
          <w:jc w:val="center"/>
        </w:trPr>
        <w:tc>
          <w:tcPr>
            <w:tcW w:w="2343" w:type="dxa"/>
            <w:vAlign w:val="bottom"/>
          </w:tcPr>
          <w:p w14:paraId="52F33895" w14:textId="1E4FD63A" w:rsidR="001D6BC0" w:rsidRPr="00840FC2" w:rsidRDefault="001D6BC0" w:rsidP="00907A29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57CE8452" w14:textId="77777777" w:rsidR="001D6BC0" w:rsidRDefault="001D6BC0" w:rsidP="00907A29">
            <w:pPr>
              <w:pStyle w:val="TableText"/>
            </w:pPr>
            <w:r>
              <w:t>G0/0</w:t>
            </w:r>
          </w:p>
        </w:tc>
        <w:tc>
          <w:tcPr>
            <w:tcW w:w="1800" w:type="dxa"/>
            <w:vAlign w:val="bottom"/>
          </w:tcPr>
          <w:p w14:paraId="28B70F9D" w14:textId="77777777" w:rsidR="001D6BC0" w:rsidRDefault="001D6BC0" w:rsidP="00907A29">
            <w:pPr>
              <w:pStyle w:val="TableText"/>
            </w:pPr>
            <w:r>
              <w:t>209.165.200.10</w:t>
            </w:r>
          </w:p>
        </w:tc>
        <w:tc>
          <w:tcPr>
            <w:tcW w:w="1983" w:type="dxa"/>
            <w:vAlign w:val="bottom"/>
          </w:tcPr>
          <w:p w14:paraId="11DEBB00" w14:textId="7CD5A3CE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28B8B4FC" w14:textId="77777777" w:rsidR="001D6BC0" w:rsidRDefault="001D6BC0" w:rsidP="00907A29">
            <w:pPr>
              <w:pStyle w:val="TableText"/>
            </w:pPr>
            <w:r>
              <w:t xml:space="preserve">G0/0 - ISP  </w:t>
            </w:r>
          </w:p>
        </w:tc>
      </w:tr>
      <w:tr w:rsidR="001D6BC0" w14:paraId="5E58FF6B" w14:textId="77777777" w:rsidTr="00BC74A4">
        <w:trPr>
          <w:cantSplit/>
          <w:jc w:val="center"/>
        </w:trPr>
        <w:tc>
          <w:tcPr>
            <w:tcW w:w="2343" w:type="dxa"/>
            <w:vAlign w:val="bottom"/>
          </w:tcPr>
          <w:p w14:paraId="1FB65BA9" w14:textId="77DA4276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31E71A11" w14:textId="08C4F077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09DFD672" w14:textId="79841366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6B3285D7" w14:textId="2AFA01CF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0C456C50" w14:textId="09A30FB1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</w:tr>
      <w:tr w:rsidR="001D6BC0" w14:paraId="26D168A6" w14:textId="77777777" w:rsidTr="00BC74A4">
        <w:trPr>
          <w:cantSplit/>
          <w:jc w:val="center"/>
        </w:trPr>
        <w:tc>
          <w:tcPr>
            <w:tcW w:w="2343" w:type="dxa"/>
            <w:vAlign w:val="bottom"/>
          </w:tcPr>
          <w:p w14:paraId="174B9B38" w14:textId="0B34AF71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4A8E63AC" w14:textId="0649C898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53929D64" w14:textId="5AE93799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3AACF259" w14:textId="5424324C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17DA2530" w14:textId="4F9DA67B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</w:tr>
      <w:tr w:rsidR="001D6BC0" w14:paraId="58E832B6" w14:textId="77777777" w:rsidTr="00BC74A4">
        <w:trPr>
          <w:cantSplit/>
          <w:jc w:val="center"/>
        </w:trPr>
        <w:tc>
          <w:tcPr>
            <w:tcW w:w="2343" w:type="dxa"/>
            <w:vAlign w:val="bottom"/>
          </w:tcPr>
          <w:p w14:paraId="4AA86359" w14:textId="7F3B3E37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38F82C44" w14:textId="57A12E02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23C70BDD" w14:textId="4006D90D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261EEAFD" w14:textId="0BAA6E1F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0B29AD40" w14:textId="6E08AAD3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</w:tr>
      <w:tr w:rsidR="001D6BC0" w14:paraId="675DC44D" w14:textId="77777777" w:rsidTr="00BC74A4">
        <w:trPr>
          <w:cantSplit/>
          <w:jc w:val="center"/>
        </w:trPr>
        <w:tc>
          <w:tcPr>
            <w:tcW w:w="2343" w:type="dxa"/>
            <w:vAlign w:val="bottom"/>
          </w:tcPr>
          <w:p w14:paraId="5EEE4E60" w14:textId="1ECEBEB7" w:rsidR="001D6BC0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7741A60B" w14:textId="5D6EE4CE" w:rsidR="001D6BC0" w:rsidRPr="00656753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2C8BE6CA" w14:textId="61C193D9" w:rsidR="001D6BC0" w:rsidRPr="00656753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0E21915A" w14:textId="244F4CF1" w:rsidR="001D6BC0" w:rsidRPr="005E16AF" w:rsidDel="002D4ADB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38D1E57D" w14:textId="5D8E614E" w:rsidR="001D6BC0" w:rsidRPr="00BC74A4" w:rsidRDefault="001D6BC0" w:rsidP="00BC74A4">
            <w:pPr>
              <w:pStyle w:val="ConfigWindow"/>
            </w:pPr>
          </w:p>
        </w:tc>
      </w:tr>
      <w:tr w:rsidR="001D6BC0" w14:paraId="7433E07A" w14:textId="77777777" w:rsidTr="00BC74A4">
        <w:trPr>
          <w:cantSplit/>
          <w:jc w:val="center"/>
        </w:trPr>
        <w:tc>
          <w:tcPr>
            <w:tcW w:w="2343" w:type="dxa"/>
            <w:vAlign w:val="bottom"/>
          </w:tcPr>
          <w:p w14:paraId="13409A4A" w14:textId="7C773A55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306BB3F8" w14:textId="024CAA20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2EE3F594" w14:textId="5A51DAA6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7A51095A" w14:textId="11477D70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11E0B2B1" w14:textId="3A37C288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</w:tr>
      <w:tr w:rsidR="001D6BC0" w14:paraId="7E099E9E" w14:textId="77777777" w:rsidTr="00BC74A4">
        <w:trPr>
          <w:cantSplit/>
          <w:jc w:val="center"/>
        </w:trPr>
        <w:tc>
          <w:tcPr>
            <w:tcW w:w="2343" w:type="dxa"/>
            <w:vAlign w:val="bottom"/>
          </w:tcPr>
          <w:p w14:paraId="0537A0A9" w14:textId="0505D681" w:rsidR="001D6BC0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421B1C15" w14:textId="522747B2" w:rsidR="001D6BC0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25111D4F" w14:textId="113E04F3" w:rsidR="001D6BC0" w:rsidRPr="005E16AF" w:rsidDel="007C2FBE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1C9E24B6" w14:textId="7EA3FAE4" w:rsidR="001D6BC0" w:rsidRPr="005E16AF" w:rsidDel="007C2FBE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79F318C1" w14:textId="082EA30B" w:rsidR="001D6BC0" w:rsidRDefault="001D6BC0" w:rsidP="00907A29">
            <w:pPr>
              <w:pStyle w:val="TableText"/>
              <w:rPr>
                <w:rStyle w:val="AnswerGray"/>
              </w:rPr>
            </w:pPr>
          </w:p>
        </w:tc>
      </w:tr>
      <w:tr w:rsidR="001D6BC0" w14:paraId="7F3909B1" w14:textId="77777777" w:rsidTr="00BC74A4">
        <w:trPr>
          <w:cantSplit/>
          <w:jc w:val="center"/>
        </w:trPr>
        <w:tc>
          <w:tcPr>
            <w:tcW w:w="2343" w:type="dxa"/>
            <w:vAlign w:val="bottom"/>
          </w:tcPr>
          <w:p w14:paraId="52171300" w14:textId="4C02BDA6" w:rsidR="001D6BC0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5A40CDBA" w14:textId="47F648BD" w:rsidR="001D6BC0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0321338A" w14:textId="13508E4F" w:rsidR="001D6BC0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2BC2D5E1" w14:textId="73DCE86C" w:rsidR="001D6BC0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6C93DAAD" w14:textId="003182FD" w:rsidR="001D6BC0" w:rsidRPr="005E16AF" w:rsidDel="002D4ADB" w:rsidRDefault="001D6BC0" w:rsidP="00907A29">
            <w:pPr>
              <w:pStyle w:val="TableText"/>
              <w:rPr>
                <w:rStyle w:val="AnswerGray"/>
              </w:rPr>
            </w:pPr>
          </w:p>
        </w:tc>
      </w:tr>
      <w:tr w:rsidR="001D6BC0" w14:paraId="10B611AE" w14:textId="77777777" w:rsidTr="00BC74A4">
        <w:trPr>
          <w:cantSplit/>
          <w:jc w:val="center"/>
        </w:trPr>
        <w:tc>
          <w:tcPr>
            <w:tcW w:w="2343" w:type="dxa"/>
            <w:vAlign w:val="bottom"/>
          </w:tcPr>
          <w:p w14:paraId="4A35CC67" w14:textId="20325848" w:rsidR="001D6BC0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0CEF6410" w14:textId="4E5159AB" w:rsidR="001D6BC0" w:rsidRPr="00656753" w:rsidDel="002D4ADB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56DE68B7" w14:textId="147030BD" w:rsidR="001D6BC0" w:rsidRPr="00656753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2D642972" w14:textId="7CCD7124" w:rsidR="001D6BC0" w:rsidRPr="00656753" w:rsidDel="002D4ADB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7696C2A4" w14:textId="067ADAE9" w:rsidR="001D6BC0" w:rsidRPr="00BC74A4" w:rsidDel="002D4ADB" w:rsidRDefault="001D6BC0" w:rsidP="00BC74A4">
            <w:pPr>
              <w:pStyle w:val="ConfigWindow"/>
            </w:pPr>
          </w:p>
        </w:tc>
      </w:tr>
      <w:tr w:rsidR="001D6BC0" w14:paraId="7898959A" w14:textId="77777777" w:rsidTr="00BC74A4">
        <w:trPr>
          <w:cantSplit/>
          <w:jc w:val="center"/>
        </w:trPr>
        <w:tc>
          <w:tcPr>
            <w:tcW w:w="2343" w:type="dxa"/>
            <w:vAlign w:val="bottom"/>
          </w:tcPr>
          <w:p w14:paraId="33D0FCAE" w14:textId="467186DE" w:rsidR="001D6BC0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737A6916" w14:textId="21E9DB40" w:rsidR="001D6BC0" w:rsidRPr="005E16AF" w:rsidDel="002D4ADB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3A1E74F1" w14:textId="2F0A7371" w:rsidR="001D6BC0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3D791672" w14:textId="707A604C" w:rsidR="001D6BC0" w:rsidRPr="005E16AF" w:rsidDel="002D4ADB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695EE589" w14:textId="322CDC90" w:rsidR="001D6BC0" w:rsidRPr="005E16AF" w:rsidDel="002D4ADB" w:rsidRDefault="001D6BC0" w:rsidP="00907A29">
            <w:pPr>
              <w:pStyle w:val="TableText"/>
              <w:rPr>
                <w:rStyle w:val="AnswerGray"/>
              </w:rPr>
            </w:pPr>
          </w:p>
        </w:tc>
      </w:tr>
      <w:tr w:rsidR="001D6BC0" w14:paraId="2D63CE66" w14:textId="77777777" w:rsidTr="00BC74A4">
        <w:trPr>
          <w:cantSplit/>
          <w:jc w:val="center"/>
        </w:trPr>
        <w:tc>
          <w:tcPr>
            <w:tcW w:w="2343" w:type="dxa"/>
            <w:vAlign w:val="bottom"/>
          </w:tcPr>
          <w:p w14:paraId="10B0372D" w14:textId="0C4FBBC8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53416122" w14:textId="238CEFD5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0E384081" w14:textId="3EFB730B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1F0F3E9A" w14:textId="21CD24F2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26E15417" w14:textId="7E163FD6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</w:tr>
      <w:tr w:rsidR="001D6BC0" w14:paraId="2BC2F96C" w14:textId="77777777" w:rsidTr="00BC74A4">
        <w:trPr>
          <w:cantSplit/>
          <w:jc w:val="center"/>
        </w:trPr>
        <w:tc>
          <w:tcPr>
            <w:tcW w:w="2343" w:type="dxa"/>
            <w:vAlign w:val="bottom"/>
          </w:tcPr>
          <w:p w14:paraId="68F1E2F0" w14:textId="69E3A5EB" w:rsidR="001D6BC0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229C00C2" w14:textId="70D98017" w:rsidR="001D6BC0" w:rsidRPr="00656753" w:rsidDel="002D4ADB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55D5D7B6" w14:textId="4F79414A" w:rsidR="001D6BC0" w:rsidRPr="00656753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07C134AA" w14:textId="560F0997" w:rsidR="001D6BC0" w:rsidRPr="00656753" w:rsidDel="002D4ADB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1A0E258B" w14:textId="369BDF41" w:rsidR="001D6BC0" w:rsidRPr="005E16AF" w:rsidDel="002D4ADB" w:rsidRDefault="001D6BC0" w:rsidP="00907A29">
            <w:pPr>
              <w:pStyle w:val="TableText"/>
              <w:rPr>
                <w:rStyle w:val="AnswerGray"/>
              </w:rPr>
            </w:pPr>
          </w:p>
        </w:tc>
      </w:tr>
      <w:tr w:rsidR="001D6BC0" w14:paraId="07533970" w14:textId="77777777" w:rsidTr="00BC74A4">
        <w:trPr>
          <w:cantSplit/>
          <w:jc w:val="center"/>
        </w:trPr>
        <w:tc>
          <w:tcPr>
            <w:tcW w:w="2343" w:type="dxa"/>
            <w:vAlign w:val="bottom"/>
          </w:tcPr>
          <w:p w14:paraId="71E7795A" w14:textId="5D612666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582758B8" w14:textId="6313D7A8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788381C0" w14:textId="79CA9AFB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6815AD11" w14:textId="19EFD01B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229D4B01" w14:textId="14D08F11" w:rsidR="001D6BC0" w:rsidRPr="00485111" w:rsidRDefault="001D6BC0" w:rsidP="00907A29">
            <w:pPr>
              <w:pStyle w:val="TableText"/>
              <w:rPr>
                <w:rStyle w:val="AnswerGray"/>
              </w:rPr>
            </w:pPr>
          </w:p>
        </w:tc>
      </w:tr>
      <w:tr w:rsidR="001D6BC0" w14:paraId="4714A881" w14:textId="77777777" w:rsidTr="00BC74A4">
        <w:trPr>
          <w:cantSplit/>
          <w:jc w:val="center"/>
        </w:trPr>
        <w:tc>
          <w:tcPr>
            <w:tcW w:w="2343" w:type="dxa"/>
            <w:vAlign w:val="bottom"/>
          </w:tcPr>
          <w:p w14:paraId="1ECF2986" w14:textId="730B04D2" w:rsidR="001D6BC0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0C78B720" w14:textId="0B45380D" w:rsidR="001D6BC0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0E15F802" w14:textId="6CA88CFC" w:rsidR="001D6BC0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7BD80CBC" w14:textId="200F6504" w:rsidR="001D6BC0" w:rsidRPr="005E16AF" w:rsidDel="006B3AE6" w:rsidRDefault="001D6BC0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2A6D885A" w14:textId="200D3979" w:rsidR="001D6BC0" w:rsidRPr="005E16AF" w:rsidDel="002D4ADB" w:rsidRDefault="001D6BC0" w:rsidP="00907A29">
            <w:pPr>
              <w:pStyle w:val="TableText"/>
              <w:rPr>
                <w:rStyle w:val="AnswerGray"/>
              </w:rPr>
            </w:pPr>
          </w:p>
        </w:tc>
      </w:tr>
    </w:tbl>
    <w:p w14:paraId="7E914576" w14:textId="77777777" w:rsidR="001D6BC0" w:rsidRPr="00BB73FF" w:rsidRDefault="001D6BC0" w:rsidP="001D6BC0">
      <w:pPr>
        <w:pStyle w:val="1"/>
      </w:pPr>
      <w:r>
        <w:t>Цели</w:t>
      </w:r>
    </w:p>
    <w:p w14:paraId="2622AF96" w14:textId="77777777" w:rsidR="001D6BC0" w:rsidRPr="00485111" w:rsidRDefault="001D6BC0" w:rsidP="001D6BC0">
      <w:pPr>
        <w:pStyle w:val="BodyTextL25Bold"/>
        <w:rPr>
          <w:b w:val="0"/>
        </w:rPr>
      </w:pPr>
      <w:r>
        <w:rPr>
          <w:b w:val="0"/>
        </w:rPr>
        <w:t>Создайте карту сети с помощью протокола LLDP и удаленного доступа по протоколу SSH.</w:t>
      </w:r>
    </w:p>
    <w:p w14:paraId="1BB6E0BD" w14:textId="77777777" w:rsidR="001D6BC0" w:rsidRPr="00C07FD9" w:rsidRDefault="001D6BC0" w:rsidP="001D6BC0">
      <w:pPr>
        <w:pStyle w:val="1"/>
      </w:pPr>
      <w:r>
        <w:t>Общие сведения и сценарий</w:t>
      </w:r>
    </w:p>
    <w:p w14:paraId="51D884EE" w14:textId="77777777" w:rsidR="001D6BC0" w:rsidRDefault="001D6BC0" w:rsidP="001D6BC0">
      <w:pPr>
        <w:pStyle w:val="BodyTextL25"/>
        <w:rPr>
          <w:rFonts w:eastAsia="Arial"/>
        </w:rPr>
      </w:pPr>
      <w:r>
        <w:t>Старшему администратору сети необходимо составить сеть удаленного филиала и обнаружить сведения обо всех устройствах в сети. Вы должны задокументировать имена всех сетевых устройств, их IP-адреса и маски подсетей, имена физических интерфейсов, посредством которых сетевые устройства соединены друг с другом.</w:t>
      </w:r>
    </w:p>
    <w:p w14:paraId="7A70893B" w14:textId="77777777" w:rsidR="001D6BC0" w:rsidRDefault="001D6BC0" w:rsidP="001D6BC0">
      <w:pPr>
        <w:pStyle w:val="BodyTextL25"/>
        <w:rPr>
          <w:rFonts w:eastAsia="Arial"/>
        </w:rPr>
      </w:pPr>
      <w:r>
        <w:t xml:space="preserve">Для создания карты сети нужно использовать удаленный доступ по протоколу SSH и применить протокол LLDP для получения сведений о соседних сетевых устройствах. Поскольку протокол LLDP </w:t>
      </w:r>
      <w:r>
        <w:lastRenderedPageBreak/>
        <w:t>является протоколом уровня 2, его можно использовать для сбора сведений об устройствах, которым не назначены IP-адреса. Полученную информацию следует внести в таблицу адресации. Кроме того, потребуется создать диаграмму топологии сети удаленного филиала Remote Branch Office.</w:t>
      </w:r>
    </w:p>
    <w:p w14:paraId="4A4D966B" w14:textId="77777777" w:rsidR="001D6BC0" w:rsidRDefault="001D6BC0" w:rsidP="001D6BC0">
      <w:pPr>
        <w:pStyle w:val="BodyTextL25"/>
        <w:rPr>
          <w:rFonts w:eastAsia="Arial"/>
        </w:rPr>
      </w:pPr>
      <w:r>
        <w:t>IP-адрес сети удаленного филиала — 209.165.200.10. Учетные данные для локального и удаленного административного доступа:</w:t>
      </w:r>
    </w:p>
    <w:p w14:paraId="1D9055A0" w14:textId="77777777" w:rsidR="001D6BC0" w:rsidRDefault="001D6BC0" w:rsidP="001D6BC0">
      <w:pPr>
        <w:pStyle w:val="BodyTextL25Bold"/>
      </w:pPr>
      <w:r>
        <w:t>Локальная сеть</w:t>
      </w:r>
    </w:p>
    <w:p w14:paraId="45318AEE" w14:textId="77777777" w:rsidR="001D6BC0" w:rsidRDefault="001D6BC0" w:rsidP="001D6BC0">
      <w:pPr>
        <w:pStyle w:val="BodyTextL50"/>
      </w:pPr>
      <w:r>
        <w:t xml:space="preserve">Имя пользователя: </w:t>
      </w:r>
      <w:r w:rsidRPr="001616F2">
        <w:rPr>
          <w:b/>
        </w:rPr>
        <w:t>admin01</w:t>
      </w:r>
    </w:p>
    <w:p w14:paraId="18ABA1F5" w14:textId="77777777" w:rsidR="001D6BC0" w:rsidRDefault="001D6BC0" w:rsidP="001D6BC0">
      <w:pPr>
        <w:pStyle w:val="BodyTextL50"/>
      </w:pPr>
      <w:r>
        <w:t xml:space="preserve">Пароль: </w:t>
      </w:r>
      <w:r w:rsidRPr="001616F2">
        <w:rPr>
          <w:b/>
        </w:rPr>
        <w:t>S3cre7P@55</w:t>
      </w:r>
    </w:p>
    <w:p w14:paraId="0B70F126" w14:textId="77777777" w:rsidR="001D6BC0" w:rsidRPr="00A07085" w:rsidRDefault="001D6BC0" w:rsidP="001D6BC0">
      <w:pPr>
        <w:pStyle w:val="BodyTextL25Bold"/>
        <w:rPr>
          <w:lang w:val="en-US"/>
        </w:rPr>
      </w:pPr>
      <w:r w:rsidRPr="00A07085">
        <w:rPr>
          <w:lang w:val="en-US"/>
        </w:rPr>
        <w:t xml:space="preserve">Remote Branch Office Network </w:t>
      </w:r>
    </w:p>
    <w:p w14:paraId="06DFFAAD" w14:textId="77777777" w:rsidR="001D6BC0" w:rsidRPr="00A07085" w:rsidRDefault="001D6BC0" w:rsidP="001D6BC0">
      <w:pPr>
        <w:pStyle w:val="BodyTextL50"/>
        <w:rPr>
          <w:lang w:val="en-US"/>
        </w:rPr>
      </w:pPr>
      <w:r>
        <w:t>Имя</w:t>
      </w:r>
      <w:r w:rsidRPr="00A07085">
        <w:rPr>
          <w:lang w:val="en-US"/>
        </w:rPr>
        <w:t xml:space="preserve"> </w:t>
      </w:r>
      <w:r>
        <w:t>пользователя</w:t>
      </w:r>
      <w:r w:rsidRPr="00A07085">
        <w:rPr>
          <w:lang w:val="en-US"/>
        </w:rPr>
        <w:t xml:space="preserve">: </w:t>
      </w:r>
      <w:proofErr w:type="spellStart"/>
      <w:r w:rsidRPr="00A07085">
        <w:rPr>
          <w:b/>
          <w:lang w:val="en-US"/>
        </w:rPr>
        <w:t>RBOadmin</w:t>
      </w:r>
      <w:proofErr w:type="spellEnd"/>
    </w:p>
    <w:p w14:paraId="59A07758" w14:textId="77777777" w:rsidR="001D6BC0" w:rsidRDefault="001D6BC0" w:rsidP="001D6BC0">
      <w:pPr>
        <w:pStyle w:val="BodyTextL50"/>
        <w:rPr>
          <w:b/>
        </w:rPr>
      </w:pPr>
      <w:r>
        <w:t xml:space="preserve">Пароль: </w:t>
      </w:r>
      <w:r w:rsidRPr="001616F2">
        <w:rPr>
          <w:b/>
        </w:rPr>
        <w:t>S3cre7P@55</w:t>
      </w:r>
    </w:p>
    <w:p w14:paraId="7C0F4328" w14:textId="77777777" w:rsidR="001D6BC0" w:rsidRDefault="001D6BC0" w:rsidP="007901BD">
      <w:pPr>
        <w:pStyle w:val="1"/>
      </w:pPr>
      <w:r>
        <w:t>Инструкции</w:t>
      </w:r>
    </w:p>
    <w:p w14:paraId="70904DB7" w14:textId="77777777" w:rsidR="001D6BC0" w:rsidRPr="004C0909" w:rsidRDefault="001D6BC0" w:rsidP="001D6BC0">
      <w:pPr>
        <w:pStyle w:val="2"/>
      </w:pPr>
      <w:r>
        <w:t>Удаленный доступ к сетевым устройствам по протоколу SSH</w:t>
      </w:r>
    </w:p>
    <w:p w14:paraId="6B024CCE" w14:textId="77777777" w:rsidR="001D6BC0" w:rsidRDefault="001D6BC0" w:rsidP="001D6BC0">
      <w:pPr>
        <w:pStyle w:val="BodyTextL25"/>
      </w:pPr>
      <w:r>
        <w:t>В первой части вам предстоит удаленно подключиться с Admin-PC к маршрутизатору Edge1, являющемуся шлюзом. Затем вам потребуется подключиться с маршрутизатора Edge1 к сети удаленного филиала Remote Branch Office по протоколу SSH.</w:t>
      </w:r>
    </w:p>
    <w:p w14:paraId="52496742" w14:textId="77777777" w:rsidR="001D6BC0" w:rsidRDefault="001D6BC0" w:rsidP="001D6BC0">
      <w:pPr>
        <w:pStyle w:val="SubStepAlpha"/>
      </w:pPr>
      <w:r>
        <w:t>На компьютере Admin-PC откройте интерфейс командной строки.</w:t>
      </w:r>
    </w:p>
    <w:p w14:paraId="650B2285" w14:textId="77777777" w:rsidR="001D6BC0" w:rsidRDefault="001D6BC0" w:rsidP="001D6BC0">
      <w:pPr>
        <w:pStyle w:val="SubStepAlpha"/>
      </w:pPr>
      <w:r>
        <w:t xml:space="preserve">Подключитесь по протоколу SSH к маршрутизатору, являющемуся шлюзом, которому присвоен IP-адрес 192.168.1.1. Для этого используйте следующие учетные данные: имя пользователя — </w:t>
      </w:r>
      <w:r w:rsidRPr="001616F2">
        <w:rPr>
          <w:b/>
        </w:rPr>
        <w:t>admin01</w:t>
      </w:r>
      <w:r>
        <w:t xml:space="preserve">, пароль — </w:t>
      </w:r>
      <w:r w:rsidRPr="001616F2">
        <w:rPr>
          <w:b/>
        </w:rPr>
        <w:t>S3cre7P@55</w:t>
      </w:r>
      <w:r>
        <w:t>.</w:t>
      </w:r>
    </w:p>
    <w:p w14:paraId="77383675" w14:textId="77777777" w:rsidR="001D6BC0" w:rsidRPr="00A07085" w:rsidRDefault="001D6BC0" w:rsidP="001D6BC0">
      <w:pPr>
        <w:pStyle w:val="CMD"/>
        <w:rPr>
          <w:b/>
          <w:lang w:val="en-US"/>
        </w:rPr>
      </w:pPr>
      <w:r w:rsidRPr="00A07085">
        <w:rPr>
          <w:lang w:val="en-US"/>
        </w:rPr>
        <w:t xml:space="preserve">PC&gt; </w:t>
      </w:r>
      <w:proofErr w:type="spellStart"/>
      <w:r w:rsidRPr="00A07085">
        <w:rPr>
          <w:b/>
          <w:lang w:val="en-US"/>
        </w:rPr>
        <w:t>ssh</w:t>
      </w:r>
      <w:proofErr w:type="spellEnd"/>
      <w:r w:rsidRPr="00A07085">
        <w:rPr>
          <w:b/>
          <w:lang w:val="en-US"/>
        </w:rPr>
        <w:t xml:space="preserve"> –l admin01 192.168.1.1</w:t>
      </w:r>
    </w:p>
    <w:p w14:paraId="428E2728" w14:textId="77777777" w:rsidR="001D6BC0" w:rsidRPr="00A07085" w:rsidRDefault="001D6BC0" w:rsidP="001D6BC0">
      <w:pPr>
        <w:pStyle w:val="CMD"/>
        <w:rPr>
          <w:lang w:val="en-US"/>
        </w:rPr>
      </w:pPr>
      <w:r w:rsidRPr="00A07085">
        <w:rPr>
          <w:lang w:val="en-US"/>
        </w:rPr>
        <w:t xml:space="preserve">Open </w:t>
      </w:r>
    </w:p>
    <w:p w14:paraId="6280FEB9" w14:textId="77777777" w:rsidR="001D6BC0" w:rsidRPr="00A07085" w:rsidRDefault="001D6BC0" w:rsidP="001D6BC0">
      <w:pPr>
        <w:pStyle w:val="CMD"/>
        <w:rPr>
          <w:lang w:val="en-US"/>
        </w:rPr>
      </w:pPr>
      <w:r w:rsidRPr="00A07085">
        <w:rPr>
          <w:lang w:val="en-US"/>
        </w:rPr>
        <w:t>Password:</w:t>
      </w:r>
    </w:p>
    <w:p w14:paraId="09B8ED35" w14:textId="77777777" w:rsidR="00474EC7" w:rsidRPr="00A07085" w:rsidRDefault="00474EC7" w:rsidP="001D6BC0">
      <w:pPr>
        <w:pStyle w:val="CMD"/>
        <w:rPr>
          <w:lang w:val="en-US"/>
        </w:rPr>
      </w:pPr>
    </w:p>
    <w:p w14:paraId="1670B03F" w14:textId="77777777" w:rsidR="001D6BC0" w:rsidRDefault="001D6BC0" w:rsidP="001D6BC0">
      <w:pPr>
        <w:pStyle w:val="CMD"/>
      </w:pPr>
      <w:proofErr w:type="spellStart"/>
      <w:r>
        <w:t>Edge</w:t>
      </w:r>
      <w:proofErr w:type="spellEnd"/>
      <w:r>
        <w:t xml:space="preserve"># </w:t>
      </w:r>
    </w:p>
    <w:p w14:paraId="7C2617E1" w14:textId="77777777" w:rsidR="001D6BC0" w:rsidRPr="001616F2" w:rsidRDefault="001D6BC0" w:rsidP="001D6BC0">
      <w:pPr>
        <w:pStyle w:val="SubStepAlpha"/>
        <w:numPr>
          <w:ilvl w:val="0"/>
          <w:numId w:val="0"/>
        </w:numPr>
        <w:ind w:left="720"/>
      </w:pPr>
      <w:r>
        <w:rPr>
          <w:b/>
        </w:rPr>
        <w:t>Примечание.</w:t>
      </w:r>
      <w:r w:rsidRPr="00485111">
        <w:t xml:space="preserve"> Обратите внимание: вы попадаете сразу в исполнительский режим EXEC. Это связано с тем, что учетной записи пользователя admin01 предоставлены разрешения уровня 15.</w:t>
      </w:r>
    </w:p>
    <w:p w14:paraId="5C6F1F61" w14:textId="77777777" w:rsidR="001D6BC0" w:rsidRDefault="001D6BC0" w:rsidP="001D6BC0">
      <w:pPr>
        <w:pStyle w:val="SubStepAlpha"/>
      </w:pPr>
      <w:r>
        <w:t xml:space="preserve">Маршрутизатор </w:t>
      </w:r>
      <w:r>
        <w:rPr>
          <w:b/>
        </w:rPr>
        <w:t>Edge</w:t>
      </w:r>
      <w:r>
        <w:t xml:space="preserve"> ранее был настроен на использование CDP. Коммутатор </w:t>
      </w:r>
      <w:r>
        <w:rPr>
          <w:b/>
        </w:rPr>
        <w:t xml:space="preserve">S1 </w:t>
      </w:r>
      <w:r>
        <w:t xml:space="preserve">уже настроен на использование LLDP. Выполните команду </w:t>
      </w:r>
      <w:r>
        <w:rPr>
          <w:b/>
        </w:rPr>
        <w:t>show cdp</w:t>
      </w:r>
      <w:r>
        <w:t xml:space="preserve"> , чтобы убедиться, что CDP в данный момент активен. Отключите CDP, выполнив следующую команду: </w:t>
      </w:r>
    </w:p>
    <w:p w14:paraId="2E13A3D5" w14:textId="77777777" w:rsidR="001D6BC0" w:rsidRDefault="001D6BC0" w:rsidP="001D6BC0">
      <w:pPr>
        <w:pStyle w:val="CMD"/>
      </w:pPr>
      <w:r>
        <w:t>Edge(config)#</w:t>
      </w:r>
      <w:r>
        <w:rPr>
          <w:b/>
        </w:rPr>
        <w:t xml:space="preserve"> no cdp run</w:t>
      </w:r>
      <w:r>
        <w:t xml:space="preserve"> </w:t>
      </w:r>
    </w:p>
    <w:p w14:paraId="4280E2D1" w14:textId="77777777" w:rsidR="001D6BC0" w:rsidRDefault="001D6BC0" w:rsidP="001D6BC0">
      <w:pPr>
        <w:pStyle w:val="SubStepAlpha"/>
      </w:pPr>
      <w:r>
        <w:rPr>
          <w:b/>
        </w:rPr>
        <w:t>LLDP</w:t>
      </w:r>
      <w:r>
        <w:t xml:space="preserve"> может быть сконфигурирован для передачи и приема на определенном интерфейсе. Настройте </w:t>
      </w:r>
      <w:r>
        <w:rPr>
          <w:b/>
        </w:rPr>
        <w:t>Edge</w:t>
      </w:r>
      <w:r>
        <w:t xml:space="preserve"> таким образом, чтобы он получал сообщения LLDP от </w:t>
      </w:r>
      <w:r>
        <w:rPr>
          <w:b/>
        </w:rPr>
        <w:t>S1,</w:t>
      </w:r>
      <w:r>
        <w:t xml:space="preserve"> но не отправлял сообщения </w:t>
      </w:r>
      <w:r>
        <w:rPr>
          <w:b/>
        </w:rPr>
        <w:t>S1 в</w:t>
      </w:r>
      <w:r>
        <w:t xml:space="preserve"> целях безопасности Включить </w:t>
      </w:r>
      <w:r>
        <w:rPr>
          <w:b/>
        </w:rPr>
        <w:t>LLDP</w:t>
      </w:r>
      <w:r>
        <w:t xml:space="preserve">. </w:t>
      </w:r>
      <w:r>
        <w:rPr>
          <w:b/>
        </w:rPr>
        <w:t xml:space="preserve"> </w:t>
      </w:r>
    </w:p>
    <w:p w14:paraId="658A4DDB" w14:textId="77777777" w:rsidR="001D6BC0" w:rsidRPr="00A07085" w:rsidRDefault="001D6BC0" w:rsidP="001D6BC0">
      <w:pPr>
        <w:pStyle w:val="CMD"/>
        <w:rPr>
          <w:lang w:val="en-US"/>
        </w:rPr>
      </w:pPr>
      <w:r w:rsidRPr="00A07085">
        <w:rPr>
          <w:lang w:val="en-US"/>
        </w:rPr>
        <w:t xml:space="preserve">Edge(config)# </w:t>
      </w:r>
      <w:proofErr w:type="spellStart"/>
      <w:r w:rsidRPr="00A07085">
        <w:rPr>
          <w:b/>
          <w:lang w:val="en-US"/>
        </w:rPr>
        <w:t>lldp</w:t>
      </w:r>
      <w:proofErr w:type="spellEnd"/>
      <w:r w:rsidRPr="00A07085">
        <w:rPr>
          <w:b/>
          <w:lang w:val="en-US"/>
        </w:rPr>
        <w:t xml:space="preserve"> run</w:t>
      </w:r>
      <w:r w:rsidRPr="00A07085">
        <w:rPr>
          <w:lang w:val="en-US"/>
        </w:rPr>
        <w:t xml:space="preserve"> </w:t>
      </w:r>
    </w:p>
    <w:p w14:paraId="05D9B3E9" w14:textId="77777777" w:rsidR="001D6BC0" w:rsidRPr="00A07085" w:rsidRDefault="001D6BC0" w:rsidP="001D6BC0">
      <w:pPr>
        <w:pStyle w:val="CMD"/>
        <w:rPr>
          <w:b/>
          <w:lang w:val="en-US"/>
        </w:rPr>
      </w:pPr>
      <w:r w:rsidRPr="00A07085">
        <w:rPr>
          <w:lang w:val="en-US"/>
        </w:rPr>
        <w:t>Edge(config)#</w:t>
      </w:r>
      <w:r w:rsidRPr="00A07085">
        <w:rPr>
          <w:b/>
          <w:lang w:val="en-US"/>
        </w:rPr>
        <w:t xml:space="preserve"> int g0/0</w:t>
      </w:r>
    </w:p>
    <w:p w14:paraId="0BD7B3F6" w14:textId="77777777" w:rsidR="001D6BC0" w:rsidRPr="00A07085" w:rsidRDefault="001D6BC0" w:rsidP="001D6BC0">
      <w:pPr>
        <w:pStyle w:val="CMD"/>
        <w:rPr>
          <w:lang w:val="en-US"/>
        </w:rPr>
      </w:pPr>
      <w:r w:rsidRPr="00A07085">
        <w:rPr>
          <w:lang w:val="en-US"/>
        </w:rPr>
        <w:t>Edge(config-if)#</w:t>
      </w:r>
      <w:r w:rsidRPr="00A07085">
        <w:rPr>
          <w:b/>
          <w:lang w:val="en-US"/>
        </w:rPr>
        <w:t xml:space="preserve"> no </w:t>
      </w:r>
      <w:proofErr w:type="spellStart"/>
      <w:r w:rsidRPr="00A07085">
        <w:rPr>
          <w:b/>
          <w:lang w:val="en-US"/>
        </w:rPr>
        <w:t>lldp</w:t>
      </w:r>
      <w:proofErr w:type="spellEnd"/>
      <w:r w:rsidRPr="00A07085">
        <w:rPr>
          <w:b/>
          <w:lang w:val="en-US"/>
        </w:rPr>
        <w:t xml:space="preserve"> transmit </w:t>
      </w:r>
      <w:r w:rsidRPr="00A07085">
        <w:rPr>
          <w:lang w:val="en-US"/>
        </w:rPr>
        <w:t xml:space="preserve"> </w:t>
      </w:r>
    </w:p>
    <w:p w14:paraId="6D1F8E53" w14:textId="77777777" w:rsidR="001D6BC0" w:rsidRDefault="001D6BC0" w:rsidP="001D6BC0">
      <w:pPr>
        <w:pStyle w:val="CMD"/>
      </w:pPr>
      <w:proofErr w:type="spellStart"/>
      <w:r>
        <w:t>Edge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>) #</w:t>
      </w:r>
      <w:r w:rsidRPr="00656753">
        <w:rPr>
          <w:b/>
        </w:rPr>
        <w:t xml:space="preserve"> </w:t>
      </w:r>
      <w:proofErr w:type="spellStart"/>
      <w:r w:rsidRPr="00656753">
        <w:rPr>
          <w:b/>
        </w:rPr>
        <w:t>exit</w:t>
      </w:r>
      <w:proofErr w:type="spellEnd"/>
    </w:p>
    <w:p w14:paraId="6EA3FB90" w14:textId="77777777" w:rsidR="001D6BC0" w:rsidRDefault="001D6BC0" w:rsidP="001D6BC0">
      <w:pPr>
        <w:pStyle w:val="SubStepAlpha"/>
      </w:pPr>
      <w:r>
        <w:t xml:space="preserve">Используйте команду </w:t>
      </w:r>
      <w:r>
        <w:rPr>
          <w:b/>
        </w:rPr>
        <w:t>show lldp neighbors</w:t>
      </w:r>
      <w:r>
        <w:t xml:space="preserve"> , чтобы убедиться, что </w:t>
      </w:r>
      <w:r>
        <w:rPr>
          <w:b/>
        </w:rPr>
        <w:t>Edge</w:t>
      </w:r>
      <w:r>
        <w:t xml:space="preserve"> получает сообщения от </w:t>
      </w:r>
      <w:r>
        <w:rPr>
          <w:b/>
        </w:rPr>
        <w:t>S1</w:t>
      </w:r>
      <w:r>
        <w:t xml:space="preserve"> .</w:t>
      </w:r>
    </w:p>
    <w:p w14:paraId="23F6B56E" w14:textId="77777777" w:rsidR="001D6BC0" w:rsidRDefault="001D6BC0" w:rsidP="001D6BC0">
      <w:pPr>
        <w:pStyle w:val="SubStepAlpha"/>
      </w:pPr>
      <w:r>
        <w:lastRenderedPageBreak/>
        <w:t xml:space="preserve">Подключайтесь к </w:t>
      </w:r>
      <w:r>
        <w:rPr>
          <w:b/>
        </w:rPr>
        <w:t xml:space="preserve">S1 </w:t>
      </w:r>
      <w:r>
        <w:t xml:space="preserve">с помощью SSH от </w:t>
      </w:r>
      <w:r>
        <w:rPr>
          <w:b/>
        </w:rPr>
        <w:t xml:space="preserve">Edge </w:t>
      </w:r>
      <w:r>
        <w:t xml:space="preserve">маршрутизатора, используя учетные данные </w:t>
      </w:r>
      <w:r>
        <w:rPr>
          <w:b/>
        </w:rPr>
        <w:t xml:space="preserve">admin01 </w:t>
      </w:r>
      <w:r>
        <w:t xml:space="preserve">. Выполните команду </w:t>
      </w:r>
      <w:r>
        <w:rPr>
          <w:b/>
        </w:rPr>
        <w:t>show lldp neighbors</w:t>
      </w:r>
      <w:r>
        <w:t xml:space="preserve">. Обратите внимание, что </w:t>
      </w:r>
      <w:r>
        <w:rPr>
          <w:b/>
        </w:rPr>
        <w:t>S1</w:t>
      </w:r>
      <w:r>
        <w:t xml:space="preserve"> не получил информацию от </w:t>
      </w:r>
      <w:r>
        <w:rPr>
          <w:b/>
        </w:rPr>
        <w:t>Edge</w:t>
      </w:r>
      <w:r>
        <w:t xml:space="preserve"> . </w:t>
      </w:r>
    </w:p>
    <w:p w14:paraId="4A9B0903" w14:textId="77777777" w:rsidR="001D6BC0" w:rsidRPr="00A07085" w:rsidRDefault="001D6BC0" w:rsidP="001D6BC0">
      <w:pPr>
        <w:pStyle w:val="CMD"/>
        <w:rPr>
          <w:lang w:val="en-US"/>
        </w:rPr>
      </w:pPr>
      <w:r w:rsidRPr="00A07085">
        <w:rPr>
          <w:lang w:val="en-US"/>
        </w:rPr>
        <w:t xml:space="preserve">Edge# </w:t>
      </w:r>
      <w:proofErr w:type="spellStart"/>
      <w:r w:rsidRPr="00A07085">
        <w:rPr>
          <w:b/>
          <w:lang w:val="en-US"/>
        </w:rPr>
        <w:t>ssh</w:t>
      </w:r>
      <w:proofErr w:type="spellEnd"/>
      <w:r w:rsidRPr="00A07085">
        <w:rPr>
          <w:b/>
          <w:lang w:val="en-US"/>
        </w:rPr>
        <w:t xml:space="preserve"> –l admin01 192.168.1.2</w:t>
      </w:r>
      <w:r w:rsidRPr="00A07085">
        <w:rPr>
          <w:lang w:val="en-US"/>
        </w:rPr>
        <w:t xml:space="preserve">  </w:t>
      </w:r>
    </w:p>
    <w:p w14:paraId="38B59FF1" w14:textId="77777777" w:rsidR="001D6BC0" w:rsidRPr="00A07085" w:rsidRDefault="001D6BC0" w:rsidP="001D6BC0">
      <w:pPr>
        <w:pStyle w:val="CMD"/>
        <w:rPr>
          <w:lang w:val="en-US"/>
        </w:rPr>
      </w:pPr>
      <w:r w:rsidRPr="00A07085">
        <w:rPr>
          <w:lang w:val="en-US"/>
        </w:rPr>
        <w:t>Password:</w:t>
      </w:r>
    </w:p>
    <w:p w14:paraId="2AC5B0F3" w14:textId="77777777" w:rsidR="001D6BC0" w:rsidRPr="00A07085" w:rsidRDefault="001D6BC0" w:rsidP="001D6BC0">
      <w:pPr>
        <w:pStyle w:val="CMD"/>
        <w:rPr>
          <w:lang w:val="en-US"/>
        </w:rPr>
      </w:pPr>
    </w:p>
    <w:p w14:paraId="7D22304B" w14:textId="77777777" w:rsidR="001D6BC0" w:rsidRPr="00A07085" w:rsidRDefault="001D6BC0" w:rsidP="001D6BC0">
      <w:pPr>
        <w:pStyle w:val="CMD"/>
        <w:rPr>
          <w:b/>
          <w:lang w:val="en-US"/>
        </w:rPr>
      </w:pPr>
      <w:r w:rsidRPr="00A07085">
        <w:rPr>
          <w:lang w:val="en-US"/>
        </w:rPr>
        <w:t xml:space="preserve">S1&gt; </w:t>
      </w:r>
      <w:r w:rsidRPr="00A07085">
        <w:rPr>
          <w:b/>
          <w:lang w:val="en-US"/>
        </w:rPr>
        <w:t xml:space="preserve">show </w:t>
      </w:r>
      <w:proofErr w:type="spellStart"/>
      <w:r w:rsidRPr="00A07085">
        <w:rPr>
          <w:b/>
          <w:lang w:val="en-US"/>
        </w:rPr>
        <w:t>lldp</w:t>
      </w:r>
      <w:proofErr w:type="spellEnd"/>
      <w:r w:rsidRPr="00A07085">
        <w:rPr>
          <w:b/>
          <w:lang w:val="en-US"/>
        </w:rPr>
        <w:t xml:space="preserve"> neighbors</w:t>
      </w:r>
      <w:r w:rsidRPr="00A07085">
        <w:rPr>
          <w:lang w:val="en-US"/>
        </w:rPr>
        <w:t xml:space="preserve"> </w:t>
      </w:r>
    </w:p>
    <w:p w14:paraId="23A39B2B" w14:textId="77777777" w:rsidR="001D6BC0" w:rsidRPr="00A07085" w:rsidRDefault="001D6BC0" w:rsidP="001D6BC0">
      <w:pPr>
        <w:pStyle w:val="CMD"/>
        <w:rPr>
          <w:b/>
          <w:lang w:val="en-US"/>
        </w:rPr>
      </w:pPr>
      <w:r w:rsidRPr="00A07085">
        <w:rPr>
          <w:lang w:val="en-US"/>
        </w:rPr>
        <w:t xml:space="preserve">S1&gt; </w:t>
      </w:r>
      <w:r w:rsidRPr="00A07085">
        <w:rPr>
          <w:b/>
          <w:lang w:val="en-US"/>
        </w:rPr>
        <w:t>exit</w:t>
      </w:r>
      <w:r w:rsidRPr="00A07085">
        <w:rPr>
          <w:lang w:val="en-US"/>
        </w:rPr>
        <w:t xml:space="preserve"> </w:t>
      </w:r>
    </w:p>
    <w:p w14:paraId="56848614" w14:textId="77777777" w:rsidR="001D6BC0" w:rsidRDefault="001D6BC0" w:rsidP="001D6BC0">
      <w:pPr>
        <w:pStyle w:val="SubStepAlpha"/>
      </w:pPr>
      <w:r>
        <w:t xml:space="preserve">Выйдите из соединения с S1, чтобы вернуться к интерфейсу командной строки пограничного маршрутизатора. Выполните команды </w:t>
      </w:r>
      <w:r>
        <w:rPr>
          <w:b/>
        </w:rPr>
        <w:t>show ip interface brief</w:t>
      </w:r>
      <w:r>
        <w:t xml:space="preserve"> и </w:t>
      </w:r>
      <w:r w:rsidRPr="00485111">
        <w:rPr>
          <w:b/>
        </w:rPr>
        <w:t>show interfaces</w:t>
      </w:r>
      <w:r>
        <w:t>, чтобы отобразить сведения о физических интерфейсах маршрутизатора Edge1, соответствующих IP-адресах и масках подсетей, а затем внесите необходимую информацию в таблицу адресации.</w:t>
      </w:r>
    </w:p>
    <w:p w14:paraId="351895B7" w14:textId="77777777" w:rsidR="001D6BC0" w:rsidRPr="00A07085" w:rsidRDefault="001D6BC0" w:rsidP="001D6BC0">
      <w:pPr>
        <w:pStyle w:val="CMD"/>
        <w:rPr>
          <w:b/>
          <w:lang w:val="en-US"/>
        </w:rPr>
      </w:pPr>
      <w:r w:rsidRPr="00A07085">
        <w:rPr>
          <w:lang w:val="en-US"/>
        </w:rPr>
        <w:t xml:space="preserve">Edge# </w:t>
      </w:r>
      <w:r w:rsidRPr="00A07085">
        <w:rPr>
          <w:b/>
          <w:lang w:val="en-US"/>
        </w:rPr>
        <w:t xml:space="preserve">show </w:t>
      </w:r>
      <w:proofErr w:type="spellStart"/>
      <w:r w:rsidRPr="00A07085">
        <w:rPr>
          <w:b/>
          <w:lang w:val="en-US"/>
        </w:rPr>
        <w:t>ip</w:t>
      </w:r>
      <w:proofErr w:type="spellEnd"/>
      <w:r w:rsidRPr="00A07085">
        <w:rPr>
          <w:b/>
          <w:lang w:val="en-US"/>
        </w:rPr>
        <w:t xml:space="preserve"> interface brief</w:t>
      </w:r>
      <w:r w:rsidRPr="00A07085">
        <w:rPr>
          <w:lang w:val="en-US"/>
        </w:rPr>
        <w:t xml:space="preserve"> </w:t>
      </w:r>
    </w:p>
    <w:p w14:paraId="0B346F44" w14:textId="77777777" w:rsidR="001D6BC0" w:rsidRPr="00A07085" w:rsidRDefault="001D6BC0" w:rsidP="001D6BC0">
      <w:pPr>
        <w:pStyle w:val="CMD"/>
        <w:rPr>
          <w:b/>
          <w:lang w:val="en-US"/>
        </w:rPr>
      </w:pPr>
      <w:r w:rsidRPr="00A07085">
        <w:rPr>
          <w:lang w:val="en-US"/>
        </w:rPr>
        <w:t xml:space="preserve">Edge# </w:t>
      </w:r>
      <w:r w:rsidRPr="00A07085">
        <w:rPr>
          <w:b/>
          <w:lang w:val="en-US"/>
        </w:rPr>
        <w:t>show interfaces</w:t>
      </w:r>
      <w:r w:rsidRPr="00A07085">
        <w:rPr>
          <w:lang w:val="en-US"/>
        </w:rPr>
        <w:t xml:space="preserve"> </w:t>
      </w:r>
    </w:p>
    <w:p w14:paraId="759D38C0" w14:textId="77777777" w:rsidR="001D6BC0" w:rsidRDefault="001D6BC0" w:rsidP="001D6BC0">
      <w:pPr>
        <w:pStyle w:val="SubStepAlpha"/>
      </w:pPr>
      <w:r>
        <w:t xml:space="preserve">В сеансе с пограничным маршрутизатором подключитесь с помощью SSH к удаленному RBO Office по адресу 209.165.200.10 с именем пользователя </w:t>
      </w:r>
      <w:r>
        <w:rPr>
          <w:b/>
        </w:rPr>
        <w:t>RBOadmin</w:t>
      </w:r>
      <w:r>
        <w:t xml:space="preserve"> и тем же паролем, что и для admin01.</w:t>
      </w:r>
    </w:p>
    <w:p w14:paraId="2B970EAB" w14:textId="77777777" w:rsidR="001D6BC0" w:rsidRPr="00A07085" w:rsidRDefault="001D6BC0" w:rsidP="00CB4AD5">
      <w:pPr>
        <w:pStyle w:val="CMD"/>
        <w:rPr>
          <w:b/>
          <w:lang w:val="en-US"/>
        </w:rPr>
      </w:pPr>
      <w:r w:rsidRPr="00A07085">
        <w:rPr>
          <w:lang w:val="en-US"/>
        </w:rPr>
        <w:t xml:space="preserve">Edge# </w:t>
      </w:r>
      <w:proofErr w:type="spellStart"/>
      <w:r w:rsidRPr="00A07085">
        <w:rPr>
          <w:b/>
          <w:lang w:val="en-US"/>
        </w:rPr>
        <w:t>ssh</w:t>
      </w:r>
      <w:proofErr w:type="spellEnd"/>
      <w:r w:rsidRPr="00A07085">
        <w:rPr>
          <w:b/>
          <w:lang w:val="en-US"/>
        </w:rPr>
        <w:t xml:space="preserve"> –l </w:t>
      </w:r>
      <w:proofErr w:type="spellStart"/>
      <w:r w:rsidRPr="00A07085">
        <w:rPr>
          <w:b/>
          <w:lang w:val="en-US"/>
        </w:rPr>
        <w:t>RBOadmin</w:t>
      </w:r>
      <w:proofErr w:type="spellEnd"/>
      <w:r w:rsidRPr="00A07085">
        <w:rPr>
          <w:b/>
          <w:lang w:val="en-US"/>
        </w:rPr>
        <w:t xml:space="preserve"> 209.165.200.10</w:t>
      </w:r>
      <w:r w:rsidRPr="00A07085">
        <w:rPr>
          <w:lang w:val="en-US"/>
        </w:rPr>
        <w:t xml:space="preserve"> </w:t>
      </w:r>
    </w:p>
    <w:p w14:paraId="5D1A85C5" w14:textId="77777777" w:rsidR="001D6BC0" w:rsidRPr="00A07085" w:rsidRDefault="001D6BC0" w:rsidP="001D6BC0">
      <w:pPr>
        <w:pStyle w:val="CMD"/>
        <w:rPr>
          <w:lang w:val="en-US"/>
        </w:rPr>
      </w:pPr>
      <w:r w:rsidRPr="00A07085">
        <w:rPr>
          <w:lang w:val="en-US"/>
        </w:rPr>
        <w:t>Password:</w:t>
      </w:r>
    </w:p>
    <w:p w14:paraId="5D8AB3A0" w14:textId="77777777" w:rsidR="00CB4AD5" w:rsidRPr="00A07085" w:rsidRDefault="00CB4AD5" w:rsidP="001D6BC0">
      <w:pPr>
        <w:pStyle w:val="CMD"/>
        <w:rPr>
          <w:lang w:val="en-US"/>
        </w:rPr>
      </w:pPr>
    </w:p>
    <w:p w14:paraId="2D19F1E5" w14:textId="77777777" w:rsidR="001D6BC0" w:rsidRDefault="001D6BC0" w:rsidP="001D6BC0">
      <w:pPr>
        <w:pStyle w:val="CMD"/>
      </w:pPr>
      <w:r>
        <w:t>RBO-</w:t>
      </w:r>
      <w:proofErr w:type="spellStart"/>
      <w:r>
        <w:t>Edge</w:t>
      </w:r>
      <w:proofErr w:type="spellEnd"/>
      <w:r>
        <w:t>#</w:t>
      </w:r>
    </w:p>
    <w:p w14:paraId="57619FD4" w14:textId="77777777" w:rsidR="00CB4AD5" w:rsidRDefault="00CB4AD5" w:rsidP="00B778FD">
      <w:pPr>
        <w:pStyle w:val="3"/>
      </w:pPr>
      <w:r>
        <w:t>Вопрос:</w:t>
      </w:r>
    </w:p>
    <w:p w14:paraId="573D6659" w14:textId="77777777" w:rsidR="001D6BC0" w:rsidRDefault="001D6BC0" w:rsidP="00CB4AD5">
      <w:pPr>
        <w:pStyle w:val="BodyTextL50"/>
        <w:spacing w:before="0"/>
      </w:pPr>
      <w:r>
        <w:t>Какие из отсутствовавших ранее сведений можно внести в таблицу адресации после подключения к сети удаленного филиала Remote Branch Office по адресу 209.165.200.10?</w:t>
      </w:r>
    </w:p>
    <w:p w14:paraId="482AE243" w14:textId="460868B1" w:rsidR="001D6BC0" w:rsidRPr="00656753" w:rsidRDefault="00A07085" w:rsidP="001D6BC0">
      <w:pPr>
        <w:pStyle w:val="SubStepAlpha"/>
        <w:numPr>
          <w:ilvl w:val="0"/>
          <w:numId w:val="0"/>
        </w:numPr>
        <w:ind w:left="720"/>
        <w:rPr>
          <w:shd w:val="clear" w:color="auto" w:fill="BFBFBF"/>
        </w:rPr>
      </w:pPr>
      <w:r>
        <w:rPr>
          <w:shd w:val="clear" w:color="auto" w:fill="BFBFBF"/>
        </w:rPr>
        <w:t xml:space="preserve"> </w:t>
      </w:r>
    </w:p>
    <w:p w14:paraId="3037090B" w14:textId="77777777" w:rsidR="001D6BC0" w:rsidRDefault="001D6BC0" w:rsidP="001D6BC0">
      <w:pPr>
        <w:pStyle w:val="2"/>
      </w:pPr>
      <w:r>
        <w:t>Получение сведений о соседних устройствах с помощью протокола LLDP</w:t>
      </w:r>
    </w:p>
    <w:p w14:paraId="4A62C9A1" w14:textId="77777777" w:rsidR="001D6BC0" w:rsidRDefault="001D6BC0" w:rsidP="001D6BC0">
      <w:pPr>
        <w:pStyle w:val="BodyTextL25"/>
      </w:pPr>
      <w:r>
        <w:t>Вы удаленно подключены к маршрутизатору Branch-Edge. Приступите к сбору сведений о подключенных сетевых устройствах с помощью протокола LLDP.</w:t>
      </w:r>
    </w:p>
    <w:p w14:paraId="4ADE0F23" w14:textId="77777777" w:rsidR="001D6BC0" w:rsidRPr="00485111" w:rsidRDefault="001D6BC0" w:rsidP="001D6BC0">
      <w:pPr>
        <w:pStyle w:val="SubStepAlpha"/>
      </w:pPr>
      <w:r>
        <w:t xml:space="preserve">Выполните команды </w:t>
      </w:r>
      <w:r>
        <w:rPr>
          <w:b/>
        </w:rPr>
        <w:t>show ip interface brief</w:t>
      </w:r>
      <w:r>
        <w:t xml:space="preserve"> и </w:t>
      </w:r>
      <w:r w:rsidRPr="00485111">
        <w:rPr>
          <w:b/>
        </w:rPr>
        <w:t>show interfaces</w:t>
      </w:r>
      <w:r>
        <w:t>, чтобы отобразить сведения о сетевых интерфейсах маршрутизатора RBO-Edge, соответствующих IP-адресах и масках подсетей. Внесите в таблицу адресации отсутствующие сведения, необходимые для создания карты сети.</w:t>
      </w:r>
    </w:p>
    <w:p w14:paraId="43F78FE6" w14:textId="77777777" w:rsidR="001D6BC0" w:rsidRDefault="001D6BC0" w:rsidP="001D6BC0">
      <w:pPr>
        <w:pStyle w:val="SubStepAlpha"/>
      </w:pPr>
      <w:r>
        <w:t xml:space="preserve">В целях обеспечения безопасности протокол CDP следует использовать только в случае необходимости, поэтому, возможно, потребуется включить CDP. Выполните команду </w:t>
      </w:r>
      <w:r>
        <w:rPr>
          <w:b/>
        </w:rPr>
        <w:t>show lldp</w:t>
      </w:r>
      <w:r>
        <w:t>, чтобы проверить состояние протокола.</w:t>
      </w:r>
    </w:p>
    <w:p w14:paraId="0B5850C3" w14:textId="77777777" w:rsidR="001D6BC0" w:rsidRPr="00C11E20" w:rsidRDefault="001D6BC0" w:rsidP="001D6BC0">
      <w:pPr>
        <w:pStyle w:val="CMD"/>
        <w:rPr>
          <w:b/>
        </w:rPr>
      </w:pPr>
      <w:r>
        <w:t xml:space="preserve">RBO-Edge# </w:t>
      </w:r>
      <w:r>
        <w:rPr>
          <w:b/>
        </w:rPr>
        <w:t>show lldp</w:t>
      </w:r>
    </w:p>
    <w:p w14:paraId="561EF306" w14:textId="77777777" w:rsidR="001D6BC0" w:rsidRPr="00D80A08" w:rsidRDefault="001D6BC0" w:rsidP="001D6BC0">
      <w:pPr>
        <w:pStyle w:val="CMD"/>
        <w:rPr>
          <w:rFonts w:cs="Courier New"/>
        </w:rPr>
      </w:pPr>
      <w:r>
        <w:t xml:space="preserve">% LLDP is not enabled </w:t>
      </w:r>
    </w:p>
    <w:p w14:paraId="7C5E1121" w14:textId="77777777" w:rsidR="001D6BC0" w:rsidRDefault="001D6BC0" w:rsidP="001D6BC0">
      <w:pPr>
        <w:pStyle w:val="SubStepAlpha"/>
      </w:pPr>
      <w:r>
        <w:t xml:space="preserve">Вам необходимо включить протокол CDP, однако широковещательную рассылку информации CDP при этом рекомендуется организовать только для внутренних сетевых устройств, а не для внешних сетей. Узнайте, какой интерфейс подключен к Интернету, выполнив команду </w:t>
      </w:r>
      <w:r>
        <w:rPr>
          <w:b/>
        </w:rPr>
        <w:t>show ip interface brief</w:t>
      </w:r>
      <w:r>
        <w:t xml:space="preserve">. Включите протокол LLDP и полностью отключите LLDP на интерфейсе, подключенном к Интернету. </w:t>
      </w:r>
    </w:p>
    <w:p w14:paraId="3FC42B08" w14:textId="77777777" w:rsidR="001D6BC0" w:rsidRPr="00A07085" w:rsidRDefault="001D6BC0" w:rsidP="001D6BC0">
      <w:pPr>
        <w:pStyle w:val="CMD"/>
        <w:rPr>
          <w:b/>
          <w:lang w:val="en-US"/>
        </w:rPr>
      </w:pPr>
      <w:r w:rsidRPr="00A07085">
        <w:rPr>
          <w:lang w:val="en-US"/>
        </w:rPr>
        <w:t xml:space="preserve">RBO-Edge# </w:t>
      </w:r>
      <w:r w:rsidRPr="00A07085">
        <w:rPr>
          <w:b/>
          <w:lang w:val="en-US"/>
        </w:rPr>
        <w:t>configure terminal</w:t>
      </w:r>
      <w:r w:rsidRPr="00A07085">
        <w:rPr>
          <w:lang w:val="en-US"/>
        </w:rPr>
        <w:t xml:space="preserve"> </w:t>
      </w:r>
    </w:p>
    <w:p w14:paraId="63B3981D" w14:textId="77777777" w:rsidR="001D6BC0" w:rsidRPr="00A07085" w:rsidRDefault="001D6BC0" w:rsidP="001D6BC0">
      <w:pPr>
        <w:pStyle w:val="CMD"/>
        <w:rPr>
          <w:b/>
          <w:lang w:val="en-US"/>
        </w:rPr>
      </w:pPr>
      <w:r w:rsidRPr="00A07085">
        <w:rPr>
          <w:lang w:val="en-US"/>
        </w:rPr>
        <w:t>RBO-Edge(config)#</w:t>
      </w:r>
      <w:r w:rsidRPr="00A07085">
        <w:rPr>
          <w:b/>
          <w:lang w:val="en-US"/>
        </w:rPr>
        <w:t xml:space="preserve"> </w:t>
      </w:r>
      <w:proofErr w:type="spellStart"/>
      <w:r w:rsidRPr="00A07085">
        <w:rPr>
          <w:b/>
          <w:lang w:val="en-US"/>
        </w:rPr>
        <w:t>lldp</w:t>
      </w:r>
      <w:proofErr w:type="spellEnd"/>
      <w:r w:rsidRPr="00A07085">
        <w:rPr>
          <w:b/>
          <w:lang w:val="en-US"/>
        </w:rPr>
        <w:t xml:space="preserve"> run</w:t>
      </w:r>
      <w:r w:rsidRPr="00A07085">
        <w:rPr>
          <w:lang w:val="en-US"/>
        </w:rPr>
        <w:t xml:space="preserve"> </w:t>
      </w:r>
    </w:p>
    <w:p w14:paraId="7BDF71F0" w14:textId="77777777" w:rsidR="001D6BC0" w:rsidRPr="00A07085" w:rsidRDefault="001D6BC0" w:rsidP="001D6BC0">
      <w:pPr>
        <w:pStyle w:val="CMD"/>
        <w:rPr>
          <w:b/>
          <w:lang w:val="en-US"/>
        </w:rPr>
      </w:pPr>
      <w:r w:rsidRPr="00A07085">
        <w:rPr>
          <w:lang w:val="en-US"/>
        </w:rPr>
        <w:t xml:space="preserve">RBO-Edge(config)# </w:t>
      </w:r>
      <w:r w:rsidRPr="00A07085">
        <w:rPr>
          <w:b/>
          <w:lang w:val="en-US"/>
        </w:rPr>
        <w:t>interface g0/0</w:t>
      </w:r>
    </w:p>
    <w:p w14:paraId="4623097C" w14:textId="77777777" w:rsidR="001D6BC0" w:rsidRPr="00A07085" w:rsidRDefault="001D6BC0" w:rsidP="001D6BC0">
      <w:pPr>
        <w:pStyle w:val="CMD"/>
        <w:rPr>
          <w:b/>
          <w:lang w:val="en-US"/>
        </w:rPr>
      </w:pPr>
      <w:r w:rsidRPr="00A07085">
        <w:rPr>
          <w:lang w:val="en-US"/>
        </w:rPr>
        <w:t>RBO-Edge(config-if)#</w:t>
      </w:r>
      <w:r w:rsidRPr="00A07085">
        <w:rPr>
          <w:b/>
          <w:lang w:val="en-US"/>
        </w:rPr>
        <w:t xml:space="preserve"> no </w:t>
      </w:r>
      <w:proofErr w:type="spellStart"/>
      <w:r w:rsidRPr="00A07085">
        <w:rPr>
          <w:b/>
          <w:lang w:val="en-US"/>
        </w:rPr>
        <w:t>lldp</w:t>
      </w:r>
      <w:proofErr w:type="spellEnd"/>
      <w:r w:rsidRPr="00A07085">
        <w:rPr>
          <w:b/>
          <w:lang w:val="en-US"/>
        </w:rPr>
        <w:t xml:space="preserve"> transmit </w:t>
      </w:r>
    </w:p>
    <w:p w14:paraId="492FB948" w14:textId="77777777" w:rsidR="001D6BC0" w:rsidRPr="00A07085" w:rsidRDefault="001D6BC0" w:rsidP="001D6BC0">
      <w:pPr>
        <w:pStyle w:val="CMD"/>
        <w:rPr>
          <w:b/>
          <w:lang w:val="en-US"/>
        </w:rPr>
      </w:pPr>
      <w:r w:rsidRPr="00A07085">
        <w:rPr>
          <w:lang w:val="en-US"/>
        </w:rPr>
        <w:lastRenderedPageBreak/>
        <w:t>RBO-Edge(config-if)#</w:t>
      </w:r>
      <w:r w:rsidRPr="00A07085">
        <w:rPr>
          <w:b/>
          <w:lang w:val="en-US"/>
        </w:rPr>
        <w:t xml:space="preserve"> no </w:t>
      </w:r>
      <w:proofErr w:type="spellStart"/>
      <w:r w:rsidRPr="00A07085">
        <w:rPr>
          <w:b/>
          <w:lang w:val="en-US"/>
        </w:rPr>
        <w:t>lldp</w:t>
      </w:r>
      <w:proofErr w:type="spellEnd"/>
      <w:r w:rsidRPr="00A07085">
        <w:rPr>
          <w:b/>
          <w:lang w:val="en-US"/>
        </w:rPr>
        <w:t xml:space="preserve"> receive</w:t>
      </w:r>
    </w:p>
    <w:p w14:paraId="46E3D3D3" w14:textId="77777777" w:rsidR="001D6BC0" w:rsidRDefault="001D6BC0" w:rsidP="001D6BC0">
      <w:pPr>
        <w:pStyle w:val="CMD"/>
        <w:rPr>
          <w:b/>
        </w:rPr>
      </w:pPr>
      <w:r>
        <w:t>RBO-</w:t>
      </w:r>
      <w:proofErr w:type="spellStart"/>
      <w:r>
        <w:t>Edge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>) #</w:t>
      </w:r>
      <w:r>
        <w:rPr>
          <w:b/>
        </w:rPr>
        <w:t xml:space="preserve"> </w:t>
      </w:r>
      <w:proofErr w:type="spellStart"/>
      <w:r>
        <w:rPr>
          <w:b/>
        </w:rPr>
        <w:t>exit</w:t>
      </w:r>
      <w:proofErr w:type="spellEnd"/>
    </w:p>
    <w:p w14:paraId="2D42293C" w14:textId="77777777" w:rsidR="001D6BC0" w:rsidRDefault="001D6BC0" w:rsidP="001D6BC0">
      <w:pPr>
        <w:pStyle w:val="SubStepAlpha"/>
      </w:pPr>
      <w:r>
        <w:t xml:space="preserve">Выполните команду </w:t>
      </w:r>
      <w:r>
        <w:rPr>
          <w:b/>
        </w:rPr>
        <w:t>show lldp neighbors</w:t>
      </w:r>
      <w:r>
        <w:t xml:space="preserve">, чтобы найти соседние сетевые устройства. </w:t>
      </w:r>
    </w:p>
    <w:p w14:paraId="5E34A5A2" w14:textId="77777777" w:rsidR="001D6BC0" w:rsidRDefault="001D6BC0" w:rsidP="001D6BC0">
      <w:pPr>
        <w:pStyle w:val="BodyTextL50"/>
      </w:pPr>
      <w:r>
        <w:t xml:space="preserve">Примечание. LLDP будет показывать только подключенные устройства, на которых также работает LLDP. </w:t>
      </w:r>
    </w:p>
    <w:p w14:paraId="24C31297" w14:textId="77777777" w:rsidR="001D6BC0" w:rsidRPr="00A07085" w:rsidRDefault="001D6BC0" w:rsidP="001D6BC0">
      <w:pPr>
        <w:pStyle w:val="CMD"/>
        <w:rPr>
          <w:b/>
          <w:lang w:val="en-US"/>
        </w:rPr>
      </w:pPr>
      <w:r w:rsidRPr="00A07085">
        <w:rPr>
          <w:lang w:val="en-US"/>
        </w:rPr>
        <w:t xml:space="preserve">RBO-Edge# </w:t>
      </w:r>
      <w:r w:rsidRPr="00A07085">
        <w:rPr>
          <w:b/>
          <w:lang w:val="en-US"/>
        </w:rPr>
        <w:t xml:space="preserve">show </w:t>
      </w:r>
      <w:proofErr w:type="spellStart"/>
      <w:r w:rsidRPr="00A07085">
        <w:rPr>
          <w:b/>
          <w:lang w:val="en-US"/>
        </w:rPr>
        <w:t>lldp</w:t>
      </w:r>
      <w:proofErr w:type="spellEnd"/>
      <w:r w:rsidRPr="00A07085">
        <w:rPr>
          <w:b/>
          <w:lang w:val="en-US"/>
        </w:rPr>
        <w:t xml:space="preserve"> neighbors</w:t>
      </w:r>
      <w:r w:rsidRPr="00A07085">
        <w:rPr>
          <w:lang w:val="en-US"/>
        </w:rPr>
        <w:t xml:space="preserve"> </w:t>
      </w:r>
    </w:p>
    <w:p w14:paraId="6AAD036B" w14:textId="77777777" w:rsidR="007901BD" w:rsidRPr="00A07085" w:rsidRDefault="007901BD" w:rsidP="007A3E97">
      <w:pPr>
        <w:pStyle w:val="3"/>
        <w:rPr>
          <w:lang w:val="en-US"/>
        </w:rPr>
      </w:pPr>
      <w:r>
        <w:t>Вопрос</w:t>
      </w:r>
      <w:r w:rsidRPr="00A07085">
        <w:rPr>
          <w:lang w:val="en-US"/>
        </w:rPr>
        <w:t>:</w:t>
      </w:r>
    </w:p>
    <w:p w14:paraId="0A69148A" w14:textId="77777777" w:rsidR="001D6BC0" w:rsidRDefault="001D6BC0" w:rsidP="007901BD">
      <w:pPr>
        <w:pStyle w:val="BodyTextL50"/>
        <w:spacing w:before="0"/>
      </w:pPr>
      <w:r>
        <w:t>Обнаружено ли соседнее сетевое устройство? К какому типу устройств оно относится? Какое имя ему присвоено? Через какой интерфейс подключено это устройство? Указан ли IP-адрес устройства? Внесите эти сведения в таблицу адресации.</w:t>
      </w:r>
    </w:p>
    <w:p w14:paraId="7C459E7D" w14:textId="77777777" w:rsidR="001D6BC0" w:rsidRPr="007901BD" w:rsidRDefault="00416533" w:rsidP="007901BD">
      <w:pPr>
        <w:pStyle w:val="AnswerLineL50"/>
      </w:pPr>
      <w:r>
        <w:t>Введите ваш ответ здесь.</w:t>
      </w:r>
    </w:p>
    <w:p w14:paraId="15DE0FA2" w14:textId="19AE6281" w:rsidR="001D6BC0" w:rsidRPr="00C11E20" w:rsidRDefault="00A07085" w:rsidP="001D6BC0">
      <w:pPr>
        <w:pStyle w:val="CMD"/>
        <w:rPr>
          <w:b/>
        </w:rPr>
      </w:pPr>
      <w:r>
        <w:rPr>
          <w:rStyle w:val="AnswerGray"/>
        </w:rPr>
        <w:t xml:space="preserve"> </w:t>
      </w:r>
    </w:p>
    <w:p w14:paraId="030A74D3" w14:textId="77777777" w:rsidR="001D6BC0" w:rsidRPr="00656753" w:rsidRDefault="001D6BC0" w:rsidP="001D6BC0">
      <w:pPr>
        <w:pStyle w:val="SubStepAlpha"/>
      </w:pPr>
      <w:r>
        <w:t xml:space="preserve">Используйте команду </w:t>
      </w:r>
      <w:r>
        <w:rPr>
          <w:b/>
        </w:rPr>
        <w:t>show ip route</w:t>
      </w:r>
      <w:r>
        <w:t xml:space="preserve"> для определения адреса устройства, найденного с помощью команды </w:t>
      </w:r>
      <w:r>
        <w:rPr>
          <w:b/>
        </w:rPr>
        <w:t>show lldp neighbors</w:t>
      </w:r>
      <w:r>
        <w:t xml:space="preserve"> . Основываясь на сведениях о локальном адресе в таблице маршрутизации и длине префикса сети, используйте эту информацию для определения адреса соседа.</w:t>
      </w:r>
    </w:p>
    <w:p w14:paraId="43307441" w14:textId="77777777" w:rsidR="001D6BC0" w:rsidRDefault="001D6BC0" w:rsidP="001D6BC0">
      <w:pPr>
        <w:pStyle w:val="SubStepAlpha"/>
      </w:pPr>
      <w:r>
        <w:t xml:space="preserve">Чтобы найти дополнительную информацию от соседнего устройства, используйте команду </w:t>
      </w:r>
      <w:r>
        <w:rPr>
          <w:b/>
        </w:rPr>
        <w:t>show lldp neighbors detail</w:t>
      </w:r>
      <w:r>
        <w:t xml:space="preserve"> :</w:t>
      </w:r>
    </w:p>
    <w:p w14:paraId="34E8C4E6" w14:textId="77777777" w:rsidR="001D6BC0" w:rsidRPr="00A07085" w:rsidRDefault="001D6BC0" w:rsidP="001D6BC0">
      <w:pPr>
        <w:pStyle w:val="CMD"/>
        <w:rPr>
          <w:b/>
          <w:lang w:val="en-US"/>
        </w:rPr>
      </w:pPr>
      <w:r w:rsidRPr="00A07085">
        <w:rPr>
          <w:lang w:val="en-US"/>
        </w:rPr>
        <w:t xml:space="preserve">RBO-Edge# </w:t>
      </w:r>
      <w:r w:rsidRPr="00A07085">
        <w:rPr>
          <w:b/>
          <w:lang w:val="en-US"/>
        </w:rPr>
        <w:t xml:space="preserve">show </w:t>
      </w:r>
      <w:proofErr w:type="spellStart"/>
      <w:r w:rsidRPr="00A07085">
        <w:rPr>
          <w:b/>
          <w:lang w:val="en-US"/>
        </w:rPr>
        <w:t>lldp</w:t>
      </w:r>
      <w:proofErr w:type="spellEnd"/>
      <w:r w:rsidRPr="00A07085">
        <w:rPr>
          <w:b/>
          <w:lang w:val="en-US"/>
        </w:rPr>
        <w:t xml:space="preserve"> neighbors detail</w:t>
      </w:r>
      <w:r w:rsidRPr="00A07085">
        <w:rPr>
          <w:lang w:val="en-US"/>
        </w:rPr>
        <w:t xml:space="preserve"> </w:t>
      </w:r>
    </w:p>
    <w:p w14:paraId="60D66985" w14:textId="77777777" w:rsidR="00F4459F" w:rsidRDefault="00F4459F" w:rsidP="00B778FD">
      <w:pPr>
        <w:pStyle w:val="3"/>
      </w:pPr>
      <w:r>
        <w:t>Вопрос:</w:t>
      </w:r>
    </w:p>
    <w:p w14:paraId="1C9AF57A" w14:textId="77777777" w:rsidR="001D6BC0" w:rsidRDefault="001D6BC0" w:rsidP="00F4459F">
      <w:pPr>
        <w:pStyle w:val="BodyTextL50"/>
        <w:spacing w:before="0"/>
      </w:pPr>
      <w:r>
        <w:t>Какая еще потенциально конфиденциальная информация содержится в результатах выполнения команды, помимо IP-адреса соседнего устройства?</w:t>
      </w:r>
    </w:p>
    <w:p w14:paraId="7FC7FAD8" w14:textId="77777777" w:rsidR="001D6BC0" w:rsidRPr="00F4459F" w:rsidRDefault="00416533" w:rsidP="00F4459F">
      <w:pPr>
        <w:pStyle w:val="AnswerLineL50"/>
      </w:pPr>
      <w:r>
        <w:t>Введите ваш ответ здесь.</w:t>
      </w:r>
    </w:p>
    <w:p w14:paraId="35EF3325" w14:textId="3DCA0E6C" w:rsidR="001D6BC0" w:rsidRDefault="00A07085" w:rsidP="001D6BC0">
      <w:pPr>
        <w:pStyle w:val="CMD"/>
        <w:rPr>
          <w:rStyle w:val="AnswerGray"/>
        </w:rPr>
      </w:pPr>
      <w:r>
        <w:rPr>
          <w:rStyle w:val="AnswerGray"/>
        </w:rPr>
        <w:t xml:space="preserve"> </w:t>
      </w:r>
    </w:p>
    <w:p w14:paraId="3489E3E4" w14:textId="77777777" w:rsidR="001D6BC0" w:rsidRPr="00656753" w:rsidRDefault="001D6BC0" w:rsidP="001D6BC0">
      <w:pPr>
        <w:pStyle w:val="BodyTextL50"/>
      </w:pPr>
      <w:r>
        <w:rPr>
          <w:b/>
        </w:rPr>
        <w:t xml:space="preserve">Примечание. Текущая версия Packet Tracer не предоставляет адрес управления соседнего устройства. В этом задании несколько адресов соседних устройств были предоставлены в таблице адресации. </w:t>
      </w:r>
    </w:p>
    <w:p w14:paraId="28F86650" w14:textId="77777777" w:rsidR="001D6BC0" w:rsidRDefault="001D6BC0" w:rsidP="001D6BC0">
      <w:pPr>
        <w:pStyle w:val="SubStepAlpha"/>
      </w:pPr>
      <w:r>
        <w:t>Подключайтесь к соседнему устройству с помощью SSH, чтобы обнаружить другие устройства, которые могут быть его соседями.</w:t>
      </w:r>
    </w:p>
    <w:p w14:paraId="5C79E5A6" w14:textId="77777777" w:rsidR="001D6BC0" w:rsidRDefault="001D6BC0" w:rsidP="001D6BC0">
      <w:pPr>
        <w:pStyle w:val="BodyTextL50"/>
      </w:pPr>
      <w:r>
        <w:rPr>
          <w:b/>
        </w:rPr>
        <w:t>Примечание.</w:t>
      </w:r>
      <w:r>
        <w:t xml:space="preserve"> Для подключения по протоколу SSH используйте те же имя пользователя и пароль, которые использовались при подключении к сети удаленного филиала Remote Branch Office.</w:t>
      </w:r>
    </w:p>
    <w:p w14:paraId="4B6C024C" w14:textId="77777777" w:rsidR="001D6BC0" w:rsidRPr="00A07085" w:rsidRDefault="001D6BC0" w:rsidP="001D6BC0">
      <w:pPr>
        <w:pStyle w:val="CMD"/>
        <w:rPr>
          <w:b/>
          <w:lang w:val="en-US"/>
        </w:rPr>
      </w:pPr>
      <w:r w:rsidRPr="00A07085">
        <w:rPr>
          <w:lang w:val="en-US"/>
        </w:rPr>
        <w:t xml:space="preserve">RBO-Edge# </w:t>
      </w:r>
      <w:proofErr w:type="spellStart"/>
      <w:r w:rsidRPr="00A07085">
        <w:rPr>
          <w:b/>
          <w:lang w:val="en-US"/>
        </w:rPr>
        <w:t>ssh</w:t>
      </w:r>
      <w:proofErr w:type="spellEnd"/>
      <w:r w:rsidRPr="00A07085">
        <w:rPr>
          <w:b/>
          <w:lang w:val="en-US"/>
        </w:rPr>
        <w:t xml:space="preserve"> –l </w:t>
      </w:r>
      <w:proofErr w:type="spellStart"/>
      <w:r w:rsidRPr="00A07085">
        <w:rPr>
          <w:b/>
          <w:lang w:val="en-US"/>
        </w:rPr>
        <w:t>RBOadmin</w:t>
      </w:r>
      <w:proofErr w:type="spellEnd"/>
      <w:r w:rsidRPr="00A07085">
        <w:rPr>
          <w:i/>
          <w:lang w:val="en-US"/>
        </w:rPr>
        <w:t xml:space="preserve"> &lt;the </w:t>
      </w:r>
      <w:proofErr w:type="spellStart"/>
      <w:r w:rsidRPr="00A07085">
        <w:rPr>
          <w:i/>
          <w:lang w:val="en-US"/>
        </w:rPr>
        <w:t>ip</w:t>
      </w:r>
      <w:proofErr w:type="spellEnd"/>
      <w:r w:rsidRPr="00A07085">
        <w:rPr>
          <w:i/>
          <w:lang w:val="en-US"/>
        </w:rPr>
        <w:t xml:space="preserve"> address of the neighbor device&gt; </w:t>
      </w:r>
      <w:r w:rsidRPr="00A07085">
        <w:rPr>
          <w:lang w:val="en-US"/>
        </w:rPr>
        <w:t xml:space="preserve"> </w:t>
      </w:r>
    </w:p>
    <w:p w14:paraId="09A0F428" w14:textId="679EFA0B" w:rsidR="001D6BC0" w:rsidRPr="00A07085" w:rsidRDefault="00A07085" w:rsidP="00CD6688">
      <w:pPr>
        <w:pStyle w:val="CMDRed"/>
      </w:pPr>
      <w:r>
        <w:rPr>
          <w:b/>
        </w:rPr>
        <w:t xml:space="preserve"> </w:t>
      </w:r>
    </w:p>
    <w:p w14:paraId="7EC34E23" w14:textId="77777777" w:rsidR="00F4459F" w:rsidRDefault="00F4459F" w:rsidP="007A3E97">
      <w:pPr>
        <w:pStyle w:val="3"/>
      </w:pPr>
      <w:r>
        <w:t>Вопрос:</w:t>
      </w:r>
    </w:p>
    <w:p w14:paraId="259989FB" w14:textId="77777777" w:rsidR="001D6BC0" w:rsidRDefault="001D6BC0" w:rsidP="00F4459F">
      <w:pPr>
        <w:pStyle w:val="BodyTextL50"/>
        <w:spacing w:before="0"/>
      </w:pPr>
      <w:r>
        <w:t>Какие сведения отображаются в командной строке после успешного подключения по протоколу SSH?</w:t>
      </w:r>
    </w:p>
    <w:p w14:paraId="0E4F2001" w14:textId="77777777" w:rsidR="001D6BC0" w:rsidRPr="00F4459F" w:rsidRDefault="00416533" w:rsidP="00F4459F">
      <w:pPr>
        <w:pStyle w:val="AnswerLineL50"/>
      </w:pPr>
      <w:r>
        <w:t>Введите ваш ответ здесь.</w:t>
      </w:r>
    </w:p>
    <w:p w14:paraId="0C8B7439" w14:textId="5B18FD96" w:rsidR="001D6BC0" w:rsidRDefault="00A07085" w:rsidP="001D6BC0">
      <w:pPr>
        <w:pStyle w:val="CMD"/>
        <w:rPr>
          <w:rStyle w:val="AnswerGray"/>
        </w:rPr>
      </w:pPr>
      <w:r>
        <w:rPr>
          <w:rStyle w:val="AnswerGray"/>
        </w:rPr>
        <w:t xml:space="preserve"> </w:t>
      </w:r>
    </w:p>
    <w:p w14:paraId="5CF6687A" w14:textId="77777777" w:rsidR="001D6BC0" w:rsidRPr="00B61071" w:rsidRDefault="001D6BC0" w:rsidP="001D6BC0">
      <w:pPr>
        <w:pStyle w:val="SubStepAlpha"/>
      </w:pPr>
      <w:r>
        <w:t xml:space="preserve">Вы удаленно подключены к следующему соседу. Выполните команды </w:t>
      </w:r>
      <w:r>
        <w:rPr>
          <w:b/>
        </w:rPr>
        <w:t>show cdp neighbors</w:t>
      </w:r>
      <w:r>
        <w:t xml:space="preserve"> и </w:t>
      </w:r>
      <w:r>
        <w:rPr>
          <w:b/>
        </w:rPr>
        <w:t>show cdp neighbors detail</w:t>
      </w:r>
      <w:r>
        <w:t>, чтобы найти другие подключенные соседние устройства.</w:t>
      </w:r>
    </w:p>
    <w:p w14:paraId="7412EBE1" w14:textId="77777777" w:rsidR="00F4459F" w:rsidRDefault="00F4459F" w:rsidP="007A3E97">
      <w:pPr>
        <w:pStyle w:val="3"/>
      </w:pPr>
      <w:r>
        <w:t>Вопрос:</w:t>
      </w:r>
    </w:p>
    <w:p w14:paraId="14F01598" w14:textId="77777777" w:rsidR="001D6BC0" w:rsidRDefault="001D6BC0" w:rsidP="00F4459F">
      <w:pPr>
        <w:pStyle w:val="BodyTextL50"/>
        <w:spacing w:before="0"/>
      </w:pPr>
      <w:r>
        <w:t>К каким типам сетевых устройств относятся соседи этого устройства? Внесите сведения о новых обнаруженных устройствах в таблицу адресации. Укажите их имена хостов, интерфейсы и IP-адреса.</w:t>
      </w:r>
    </w:p>
    <w:p w14:paraId="1924EAF0" w14:textId="38737734" w:rsidR="001D6BC0" w:rsidRDefault="00A07085" w:rsidP="001D6BC0">
      <w:pPr>
        <w:pStyle w:val="CMD"/>
        <w:rPr>
          <w:rStyle w:val="AnswerGray"/>
        </w:rPr>
      </w:pPr>
      <w:r>
        <w:rPr>
          <w:rStyle w:val="AnswerGray"/>
        </w:rPr>
        <w:lastRenderedPageBreak/>
        <w:t xml:space="preserve"> </w:t>
      </w:r>
    </w:p>
    <w:p w14:paraId="3855BC8D" w14:textId="77777777" w:rsidR="001D6BC0" w:rsidRPr="00656753" w:rsidRDefault="001D6BC0" w:rsidP="001D6BC0">
      <w:pPr>
        <w:pStyle w:val="BodyTextL50"/>
      </w:pPr>
      <w:r>
        <w:t>Добавьте новое имя устройства рядом с записью SVI для адреса 192.168.4.131.</w:t>
      </w:r>
    </w:p>
    <w:p w14:paraId="4C2F2C03" w14:textId="77777777" w:rsidR="00F4459F" w:rsidRDefault="001D6BC0" w:rsidP="001D6BC0">
      <w:pPr>
        <w:pStyle w:val="SubStepAlpha"/>
      </w:pPr>
      <w:r>
        <w:t xml:space="preserve">Подключитесь к SVI для адреса 192.168.4.131, используя SSH и учетные данные, использовавшиеся ранее. Если появится запрос на ввод секретного пароля, используйте тот же пароль, что и для </w:t>
      </w:r>
      <w:r w:rsidRPr="00656753">
        <w:rPr>
          <w:b/>
        </w:rPr>
        <w:t>RBOAdmin</w:t>
      </w:r>
      <w:r>
        <w:t xml:space="preserve">. Выполните команды </w:t>
      </w:r>
      <w:r>
        <w:rPr>
          <w:b/>
        </w:rPr>
        <w:t>show cdp neighbors</w:t>
      </w:r>
      <w:r>
        <w:t xml:space="preserve"> и </w:t>
      </w:r>
      <w:r>
        <w:rPr>
          <w:b/>
        </w:rPr>
        <w:t>show cdp neighbors detail</w:t>
      </w:r>
      <w:r>
        <w:t>, чтобы найти другие подключенные соседние устройства.</w:t>
      </w:r>
    </w:p>
    <w:p w14:paraId="48B8512C" w14:textId="77777777" w:rsidR="00F4459F" w:rsidRDefault="00F4459F" w:rsidP="007A3E97">
      <w:pPr>
        <w:pStyle w:val="3"/>
      </w:pPr>
      <w:r>
        <w:t>Вопрос:</w:t>
      </w:r>
    </w:p>
    <w:p w14:paraId="620ED5E8" w14:textId="77777777" w:rsidR="001D6BC0" w:rsidRDefault="001D6BC0" w:rsidP="00F4459F">
      <w:pPr>
        <w:pStyle w:val="BodyTextL50"/>
        <w:spacing w:before="0"/>
      </w:pPr>
      <w:r>
        <w:t>К каким типам сетевых устройств относятся соседи этого устройства? Внесите сведения о новых обнаруженных устройствах в таблицу адресации. Укажите их имена хостов, интерфейсы и IP-адреса.</w:t>
      </w:r>
    </w:p>
    <w:p w14:paraId="69B50E8D" w14:textId="58EEE3DC" w:rsidR="001D6BC0" w:rsidRDefault="00A07085" w:rsidP="001D6BC0">
      <w:pPr>
        <w:pStyle w:val="CMD"/>
        <w:rPr>
          <w:rStyle w:val="AnswerGray"/>
        </w:rPr>
      </w:pPr>
      <w:r>
        <w:rPr>
          <w:rStyle w:val="AnswerGray"/>
        </w:rPr>
        <w:t xml:space="preserve"> </w:t>
      </w:r>
    </w:p>
    <w:p w14:paraId="61FC25BD" w14:textId="77777777" w:rsidR="001D6BC0" w:rsidRPr="00656753" w:rsidRDefault="001D6BC0" w:rsidP="001D6BC0">
      <w:pPr>
        <w:pStyle w:val="SubStepAlpha"/>
        <w:numPr>
          <w:ilvl w:val="0"/>
          <w:numId w:val="0"/>
        </w:numPr>
        <w:ind w:left="720"/>
      </w:pPr>
      <w:r>
        <w:t>Поместите новое имя устройства рядом с записью SVI для адреса 192.168.4.133.</w:t>
      </w:r>
    </w:p>
    <w:p w14:paraId="2140C0CB" w14:textId="77777777" w:rsidR="001D6BC0" w:rsidRDefault="001D6BC0" w:rsidP="007A3E97">
      <w:pPr>
        <w:pStyle w:val="SubStepAlpha"/>
      </w:pPr>
      <w:r>
        <w:t xml:space="preserve">Подключитесь к SVI для адреса 192.168.4.133, используя SSH и учетные данные, использовавшиеся ранее. Выполните команду </w:t>
      </w:r>
      <w:r>
        <w:rPr>
          <w:b/>
        </w:rPr>
        <w:t>show lldp</w:t>
      </w:r>
      <w:r>
        <w:t>, вы должны получить сообщение:</w:t>
      </w:r>
    </w:p>
    <w:p w14:paraId="4C30EC42" w14:textId="77777777" w:rsidR="001D6BC0" w:rsidRDefault="001D6BC0" w:rsidP="001D6BC0">
      <w:pPr>
        <w:pStyle w:val="CMDOutput"/>
      </w:pPr>
      <w:r>
        <w:t>% LLDP is not enabled</w:t>
      </w:r>
    </w:p>
    <w:p w14:paraId="0BE488E1" w14:textId="77777777" w:rsidR="001D6BC0" w:rsidRPr="00656753" w:rsidRDefault="001D6BC0" w:rsidP="00F4459F">
      <w:pPr>
        <w:pStyle w:val="BodyTextL50"/>
      </w:pPr>
      <w:r>
        <w:t xml:space="preserve">Включить </w:t>
      </w:r>
      <w:r>
        <w:rPr>
          <w:b/>
        </w:rPr>
        <w:t>lldp</w:t>
      </w:r>
      <w:r>
        <w:t xml:space="preserve"> глобально, как в шаге C. Нет необходимости настраивать параметры </w:t>
      </w:r>
      <w:r w:rsidRPr="00656753">
        <w:rPr>
          <w:b/>
        </w:rPr>
        <w:t>передачи</w:t>
      </w:r>
      <w:r>
        <w:t xml:space="preserve"> или </w:t>
      </w:r>
      <w:r w:rsidRPr="00656753">
        <w:rPr>
          <w:b/>
        </w:rPr>
        <w:t>получения</w:t>
      </w:r>
      <w:r>
        <w:t xml:space="preserve"> , поскольку они по умолчанию активированы. Выполните команды </w:t>
      </w:r>
      <w:r>
        <w:rPr>
          <w:b/>
        </w:rPr>
        <w:t>show cdp neighbors</w:t>
      </w:r>
      <w:r>
        <w:t xml:space="preserve"> и </w:t>
      </w:r>
      <w:r>
        <w:rPr>
          <w:b/>
        </w:rPr>
        <w:t>show cdp neighbors detail</w:t>
      </w:r>
      <w:r>
        <w:t>, чтобы найти другие подключенные соседние устройства.</w:t>
      </w:r>
    </w:p>
    <w:p w14:paraId="5963DE9A" w14:textId="77777777" w:rsidR="00F4459F" w:rsidRDefault="00F4459F" w:rsidP="007A3E97">
      <w:pPr>
        <w:pStyle w:val="3"/>
      </w:pPr>
      <w:r>
        <w:t>Вопрос:</w:t>
      </w:r>
    </w:p>
    <w:p w14:paraId="675FA2FE" w14:textId="77777777" w:rsidR="001D6BC0" w:rsidRDefault="001D6BC0" w:rsidP="00F4459F">
      <w:pPr>
        <w:pStyle w:val="BodyTextL50"/>
        <w:spacing w:before="0"/>
      </w:pPr>
      <w:r>
        <w:t>К каким типам сетевых устройств относятся соседи этого устройства? Внесите сведения о новых обнаруженных устройствах в таблицу адресации. Укажите их имена хостов, интерфейсы и IP-адреса. Возможно, будет полезно повторно подключиться к ранее обнаруженным устройствам, чтобы отобразить соседей еще раз, чтобы завершить всю таблицу адресации теперь, когда все устройства настроены для LLDP.</w:t>
      </w:r>
    </w:p>
    <w:p w14:paraId="31C7F27F" w14:textId="5774C192" w:rsidR="001D6BC0" w:rsidRDefault="00A07085" w:rsidP="001D6BC0">
      <w:pPr>
        <w:pStyle w:val="BodyTextL50"/>
      </w:pPr>
      <w:r>
        <w:t xml:space="preserve"> </w:t>
      </w:r>
    </w:p>
    <w:p w14:paraId="5EAEBFB0" w14:textId="77777777" w:rsidR="001D6BC0" w:rsidRDefault="001D6BC0" w:rsidP="001D6BC0">
      <w:pPr>
        <w:pStyle w:val="SubStepAlpha"/>
      </w:pPr>
      <w:r>
        <w:t>Создайте топологию сети удаленного филиала Remote Branch Office, используя сведения, которые были получены с помощью протокола LLDP.</w:t>
      </w:r>
    </w:p>
    <w:p w14:paraId="70FC9CB3" w14:textId="7A1509F8" w:rsidR="001D6BC0" w:rsidRDefault="00A07085" w:rsidP="001D6BC0">
      <w:pPr>
        <w:pStyle w:val="Visual"/>
      </w:pPr>
      <w:r>
        <w:rPr>
          <w:rStyle w:val="AnswerGray"/>
          <w:noProof/>
        </w:rPr>
        <w:t xml:space="preserve"> </w:t>
      </w:r>
    </w:p>
    <w:p w14:paraId="34A71EC4" w14:textId="1D504FEB" w:rsidR="00775A80" w:rsidRDefault="00775A80" w:rsidP="00775A80">
      <w:pPr>
        <w:pStyle w:val="ConfigWindow"/>
      </w:pPr>
      <w:r>
        <w:t>Конец документа</w:t>
      </w:r>
    </w:p>
    <w:sectPr w:rsidR="00775A8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DC8B4" w14:textId="77777777" w:rsidR="003152DC" w:rsidRDefault="003152DC" w:rsidP="00710659">
      <w:pPr>
        <w:spacing w:after="0" w:line="240" w:lineRule="auto"/>
      </w:pPr>
      <w:r>
        <w:separator/>
      </w:r>
    </w:p>
    <w:p w14:paraId="6BD98904" w14:textId="77777777" w:rsidR="003152DC" w:rsidRDefault="003152DC"/>
  </w:endnote>
  <w:endnote w:type="continuationSeparator" w:id="0">
    <w:p w14:paraId="6E31F93A" w14:textId="77777777" w:rsidR="003152DC" w:rsidRDefault="003152DC" w:rsidP="00710659">
      <w:pPr>
        <w:spacing w:after="0" w:line="240" w:lineRule="auto"/>
      </w:pPr>
      <w:r>
        <w:continuationSeparator/>
      </w:r>
    </w:p>
    <w:p w14:paraId="0E3320CE" w14:textId="77777777" w:rsidR="003152DC" w:rsidRDefault="003152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D0046" w14:textId="6EF25F61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07085">
          <w:t>2016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A0708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C7FD2" w14:textId="76521ECB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07085">
          <w:t>2016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A07085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BCE66" w14:textId="77777777" w:rsidR="003152DC" w:rsidRDefault="003152DC" w:rsidP="00710659">
      <w:pPr>
        <w:spacing w:after="0" w:line="240" w:lineRule="auto"/>
      </w:pPr>
      <w:r>
        <w:separator/>
      </w:r>
    </w:p>
    <w:p w14:paraId="178A25C7" w14:textId="77777777" w:rsidR="003152DC" w:rsidRDefault="003152DC"/>
  </w:footnote>
  <w:footnote w:type="continuationSeparator" w:id="0">
    <w:p w14:paraId="608C8DEC" w14:textId="77777777" w:rsidR="003152DC" w:rsidRDefault="003152DC" w:rsidP="00710659">
      <w:pPr>
        <w:spacing w:after="0" w:line="240" w:lineRule="auto"/>
      </w:pPr>
      <w:r>
        <w:continuationSeparator/>
      </w:r>
    </w:p>
    <w:p w14:paraId="0B2D7D51" w14:textId="77777777" w:rsidR="003152DC" w:rsidRDefault="003152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1604762DF8A34E70A4EA46C29180DDE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EA8EFE6" w14:textId="77777777" w:rsidR="00926CB2" w:rsidRDefault="00BC74A4" w:rsidP="008402F2">
        <w:pPr>
          <w:pStyle w:val="PageHead"/>
        </w:pPr>
        <w:r>
          <w:t>Packet Tracer - Создание карты сети с помощью протокола LLDP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1149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2211076" wp14:editId="098157D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2E45B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FB36B59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C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4935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1C8E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127"/>
    <w:rsid w:val="00162105"/>
    <w:rsid w:val="00162EEA"/>
    <w:rsid w:val="00163164"/>
    <w:rsid w:val="00163ACA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5046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BC0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4A2F"/>
    <w:rsid w:val="00225E37"/>
    <w:rsid w:val="00231DCA"/>
    <w:rsid w:val="00235792"/>
    <w:rsid w:val="00242E3A"/>
    <w:rsid w:val="00246492"/>
    <w:rsid w:val="002506CF"/>
    <w:rsid w:val="0025107F"/>
    <w:rsid w:val="00260CD4"/>
    <w:rsid w:val="002618AA"/>
    <w:rsid w:val="002635F1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15F1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52DC"/>
    <w:rsid w:val="0031789F"/>
    <w:rsid w:val="00320788"/>
    <w:rsid w:val="003233A3"/>
    <w:rsid w:val="00334C33"/>
    <w:rsid w:val="00336F09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19DD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533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3475"/>
    <w:rsid w:val="00455E0B"/>
    <w:rsid w:val="0045724D"/>
    <w:rsid w:val="00457934"/>
    <w:rsid w:val="00462B9F"/>
    <w:rsid w:val="004659EE"/>
    <w:rsid w:val="00473E34"/>
    <w:rsid w:val="00474EC7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C23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51BE"/>
    <w:rsid w:val="00775A80"/>
    <w:rsid w:val="0078405B"/>
    <w:rsid w:val="00786F58"/>
    <w:rsid w:val="00787CC1"/>
    <w:rsid w:val="007901BD"/>
    <w:rsid w:val="00792F4E"/>
    <w:rsid w:val="0079398D"/>
    <w:rsid w:val="00796C25"/>
    <w:rsid w:val="007A287C"/>
    <w:rsid w:val="007A3B2A"/>
    <w:rsid w:val="007A3E97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5153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2479"/>
    <w:rsid w:val="00996053"/>
    <w:rsid w:val="009974B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7085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7965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3FD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778FD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4A4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4AD5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688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6B35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459F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EDD4C"/>
  <w15:docId w15:val="{73F2669F-96A7-45F7-AD3C-0BAD417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B778FD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B778F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semiHidden/>
    <w:unhideWhenUsed/>
    <w:qFormat/>
    <w:rsid w:val="00B778FD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F1C8E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7A3E97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36F09"/>
    <w:pPr>
      <w:spacing w:after="480"/>
    </w:pPr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7A3E9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B778FD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B778FD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B778FD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7A3E97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F1C8E"/>
    <w:rPr>
      <w:rFonts w:eastAsia="Times New Roman"/>
      <w:bCs/>
      <w:color w:val="FFFFFF" w:themeColor="background1"/>
      <w:sz w:val="6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604762DF8A34E70A4EA46C29180D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B7AF6-17F3-4EA8-B289-893C3CACC881}"/>
      </w:docPartPr>
      <w:docPartBody>
        <w:p w:rsidR="00836B30" w:rsidRDefault="00C7276F">
          <w:pPr>
            <w:pStyle w:val="1604762DF8A34E70A4EA46C29180DDEF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6F"/>
    <w:rsid w:val="00080659"/>
    <w:rsid w:val="000B49B7"/>
    <w:rsid w:val="003970CF"/>
    <w:rsid w:val="003E1A41"/>
    <w:rsid w:val="007D396A"/>
    <w:rsid w:val="00836B30"/>
    <w:rsid w:val="00A34600"/>
    <w:rsid w:val="00C7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604762DF8A34E70A4EA46C29180DDEF">
    <w:name w:val="1604762DF8A34E70A4EA46C29180D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963830-AA06-4761-B13D-1F9DCD41DB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63A967-2C12-4B8F-A05E-BF6639120B6E}"/>
</file>

<file path=customXml/itemProps3.xml><?xml version="1.0" encoding="utf-8"?>
<ds:datastoreItem xmlns:ds="http://schemas.openxmlformats.org/officeDocument/2006/customXml" ds:itemID="{50EAA663-E2D2-468B-A525-F59DF070F9CB}"/>
</file>

<file path=customXml/itemProps4.xml><?xml version="1.0" encoding="utf-8"?>
<ds:datastoreItem xmlns:ds="http://schemas.openxmlformats.org/officeDocument/2006/customXml" ds:itemID="{01B192F1-75EE-4A90-B4A0-8945414E8DF2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14</TotalTime>
  <Pages>5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LLDP to Map a Network</vt:lpstr>
    </vt:vector>
  </TitlesOfParts>
  <Company>Cisco Systems, Inc.</Company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Создание карты сети с помощью протокола LLDP</dc:title>
  <dc:creator>SP</dc:creator>
  <dc:description>2016 г.</dc:description>
  <cp:lastModifiedBy>Антон Носков</cp:lastModifiedBy>
  <cp:revision>11</cp:revision>
  <cp:lastPrinted>2019-11-26T00:09:00Z</cp:lastPrinted>
  <dcterms:created xsi:type="dcterms:W3CDTF">2019-11-25T23:43:00Z</dcterms:created>
  <dcterms:modified xsi:type="dcterms:W3CDTF">2020-08-23T18:43:00Z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