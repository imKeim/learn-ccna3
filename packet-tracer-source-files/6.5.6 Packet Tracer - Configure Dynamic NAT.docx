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80C6" w14:textId="39D38085" w:rsidR="00BF72B4" w:rsidRPr="001C05A1" w:rsidRDefault="006F54FC" w:rsidP="00BF72B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6994E279D890445FA581C51F00E5DE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F42AE">
            <w:t>Packet Tracer - Настройка динамического NAT</w:t>
          </w:r>
        </w:sdtContent>
      </w:sdt>
    </w:p>
    <w:p w14:paraId="7795F5BB" w14:textId="01F64ADB" w:rsidR="00D778DF" w:rsidRPr="009A1CF4" w:rsidRDefault="00D778DF" w:rsidP="00D778DF">
      <w:pPr>
        <w:pStyle w:val="InstNoteRed"/>
      </w:pPr>
    </w:p>
    <w:p w14:paraId="4F0103EA" w14:textId="77777777" w:rsidR="00C53747" w:rsidRPr="00BB73FF" w:rsidRDefault="00C53747" w:rsidP="00C53747">
      <w:pPr>
        <w:pStyle w:val="1"/>
      </w:pPr>
      <w:r>
        <w:t>Задачи</w:t>
      </w:r>
    </w:p>
    <w:p w14:paraId="750000F2" w14:textId="77777777" w:rsidR="00C53747" w:rsidRDefault="00C53747" w:rsidP="00C53747">
      <w:pPr>
        <w:pStyle w:val="BodyTextL25Bold"/>
      </w:pPr>
      <w:r>
        <w:t>Часть 1. Настройка динамического преобразования NAT</w:t>
      </w:r>
    </w:p>
    <w:p w14:paraId="1C31350F" w14:textId="77777777" w:rsidR="00C53747" w:rsidRDefault="00C53747" w:rsidP="00C53747">
      <w:pPr>
        <w:pStyle w:val="BodyTextL25Bold"/>
      </w:pPr>
      <w:r>
        <w:t>Часть 2. Проверка реализации NAT</w:t>
      </w:r>
    </w:p>
    <w:p w14:paraId="26CD3EB7" w14:textId="77777777" w:rsidR="00C53747" w:rsidRPr="004C0909" w:rsidRDefault="00C53747" w:rsidP="00C53747">
      <w:pPr>
        <w:pStyle w:val="1"/>
      </w:pPr>
      <w:r>
        <w:t>Инструкции</w:t>
      </w:r>
    </w:p>
    <w:p w14:paraId="2AEBCA26" w14:textId="77777777" w:rsidR="00C53747" w:rsidRDefault="00C53747" w:rsidP="00C53747">
      <w:pPr>
        <w:pStyle w:val="2"/>
      </w:pPr>
      <w:r>
        <w:t>Настройка динамического NAT</w:t>
      </w:r>
    </w:p>
    <w:p w14:paraId="32B6DB36" w14:textId="77777777" w:rsidR="00C53747" w:rsidRDefault="00C53747" w:rsidP="00C53747">
      <w:pPr>
        <w:pStyle w:val="3"/>
      </w:pPr>
      <w:r>
        <w:t>Настройте трафик, который будет разрешён.</w:t>
      </w:r>
    </w:p>
    <w:p w14:paraId="2C04846E" w14:textId="77777777" w:rsidR="008E6144" w:rsidRPr="008E6144" w:rsidRDefault="008E6144" w:rsidP="008E6144">
      <w:pPr>
        <w:pStyle w:val="ConfigWindow"/>
      </w:pPr>
      <w:r>
        <w:t>Откройте окно конфигурации</w:t>
      </w:r>
    </w:p>
    <w:p w14:paraId="44593352" w14:textId="77777777" w:rsidR="00C53747" w:rsidRDefault="00C53747" w:rsidP="008E6144">
      <w:pPr>
        <w:pStyle w:val="BodyTextL25"/>
        <w:spacing w:before="0"/>
      </w:pPr>
      <w:r>
        <w:t xml:space="preserve">На маршрутизаторе </w:t>
      </w:r>
      <w:r w:rsidRPr="003B5F39">
        <w:rPr>
          <w:b/>
        </w:rPr>
        <w:t>R2</w:t>
      </w:r>
      <w:r>
        <w:t xml:space="preserve"> настройте одно правило для ACL-списка 1, разрешающее любой адрес, принадлежащий подсети 172.16.0.0/16.</w:t>
      </w:r>
    </w:p>
    <w:p w14:paraId="2D12B5F2" w14:textId="5337A058" w:rsidR="00C53747" w:rsidRPr="00BF72B4" w:rsidRDefault="00BF72B4" w:rsidP="00C53747">
      <w:pPr>
        <w:pStyle w:val="CMDRed"/>
      </w:pPr>
      <w:r>
        <w:t xml:space="preserve"> </w:t>
      </w:r>
    </w:p>
    <w:p w14:paraId="41DAC0A2" w14:textId="77777777" w:rsidR="00C53747" w:rsidRDefault="00C53747" w:rsidP="00C53747">
      <w:pPr>
        <w:pStyle w:val="3"/>
      </w:pPr>
      <w:r>
        <w:t>Настройте пул адресов для NAT.</w:t>
      </w:r>
    </w:p>
    <w:p w14:paraId="001CD7C7" w14:textId="77777777" w:rsidR="00C53747" w:rsidRDefault="00C53747" w:rsidP="00C53747">
      <w:pPr>
        <w:pStyle w:val="BodyTextL25"/>
      </w:pPr>
      <w:r>
        <w:t xml:space="preserve">Настройте </w:t>
      </w:r>
      <w:r w:rsidRPr="003B5F39">
        <w:rPr>
          <w:b/>
        </w:rPr>
        <w:t>R2</w:t>
      </w:r>
      <w:r>
        <w:t>, определяя пул NAT, использующий два адреса из адресного пространства 209.165.200.228/30</w:t>
      </w:r>
    </w:p>
    <w:p w14:paraId="6D8EA75C" w14:textId="1C7E10F0" w:rsidR="00C53747" w:rsidRPr="00BF72B4" w:rsidRDefault="00BF72B4" w:rsidP="00C53747">
      <w:pPr>
        <w:pStyle w:val="CMDRed"/>
      </w:pPr>
      <w:r>
        <w:t xml:space="preserve"> </w:t>
      </w:r>
    </w:p>
    <w:p w14:paraId="14B76BDD" w14:textId="77777777" w:rsidR="00C53747" w:rsidRDefault="00C53747" w:rsidP="00C53747">
      <w:pPr>
        <w:pStyle w:val="BodyTextL25"/>
      </w:pPr>
      <w:r>
        <w:t>Обратите внимание, что в топологии имеется 3 сетевых адреса, которые должны преобразовываться согласно созданному ACL-списку.</w:t>
      </w:r>
    </w:p>
    <w:p w14:paraId="5BB1AD50" w14:textId="77777777" w:rsidR="00C53747" w:rsidRDefault="00C53747" w:rsidP="00C53747">
      <w:pPr>
        <w:pStyle w:val="4"/>
      </w:pPr>
      <w:r>
        <w:t>Вопрос:</w:t>
      </w:r>
    </w:p>
    <w:p w14:paraId="4A52C076" w14:textId="77777777" w:rsidR="00C53747" w:rsidRDefault="00C53747" w:rsidP="00C53747">
      <w:pPr>
        <w:pStyle w:val="BodyTextL25"/>
        <w:spacing w:before="0"/>
      </w:pPr>
      <w:r>
        <w:t xml:space="preserve">Что произойдёт, если более 2 устройств попытаются осуществить доступ к Интернету? </w:t>
      </w:r>
    </w:p>
    <w:p w14:paraId="63AE4602" w14:textId="77777777" w:rsidR="00C53747" w:rsidRPr="008D11EA" w:rsidRDefault="00C53747" w:rsidP="00C53747">
      <w:pPr>
        <w:pStyle w:val="AnswerLineL25"/>
      </w:pPr>
      <w:r>
        <w:t>Введите текст</w:t>
      </w:r>
    </w:p>
    <w:p w14:paraId="2FC09E15" w14:textId="17B7C7F7" w:rsidR="00C53747" w:rsidRPr="00E157D7" w:rsidRDefault="00BF72B4" w:rsidP="00C53747">
      <w:pPr>
        <w:pStyle w:val="BodyTextL25"/>
        <w:rPr>
          <w:rStyle w:val="AnswerGray"/>
        </w:rPr>
      </w:pPr>
      <w:r>
        <w:rPr>
          <w:rStyle w:val="AnswerGray"/>
        </w:rPr>
        <w:t xml:space="preserve"> </w:t>
      </w:r>
    </w:p>
    <w:p w14:paraId="0B7D5FED" w14:textId="77777777" w:rsidR="00C53747" w:rsidRDefault="00C53747" w:rsidP="00C53747">
      <w:pPr>
        <w:pStyle w:val="3"/>
      </w:pPr>
      <w:r>
        <w:t>Соотнесите список ACL 1 и пул NAT.</w:t>
      </w:r>
    </w:p>
    <w:p w14:paraId="63D5C7D5" w14:textId="77777777" w:rsidR="00C53747" w:rsidRPr="008D11EA" w:rsidRDefault="00C53747" w:rsidP="00C53747">
      <w:pPr>
        <w:pStyle w:val="BodyTextL25"/>
      </w:pPr>
      <w:r>
        <w:t>Введите команду, связывающую ACL 1 с только что созданным пулом NAT.</w:t>
      </w:r>
    </w:p>
    <w:p w14:paraId="1B603430" w14:textId="246A7295" w:rsidR="00C53747" w:rsidRPr="00BF72B4" w:rsidRDefault="00BF72B4" w:rsidP="00C53747">
      <w:pPr>
        <w:pStyle w:val="CMDRed"/>
      </w:pPr>
      <w:r>
        <w:t xml:space="preserve"> </w:t>
      </w:r>
    </w:p>
    <w:p w14:paraId="54BEC7F0" w14:textId="77777777" w:rsidR="00C53747" w:rsidRPr="00C07FD9" w:rsidRDefault="00C53747" w:rsidP="00C53747">
      <w:pPr>
        <w:pStyle w:val="3"/>
      </w:pPr>
      <w:r>
        <w:t>Настройте интерфейсы NAT.</w:t>
      </w:r>
    </w:p>
    <w:p w14:paraId="36092C5D" w14:textId="77777777" w:rsidR="00C53747" w:rsidRDefault="00C53747" w:rsidP="00C53747">
      <w:pPr>
        <w:pStyle w:val="BodyTextL25"/>
      </w:pPr>
      <w:r>
        <w:t xml:space="preserve">Настройте интерфейсы маршрутизатора </w:t>
      </w:r>
      <w:r w:rsidRPr="00E36D9A">
        <w:rPr>
          <w:b/>
        </w:rPr>
        <w:t>R2</w:t>
      </w:r>
      <w:r>
        <w:t xml:space="preserve"> с помощью соответствующих внутренних и внешних команд NAT.</w:t>
      </w:r>
    </w:p>
    <w:p w14:paraId="0F3CC4D5" w14:textId="67E9CA5B" w:rsidR="008E6144" w:rsidRPr="00C53747" w:rsidRDefault="00BF72B4" w:rsidP="008E6144">
      <w:pPr>
        <w:pStyle w:val="ConfigWindow"/>
      </w:pPr>
      <w:r>
        <w:t xml:space="preserve"> </w:t>
      </w:r>
    </w:p>
    <w:p w14:paraId="2957EA62" w14:textId="77777777" w:rsidR="00C53747" w:rsidRPr="004C0909" w:rsidRDefault="00C53747" w:rsidP="008E6144">
      <w:pPr>
        <w:pStyle w:val="2"/>
        <w:spacing w:before="120"/>
      </w:pPr>
      <w:r>
        <w:t>Проверьте реализацию NAT</w:t>
      </w:r>
    </w:p>
    <w:p w14:paraId="2CC784A0" w14:textId="77777777" w:rsidR="00C53747" w:rsidRPr="00FA6A51" w:rsidRDefault="00C53747" w:rsidP="00C53747">
      <w:pPr>
        <w:pStyle w:val="3"/>
      </w:pPr>
      <w:r>
        <w:t>Осуществите доступ к сервисам через Интернет.</w:t>
      </w:r>
    </w:p>
    <w:p w14:paraId="7D37AB7D" w14:textId="77777777" w:rsidR="00C53747" w:rsidRDefault="00C53747" w:rsidP="00C53747">
      <w:pPr>
        <w:pStyle w:val="BodyTextL25"/>
      </w:pPr>
      <w:r>
        <w:t xml:space="preserve">Из веб-браузера узла </w:t>
      </w:r>
      <w:r>
        <w:rPr>
          <w:b/>
        </w:rPr>
        <w:t>L1</w:t>
      </w:r>
      <w:r>
        <w:t xml:space="preserve">, </w:t>
      </w:r>
      <w:r>
        <w:rPr>
          <w:b/>
        </w:rPr>
        <w:t>PC1</w:t>
      </w:r>
      <w:r>
        <w:t xml:space="preserve"> или </w:t>
      </w:r>
      <w:r>
        <w:rPr>
          <w:b/>
        </w:rPr>
        <w:t>PC2</w:t>
      </w:r>
      <w:r>
        <w:t xml:space="preserve"> осуществите доступ к веб-странице сервера </w:t>
      </w:r>
      <w:r w:rsidRPr="00902A72">
        <w:rPr>
          <w:b/>
        </w:rPr>
        <w:t>Server1</w:t>
      </w:r>
      <w:r>
        <w:t>.</w:t>
      </w:r>
    </w:p>
    <w:p w14:paraId="5BBAD18B" w14:textId="77777777" w:rsidR="00C53747" w:rsidRPr="00FA6A51" w:rsidRDefault="00C53747" w:rsidP="00C53747">
      <w:pPr>
        <w:pStyle w:val="3"/>
      </w:pPr>
      <w:r>
        <w:lastRenderedPageBreak/>
        <w:t>Просмотрите преобразования NAT.</w:t>
      </w:r>
    </w:p>
    <w:p w14:paraId="2905BA82" w14:textId="77777777" w:rsidR="00C53747" w:rsidRDefault="00C53747" w:rsidP="00C53747">
      <w:pPr>
        <w:pStyle w:val="BodyTextL25"/>
      </w:pPr>
      <w:r>
        <w:t xml:space="preserve">Просмотрите преобразования NAT на маршрутизаторе </w:t>
      </w:r>
      <w:r w:rsidRPr="00F57107">
        <w:rPr>
          <w:b/>
        </w:rPr>
        <w:t>R2</w:t>
      </w:r>
      <w:r>
        <w:t>. Определите внутренний адрес источника ПК и переведенный адрес из пула NAT в выходных данных команды.</w:t>
      </w:r>
    </w:p>
    <w:p w14:paraId="5BD0CE1D" w14:textId="77777777" w:rsidR="008E6144" w:rsidRPr="00BF72B4" w:rsidRDefault="008E6144" w:rsidP="008E6144">
      <w:pPr>
        <w:pStyle w:val="ConfigWindow"/>
        <w:rPr>
          <w:lang w:val="en-US"/>
        </w:rPr>
      </w:pPr>
      <w:r>
        <w:t>Откройте</w:t>
      </w:r>
      <w:r w:rsidRPr="00BF72B4">
        <w:rPr>
          <w:lang w:val="en-US"/>
        </w:rPr>
        <w:t xml:space="preserve"> </w:t>
      </w:r>
      <w:r>
        <w:t>окно</w:t>
      </w:r>
      <w:r w:rsidRPr="00BF72B4">
        <w:rPr>
          <w:lang w:val="en-US"/>
        </w:rPr>
        <w:t xml:space="preserve"> </w:t>
      </w:r>
      <w:r>
        <w:t>конфигурации</w:t>
      </w:r>
    </w:p>
    <w:p w14:paraId="748013E9" w14:textId="77777777" w:rsidR="006C58C6" w:rsidRPr="00BF72B4" w:rsidRDefault="00C53747" w:rsidP="008E6144">
      <w:pPr>
        <w:pStyle w:val="CMD"/>
        <w:spacing w:before="0"/>
        <w:rPr>
          <w:b/>
          <w:lang w:val="en-US"/>
        </w:rPr>
      </w:pPr>
      <w:r w:rsidRPr="00BF72B4">
        <w:rPr>
          <w:lang w:val="en-US"/>
        </w:rPr>
        <w:t xml:space="preserve">R2# </w:t>
      </w:r>
      <w:r w:rsidRPr="00BF72B4">
        <w:rPr>
          <w:b/>
          <w:lang w:val="en-US"/>
        </w:rPr>
        <w:t xml:space="preserve">show </w:t>
      </w:r>
      <w:proofErr w:type="spellStart"/>
      <w:r w:rsidRPr="00BF72B4">
        <w:rPr>
          <w:b/>
          <w:lang w:val="en-US"/>
        </w:rPr>
        <w:t>ip</w:t>
      </w:r>
      <w:proofErr w:type="spellEnd"/>
      <w:r w:rsidRPr="00BF72B4">
        <w:rPr>
          <w:b/>
          <w:lang w:val="en-US"/>
        </w:rPr>
        <w:t xml:space="preserve"> </w:t>
      </w:r>
      <w:proofErr w:type="spellStart"/>
      <w:r w:rsidRPr="00BF72B4">
        <w:rPr>
          <w:b/>
          <w:lang w:val="en-US"/>
        </w:rPr>
        <w:t>nat</w:t>
      </w:r>
      <w:proofErr w:type="spellEnd"/>
      <w:r w:rsidRPr="00BF72B4">
        <w:rPr>
          <w:b/>
          <w:lang w:val="en-US"/>
        </w:rPr>
        <w:t xml:space="preserve"> translations</w:t>
      </w:r>
    </w:p>
    <w:p w14:paraId="7088C8A1" w14:textId="77777777" w:rsidR="008E6144" w:rsidRPr="006C58C6" w:rsidRDefault="008E6144" w:rsidP="008E6144">
      <w:pPr>
        <w:pStyle w:val="ConfigWindow"/>
      </w:pPr>
      <w:r>
        <w:t>Закройте окно настройки.</w:t>
      </w:r>
    </w:p>
    <w:p w14:paraId="4A85B369" w14:textId="77777777" w:rsidR="006C58C6" w:rsidRPr="006C58C6" w:rsidRDefault="006C58C6" w:rsidP="008E6144">
      <w:pPr>
        <w:pStyle w:val="ConfigWindow"/>
      </w:pPr>
      <w:r>
        <w:t>Конец документа</w:t>
      </w:r>
    </w:p>
    <w:sectPr w:rsidR="006C58C6" w:rsidRPr="006C58C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3E5DF" w14:textId="77777777" w:rsidR="006F54FC" w:rsidRDefault="006F54FC" w:rsidP="00710659">
      <w:pPr>
        <w:spacing w:after="0" w:line="240" w:lineRule="auto"/>
      </w:pPr>
      <w:r>
        <w:separator/>
      </w:r>
    </w:p>
    <w:p w14:paraId="2716818B" w14:textId="77777777" w:rsidR="006F54FC" w:rsidRDefault="006F54FC"/>
  </w:endnote>
  <w:endnote w:type="continuationSeparator" w:id="0">
    <w:p w14:paraId="7E078DFA" w14:textId="77777777" w:rsidR="006F54FC" w:rsidRDefault="006F54FC" w:rsidP="00710659">
      <w:pPr>
        <w:spacing w:after="0" w:line="240" w:lineRule="auto"/>
      </w:pPr>
      <w:r>
        <w:continuationSeparator/>
      </w:r>
    </w:p>
    <w:p w14:paraId="02DEB87E" w14:textId="77777777" w:rsidR="006F54FC" w:rsidRDefault="006F5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1285F" w14:textId="7777777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72B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F72B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E53D5" w14:textId="7777777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F72B4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F72B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AF7D8" w14:textId="77777777" w:rsidR="006F54FC" w:rsidRDefault="006F54FC" w:rsidP="00710659">
      <w:pPr>
        <w:spacing w:after="0" w:line="240" w:lineRule="auto"/>
      </w:pPr>
      <w:r>
        <w:separator/>
      </w:r>
    </w:p>
    <w:p w14:paraId="7792DFD3" w14:textId="77777777" w:rsidR="006F54FC" w:rsidRDefault="006F54FC"/>
  </w:footnote>
  <w:footnote w:type="continuationSeparator" w:id="0">
    <w:p w14:paraId="49445D7A" w14:textId="77777777" w:rsidR="006F54FC" w:rsidRDefault="006F54FC" w:rsidP="00710659">
      <w:pPr>
        <w:spacing w:after="0" w:line="240" w:lineRule="auto"/>
      </w:pPr>
      <w:r>
        <w:continuationSeparator/>
      </w:r>
    </w:p>
    <w:p w14:paraId="5EC2FF2A" w14:textId="77777777" w:rsidR="006F54FC" w:rsidRDefault="006F54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6994E279D890445FA581C51F00E5DE5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CF94D98" w14:textId="77777777" w:rsidR="00926CB2" w:rsidRDefault="00C53747" w:rsidP="008402F2">
        <w:pPr>
          <w:pStyle w:val="PageHead"/>
        </w:pPr>
        <w:r>
          <w:t>Packet Tracer - Настройка динамического NAT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8BB8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081A9F4" wp14:editId="1961D6FA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492AB6"/>
    <w:multiLevelType w:val="multilevel"/>
    <w:tmpl w:val="89A882E4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C7C63"/>
    <w:rsid w:val="000D55B4"/>
    <w:rsid w:val="000D7FD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C32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2AE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B5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DA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8C6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4FC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0E52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7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614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198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2B4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74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46C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1884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EC2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4A084"/>
  <w15:docId w15:val="{854079D0-A188-4A31-892D-CD218C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5374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A37C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E614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A37CA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C58C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A37CA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94E279D890445FA581C51F00E5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A831-481C-46D1-ADA0-1368BCE87DA5}"/>
      </w:docPartPr>
      <w:docPartBody>
        <w:p w:rsidR="00B03D84" w:rsidRDefault="0083035E">
          <w:pPr>
            <w:pStyle w:val="6994E279D890445FA581C51F00E5DE5D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5E"/>
    <w:rsid w:val="002F0B0F"/>
    <w:rsid w:val="00581E2F"/>
    <w:rsid w:val="0083035E"/>
    <w:rsid w:val="009F5069"/>
    <w:rsid w:val="00B0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994E279D890445FA581C51F00E5DE5D">
    <w:name w:val="6994E279D890445FA581C51F00E5D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F57FE-E9AC-4FC9-B096-3B5DE8ACAF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79515D-7DE4-4248-A2F4-63C21A6EDCBA}"/>
</file>

<file path=customXml/itemProps3.xml><?xml version="1.0" encoding="utf-8"?>
<ds:datastoreItem xmlns:ds="http://schemas.openxmlformats.org/officeDocument/2006/customXml" ds:itemID="{2946ECED-44A8-4892-88AD-77BCC3339EC0}"/>
</file>

<file path=customXml/itemProps4.xml><?xml version="1.0" encoding="utf-8"?>
<ds:datastoreItem xmlns:ds="http://schemas.openxmlformats.org/officeDocument/2006/customXml" ds:itemID="{F17296BA-0273-4D9D-9515-019327D60D60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Dynamic NAT</vt:lpstr>
    </vt:vector>
  </TitlesOfParts>
  <Company>Cisco Systems, Inc.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Настройка динамического NAT</dc:title>
  <dc:creator>SP</dc:creator>
  <dc:description>2013 г.</dc:description>
  <cp:lastModifiedBy>Антон Носков</cp:lastModifiedBy>
  <cp:revision>5</cp:revision>
  <dcterms:created xsi:type="dcterms:W3CDTF">2019-11-22T15:16:00Z</dcterms:created>
  <dcterms:modified xsi:type="dcterms:W3CDTF">2020-08-23T19:12:00Z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