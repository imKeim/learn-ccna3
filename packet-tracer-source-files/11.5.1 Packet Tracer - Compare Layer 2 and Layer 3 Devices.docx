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4A381" w14:textId="0BA0F098" w:rsidR="00536691" w:rsidRPr="001C05A1" w:rsidRDefault="00063DE2" w:rsidP="00536691">
      <w:pPr>
        <w:pStyle w:val="afd"/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231AF2090E934CD2B287DC0FC615AC6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B17340">
            <w:t>Packet Tracer - сравнение устройств уровня 2 и уровня 3</w:t>
          </w:r>
        </w:sdtContent>
      </w:sdt>
    </w:p>
    <w:p w14:paraId="55816075" w14:textId="383AB470" w:rsidR="00D778DF" w:rsidRPr="009A1CF4" w:rsidRDefault="00D778DF" w:rsidP="00D778DF">
      <w:pPr>
        <w:pStyle w:val="InstNoteRed"/>
      </w:pPr>
    </w:p>
    <w:p w14:paraId="5F5E451D" w14:textId="77777777" w:rsidR="00BA118B" w:rsidRPr="006E6581" w:rsidRDefault="00BA118B" w:rsidP="00BA118B">
      <w:pPr>
        <w:pStyle w:val="1"/>
        <w:numPr>
          <w:ilvl w:val="0"/>
          <w:numId w:val="3"/>
        </w:numPr>
      </w:pPr>
      <w:r>
        <w:t>Задача</w:t>
      </w:r>
    </w:p>
    <w:p w14:paraId="3E8E56DB" w14:textId="77777777" w:rsidR="00BA118B" w:rsidRPr="004C0909" w:rsidRDefault="00BA118B" w:rsidP="00BA118B">
      <w:pPr>
        <w:pStyle w:val="BodyTextL25Bold"/>
      </w:pPr>
      <w:r>
        <w:t>Часть 1. Сравнение коммутаторов 2-го и 3-го уровней</w:t>
      </w:r>
    </w:p>
    <w:p w14:paraId="75A6E9EB" w14:textId="77777777" w:rsidR="00BA118B" w:rsidRDefault="00BA118B" w:rsidP="00BA118B">
      <w:pPr>
        <w:pStyle w:val="BodyTextL25Bold"/>
      </w:pPr>
      <w:r>
        <w:t>Часть 2. Сравнение коммутатора 3-го уровня и маршрутизатора</w:t>
      </w:r>
    </w:p>
    <w:p w14:paraId="1F68DED3" w14:textId="77777777" w:rsidR="00BA118B" w:rsidRPr="00C07FD9" w:rsidRDefault="00BA118B" w:rsidP="00BA118B">
      <w:pPr>
        <w:pStyle w:val="1"/>
        <w:numPr>
          <w:ilvl w:val="0"/>
          <w:numId w:val="3"/>
        </w:numPr>
      </w:pPr>
      <w:r>
        <w:t>Общие сведения</w:t>
      </w:r>
    </w:p>
    <w:p w14:paraId="15390146" w14:textId="77777777" w:rsidR="00BA118B" w:rsidRDefault="00BA118B" w:rsidP="00BA118B">
      <w:pPr>
        <w:pStyle w:val="BodyTextL25"/>
      </w:pPr>
      <w:r>
        <w:t>В рамках этого интерактивного задания вам предстоит использовать различные команды для проверки трех различных топологий коммутации, а также сравнить сходства и различия между коммутаторами 2960 и 3650. Помимо этого, вам предстоит сравнить таблицу маршрутизации маршрутизатора 4321 с аналогичной таблицей коммутатора 3650.</w:t>
      </w:r>
    </w:p>
    <w:p w14:paraId="46F28BE2" w14:textId="77777777" w:rsidR="00BA118B" w:rsidRDefault="00BA118B" w:rsidP="00BA118B">
      <w:pPr>
        <w:pStyle w:val="BodyTextL25"/>
      </w:pPr>
      <w:r w:rsidRPr="005878B1">
        <w:rPr>
          <w:b/>
        </w:rPr>
        <w:t>Примечание</w:t>
      </w:r>
      <w:r>
        <w:t xml:space="preserve"> . Для получения дополнительных сведений о </w:t>
      </w:r>
      <w:r w:rsidRPr="00EC419D">
        <w:rPr>
          <w:i/>
        </w:rPr>
        <w:t>коммутаторе уровня 3 WS-C3650-24PS-L</w:t>
      </w:r>
      <w:r>
        <w:t xml:space="preserve"> и маршрутизаторе </w:t>
      </w:r>
      <w:r w:rsidRPr="00EC419D">
        <w:rPr>
          <w:i/>
        </w:rPr>
        <w:t>ISR 4321/K9</w:t>
      </w:r>
      <w:r>
        <w:t xml:space="preserve"> выполните поиск в Интернете.</w:t>
      </w:r>
    </w:p>
    <w:p w14:paraId="61ED3271" w14:textId="77777777" w:rsidR="0065193C" w:rsidRDefault="0065193C" w:rsidP="0065193C">
      <w:pPr>
        <w:pStyle w:val="1"/>
      </w:pPr>
      <w:r>
        <w:t>Инструкции</w:t>
      </w:r>
    </w:p>
    <w:p w14:paraId="63B514FB" w14:textId="77777777" w:rsidR="00BA118B" w:rsidRPr="004C0909" w:rsidRDefault="00BA118B" w:rsidP="00BA118B">
      <w:pPr>
        <w:pStyle w:val="2"/>
      </w:pPr>
      <w:r>
        <w:t>Сравните коммутаторы 2-го и 3-го уровней</w:t>
      </w:r>
    </w:p>
    <w:p w14:paraId="34F2CBA8" w14:textId="77777777" w:rsidR="00BA118B" w:rsidRDefault="00BA118B" w:rsidP="00EC419D">
      <w:pPr>
        <w:pStyle w:val="SubStepAlpha"/>
      </w:pPr>
      <w:r>
        <w:t xml:space="preserve">Изучите физические характеристики устройств </w:t>
      </w:r>
      <w:r w:rsidRPr="007E4500">
        <w:rPr>
          <w:b/>
        </w:rPr>
        <w:t>D1</w:t>
      </w:r>
      <w:r>
        <w:t xml:space="preserve"> и </w:t>
      </w:r>
      <w:r w:rsidRPr="007E4500">
        <w:rPr>
          <w:b/>
        </w:rPr>
        <w:t>ASw-1</w:t>
      </w:r>
      <w:r>
        <w:t>.</w:t>
      </w:r>
    </w:p>
    <w:p w14:paraId="617BCA24" w14:textId="77777777" w:rsidR="00EC419D" w:rsidRPr="008439E7" w:rsidRDefault="00EC419D" w:rsidP="00EC419D">
      <w:pPr>
        <w:pStyle w:val="3"/>
      </w:pPr>
      <w:r>
        <w:t>Вопросы:</w:t>
      </w:r>
    </w:p>
    <w:p w14:paraId="6506A64F" w14:textId="77777777" w:rsidR="00BA118B" w:rsidRDefault="00BA118B" w:rsidP="00EC419D">
      <w:pPr>
        <w:pStyle w:val="BodyTextL50"/>
        <w:tabs>
          <w:tab w:val="right" w:leader="underscore" w:pos="10080"/>
        </w:tabs>
        <w:spacing w:before="0"/>
      </w:pPr>
      <w:r>
        <w:t>Сколько физических портов установлено в каждом отдельном коммутаторе?</w:t>
      </w:r>
    </w:p>
    <w:p w14:paraId="36F92C84" w14:textId="2079C26C" w:rsidR="00BA118B" w:rsidRDefault="00536691" w:rsidP="00BA118B">
      <w:pPr>
        <w:pStyle w:val="BodyTextL50"/>
        <w:tabs>
          <w:tab w:val="right" w:leader="underscore" w:pos="10080"/>
        </w:tabs>
      </w:pPr>
      <w:r>
        <w:t xml:space="preserve"> </w:t>
      </w:r>
    </w:p>
    <w:p w14:paraId="102D86CB" w14:textId="77777777" w:rsidR="00BA118B" w:rsidRDefault="00BA118B" w:rsidP="00BA118B">
      <w:pPr>
        <w:pStyle w:val="BodyTextL50"/>
      </w:pPr>
      <w:r>
        <w:t>Сколько портов Fast Ethernet и Gigabit Ethernet имеет каждый из коммутаторов?</w:t>
      </w:r>
    </w:p>
    <w:p w14:paraId="3D98CE1F" w14:textId="77777777" w:rsidR="00BA118B" w:rsidRPr="00EC419D" w:rsidRDefault="00BA118B" w:rsidP="00EC419D">
      <w:pPr>
        <w:pStyle w:val="AnswerLineL50"/>
      </w:pPr>
      <w:r>
        <w:t>Введите ваш ответ здесь.</w:t>
      </w:r>
    </w:p>
    <w:p w14:paraId="2A2853D4" w14:textId="5FD4A5FC" w:rsidR="00BA118B" w:rsidRPr="00803323" w:rsidRDefault="00536691" w:rsidP="00BA118B">
      <w:pPr>
        <w:pStyle w:val="BodyTextL50"/>
      </w:pPr>
      <w:r>
        <w:rPr>
          <w:rStyle w:val="AnswerGray"/>
        </w:rPr>
        <w:t xml:space="preserve"> </w:t>
      </w:r>
    </w:p>
    <w:p w14:paraId="6824BA50" w14:textId="77777777" w:rsidR="00BA118B" w:rsidRDefault="00BA118B" w:rsidP="00BA118B">
      <w:pPr>
        <w:pStyle w:val="BodyTextL50"/>
      </w:pPr>
      <w:r>
        <w:t>Укажите скорость передачи данных на интерфейсах Fast Ethernet и Gigabit Ethernet каждого коммутатора.</w:t>
      </w:r>
    </w:p>
    <w:p w14:paraId="640C8825" w14:textId="77777777" w:rsidR="00BA118B" w:rsidRPr="00EC419D" w:rsidRDefault="00BA118B" w:rsidP="00EC419D">
      <w:pPr>
        <w:pStyle w:val="AnswerLineL50"/>
      </w:pPr>
      <w:r>
        <w:t>Введите ваш ответ здесь.</w:t>
      </w:r>
    </w:p>
    <w:p w14:paraId="4FCFE1A9" w14:textId="5B44C794" w:rsidR="00BA118B" w:rsidRPr="00803323" w:rsidRDefault="00536691" w:rsidP="00BA118B">
      <w:pPr>
        <w:pStyle w:val="BodyTextL50"/>
      </w:pPr>
      <w:r>
        <w:rPr>
          <w:rStyle w:val="AnswerGray"/>
        </w:rPr>
        <w:t xml:space="preserve"> </w:t>
      </w:r>
    </w:p>
    <w:p w14:paraId="7510F1A6" w14:textId="77777777" w:rsidR="00BA118B" w:rsidRDefault="00BA118B" w:rsidP="00BA118B">
      <w:pPr>
        <w:pStyle w:val="BodyTextL50"/>
        <w:tabs>
          <w:tab w:val="right" w:leader="underscore" w:pos="10080"/>
        </w:tabs>
      </w:pPr>
      <w:r>
        <w:t>Является ли какой-либо из коммутаторов модульным?</w:t>
      </w:r>
    </w:p>
    <w:p w14:paraId="5109B53C" w14:textId="1351504B" w:rsidR="00BA118B" w:rsidRDefault="00536691" w:rsidP="00BA118B">
      <w:pPr>
        <w:pStyle w:val="BodyTextL50"/>
        <w:tabs>
          <w:tab w:val="right" w:leader="underscore" w:pos="10080"/>
        </w:tabs>
      </w:pPr>
      <w:r>
        <w:t xml:space="preserve"> </w:t>
      </w:r>
    </w:p>
    <w:p w14:paraId="7C7A92B7" w14:textId="77777777" w:rsidR="00BA118B" w:rsidRDefault="00BA118B" w:rsidP="00BA118B">
      <w:pPr>
        <w:pStyle w:val="SubStepAlpha"/>
      </w:pPr>
      <w:r>
        <w:t xml:space="preserve">Порт коммутатора 3650 можно настроить в качестве интерфейса 3-го уровня посредством ввода команды </w:t>
      </w:r>
      <w:r w:rsidRPr="00C55A93">
        <w:rPr>
          <w:b/>
        </w:rPr>
        <w:t>no switchport</w:t>
      </w:r>
      <w:r>
        <w:t xml:space="preserve"> в режиме конфигурации интерфейса. Это дает возможность специалистам назначать IP-адрес и маску подсети интерфейсу коммутатора аналогично настройке данных параметров на маршрутизаторе.</w:t>
      </w:r>
    </w:p>
    <w:p w14:paraId="055B611B" w14:textId="77777777" w:rsidR="00EC419D" w:rsidRPr="00C55A93" w:rsidRDefault="00EC419D" w:rsidP="00EC419D">
      <w:pPr>
        <w:pStyle w:val="3"/>
      </w:pPr>
      <w:r>
        <w:t>Вопросы:</w:t>
      </w:r>
    </w:p>
    <w:p w14:paraId="1DA90E92" w14:textId="77777777" w:rsidR="00BA118B" w:rsidRDefault="00BA118B" w:rsidP="00EC419D">
      <w:pPr>
        <w:pStyle w:val="BodyTextL50"/>
        <w:spacing w:before="0"/>
      </w:pPr>
      <w:r>
        <w:t>В чем заключается различие между коммутатором 2-го уровня и коммутатором 3-го уровня?</w:t>
      </w:r>
    </w:p>
    <w:p w14:paraId="79A0AEA2" w14:textId="77777777" w:rsidR="00BA118B" w:rsidRPr="00EC419D" w:rsidRDefault="00BA118B" w:rsidP="00BA7EF6">
      <w:pPr>
        <w:pStyle w:val="AnswerLineL50"/>
        <w:spacing w:after="960"/>
      </w:pPr>
      <w:r>
        <w:t>Введите ваш ответ здесь.</w:t>
      </w:r>
    </w:p>
    <w:p w14:paraId="24587484" w14:textId="64E9794A" w:rsidR="00BA118B" w:rsidRPr="0010617B" w:rsidRDefault="00536691" w:rsidP="00BA118B">
      <w:pPr>
        <w:pStyle w:val="BodyTextL50"/>
      </w:pPr>
      <w:r>
        <w:rPr>
          <w:rStyle w:val="AnswerGray"/>
        </w:rPr>
        <w:lastRenderedPageBreak/>
        <w:t xml:space="preserve"> </w:t>
      </w:r>
    </w:p>
    <w:p w14:paraId="707AA293" w14:textId="77777777" w:rsidR="00BA118B" w:rsidRDefault="00BA118B" w:rsidP="00BA118B">
      <w:pPr>
        <w:pStyle w:val="BodyTextL50"/>
      </w:pPr>
      <w:r>
        <w:t>В чем заключается различие между физическим интерфейсом коммутатора и интерфейсом VLAN?</w:t>
      </w:r>
    </w:p>
    <w:p w14:paraId="2BBBCB34" w14:textId="77777777" w:rsidR="00BA118B" w:rsidRPr="00EC419D" w:rsidRDefault="00BA118B" w:rsidP="00BA7EF6">
      <w:pPr>
        <w:pStyle w:val="AnswerLineL50"/>
        <w:spacing w:after="960"/>
      </w:pPr>
      <w:r>
        <w:t>Введите ваш ответ здесь.</w:t>
      </w:r>
    </w:p>
    <w:p w14:paraId="5E6F4FA6" w14:textId="634D62CA" w:rsidR="00BA118B" w:rsidRDefault="00536691" w:rsidP="00BA118B">
      <w:pPr>
        <w:pStyle w:val="BodyTextL50"/>
      </w:pPr>
      <w:r>
        <w:rPr>
          <w:rStyle w:val="AnswerGray"/>
        </w:rPr>
        <w:t xml:space="preserve"> </w:t>
      </w:r>
    </w:p>
    <w:p w14:paraId="6F4F7143" w14:textId="77777777" w:rsidR="00BA118B" w:rsidRDefault="00BA118B" w:rsidP="00BA118B">
      <w:pPr>
        <w:pStyle w:val="BodyTextL50"/>
      </w:pPr>
      <w:r>
        <w:t>На каких уровнях действуют коммутаторы 2960 и 3650?</w:t>
      </w:r>
    </w:p>
    <w:p w14:paraId="55B90F00" w14:textId="77777777" w:rsidR="00BA118B" w:rsidRPr="00EC419D" w:rsidRDefault="00BA118B" w:rsidP="00EC419D">
      <w:pPr>
        <w:pStyle w:val="AnswerLineL50"/>
      </w:pPr>
      <w:r>
        <w:t>Введите ваш ответ здесь.</w:t>
      </w:r>
    </w:p>
    <w:p w14:paraId="37814FFD" w14:textId="1850078E" w:rsidR="00BA118B" w:rsidRPr="00FF0D19" w:rsidRDefault="00536691" w:rsidP="00BA118B">
      <w:pPr>
        <w:pStyle w:val="BodyTextL50"/>
      </w:pPr>
      <w:r>
        <w:rPr>
          <w:rStyle w:val="AnswerGray"/>
        </w:rPr>
        <w:t xml:space="preserve"> </w:t>
      </w:r>
    </w:p>
    <w:p w14:paraId="76E66058" w14:textId="77777777" w:rsidR="00BA118B" w:rsidRDefault="00BA118B" w:rsidP="00BA118B">
      <w:pPr>
        <w:pStyle w:val="BodyTextL50"/>
      </w:pPr>
      <w:r>
        <w:t xml:space="preserve">Выполните команду </w:t>
      </w:r>
      <w:r>
        <w:rPr>
          <w:b/>
        </w:rPr>
        <w:t>show run,</w:t>
      </w:r>
      <w:r>
        <w:t xml:space="preserve"> чтобы проверить настройки коммутаторов </w:t>
      </w:r>
      <w:r w:rsidRPr="007E4500">
        <w:rPr>
          <w:b/>
        </w:rPr>
        <w:t>D1</w:t>
      </w:r>
      <w:r>
        <w:t xml:space="preserve"> и </w:t>
      </w:r>
      <w:r w:rsidRPr="007E4500">
        <w:rPr>
          <w:b/>
        </w:rPr>
        <w:t>ASw-1.</w:t>
      </w:r>
      <w:r>
        <w:t xml:space="preserve"> Заметили ли вы между ними какие-либо различия?</w:t>
      </w:r>
    </w:p>
    <w:p w14:paraId="7F0AFC16" w14:textId="77777777" w:rsidR="00BA118B" w:rsidRPr="00EC419D" w:rsidRDefault="00BA118B" w:rsidP="00BA7EF6">
      <w:pPr>
        <w:pStyle w:val="AnswerLineL50"/>
        <w:spacing w:after="1920"/>
      </w:pPr>
      <w:r>
        <w:t>Введите ваш ответ здесь.</w:t>
      </w:r>
    </w:p>
    <w:p w14:paraId="6375DC63" w14:textId="4261CAAF" w:rsidR="00BA118B" w:rsidRPr="00803323" w:rsidRDefault="00536691" w:rsidP="00BA118B">
      <w:pPr>
        <w:pStyle w:val="CMD"/>
      </w:pPr>
      <w:r>
        <w:rPr>
          <w:rStyle w:val="AnswerGray"/>
        </w:rPr>
        <w:t xml:space="preserve"> </w:t>
      </w:r>
    </w:p>
    <w:p w14:paraId="3B94C0AB" w14:textId="77777777" w:rsidR="00BA118B" w:rsidRDefault="00BA118B" w:rsidP="00BA118B">
      <w:pPr>
        <w:pStyle w:val="BodyTextL50"/>
      </w:pPr>
      <w:r>
        <w:t xml:space="preserve">Попробуйте отобразить таблицу маршрутизации на D1 и ASw-1 с помощью </w:t>
      </w:r>
      <w:r>
        <w:rPr>
          <w:b/>
        </w:rPr>
        <w:t>show ip route</w:t>
      </w:r>
      <w:r>
        <w:t xml:space="preserve">. Как вы думаете, почему команда не работает на </w:t>
      </w:r>
      <w:r>
        <w:rPr>
          <w:b/>
        </w:rPr>
        <w:t>ASw-1</w:t>
      </w:r>
      <w:r>
        <w:t xml:space="preserve"> , но работает на </w:t>
      </w:r>
      <w:r w:rsidRPr="007E4500">
        <w:rPr>
          <w:b/>
        </w:rPr>
        <w:t>D1</w:t>
      </w:r>
      <w:r>
        <w:t xml:space="preserve"> ?</w:t>
      </w:r>
    </w:p>
    <w:p w14:paraId="088F79D3" w14:textId="49FC2CD9" w:rsidR="00BA118B" w:rsidRPr="00803323" w:rsidRDefault="00536691" w:rsidP="00BA118B">
      <w:pPr>
        <w:pStyle w:val="BodyTextL50"/>
      </w:pPr>
      <w:r>
        <w:t xml:space="preserve"> </w:t>
      </w:r>
    </w:p>
    <w:p w14:paraId="03415A64" w14:textId="77777777" w:rsidR="00BA118B" w:rsidRDefault="00BA118B" w:rsidP="00BA118B">
      <w:pPr>
        <w:pStyle w:val="2"/>
      </w:pPr>
      <w:r>
        <w:t>Сравните коммутатор 3-го уровня с маршрутизатором</w:t>
      </w:r>
    </w:p>
    <w:p w14:paraId="7D354D6C" w14:textId="77777777" w:rsidR="00BA118B" w:rsidRDefault="00BA118B" w:rsidP="003A7E63">
      <w:pPr>
        <w:pStyle w:val="BodyTextL25"/>
      </w:pPr>
      <w:r>
        <w:t xml:space="preserve">До недавнего времени коммутаторы и маршрутизаторы представляли собой устройства с разным набором функций. Термин «коммутатор» был зарезервирован за аппаратным устройством, которое функционирует на 2-м уровне. С другой стороны, маршрутизаторы представляют собой устройства, которые принимают решения о пересылке с учетом информации 3-го уровня. В них используются протоколы маршрутизации для обмена данными маршрутизации и связи с другими маршрутизаторами. Коммутаторы 3-го уровня, например 3650, могут быть настроены для пересылки пакетов на 3 уровне. Выполнение команды </w:t>
      </w:r>
      <w:r>
        <w:rPr>
          <w:b/>
        </w:rPr>
        <w:t>ip routing</w:t>
      </w:r>
      <w:r>
        <w:t xml:space="preserve"> в режиме глобальной конфигурации позволяет использовать протоколы маршрутизации на коммутаторах 3-го уровня, что дает им некоторые возможности маршрутизатора. Хотя коммутаторы уровня 3 в некоторой степени похожи, они отличаются от маршрутизаторов во многих других аспектах. </w:t>
      </w:r>
    </w:p>
    <w:p w14:paraId="00E810B1" w14:textId="77777777" w:rsidR="00EC419D" w:rsidRDefault="00BA118B" w:rsidP="003A7E63">
      <w:pPr>
        <w:pStyle w:val="SubStepAlpha"/>
      </w:pPr>
      <w:r>
        <w:t>Откройте вкладку Physical на D1 и R1.</w:t>
      </w:r>
    </w:p>
    <w:p w14:paraId="61D5026F" w14:textId="77777777" w:rsidR="00EC419D" w:rsidRDefault="00EC419D" w:rsidP="00EC419D">
      <w:pPr>
        <w:pStyle w:val="3"/>
      </w:pPr>
      <w:r>
        <w:t>Вопросы:</w:t>
      </w:r>
    </w:p>
    <w:p w14:paraId="43CB35A4" w14:textId="77777777" w:rsidR="00BA118B" w:rsidRDefault="00BA118B" w:rsidP="00EC419D">
      <w:pPr>
        <w:pStyle w:val="BodyTextL50"/>
        <w:spacing w:before="0"/>
      </w:pPr>
      <w:r>
        <w:t>Заметили ли вы какие-либо различия или сходства в этих таблицах? Замечаете ли вы какие-либо различия между этими двумя устройствами?</w:t>
      </w:r>
    </w:p>
    <w:p w14:paraId="65D5A74C" w14:textId="77777777" w:rsidR="00BA118B" w:rsidRPr="00EC419D" w:rsidRDefault="00BA118B" w:rsidP="00BA7EF6">
      <w:pPr>
        <w:pStyle w:val="AnswerLineL50"/>
        <w:spacing w:after="1200"/>
      </w:pPr>
      <w:r>
        <w:t>Введите ваш ответ здесь.</w:t>
      </w:r>
    </w:p>
    <w:p w14:paraId="507FFCD4" w14:textId="4C080190" w:rsidR="00BA118B" w:rsidRPr="005E42F2" w:rsidRDefault="00536691" w:rsidP="00BA118B">
      <w:pPr>
        <w:pStyle w:val="BodyTextL50"/>
      </w:pPr>
      <w:r>
        <w:rPr>
          <w:rStyle w:val="AnswerGray"/>
        </w:rPr>
        <w:lastRenderedPageBreak/>
        <w:t xml:space="preserve"> </w:t>
      </w:r>
    </w:p>
    <w:p w14:paraId="59133245" w14:textId="77777777" w:rsidR="00BA118B" w:rsidRDefault="00BA118B" w:rsidP="00BA118B">
      <w:pPr>
        <w:pStyle w:val="BodyTextL50"/>
      </w:pPr>
      <w:r>
        <w:t xml:space="preserve">Выполните команду </w:t>
      </w:r>
      <w:r w:rsidRPr="005E42F2">
        <w:rPr>
          <w:b/>
        </w:rPr>
        <w:t>show run,</w:t>
      </w:r>
      <w:r>
        <w:t xml:space="preserve"> чтобы проверить настройки R1 и D1. Заметили ли вы какие-либо различия или сходства в настройках этих коммутаторов?</w:t>
      </w:r>
    </w:p>
    <w:p w14:paraId="507C786D" w14:textId="77777777" w:rsidR="00BA118B" w:rsidRPr="00EC419D" w:rsidRDefault="00BA118B" w:rsidP="00EC419D">
      <w:pPr>
        <w:pStyle w:val="AnswerLineL50"/>
      </w:pPr>
      <w:r>
        <w:t>Введите ваш ответ здесь.</w:t>
      </w:r>
    </w:p>
    <w:p w14:paraId="5224D4FF" w14:textId="6F69AC42" w:rsidR="00BA118B" w:rsidRPr="003F1EF0" w:rsidRDefault="00536691" w:rsidP="00BA118B">
      <w:pPr>
        <w:pStyle w:val="CMD"/>
        <w:rPr>
          <w:rStyle w:val="AnswerGray"/>
        </w:rPr>
      </w:pPr>
      <w:r>
        <w:rPr>
          <w:rStyle w:val="AnswerGray"/>
        </w:rPr>
        <w:t xml:space="preserve"> </w:t>
      </w:r>
    </w:p>
    <w:p w14:paraId="6A0C2DF3" w14:textId="77777777" w:rsidR="00BA118B" w:rsidRDefault="00BA118B" w:rsidP="00BA118B">
      <w:pPr>
        <w:pStyle w:val="BodyTextL50"/>
      </w:pPr>
      <w:r>
        <w:t>С помощью какой команды можно назначить IP-адрес на одном из физических интерфейсов D1?</w:t>
      </w:r>
    </w:p>
    <w:p w14:paraId="704BB205" w14:textId="77777777" w:rsidR="00BA118B" w:rsidRPr="00EC419D" w:rsidRDefault="00BA118B" w:rsidP="00EC419D">
      <w:pPr>
        <w:pStyle w:val="AnswerLineL50"/>
      </w:pPr>
      <w:r>
        <w:t>Введите ваш ответ здесь.</w:t>
      </w:r>
    </w:p>
    <w:p w14:paraId="22F9557E" w14:textId="25DDE853" w:rsidR="00BA118B" w:rsidRPr="00CF27CF" w:rsidRDefault="00536691" w:rsidP="00BA118B">
      <w:pPr>
        <w:pStyle w:val="BodyTextL50"/>
        <w:rPr>
          <w:rStyle w:val="AnswerGray"/>
        </w:rPr>
      </w:pPr>
      <w:r>
        <w:rPr>
          <w:rStyle w:val="AnswerGray"/>
        </w:rPr>
        <w:t xml:space="preserve"> </w:t>
      </w:r>
    </w:p>
    <w:p w14:paraId="525176FF" w14:textId="77777777" w:rsidR="00BA118B" w:rsidRDefault="00BA118B" w:rsidP="00BA118B">
      <w:pPr>
        <w:pStyle w:val="BodyTextL50"/>
      </w:pPr>
      <w:r>
        <w:t xml:space="preserve">Выполните команду </w:t>
      </w:r>
      <w:r>
        <w:rPr>
          <w:b/>
        </w:rPr>
        <w:t>show ip route</w:t>
      </w:r>
      <w:r>
        <w:t xml:space="preserve"> на обоих устройствах. Заметили ли вы какие-либо различия или сходства в этих таблицах?</w:t>
      </w:r>
    </w:p>
    <w:p w14:paraId="29569A8F" w14:textId="77777777" w:rsidR="00536691" w:rsidRDefault="00536691" w:rsidP="00BA118B">
      <w:pPr>
        <w:pStyle w:val="BodyTextL50"/>
      </w:pPr>
      <w:r>
        <w:t xml:space="preserve"> </w:t>
      </w:r>
    </w:p>
    <w:p w14:paraId="2DE1ACE1" w14:textId="537ACEA6" w:rsidR="00BA118B" w:rsidRDefault="00BA118B" w:rsidP="00BA118B">
      <w:pPr>
        <w:pStyle w:val="BodyTextL50"/>
      </w:pPr>
      <w:r>
        <w:t>Теперь проанализируйте таблицы маршрутизации R2 и D2. Что присутствует сейчас, чего не было в конфигурации R1 и D1?</w:t>
      </w:r>
    </w:p>
    <w:p w14:paraId="45B202A3" w14:textId="77777777" w:rsidR="00BA118B" w:rsidRPr="00EC419D" w:rsidRDefault="00BA118B" w:rsidP="00EC419D">
      <w:pPr>
        <w:pStyle w:val="AnswerLineL50"/>
      </w:pPr>
      <w:r>
        <w:t>Введите ваш ответ здесь.</w:t>
      </w:r>
    </w:p>
    <w:p w14:paraId="591C0B51" w14:textId="4AEBD759" w:rsidR="00BA118B" w:rsidRDefault="00536691" w:rsidP="00BA118B">
      <w:pPr>
        <w:pStyle w:val="BodyTextL50"/>
        <w:rPr>
          <w:rStyle w:val="AnswerGray"/>
        </w:rPr>
      </w:pPr>
      <w:r>
        <w:rPr>
          <w:rStyle w:val="AnswerGray"/>
        </w:rPr>
        <w:t xml:space="preserve"> </w:t>
      </w:r>
    </w:p>
    <w:p w14:paraId="23EB160B" w14:textId="77777777" w:rsidR="00BA118B" w:rsidRDefault="00BA118B" w:rsidP="00BA118B">
      <w:pPr>
        <w:pStyle w:val="BodyTextL50"/>
      </w:pPr>
      <w:r>
        <w:t>Какая сеть находится в таблице маршрутизации D2, которая была извлечена из R2?</w:t>
      </w:r>
    </w:p>
    <w:p w14:paraId="0CB961E4" w14:textId="77777777" w:rsidR="00BA118B" w:rsidRPr="00EC419D" w:rsidRDefault="00BA118B" w:rsidP="00EC419D">
      <w:pPr>
        <w:pStyle w:val="AnswerLineL50"/>
      </w:pPr>
      <w:r>
        <w:t>Введите ваш ответ здесь.</w:t>
      </w:r>
    </w:p>
    <w:p w14:paraId="3EED1CA7" w14:textId="3266B418" w:rsidR="00BA118B" w:rsidRPr="0005508A" w:rsidRDefault="00536691" w:rsidP="00BA118B">
      <w:pPr>
        <w:pStyle w:val="BodyTextL50"/>
        <w:rPr>
          <w:rStyle w:val="AnswerGray"/>
        </w:rPr>
      </w:pPr>
      <w:r>
        <w:rPr>
          <w:rStyle w:val="AnswerGray"/>
        </w:rPr>
        <w:t xml:space="preserve"> </w:t>
      </w:r>
    </w:p>
    <w:p w14:paraId="29710EAE" w14:textId="77777777" w:rsidR="00BA118B" w:rsidRDefault="00BA118B" w:rsidP="003A7E63">
      <w:pPr>
        <w:pStyle w:val="SubStepAlpha"/>
      </w:pPr>
      <w:r>
        <w:t>Проверьте, является ли каждая топология полностью связанной, выполнив следующие тесты:</w:t>
      </w:r>
    </w:p>
    <w:p w14:paraId="714D0525" w14:textId="77777777" w:rsidR="00BA118B" w:rsidRDefault="00BA118B" w:rsidP="00BA118B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</w:pPr>
      <w:r>
        <w:t xml:space="preserve">Отправьте эхо-запрос с </w:t>
      </w:r>
      <w:r w:rsidRPr="0019186F">
        <w:rPr>
          <w:b/>
        </w:rPr>
        <w:t>PC1</w:t>
      </w:r>
      <w:r>
        <w:t xml:space="preserve"> на </w:t>
      </w:r>
      <w:r w:rsidRPr="0019186F">
        <w:rPr>
          <w:b/>
        </w:rPr>
        <w:t>PC2</w:t>
      </w:r>
    </w:p>
    <w:p w14:paraId="32CB57C6" w14:textId="77777777" w:rsidR="00BA118B" w:rsidRDefault="00BA118B" w:rsidP="00BA118B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</w:pPr>
      <w:r>
        <w:t xml:space="preserve">Отправьте эхо-запрос с </w:t>
      </w:r>
      <w:r w:rsidRPr="0019186F">
        <w:rPr>
          <w:b/>
        </w:rPr>
        <w:t>PC3</w:t>
      </w:r>
      <w:r>
        <w:t xml:space="preserve"> на </w:t>
      </w:r>
      <w:r w:rsidRPr="0019186F">
        <w:rPr>
          <w:b/>
        </w:rPr>
        <w:t>PC4</w:t>
      </w:r>
    </w:p>
    <w:p w14:paraId="3DF3202B" w14:textId="77777777" w:rsidR="00BA118B" w:rsidRPr="0005508A" w:rsidRDefault="00BA118B" w:rsidP="00BA118B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</w:pPr>
      <w:r>
        <w:t xml:space="preserve">Эхо-запрос с </w:t>
      </w:r>
      <w:r w:rsidRPr="0019186F">
        <w:rPr>
          <w:b/>
        </w:rPr>
        <w:t>PC5</w:t>
      </w:r>
      <w:r>
        <w:t xml:space="preserve"> на </w:t>
      </w:r>
      <w:r w:rsidRPr="0019186F">
        <w:rPr>
          <w:b/>
        </w:rPr>
        <w:t>PC6</w:t>
      </w:r>
      <w:r>
        <w:t xml:space="preserve"> и</w:t>
      </w:r>
      <w:r>
        <w:rPr>
          <w:b/>
        </w:rPr>
        <w:t xml:space="preserve"> PC7</w:t>
      </w:r>
    </w:p>
    <w:p w14:paraId="3325F846" w14:textId="77777777" w:rsidR="00EC419D" w:rsidRDefault="00BA118B" w:rsidP="00BA118B">
      <w:pPr>
        <w:pStyle w:val="BodyTextL50"/>
      </w:pPr>
      <w:r>
        <w:t>В каждом из трех примеров компьютеры находятся в разных сетях.</w:t>
      </w:r>
    </w:p>
    <w:p w14:paraId="52B2696C" w14:textId="77777777" w:rsidR="00EC419D" w:rsidRDefault="00EC419D" w:rsidP="00EC419D">
      <w:pPr>
        <w:pStyle w:val="3"/>
      </w:pPr>
      <w:r>
        <w:t>Вопросы:</w:t>
      </w:r>
    </w:p>
    <w:p w14:paraId="218345D4" w14:textId="77777777" w:rsidR="00BA118B" w:rsidRDefault="00BA118B" w:rsidP="00EC419D">
      <w:pPr>
        <w:pStyle w:val="BodyTextL50"/>
        <w:spacing w:before="0"/>
      </w:pPr>
      <w:r>
        <w:t>Какое устройство используется для обеспечения связи между сетями?</w:t>
      </w:r>
    </w:p>
    <w:p w14:paraId="6CE44A3F" w14:textId="77777777" w:rsidR="00BA118B" w:rsidRDefault="00BA118B" w:rsidP="00BA118B">
      <w:pPr>
        <w:pStyle w:val="BodyTextL50"/>
      </w:pPr>
      <w:r>
        <w:t>Почему отправка эхо-запросов через сети была успешной, несмотря на отсутствие маршрутизаторов в сетях?</w:t>
      </w:r>
    </w:p>
    <w:p w14:paraId="03A2E911" w14:textId="77777777" w:rsidR="00BA118B" w:rsidRDefault="00BA118B" w:rsidP="00BA118B">
      <w:pPr>
        <w:pStyle w:val="BodyTextL50"/>
      </w:pPr>
      <w:r>
        <w:rPr>
          <w:b/>
        </w:rPr>
        <w:t>Бонусный вопрос:</w:t>
      </w:r>
      <w:r>
        <w:t xml:space="preserve"> Мы говорим, что маршрутизаторы - это устройства уровня 3, а обычные (не уровня 3) коммутаторы - устройства уровня 2. Однако мы можем назначить IP-адрес интерфейсу управления (SVI) коммутатора уровня 2. Как это возможно, если коммутаторы являются устройствами уровня 2? </w:t>
      </w:r>
    </w:p>
    <w:p w14:paraId="2D0E5449" w14:textId="436A52CA" w:rsidR="00BA118B" w:rsidRDefault="00536691" w:rsidP="00BA118B">
      <w:pPr>
        <w:pStyle w:val="BodyTextL50"/>
        <w:rPr>
          <w:rStyle w:val="AnswerGray"/>
        </w:rPr>
      </w:pPr>
      <w:r>
        <w:rPr>
          <w:rStyle w:val="AnswerGray"/>
        </w:rPr>
        <w:t xml:space="preserve"> </w:t>
      </w:r>
    </w:p>
    <w:p w14:paraId="19C44EA9" w14:textId="77777777" w:rsidR="0065193C" w:rsidRPr="0065193C" w:rsidRDefault="0065193C" w:rsidP="0065193C">
      <w:pPr>
        <w:pStyle w:val="ConfigWindow"/>
      </w:pPr>
      <w:r>
        <w:t>Конец документа</w:t>
      </w:r>
    </w:p>
    <w:sectPr w:rsidR="0065193C" w:rsidRPr="0065193C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DB8B13" w14:textId="77777777" w:rsidR="00063DE2" w:rsidRDefault="00063DE2" w:rsidP="00710659">
      <w:pPr>
        <w:spacing w:after="0" w:line="240" w:lineRule="auto"/>
      </w:pPr>
      <w:r>
        <w:separator/>
      </w:r>
    </w:p>
    <w:p w14:paraId="70733868" w14:textId="77777777" w:rsidR="00063DE2" w:rsidRDefault="00063DE2"/>
  </w:endnote>
  <w:endnote w:type="continuationSeparator" w:id="0">
    <w:p w14:paraId="553CB166" w14:textId="77777777" w:rsidR="00063DE2" w:rsidRDefault="00063DE2" w:rsidP="00710659">
      <w:pPr>
        <w:spacing w:after="0" w:line="240" w:lineRule="auto"/>
      </w:pPr>
      <w:r>
        <w:continuationSeparator/>
      </w:r>
    </w:p>
    <w:p w14:paraId="146E663B" w14:textId="77777777" w:rsidR="00063DE2" w:rsidRDefault="00063D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135E1" w14:textId="7840B4EA" w:rsidR="00926CB2" w:rsidRPr="00882B63" w:rsidRDefault="008E00D5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536691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536691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E1C1A" w14:textId="4ADE83B4" w:rsidR="00882B63" w:rsidRPr="00882B63" w:rsidRDefault="00882B6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536691">
          <w:t>2013 г.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"гггг"  \* MERGEFORMAT </w:instrText>
    </w:r>
    <w:r w:rsidR="007E6402">
      <w:fldChar w:fldCharType="separate"/>
    </w:r>
    <w:r w:rsidR="00536691">
      <w:rPr>
        <w:noProof/>
      </w:rPr>
      <w:t>гггг</w:t>
    </w:r>
    <w:r w:rsidR="007E6402"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884FC1" w14:textId="77777777" w:rsidR="00063DE2" w:rsidRDefault="00063DE2" w:rsidP="00710659">
      <w:pPr>
        <w:spacing w:after="0" w:line="240" w:lineRule="auto"/>
      </w:pPr>
      <w:r>
        <w:separator/>
      </w:r>
    </w:p>
    <w:p w14:paraId="49686997" w14:textId="77777777" w:rsidR="00063DE2" w:rsidRDefault="00063DE2"/>
  </w:footnote>
  <w:footnote w:type="continuationSeparator" w:id="0">
    <w:p w14:paraId="4DD0DCDE" w14:textId="77777777" w:rsidR="00063DE2" w:rsidRDefault="00063DE2" w:rsidP="00710659">
      <w:pPr>
        <w:spacing w:after="0" w:line="240" w:lineRule="auto"/>
      </w:pPr>
      <w:r>
        <w:continuationSeparator/>
      </w:r>
    </w:p>
    <w:p w14:paraId="60B5FECC" w14:textId="77777777" w:rsidR="00063DE2" w:rsidRDefault="00063DE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Заголовок"/>
      <w:tag w:val=""/>
      <w:id w:val="-1711953976"/>
      <w:placeholder>
        <w:docPart w:val="231AF2090E934CD2B287DC0FC615AC6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D6E5E88" w14:textId="77777777" w:rsidR="00926CB2" w:rsidRDefault="00BA118B" w:rsidP="008402F2">
        <w:pPr>
          <w:pStyle w:val="PageHead"/>
        </w:pPr>
        <w:r>
          <w:t>Packet Tracer - сравнение устройств уровня 2 и уровня 3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C88468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2B4CC856" wp14:editId="3BAE5E1D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03704C74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Шаг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70001044"/>
    <w:multiLevelType w:val="multilevel"/>
    <w:tmpl w:val="1258F7AC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564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3DE2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4FA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2328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2165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7E63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691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193C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5922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84255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3CB"/>
    <w:rsid w:val="00AD761F"/>
    <w:rsid w:val="00AE56C0"/>
    <w:rsid w:val="00AF7ACC"/>
    <w:rsid w:val="00B00914"/>
    <w:rsid w:val="00B02A8E"/>
    <w:rsid w:val="00B052EE"/>
    <w:rsid w:val="00B1081F"/>
    <w:rsid w:val="00B17340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18B"/>
    <w:rsid w:val="00BA1D0B"/>
    <w:rsid w:val="00BA2B50"/>
    <w:rsid w:val="00BA6972"/>
    <w:rsid w:val="00BA7EF6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6A76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27CF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0030"/>
    <w:rsid w:val="00D729DE"/>
    <w:rsid w:val="00D73564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419D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062A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5D5454"/>
  <w15:docId w15:val="{0D302EC9-1C63-4499-BE3F-2CD694358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65193C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5193C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uiPriority w:val="9"/>
    <w:semiHidden/>
    <w:unhideWhenUsed/>
    <w:qFormat/>
    <w:rsid w:val="0065193C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AD73CB"/>
    <w:pPr>
      <w:keepNext/>
      <w:spacing w:before="0" w:after="0" w:line="240" w:lineRule="auto"/>
      <w:ind w:left="720"/>
      <w:outlineLvl w:val="2"/>
    </w:pPr>
    <w:rPr>
      <w:rFonts w:eastAsia="Times New Roman"/>
      <w:bCs/>
      <w:color w:val="FFFFFF" w:themeColor="background1"/>
      <w:sz w:val="6"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F26E3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semiHidden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094FAD"/>
    <w:pPr>
      <w:spacing w:after="360"/>
    </w:pPr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AD73CB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EC419D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65193C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65193C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AD73CB"/>
    <w:rPr>
      <w:rFonts w:eastAsia="Times New Roman"/>
      <w:bCs/>
      <w:color w:val="FFFFFF" w:themeColor="background1"/>
      <w:sz w:val="6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a0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character" w:customStyle="1" w:styleId="content">
    <w:name w:val="content"/>
    <w:basedOn w:val="a0"/>
    <w:rsid w:val="00BA118B"/>
  </w:style>
  <w:style w:type="character" w:styleId="aff0">
    <w:name w:val="Subtle Emphasis"/>
    <w:basedOn w:val="a0"/>
    <w:uiPriority w:val="19"/>
    <w:qFormat/>
    <w:rsid w:val="00BA118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31AF2090E934CD2B287DC0FC615A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AF664-9586-48EB-A270-32D7B50CAAA6}"/>
      </w:docPartPr>
      <w:docPartBody>
        <w:p w:rsidR="00984083" w:rsidRDefault="003F6949">
          <w:pPr>
            <w:pStyle w:val="231AF2090E934CD2B287DC0FC615AC66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949"/>
    <w:rsid w:val="003F6949"/>
    <w:rsid w:val="00415820"/>
    <w:rsid w:val="00534C85"/>
    <w:rsid w:val="00984083"/>
    <w:rsid w:val="00BF4113"/>
    <w:rsid w:val="00F8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31AF2090E934CD2B287DC0FC615AC66">
    <w:name w:val="231AF2090E934CD2B287DC0FC615AC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57FEA9-3C6E-48F2-91E4-7EA6F08949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94B226-01F3-4F37-A5BC-63CC690689F7}"/>
</file>

<file path=customXml/itemProps3.xml><?xml version="1.0" encoding="utf-8"?>
<ds:datastoreItem xmlns:ds="http://schemas.openxmlformats.org/officeDocument/2006/customXml" ds:itemID="{6296A678-85A2-4BB3-95F4-5A4C0BE0CBA5}"/>
</file>

<file path=customXml/itemProps4.xml><?xml version="1.0" encoding="utf-8"?>
<ds:datastoreItem xmlns:ds="http://schemas.openxmlformats.org/officeDocument/2006/customXml" ds:itemID="{8783AB05-63A1-43EF-ABC7-1110F5AF6FE0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12</TotalTime>
  <Pages>3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Compare Layer 2 and Layer 3 Devices</vt:lpstr>
    </vt:vector>
  </TitlesOfParts>
  <Company>Cisco Systems, Inc.</Company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сравнение устройств уровня 2 и уровня 3</dc:title>
  <dc:creator>SP</dc:creator>
  <dc:description>2013 г.</dc:description>
  <cp:lastModifiedBy>Антон Носков</cp:lastModifiedBy>
  <cp:revision>9</cp:revision>
  <cp:lastPrinted>2019-11-13T21:20:00Z</cp:lastPrinted>
  <dcterms:created xsi:type="dcterms:W3CDTF">2019-11-13T21:15:00Z</dcterms:created>
  <dcterms:modified xsi:type="dcterms:W3CDTF">2020-08-23T18:51:00Z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