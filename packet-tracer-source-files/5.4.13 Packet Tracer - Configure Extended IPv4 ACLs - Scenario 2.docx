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2B0D5" w14:textId="2120DEA0" w:rsidR="00D92F98" w:rsidRPr="00B80C70" w:rsidRDefault="001E79F4" w:rsidP="00D92F98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FCC0AD1977B848EC9D0E39E7DA9BE8A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06B2B">
            <w:t>Packet Tracer. Настройка расширенных списков контроля доступа. Сценарий 2</w:t>
          </w:r>
        </w:sdtContent>
      </w:sdt>
    </w:p>
    <w:p w14:paraId="7656C267" w14:textId="05097732" w:rsidR="00D778DF" w:rsidRPr="00B80C70" w:rsidRDefault="00D778DF" w:rsidP="00D778DF">
      <w:pPr>
        <w:pStyle w:val="InstNoteRed"/>
      </w:pPr>
    </w:p>
    <w:p w14:paraId="25176933" w14:textId="1DFCC104" w:rsidR="00A31777" w:rsidRPr="000B0C00" w:rsidRDefault="00A31777" w:rsidP="00E14BDD">
      <w:pPr>
        <w:pStyle w:val="1"/>
      </w:pPr>
      <w:r>
        <w:t>Таблица адресации</w:t>
      </w:r>
    </w:p>
    <w:tbl>
      <w:tblPr>
        <w:tblW w:w="1012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содержит устройства, их интерфейсы и настроенные IP-адреса и маски подсетей для каждого интерфейса. Он также включает шлюзы по умолчанию для устройств, где это применимо. Эта таблица также позволяет ввести информацию о шлюзах по умолчанию. Введите свои ответы в ячейках, помеченных как «пусто»."/>
      </w:tblPr>
      <w:tblGrid>
        <w:gridCol w:w="2025"/>
        <w:gridCol w:w="2025"/>
        <w:gridCol w:w="2025"/>
        <w:gridCol w:w="2025"/>
        <w:gridCol w:w="2025"/>
      </w:tblGrid>
      <w:tr w:rsidR="00A31777" w:rsidRPr="000B0C00" w14:paraId="55C6BEB1" w14:textId="77777777" w:rsidTr="005D2193">
        <w:trPr>
          <w:cantSplit/>
          <w:jc w:val="center"/>
        </w:trPr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2B8E04" w14:textId="77777777" w:rsidR="00A31777" w:rsidRPr="000B0C00" w:rsidRDefault="00A31777" w:rsidP="00FC2410">
            <w:pPr>
              <w:pStyle w:val="TableHeading"/>
            </w:pPr>
            <w:r>
              <w:t>Устройство</w:t>
            </w:r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7F3E3AE" w14:textId="77777777" w:rsidR="00A31777" w:rsidRPr="000B0C00" w:rsidRDefault="00A31777" w:rsidP="00FC2410">
            <w:pPr>
              <w:pStyle w:val="TableHeading"/>
            </w:pPr>
            <w:r>
              <w:t>Интерфейс</w:t>
            </w:r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27254D7" w14:textId="77777777" w:rsidR="00A31777" w:rsidRPr="000B0C00" w:rsidRDefault="00A31777" w:rsidP="00FC2410">
            <w:pPr>
              <w:pStyle w:val="TableHeading"/>
            </w:pPr>
            <w:r>
              <w:t>IP-адрес</w:t>
            </w:r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72D92A7" w14:textId="77777777" w:rsidR="00A31777" w:rsidRPr="000B0C00" w:rsidRDefault="00A31777" w:rsidP="00FC2410">
            <w:pPr>
              <w:pStyle w:val="TableHeading"/>
            </w:pPr>
            <w:r>
              <w:t>Маска подсети</w:t>
            </w:r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A5FBC47" w14:textId="77777777" w:rsidR="00A31777" w:rsidRPr="000B0C00" w:rsidRDefault="00A31777" w:rsidP="00FC2410">
            <w:pPr>
              <w:pStyle w:val="TableHeading"/>
            </w:pPr>
            <w:r>
              <w:t>Шлюз по умолчанию</w:t>
            </w:r>
          </w:p>
        </w:tc>
      </w:tr>
      <w:tr w:rsidR="00A31777" w:rsidRPr="000B0C00" w14:paraId="3764C284" w14:textId="77777777" w:rsidTr="005D2193">
        <w:trPr>
          <w:cantSplit/>
          <w:jc w:val="center"/>
        </w:trPr>
        <w:tc>
          <w:tcPr>
            <w:tcW w:w="2025" w:type="dxa"/>
            <w:tcBorders>
              <w:bottom w:val="nil"/>
            </w:tcBorders>
          </w:tcPr>
          <w:p w14:paraId="448E7068" w14:textId="77777777" w:rsidR="00A31777" w:rsidRPr="009F1C30" w:rsidRDefault="00A31777" w:rsidP="009F1C30">
            <w:pPr>
              <w:pStyle w:val="TableText"/>
            </w:pPr>
            <w:r>
              <w:t>RT1</w:t>
            </w:r>
          </w:p>
        </w:tc>
        <w:tc>
          <w:tcPr>
            <w:tcW w:w="2025" w:type="dxa"/>
            <w:vAlign w:val="center"/>
          </w:tcPr>
          <w:p w14:paraId="277B1309" w14:textId="77777777" w:rsidR="00A31777" w:rsidRPr="009F1C30" w:rsidRDefault="00A31777" w:rsidP="009F1C30">
            <w:pPr>
              <w:pStyle w:val="TableText"/>
            </w:pPr>
            <w:r>
              <w:t>G0/0</w:t>
            </w:r>
          </w:p>
        </w:tc>
        <w:tc>
          <w:tcPr>
            <w:tcW w:w="2025" w:type="dxa"/>
            <w:vAlign w:val="center"/>
          </w:tcPr>
          <w:p w14:paraId="3795FE29" w14:textId="77777777" w:rsidR="00A31777" w:rsidRPr="009F1C30" w:rsidRDefault="00A31777" w:rsidP="009F1C30">
            <w:pPr>
              <w:pStyle w:val="TableText"/>
            </w:pPr>
            <w:r>
              <w:t>172.31.1.126</w:t>
            </w:r>
          </w:p>
        </w:tc>
        <w:tc>
          <w:tcPr>
            <w:tcW w:w="2025" w:type="dxa"/>
            <w:vAlign w:val="center"/>
          </w:tcPr>
          <w:p w14:paraId="10444616" w14:textId="77777777" w:rsidR="00A31777" w:rsidRPr="009F1C30" w:rsidRDefault="00A31777" w:rsidP="009F1C30">
            <w:pPr>
              <w:pStyle w:val="TableText"/>
            </w:pPr>
            <w:r>
              <w:t>255.255.255.224</w:t>
            </w:r>
          </w:p>
        </w:tc>
        <w:tc>
          <w:tcPr>
            <w:tcW w:w="2025" w:type="dxa"/>
            <w:tcBorders>
              <w:bottom w:val="nil"/>
            </w:tcBorders>
            <w:vAlign w:val="center"/>
          </w:tcPr>
          <w:p w14:paraId="26416FA5" w14:textId="77777777" w:rsidR="00A31777" w:rsidRPr="009F1C30" w:rsidRDefault="00A31777" w:rsidP="009F1C30">
            <w:pPr>
              <w:pStyle w:val="TableText"/>
            </w:pPr>
            <w:r>
              <w:t>—</w:t>
            </w:r>
          </w:p>
        </w:tc>
      </w:tr>
      <w:tr w:rsidR="00A31777" w:rsidRPr="000B0C00" w14:paraId="22DCC706" w14:textId="77777777" w:rsidTr="005D2193">
        <w:trPr>
          <w:cantSplit/>
          <w:jc w:val="center"/>
        </w:trPr>
        <w:tc>
          <w:tcPr>
            <w:tcW w:w="2025" w:type="dxa"/>
            <w:tcBorders>
              <w:top w:val="nil"/>
            </w:tcBorders>
            <w:vAlign w:val="center"/>
          </w:tcPr>
          <w:p w14:paraId="2F8716EC" w14:textId="6A5AD54D" w:rsidR="00A31777" w:rsidRPr="009F1C30" w:rsidRDefault="008D1DDE" w:rsidP="008D1DDE">
            <w:pPr>
              <w:pStyle w:val="ConfigWindow"/>
            </w:pPr>
            <w:r>
              <w:t>RT1</w:t>
            </w:r>
          </w:p>
        </w:tc>
        <w:tc>
          <w:tcPr>
            <w:tcW w:w="2025" w:type="dxa"/>
            <w:vAlign w:val="center"/>
          </w:tcPr>
          <w:p w14:paraId="6C8734D2" w14:textId="77777777" w:rsidR="00A31777" w:rsidRPr="009F1C30" w:rsidRDefault="00A31777" w:rsidP="009F1C30">
            <w:pPr>
              <w:pStyle w:val="TableText"/>
            </w:pPr>
            <w:r>
              <w:t>S0/0/0</w:t>
            </w:r>
          </w:p>
        </w:tc>
        <w:tc>
          <w:tcPr>
            <w:tcW w:w="2025" w:type="dxa"/>
            <w:vAlign w:val="center"/>
          </w:tcPr>
          <w:p w14:paraId="1A025B5F" w14:textId="77777777" w:rsidR="00A31777" w:rsidRPr="009F1C30" w:rsidRDefault="00A31777" w:rsidP="009F1C30">
            <w:pPr>
              <w:pStyle w:val="TableText"/>
            </w:pPr>
            <w:r>
              <w:t>209.165.1.2</w:t>
            </w:r>
          </w:p>
        </w:tc>
        <w:tc>
          <w:tcPr>
            <w:tcW w:w="2025" w:type="dxa"/>
            <w:vAlign w:val="center"/>
          </w:tcPr>
          <w:p w14:paraId="67780162" w14:textId="77777777" w:rsidR="00A31777" w:rsidRPr="009F1C30" w:rsidRDefault="00A31777" w:rsidP="009F1C30">
            <w:pPr>
              <w:pStyle w:val="TableText"/>
            </w:pPr>
            <w:r>
              <w:t>255.255.255.252</w:t>
            </w:r>
          </w:p>
        </w:tc>
        <w:tc>
          <w:tcPr>
            <w:tcW w:w="2025" w:type="dxa"/>
            <w:tcBorders>
              <w:top w:val="nil"/>
            </w:tcBorders>
            <w:vAlign w:val="center"/>
          </w:tcPr>
          <w:p w14:paraId="01D9FD73" w14:textId="77777777" w:rsidR="00A31777" w:rsidRPr="009F1C30" w:rsidRDefault="00A31777" w:rsidP="008E7B87">
            <w:pPr>
              <w:pStyle w:val="ConfigWindow"/>
            </w:pPr>
            <w:r>
              <w:t>—</w:t>
            </w:r>
          </w:p>
        </w:tc>
      </w:tr>
      <w:tr w:rsidR="00A31777" w:rsidRPr="000B0C00" w14:paraId="071B996E" w14:textId="77777777" w:rsidTr="005D2193">
        <w:trPr>
          <w:cantSplit/>
          <w:jc w:val="center"/>
        </w:trPr>
        <w:tc>
          <w:tcPr>
            <w:tcW w:w="2025" w:type="dxa"/>
            <w:vAlign w:val="center"/>
          </w:tcPr>
          <w:p w14:paraId="0ACBE509" w14:textId="77777777" w:rsidR="00A31777" w:rsidRPr="009F1C30" w:rsidRDefault="00A31777" w:rsidP="009F1C30">
            <w:pPr>
              <w:pStyle w:val="TableText"/>
            </w:pPr>
            <w:r>
              <w:t>PC1</w:t>
            </w:r>
          </w:p>
        </w:tc>
        <w:tc>
          <w:tcPr>
            <w:tcW w:w="2025" w:type="dxa"/>
            <w:vAlign w:val="center"/>
          </w:tcPr>
          <w:p w14:paraId="4B1E490F" w14:textId="77777777" w:rsidR="00A31777" w:rsidRPr="009F1C30" w:rsidRDefault="00A31777" w:rsidP="009F1C30">
            <w:pPr>
              <w:pStyle w:val="TableText"/>
            </w:pPr>
            <w:r>
              <w:t>NIC</w:t>
            </w:r>
          </w:p>
        </w:tc>
        <w:tc>
          <w:tcPr>
            <w:tcW w:w="2025" w:type="dxa"/>
            <w:vAlign w:val="center"/>
          </w:tcPr>
          <w:p w14:paraId="63E5A687" w14:textId="77777777" w:rsidR="00A31777" w:rsidRPr="009F1C30" w:rsidRDefault="00A31777" w:rsidP="009F1C30">
            <w:pPr>
              <w:pStyle w:val="TableText"/>
            </w:pPr>
            <w:r>
              <w:t>172.31.1.101</w:t>
            </w:r>
          </w:p>
        </w:tc>
        <w:tc>
          <w:tcPr>
            <w:tcW w:w="2025" w:type="dxa"/>
            <w:vAlign w:val="center"/>
          </w:tcPr>
          <w:p w14:paraId="7C328053" w14:textId="77777777" w:rsidR="00A31777" w:rsidRPr="009F1C30" w:rsidRDefault="00A31777" w:rsidP="009F1C30">
            <w:pPr>
              <w:pStyle w:val="TableText"/>
            </w:pPr>
            <w:r>
              <w:t>255.255.255.224</w:t>
            </w:r>
          </w:p>
        </w:tc>
        <w:tc>
          <w:tcPr>
            <w:tcW w:w="2025" w:type="dxa"/>
            <w:vAlign w:val="center"/>
          </w:tcPr>
          <w:p w14:paraId="3871F6F3" w14:textId="77777777" w:rsidR="00A31777" w:rsidRPr="009F1C30" w:rsidRDefault="00A31777" w:rsidP="009F1C30">
            <w:pPr>
              <w:pStyle w:val="TableText"/>
            </w:pPr>
            <w:r>
              <w:t>172.31.1.126</w:t>
            </w:r>
          </w:p>
        </w:tc>
      </w:tr>
      <w:tr w:rsidR="00A31777" w:rsidRPr="000B0C00" w14:paraId="2D6D2B42" w14:textId="77777777" w:rsidTr="005D2193">
        <w:trPr>
          <w:cantSplit/>
          <w:jc w:val="center"/>
        </w:trPr>
        <w:tc>
          <w:tcPr>
            <w:tcW w:w="2025" w:type="dxa"/>
            <w:vAlign w:val="center"/>
          </w:tcPr>
          <w:p w14:paraId="48D9B992" w14:textId="77777777" w:rsidR="00A31777" w:rsidRPr="009F1C30" w:rsidRDefault="00A31777" w:rsidP="009F1C30">
            <w:pPr>
              <w:pStyle w:val="TableText"/>
            </w:pPr>
            <w:r>
              <w:t>PC2</w:t>
            </w:r>
          </w:p>
        </w:tc>
        <w:tc>
          <w:tcPr>
            <w:tcW w:w="2025" w:type="dxa"/>
            <w:vAlign w:val="center"/>
          </w:tcPr>
          <w:p w14:paraId="63B1011C" w14:textId="77777777" w:rsidR="00A31777" w:rsidRPr="009F1C30" w:rsidRDefault="00A31777" w:rsidP="009F1C30">
            <w:pPr>
              <w:pStyle w:val="TableText"/>
            </w:pPr>
            <w:r>
              <w:t>NIC</w:t>
            </w:r>
          </w:p>
        </w:tc>
        <w:tc>
          <w:tcPr>
            <w:tcW w:w="2025" w:type="dxa"/>
            <w:vAlign w:val="center"/>
          </w:tcPr>
          <w:p w14:paraId="18847EAB" w14:textId="77777777" w:rsidR="00A31777" w:rsidRPr="009F1C30" w:rsidRDefault="00A31777" w:rsidP="009F1C30">
            <w:pPr>
              <w:pStyle w:val="TableText"/>
            </w:pPr>
            <w:r>
              <w:t>172.31.1.102</w:t>
            </w:r>
          </w:p>
        </w:tc>
        <w:tc>
          <w:tcPr>
            <w:tcW w:w="2025" w:type="dxa"/>
            <w:vAlign w:val="center"/>
          </w:tcPr>
          <w:p w14:paraId="2DFC2463" w14:textId="77777777" w:rsidR="00A31777" w:rsidRPr="009F1C30" w:rsidRDefault="00A31777" w:rsidP="009F1C30">
            <w:pPr>
              <w:pStyle w:val="TableText"/>
            </w:pPr>
            <w:r>
              <w:t>255.255.255.224</w:t>
            </w:r>
          </w:p>
        </w:tc>
        <w:tc>
          <w:tcPr>
            <w:tcW w:w="2025" w:type="dxa"/>
            <w:vAlign w:val="center"/>
          </w:tcPr>
          <w:p w14:paraId="3D0CC1A2" w14:textId="77777777" w:rsidR="00A31777" w:rsidRPr="009F1C30" w:rsidRDefault="00A31777" w:rsidP="009F1C30">
            <w:pPr>
              <w:pStyle w:val="TableText"/>
            </w:pPr>
            <w:r>
              <w:t>172.31.1.126</w:t>
            </w:r>
          </w:p>
        </w:tc>
      </w:tr>
      <w:tr w:rsidR="00A31777" w:rsidRPr="000B0C00" w14:paraId="30A23889" w14:textId="77777777" w:rsidTr="005D2193">
        <w:trPr>
          <w:cantSplit/>
          <w:jc w:val="center"/>
        </w:trPr>
        <w:tc>
          <w:tcPr>
            <w:tcW w:w="2025" w:type="dxa"/>
            <w:vAlign w:val="center"/>
          </w:tcPr>
          <w:p w14:paraId="502160C9" w14:textId="77777777" w:rsidR="00A31777" w:rsidRPr="009F1C30" w:rsidRDefault="00A31777" w:rsidP="009F1C30">
            <w:pPr>
              <w:pStyle w:val="TableText"/>
            </w:pPr>
            <w:r>
              <w:t>PC3</w:t>
            </w:r>
          </w:p>
        </w:tc>
        <w:tc>
          <w:tcPr>
            <w:tcW w:w="2025" w:type="dxa"/>
            <w:vAlign w:val="center"/>
          </w:tcPr>
          <w:p w14:paraId="2B8AE8BF" w14:textId="77777777" w:rsidR="00A31777" w:rsidRPr="009F1C30" w:rsidRDefault="00A31777" w:rsidP="009F1C30">
            <w:pPr>
              <w:pStyle w:val="TableText"/>
            </w:pPr>
            <w:r>
              <w:t>NIC</w:t>
            </w:r>
          </w:p>
        </w:tc>
        <w:tc>
          <w:tcPr>
            <w:tcW w:w="2025" w:type="dxa"/>
            <w:vAlign w:val="center"/>
          </w:tcPr>
          <w:p w14:paraId="0B0FA62E" w14:textId="77777777" w:rsidR="00A31777" w:rsidRPr="009F1C30" w:rsidRDefault="00A31777" w:rsidP="009F1C30">
            <w:pPr>
              <w:pStyle w:val="TableText"/>
            </w:pPr>
            <w:r>
              <w:t>172.31.1.103</w:t>
            </w:r>
          </w:p>
        </w:tc>
        <w:tc>
          <w:tcPr>
            <w:tcW w:w="2025" w:type="dxa"/>
            <w:vAlign w:val="center"/>
          </w:tcPr>
          <w:p w14:paraId="7266EE6D" w14:textId="77777777" w:rsidR="00A31777" w:rsidRPr="009F1C30" w:rsidRDefault="00A31777" w:rsidP="009F1C30">
            <w:pPr>
              <w:pStyle w:val="TableText"/>
            </w:pPr>
            <w:r>
              <w:t>255.255.255.224</w:t>
            </w:r>
          </w:p>
        </w:tc>
        <w:tc>
          <w:tcPr>
            <w:tcW w:w="2025" w:type="dxa"/>
            <w:vAlign w:val="center"/>
          </w:tcPr>
          <w:p w14:paraId="71D5C2E1" w14:textId="77777777" w:rsidR="00A31777" w:rsidRPr="009F1C30" w:rsidRDefault="00A31777" w:rsidP="009F1C30">
            <w:pPr>
              <w:pStyle w:val="TableText"/>
            </w:pPr>
            <w:r>
              <w:t>172.31.1.126</w:t>
            </w:r>
          </w:p>
        </w:tc>
      </w:tr>
      <w:tr w:rsidR="00A31777" w:rsidRPr="000B0C00" w14:paraId="49FB0947" w14:textId="77777777" w:rsidTr="005D2193">
        <w:trPr>
          <w:cantSplit/>
          <w:jc w:val="center"/>
        </w:trPr>
        <w:tc>
          <w:tcPr>
            <w:tcW w:w="2025" w:type="dxa"/>
            <w:vAlign w:val="center"/>
          </w:tcPr>
          <w:p w14:paraId="5A5FB0EA" w14:textId="77777777" w:rsidR="00A31777" w:rsidRPr="009F1C30" w:rsidRDefault="00A31777" w:rsidP="009F1C30">
            <w:pPr>
              <w:pStyle w:val="TableText"/>
            </w:pPr>
            <w:r>
              <w:t>Server1</w:t>
            </w:r>
          </w:p>
        </w:tc>
        <w:tc>
          <w:tcPr>
            <w:tcW w:w="2025" w:type="dxa"/>
            <w:vAlign w:val="center"/>
          </w:tcPr>
          <w:p w14:paraId="2412F659" w14:textId="77777777" w:rsidR="00A31777" w:rsidRPr="009F1C30" w:rsidRDefault="00A31777" w:rsidP="009F1C30">
            <w:pPr>
              <w:pStyle w:val="TableText"/>
            </w:pPr>
            <w:r>
              <w:t>NIC</w:t>
            </w:r>
          </w:p>
        </w:tc>
        <w:tc>
          <w:tcPr>
            <w:tcW w:w="2025" w:type="dxa"/>
            <w:vAlign w:val="center"/>
          </w:tcPr>
          <w:p w14:paraId="0681790C" w14:textId="77777777" w:rsidR="00A31777" w:rsidRPr="009F1C30" w:rsidRDefault="00A31777" w:rsidP="009F1C30">
            <w:pPr>
              <w:pStyle w:val="TableText"/>
            </w:pPr>
            <w:r>
              <w:t>64.101.255.254</w:t>
            </w:r>
          </w:p>
        </w:tc>
        <w:tc>
          <w:tcPr>
            <w:tcW w:w="2025" w:type="dxa"/>
            <w:vAlign w:val="center"/>
          </w:tcPr>
          <w:p w14:paraId="300D6421" w14:textId="2B6C5CDB" w:rsidR="00A31777" w:rsidRPr="007F7FD1" w:rsidRDefault="00A31777" w:rsidP="007F7FD1">
            <w:pPr>
              <w:pStyle w:val="TableText"/>
              <w:rPr>
                <w:rStyle w:val="AnswerGray"/>
              </w:rPr>
            </w:pPr>
          </w:p>
        </w:tc>
        <w:tc>
          <w:tcPr>
            <w:tcW w:w="2025" w:type="dxa"/>
            <w:vAlign w:val="center"/>
          </w:tcPr>
          <w:p w14:paraId="0CC70442" w14:textId="572E6F30" w:rsidR="00A31777" w:rsidRPr="007F7FD1" w:rsidRDefault="00A31777" w:rsidP="007F7FD1">
            <w:pPr>
              <w:pStyle w:val="TableText"/>
              <w:rPr>
                <w:rStyle w:val="AnswerGray"/>
              </w:rPr>
            </w:pPr>
          </w:p>
        </w:tc>
      </w:tr>
      <w:tr w:rsidR="00A31777" w:rsidRPr="000B0C00" w14:paraId="508FA218" w14:textId="77777777" w:rsidTr="005D2193">
        <w:trPr>
          <w:cantSplit/>
          <w:jc w:val="center"/>
        </w:trPr>
        <w:tc>
          <w:tcPr>
            <w:tcW w:w="2025" w:type="dxa"/>
            <w:vAlign w:val="center"/>
          </w:tcPr>
          <w:p w14:paraId="3E9FD690" w14:textId="77777777" w:rsidR="00A31777" w:rsidRPr="009F1C30" w:rsidRDefault="00A31777" w:rsidP="009F1C30">
            <w:pPr>
              <w:pStyle w:val="TableText"/>
            </w:pPr>
            <w:r>
              <w:t>Server2</w:t>
            </w:r>
          </w:p>
        </w:tc>
        <w:tc>
          <w:tcPr>
            <w:tcW w:w="2025" w:type="dxa"/>
            <w:vAlign w:val="center"/>
          </w:tcPr>
          <w:p w14:paraId="14F73020" w14:textId="77777777" w:rsidR="00A31777" w:rsidRPr="009F1C30" w:rsidRDefault="00A31777" w:rsidP="009F1C30">
            <w:pPr>
              <w:pStyle w:val="TableText"/>
            </w:pPr>
            <w:r>
              <w:t>NIC</w:t>
            </w:r>
          </w:p>
        </w:tc>
        <w:tc>
          <w:tcPr>
            <w:tcW w:w="2025" w:type="dxa"/>
            <w:vAlign w:val="center"/>
          </w:tcPr>
          <w:p w14:paraId="69FDFEFC" w14:textId="77777777" w:rsidR="00A31777" w:rsidRPr="009F1C30" w:rsidRDefault="00A31777" w:rsidP="009F1C30">
            <w:pPr>
              <w:pStyle w:val="TableText"/>
            </w:pPr>
            <w:r>
              <w:t>64.103.255.254</w:t>
            </w:r>
          </w:p>
        </w:tc>
        <w:tc>
          <w:tcPr>
            <w:tcW w:w="2025" w:type="dxa"/>
            <w:vAlign w:val="center"/>
          </w:tcPr>
          <w:p w14:paraId="502BEEB3" w14:textId="7A4421B2" w:rsidR="00A31777" w:rsidRPr="007F7FD1" w:rsidRDefault="00A31777" w:rsidP="007F7FD1">
            <w:pPr>
              <w:pStyle w:val="TableText"/>
              <w:rPr>
                <w:rStyle w:val="AnswerGray"/>
              </w:rPr>
            </w:pPr>
          </w:p>
        </w:tc>
        <w:tc>
          <w:tcPr>
            <w:tcW w:w="2025" w:type="dxa"/>
            <w:vAlign w:val="center"/>
          </w:tcPr>
          <w:p w14:paraId="40712B1C" w14:textId="7732FDEB" w:rsidR="00A31777" w:rsidRPr="007F7FD1" w:rsidRDefault="00A31777" w:rsidP="007F7FD1">
            <w:pPr>
              <w:pStyle w:val="TableText"/>
              <w:rPr>
                <w:rStyle w:val="AnswerGray"/>
              </w:rPr>
            </w:pPr>
          </w:p>
        </w:tc>
      </w:tr>
    </w:tbl>
    <w:p w14:paraId="314A5327" w14:textId="77777777" w:rsidR="00A31777" w:rsidRPr="00BB73FF" w:rsidRDefault="00A31777" w:rsidP="00E14BDD">
      <w:pPr>
        <w:pStyle w:val="1"/>
        <w:numPr>
          <w:ilvl w:val="0"/>
          <w:numId w:val="3"/>
        </w:numPr>
      </w:pPr>
      <w:r>
        <w:t>Задачи</w:t>
      </w:r>
    </w:p>
    <w:p w14:paraId="0B64D03E" w14:textId="77777777" w:rsidR="00A31777" w:rsidRPr="0007423A" w:rsidRDefault="00A31777" w:rsidP="00A31777">
      <w:pPr>
        <w:pStyle w:val="BodyTextL25Bold"/>
      </w:pPr>
      <w:r>
        <w:t>Часть 1. Настройка именованного расширенного списка контроля доступа</w:t>
      </w:r>
    </w:p>
    <w:p w14:paraId="3595A288" w14:textId="77777777" w:rsidR="00A31777" w:rsidRDefault="00A31777" w:rsidP="00A31777">
      <w:pPr>
        <w:pStyle w:val="BodyTextL25Bold"/>
      </w:pPr>
      <w:r>
        <w:t>Часть 2. Применение и проверка расширенного списка контроля доступа</w:t>
      </w:r>
    </w:p>
    <w:p w14:paraId="4889043D" w14:textId="77777777" w:rsidR="00A31777" w:rsidRPr="00C07FD9" w:rsidRDefault="00A31777" w:rsidP="00E14BDD">
      <w:pPr>
        <w:pStyle w:val="1"/>
        <w:numPr>
          <w:ilvl w:val="0"/>
          <w:numId w:val="3"/>
        </w:numPr>
      </w:pPr>
      <w:r>
        <w:t>Общие сведения/сценарий</w:t>
      </w:r>
    </w:p>
    <w:p w14:paraId="4B7460EA" w14:textId="2D827D78" w:rsidR="00A31777" w:rsidRDefault="00A31777" w:rsidP="00A31777">
      <w:pPr>
        <w:pStyle w:val="BodyTextL25"/>
      </w:pPr>
      <w:r>
        <w:t>В этом сценарии определенным устройствам в локальной сети разрешен доступ к различным сервисам на серверах в Интернете.</w:t>
      </w:r>
    </w:p>
    <w:p w14:paraId="02142663" w14:textId="0CF2013E" w:rsidR="00BD4A17" w:rsidRPr="00672919" w:rsidRDefault="00BD4A17" w:rsidP="00E14BDD">
      <w:pPr>
        <w:pStyle w:val="1"/>
      </w:pPr>
      <w:r>
        <w:t>Инструкции</w:t>
      </w:r>
    </w:p>
    <w:p w14:paraId="4AB6D928" w14:textId="77777777" w:rsidR="00A31777" w:rsidRDefault="00A31777" w:rsidP="008E7B87">
      <w:pPr>
        <w:pStyle w:val="2"/>
      </w:pPr>
      <w:r>
        <w:t>Настройка именованного расширенного списка контроля доступа</w:t>
      </w:r>
    </w:p>
    <w:p w14:paraId="63B5BFCD" w14:textId="77777777" w:rsidR="00A31777" w:rsidRDefault="00A31777" w:rsidP="00A31777">
      <w:pPr>
        <w:pStyle w:val="BodyTextL25"/>
      </w:pPr>
      <w:r>
        <w:t>Используйте один именованный список контроля доступа для реализации следующей политики.</w:t>
      </w:r>
    </w:p>
    <w:p w14:paraId="4E8C075E" w14:textId="77777777" w:rsidR="00A31777" w:rsidRDefault="00A31777" w:rsidP="00A31777">
      <w:pPr>
        <w:pStyle w:val="BodyTextL25"/>
        <w:numPr>
          <w:ilvl w:val="0"/>
          <w:numId w:val="11"/>
        </w:numPr>
      </w:pPr>
      <w:r>
        <w:t xml:space="preserve">Запретите доступ по протоколам HTTP и HTTPS с </w:t>
      </w:r>
      <w:r>
        <w:rPr>
          <w:b/>
        </w:rPr>
        <w:t>PC1</w:t>
      </w:r>
      <w:r>
        <w:t xml:space="preserve"> на серверы</w:t>
      </w:r>
      <w:r>
        <w:rPr>
          <w:b/>
        </w:rPr>
        <w:t xml:space="preserve"> Server1</w:t>
      </w:r>
      <w:r>
        <w:t xml:space="preserve"> и</w:t>
      </w:r>
      <w:r>
        <w:rPr>
          <w:b/>
        </w:rPr>
        <w:t xml:space="preserve"> Server2.</w:t>
      </w:r>
      <w:r>
        <w:t xml:space="preserve"> Серверы находятся в облаке, и известны только их IP-адреса.</w:t>
      </w:r>
    </w:p>
    <w:p w14:paraId="6D039090" w14:textId="30533CE7" w:rsidR="00A31777" w:rsidRDefault="00A31777" w:rsidP="00A31777">
      <w:pPr>
        <w:pStyle w:val="BodyTextL25"/>
        <w:numPr>
          <w:ilvl w:val="0"/>
          <w:numId w:val="11"/>
        </w:numPr>
      </w:pPr>
      <w:r>
        <w:t xml:space="preserve">Запретите доступ по FTP от </w:t>
      </w:r>
      <w:r>
        <w:rPr>
          <w:b/>
        </w:rPr>
        <w:t xml:space="preserve">PC2 </w:t>
      </w:r>
      <w:r>
        <w:t xml:space="preserve">к </w:t>
      </w:r>
      <w:r>
        <w:rPr>
          <w:b/>
        </w:rPr>
        <w:t xml:space="preserve">Server1 </w:t>
      </w:r>
      <w:r>
        <w:t xml:space="preserve">и </w:t>
      </w:r>
      <w:r>
        <w:rPr>
          <w:b/>
        </w:rPr>
        <w:t>Server2</w:t>
      </w:r>
      <w:r>
        <w:t>.</w:t>
      </w:r>
    </w:p>
    <w:p w14:paraId="3CCDE856" w14:textId="77777777" w:rsidR="00A31777" w:rsidRDefault="00A31777" w:rsidP="00A31777">
      <w:pPr>
        <w:pStyle w:val="BodyTextL25"/>
        <w:numPr>
          <w:ilvl w:val="0"/>
          <w:numId w:val="11"/>
        </w:numPr>
      </w:pPr>
      <w:r>
        <w:t>Запретите доступ по ICMP к</w:t>
      </w:r>
      <w:r>
        <w:rPr>
          <w:b/>
        </w:rPr>
        <w:t xml:space="preserve"> Server1 </w:t>
      </w:r>
      <w:r>
        <w:t>и</w:t>
      </w:r>
      <w:r>
        <w:rPr>
          <w:b/>
        </w:rPr>
        <w:t xml:space="preserve"> Server2</w:t>
      </w:r>
      <w:r>
        <w:t xml:space="preserve"> от узла </w:t>
      </w:r>
      <w:r>
        <w:rPr>
          <w:b/>
        </w:rPr>
        <w:t>PC3</w:t>
      </w:r>
      <w:r>
        <w:t>.</w:t>
      </w:r>
    </w:p>
    <w:p w14:paraId="4257072E" w14:textId="77777777" w:rsidR="00A31777" w:rsidRPr="003E36A6" w:rsidRDefault="00A31777" w:rsidP="00A31777">
      <w:pPr>
        <w:pStyle w:val="BodyTextL25"/>
      </w:pPr>
      <w:r>
        <w:rPr>
          <w:b/>
        </w:rPr>
        <w:t>Примечание.</w:t>
      </w:r>
      <w:r>
        <w:t xml:space="preserve"> Для правильной оценки вы должны настроить записи списка контроля доступа в порядке, указанном ниже.</w:t>
      </w:r>
    </w:p>
    <w:p w14:paraId="1FBB44AF" w14:textId="34BF7C36" w:rsidR="00A31777" w:rsidRDefault="00A31777" w:rsidP="008E7B87">
      <w:pPr>
        <w:pStyle w:val="3"/>
      </w:pPr>
      <w:r>
        <w:lastRenderedPageBreak/>
        <w:t>Запретите хосту PC1 доступ к сервисам HTTP и HTTPS на серверах Server1 и Server2.</w:t>
      </w:r>
    </w:p>
    <w:p w14:paraId="6E46A04C" w14:textId="16EF2ADF" w:rsidR="00A31777" w:rsidRDefault="00A31777" w:rsidP="005D2193">
      <w:pPr>
        <w:pStyle w:val="SubStepAlpha"/>
      </w:pPr>
      <w:r>
        <w:t xml:space="preserve">Создайте расширенный именованный список контроля доступа по протоколу IP, который запретит узлу </w:t>
      </w:r>
      <w:r w:rsidRPr="00835D6C">
        <w:rPr>
          <w:b/>
        </w:rPr>
        <w:t>PC1</w:t>
      </w:r>
      <w:r>
        <w:t xml:space="preserve"> доступ к сервисам HTTP и HTTPS серверов </w:t>
      </w:r>
      <w:r w:rsidRPr="00835D6C">
        <w:rPr>
          <w:b/>
        </w:rPr>
        <w:t>Server1</w:t>
      </w:r>
      <w:r>
        <w:t xml:space="preserve"> и </w:t>
      </w:r>
      <w:r w:rsidRPr="00835D6C">
        <w:rPr>
          <w:b/>
        </w:rPr>
        <w:t>Server2</w:t>
      </w:r>
      <w:r>
        <w:t>. Требуется четыре оператора управления доступом.</w:t>
      </w:r>
    </w:p>
    <w:p w14:paraId="704C61C2" w14:textId="5322AF49" w:rsidR="005D2193" w:rsidRDefault="005D2193" w:rsidP="005D2193">
      <w:pPr>
        <w:pStyle w:val="4"/>
      </w:pPr>
      <w:r>
        <w:t>Вопрос:</w:t>
      </w:r>
    </w:p>
    <w:p w14:paraId="268082B1" w14:textId="3B19C781" w:rsidR="00A31777" w:rsidRDefault="00A31777" w:rsidP="005D2193">
      <w:pPr>
        <w:pStyle w:val="BodyTextL50"/>
        <w:spacing w:before="0"/>
      </w:pPr>
      <w:r>
        <w:t xml:space="preserve">Какая команда, чтобы начатьконфигурацию расширенного списка доступа с именем </w:t>
      </w:r>
      <w:r w:rsidRPr="00A31777">
        <w:rPr>
          <w:b/>
        </w:rPr>
        <w:t>ACL</w:t>
      </w:r>
      <w:r>
        <w:t>?</w:t>
      </w:r>
    </w:p>
    <w:p w14:paraId="670775E1" w14:textId="383EB24A" w:rsidR="00904D75" w:rsidRPr="00D92F98" w:rsidRDefault="00904D75" w:rsidP="00BD4A17">
      <w:pPr>
        <w:pStyle w:val="AnswerLineL50"/>
        <w:rPr>
          <w:lang w:val="en-US"/>
        </w:rPr>
      </w:pPr>
      <w:r>
        <w:t>Введите</w:t>
      </w:r>
      <w:r w:rsidRPr="00D92F98">
        <w:rPr>
          <w:lang w:val="en-US"/>
        </w:rPr>
        <w:t xml:space="preserve"> </w:t>
      </w:r>
      <w:r>
        <w:t>ваш</w:t>
      </w:r>
      <w:r w:rsidRPr="00D92F98">
        <w:rPr>
          <w:lang w:val="en-US"/>
        </w:rPr>
        <w:t xml:space="preserve"> </w:t>
      </w:r>
      <w:r>
        <w:t>ответ</w:t>
      </w:r>
      <w:r w:rsidRPr="00D92F98">
        <w:rPr>
          <w:lang w:val="en-US"/>
        </w:rPr>
        <w:t xml:space="preserve"> </w:t>
      </w:r>
      <w:r>
        <w:t>здесь</w:t>
      </w:r>
      <w:r w:rsidRPr="00D92F98">
        <w:rPr>
          <w:lang w:val="en-US"/>
        </w:rPr>
        <w:t>.</w:t>
      </w:r>
    </w:p>
    <w:p w14:paraId="325C080E" w14:textId="21EA8C82" w:rsidR="00936240" w:rsidRDefault="00936240" w:rsidP="00936240">
      <w:pPr>
        <w:pStyle w:val="ConfigWindow"/>
      </w:pPr>
      <w:r>
        <w:t>Откройте окно конфигурации</w:t>
      </w:r>
    </w:p>
    <w:p w14:paraId="641C66D3" w14:textId="37AE3CB7" w:rsidR="00A31777" w:rsidRDefault="00A31777" w:rsidP="00936240">
      <w:pPr>
        <w:pStyle w:val="SubStepAlpha"/>
        <w:spacing w:before="0"/>
      </w:pPr>
      <w:r>
        <w:t xml:space="preserve">Запишите выражение, запрещающее доступ от </w:t>
      </w:r>
      <w:r w:rsidRPr="00835D6C">
        <w:rPr>
          <w:b/>
        </w:rPr>
        <w:t>PC1</w:t>
      </w:r>
      <w:r>
        <w:t xml:space="preserve"> к </w:t>
      </w:r>
      <w:r>
        <w:rPr>
          <w:b/>
        </w:rPr>
        <w:t>Server1</w:t>
      </w:r>
      <w:r>
        <w:t xml:space="preserve">, только для HTTP (порт 80). Обратитесь к таблице адресов для получения IP-адреса </w:t>
      </w:r>
      <w:r w:rsidR="003E0ADE" w:rsidRPr="003E0ADE">
        <w:rPr>
          <w:b/>
        </w:rPr>
        <w:t>PC1</w:t>
      </w:r>
      <w:r>
        <w:t xml:space="preserve"> и </w:t>
      </w:r>
      <w:r w:rsidR="003E0ADE" w:rsidRPr="003E0ADE">
        <w:rPr>
          <w:b/>
        </w:rPr>
        <w:t>Server1</w:t>
      </w:r>
      <w:r>
        <w:t>.</w:t>
      </w:r>
    </w:p>
    <w:p w14:paraId="30A19B9F" w14:textId="3E8C0315" w:rsidR="00A31777" w:rsidRPr="00D92F98" w:rsidRDefault="00A31777" w:rsidP="009F1C30">
      <w:pPr>
        <w:pStyle w:val="CMD"/>
        <w:rPr>
          <w:rStyle w:val="DevConfigGray"/>
          <w:b/>
          <w:shd w:val="clear" w:color="auto" w:fill="auto"/>
          <w:lang w:val="en-US"/>
        </w:rPr>
      </w:pPr>
      <w:r w:rsidRPr="00D92F98">
        <w:rPr>
          <w:lang w:val="en-US"/>
        </w:rPr>
        <w:t>RT1(config-</w:t>
      </w:r>
      <w:proofErr w:type="spellStart"/>
      <w:r w:rsidRPr="00D92F98">
        <w:rPr>
          <w:lang w:val="en-US"/>
        </w:rPr>
        <w:t>ext</w:t>
      </w:r>
      <w:proofErr w:type="spellEnd"/>
      <w:r w:rsidRPr="00D92F98">
        <w:rPr>
          <w:lang w:val="en-US"/>
        </w:rPr>
        <w:t>-</w:t>
      </w:r>
      <w:proofErr w:type="spellStart"/>
      <w:proofErr w:type="gramStart"/>
      <w:r w:rsidRPr="00D92F98">
        <w:rPr>
          <w:lang w:val="en-US"/>
        </w:rPr>
        <w:t>nacl</w:t>
      </w:r>
      <w:proofErr w:type="spellEnd"/>
      <w:r w:rsidRPr="00D92F98">
        <w:rPr>
          <w:lang w:val="en-US"/>
        </w:rPr>
        <w:t>)#</w:t>
      </w:r>
      <w:proofErr w:type="gramEnd"/>
      <w:r w:rsidRPr="00D92F98">
        <w:rPr>
          <w:b/>
          <w:lang w:val="en-US"/>
        </w:rPr>
        <w:t xml:space="preserve"> deny </w:t>
      </w:r>
      <w:proofErr w:type="spellStart"/>
      <w:r w:rsidRPr="00D92F98">
        <w:rPr>
          <w:b/>
          <w:lang w:val="en-US"/>
        </w:rPr>
        <w:t>tcp</w:t>
      </w:r>
      <w:proofErr w:type="spellEnd"/>
      <w:r w:rsidRPr="00D92F98">
        <w:rPr>
          <w:b/>
          <w:lang w:val="en-US"/>
        </w:rPr>
        <w:t xml:space="preserve"> host 172.31.1.101 host 64.101.255.254 eq 80</w:t>
      </w:r>
    </w:p>
    <w:p w14:paraId="42DBFCFA" w14:textId="77777777" w:rsidR="00A31777" w:rsidRDefault="003E0ADE" w:rsidP="005D2193">
      <w:pPr>
        <w:pStyle w:val="SubStepAlpha"/>
      </w:pPr>
      <w:r>
        <w:t xml:space="preserve">Запишите выражение, запрещающее доступ от </w:t>
      </w:r>
      <w:r w:rsidR="00A31777" w:rsidRPr="00835D6C">
        <w:rPr>
          <w:b/>
        </w:rPr>
        <w:t>PC1</w:t>
      </w:r>
      <w:r>
        <w:t xml:space="preserve"> to </w:t>
      </w:r>
      <w:r>
        <w:rPr>
          <w:b/>
        </w:rPr>
        <w:t>Server1</w:t>
      </w:r>
      <w:r>
        <w:t>, только для HTTPS (порт 443).</w:t>
      </w:r>
    </w:p>
    <w:p w14:paraId="0C84D0F9" w14:textId="1B98589B" w:rsidR="00A31777" w:rsidRPr="00D92F98" w:rsidRDefault="003E0ADE" w:rsidP="009F1C30">
      <w:pPr>
        <w:pStyle w:val="CMD"/>
        <w:rPr>
          <w:lang w:val="en-US"/>
        </w:rPr>
      </w:pPr>
      <w:r w:rsidRPr="00D92F98">
        <w:rPr>
          <w:lang w:val="en-US"/>
        </w:rPr>
        <w:t>RT1(config-</w:t>
      </w:r>
      <w:proofErr w:type="spellStart"/>
      <w:r w:rsidRPr="00D92F98">
        <w:rPr>
          <w:lang w:val="en-US"/>
        </w:rPr>
        <w:t>ext</w:t>
      </w:r>
      <w:proofErr w:type="spellEnd"/>
      <w:r w:rsidRPr="00D92F98">
        <w:rPr>
          <w:lang w:val="en-US"/>
        </w:rPr>
        <w:t>-</w:t>
      </w:r>
      <w:proofErr w:type="spellStart"/>
      <w:proofErr w:type="gramStart"/>
      <w:r w:rsidRPr="00D92F98">
        <w:rPr>
          <w:lang w:val="en-US"/>
        </w:rPr>
        <w:t>nacl</w:t>
      </w:r>
      <w:proofErr w:type="spellEnd"/>
      <w:r w:rsidRPr="00D92F98">
        <w:rPr>
          <w:lang w:val="en-US"/>
        </w:rPr>
        <w:t>)#</w:t>
      </w:r>
      <w:proofErr w:type="gramEnd"/>
      <w:r w:rsidRPr="00D92F98">
        <w:rPr>
          <w:b/>
          <w:lang w:val="en-US"/>
        </w:rPr>
        <w:t xml:space="preserve"> deny </w:t>
      </w:r>
      <w:proofErr w:type="spellStart"/>
      <w:r w:rsidRPr="00D92F98">
        <w:rPr>
          <w:b/>
          <w:lang w:val="en-US"/>
        </w:rPr>
        <w:t>tcp</w:t>
      </w:r>
      <w:proofErr w:type="spellEnd"/>
      <w:r w:rsidRPr="00D92F98">
        <w:rPr>
          <w:b/>
          <w:lang w:val="en-US"/>
        </w:rPr>
        <w:t xml:space="preserve"> host 172.31.1.101 host 64.101.255.254 eq 443</w:t>
      </w:r>
    </w:p>
    <w:p w14:paraId="5E51A53D" w14:textId="77777777" w:rsidR="00A31777" w:rsidRDefault="003E0ADE" w:rsidP="005D2193">
      <w:pPr>
        <w:pStyle w:val="SubStepAlpha"/>
      </w:pPr>
      <w:r>
        <w:t xml:space="preserve">Запишите выражение, запрещающее доступ от </w:t>
      </w:r>
      <w:r w:rsidR="00A31777" w:rsidRPr="00835D6C">
        <w:rPr>
          <w:b/>
        </w:rPr>
        <w:t>PC1</w:t>
      </w:r>
      <w:r>
        <w:t xml:space="preserve"> к </w:t>
      </w:r>
      <w:r>
        <w:rPr>
          <w:b/>
        </w:rPr>
        <w:t>Server2</w:t>
      </w:r>
      <w:r>
        <w:t xml:space="preserve">, только для HTTP.  Обратитесь к таблице адресов для получения IP-адреса </w:t>
      </w:r>
      <w:r w:rsidRPr="003E0ADE">
        <w:rPr>
          <w:b/>
        </w:rPr>
        <w:t>Server 2.</w:t>
      </w:r>
    </w:p>
    <w:p w14:paraId="7D3D0B9E" w14:textId="423C3A60" w:rsidR="00A31777" w:rsidRPr="00D92F98" w:rsidRDefault="00931B80" w:rsidP="009F1C30">
      <w:pPr>
        <w:pStyle w:val="CMD"/>
        <w:rPr>
          <w:rStyle w:val="DevConfigGray"/>
          <w:b/>
          <w:shd w:val="clear" w:color="auto" w:fill="auto"/>
          <w:lang w:val="en-US"/>
        </w:rPr>
      </w:pPr>
      <w:r w:rsidRPr="00D92F98">
        <w:rPr>
          <w:lang w:val="en-US"/>
        </w:rPr>
        <w:t>RT1(config-</w:t>
      </w:r>
      <w:proofErr w:type="spellStart"/>
      <w:r w:rsidRPr="00D92F98">
        <w:rPr>
          <w:lang w:val="en-US"/>
        </w:rPr>
        <w:t>ext</w:t>
      </w:r>
      <w:proofErr w:type="spellEnd"/>
      <w:r w:rsidRPr="00D92F98">
        <w:rPr>
          <w:lang w:val="en-US"/>
        </w:rPr>
        <w:t>-</w:t>
      </w:r>
      <w:proofErr w:type="spellStart"/>
      <w:proofErr w:type="gramStart"/>
      <w:r w:rsidRPr="00D92F98">
        <w:rPr>
          <w:lang w:val="en-US"/>
        </w:rPr>
        <w:t>nacl</w:t>
      </w:r>
      <w:proofErr w:type="spellEnd"/>
      <w:r w:rsidRPr="00D92F98">
        <w:rPr>
          <w:lang w:val="en-US"/>
        </w:rPr>
        <w:t>)#</w:t>
      </w:r>
      <w:proofErr w:type="gramEnd"/>
      <w:r w:rsidRPr="00D92F98">
        <w:rPr>
          <w:b/>
          <w:lang w:val="en-US"/>
        </w:rPr>
        <w:t xml:space="preserve"> deny </w:t>
      </w:r>
      <w:proofErr w:type="spellStart"/>
      <w:r w:rsidRPr="00D92F98">
        <w:rPr>
          <w:b/>
          <w:lang w:val="en-US"/>
        </w:rPr>
        <w:t>tcp</w:t>
      </w:r>
      <w:proofErr w:type="spellEnd"/>
      <w:r w:rsidRPr="00D92F98">
        <w:rPr>
          <w:b/>
          <w:lang w:val="en-US"/>
        </w:rPr>
        <w:t xml:space="preserve"> host 172.31.1.101 host 64.103.255.254 eq 80</w:t>
      </w:r>
    </w:p>
    <w:p w14:paraId="29F3B345" w14:textId="77777777" w:rsidR="00A31777" w:rsidRDefault="00931B80" w:rsidP="005D2193">
      <w:pPr>
        <w:pStyle w:val="SubStepAlpha"/>
      </w:pPr>
      <w:r>
        <w:t xml:space="preserve">Запишите выражение, запрещающее доступ от </w:t>
      </w:r>
      <w:r w:rsidR="00A31777" w:rsidRPr="00835D6C">
        <w:rPr>
          <w:b/>
        </w:rPr>
        <w:t>PC1</w:t>
      </w:r>
      <w:r>
        <w:t xml:space="preserve"> к </w:t>
      </w:r>
      <w:r>
        <w:rPr>
          <w:b/>
        </w:rPr>
        <w:t>Server2</w:t>
      </w:r>
      <w:r>
        <w:t>, только для HTTPS.</w:t>
      </w:r>
    </w:p>
    <w:p w14:paraId="0531361C" w14:textId="7E3E9738" w:rsidR="00A31777" w:rsidRPr="00D92F98" w:rsidRDefault="00931B80" w:rsidP="009F1C30">
      <w:pPr>
        <w:pStyle w:val="CMD"/>
        <w:rPr>
          <w:rStyle w:val="DevConfigGray"/>
          <w:b/>
          <w:shd w:val="clear" w:color="auto" w:fill="auto"/>
          <w:lang w:val="en-US"/>
        </w:rPr>
      </w:pPr>
      <w:r w:rsidRPr="00D92F98">
        <w:rPr>
          <w:rStyle w:val="CMDChar"/>
          <w:lang w:val="en-US"/>
        </w:rPr>
        <w:t>RT1(config-</w:t>
      </w:r>
      <w:proofErr w:type="spellStart"/>
      <w:r w:rsidRPr="00D92F98">
        <w:rPr>
          <w:rStyle w:val="CMDChar"/>
          <w:lang w:val="en-US"/>
        </w:rPr>
        <w:t>ext</w:t>
      </w:r>
      <w:proofErr w:type="spellEnd"/>
      <w:r w:rsidRPr="00D92F98">
        <w:rPr>
          <w:rStyle w:val="CMDChar"/>
          <w:lang w:val="en-US"/>
        </w:rPr>
        <w:t>-</w:t>
      </w:r>
      <w:proofErr w:type="spellStart"/>
      <w:proofErr w:type="gramStart"/>
      <w:r w:rsidRPr="00D92F98">
        <w:rPr>
          <w:rStyle w:val="CMDChar"/>
          <w:lang w:val="en-US"/>
        </w:rPr>
        <w:t>nacl</w:t>
      </w:r>
      <w:proofErr w:type="spellEnd"/>
      <w:r w:rsidRPr="00D92F98">
        <w:rPr>
          <w:rStyle w:val="CMDChar"/>
          <w:lang w:val="en-US"/>
        </w:rPr>
        <w:t>)#</w:t>
      </w:r>
      <w:proofErr w:type="gramEnd"/>
      <w:r w:rsidRPr="00D92F98">
        <w:rPr>
          <w:rStyle w:val="CMDChar"/>
          <w:b/>
          <w:lang w:val="en-US"/>
        </w:rPr>
        <w:t xml:space="preserve"> deny </w:t>
      </w:r>
      <w:proofErr w:type="spellStart"/>
      <w:r w:rsidRPr="00D92F98">
        <w:rPr>
          <w:rStyle w:val="CMDChar"/>
          <w:b/>
          <w:lang w:val="en-US"/>
        </w:rPr>
        <w:t>tcp</w:t>
      </w:r>
      <w:proofErr w:type="spellEnd"/>
      <w:r w:rsidRPr="00D92F98">
        <w:rPr>
          <w:rStyle w:val="CMDChar"/>
          <w:b/>
          <w:lang w:val="en-US"/>
        </w:rPr>
        <w:t xml:space="preserve"> host 172.31.1.101 host 64.103.255.254 eq 443</w:t>
      </w:r>
    </w:p>
    <w:p w14:paraId="4BF5940E" w14:textId="77777777" w:rsidR="00A31777" w:rsidRDefault="00A31777" w:rsidP="005D2193">
      <w:pPr>
        <w:pStyle w:val="3"/>
      </w:pPr>
      <w:r>
        <w:t>Запретите хосту PC2 доступ к сервисам FTP на серверах Server1 и Server2.</w:t>
      </w:r>
    </w:p>
    <w:p w14:paraId="273DCCA8" w14:textId="77777777" w:rsidR="001B7A3A" w:rsidRPr="001B7A3A" w:rsidRDefault="001B7A3A" w:rsidP="005D2193">
      <w:pPr>
        <w:pStyle w:val="BodyTextL25"/>
      </w:pPr>
      <w:r>
        <w:t xml:space="preserve">Обратитесь к таблице адресов для получения IP-адреса </w:t>
      </w:r>
      <w:r w:rsidRPr="001B7A3A">
        <w:rPr>
          <w:b/>
        </w:rPr>
        <w:t>PC2</w:t>
      </w:r>
      <w:r>
        <w:t>.</w:t>
      </w:r>
    </w:p>
    <w:p w14:paraId="08E10E45" w14:textId="77777777" w:rsidR="00A31777" w:rsidRDefault="001B7A3A" w:rsidP="005D2193">
      <w:pPr>
        <w:pStyle w:val="SubStepAlpha"/>
      </w:pPr>
      <w:r>
        <w:t xml:space="preserve">Запишите выражение, запрещающее доступ от </w:t>
      </w:r>
      <w:r w:rsidR="00A31777" w:rsidRPr="00835D6C">
        <w:rPr>
          <w:b/>
        </w:rPr>
        <w:t>PC2</w:t>
      </w:r>
      <w:r>
        <w:t xml:space="preserve"> к </w:t>
      </w:r>
      <w:r w:rsidR="00A31777" w:rsidRPr="00835D6C">
        <w:rPr>
          <w:b/>
        </w:rPr>
        <w:t>Server1</w:t>
      </w:r>
      <w:r>
        <w:t>, только для FTP (порт 21).</w:t>
      </w:r>
    </w:p>
    <w:p w14:paraId="3CED1A40" w14:textId="16C77E22" w:rsidR="00A31777" w:rsidRPr="00D92F98" w:rsidRDefault="001B7A3A" w:rsidP="0042388D">
      <w:pPr>
        <w:pStyle w:val="CMD"/>
        <w:rPr>
          <w:rStyle w:val="DevConfigGray"/>
          <w:b/>
          <w:shd w:val="clear" w:color="auto" w:fill="auto"/>
          <w:lang w:val="en-US"/>
        </w:rPr>
      </w:pPr>
      <w:r w:rsidRPr="00D92F98">
        <w:rPr>
          <w:rStyle w:val="CMDChar"/>
          <w:lang w:val="en-US"/>
        </w:rPr>
        <w:t>RT1(config-</w:t>
      </w:r>
      <w:proofErr w:type="spellStart"/>
      <w:r w:rsidRPr="00D92F98">
        <w:rPr>
          <w:rStyle w:val="CMDChar"/>
          <w:lang w:val="en-US"/>
        </w:rPr>
        <w:t>ext</w:t>
      </w:r>
      <w:proofErr w:type="spellEnd"/>
      <w:r w:rsidRPr="00D92F98">
        <w:rPr>
          <w:rStyle w:val="CMDChar"/>
          <w:lang w:val="en-US"/>
        </w:rPr>
        <w:t>-</w:t>
      </w:r>
      <w:proofErr w:type="spellStart"/>
      <w:proofErr w:type="gramStart"/>
      <w:r w:rsidRPr="00D92F98">
        <w:rPr>
          <w:rStyle w:val="CMDChar"/>
          <w:lang w:val="en-US"/>
        </w:rPr>
        <w:t>nacl</w:t>
      </w:r>
      <w:proofErr w:type="spellEnd"/>
      <w:r w:rsidRPr="00D92F98">
        <w:rPr>
          <w:rStyle w:val="CMDChar"/>
          <w:lang w:val="en-US"/>
        </w:rPr>
        <w:t>)#</w:t>
      </w:r>
      <w:proofErr w:type="gramEnd"/>
      <w:r w:rsidRPr="00D92F98">
        <w:rPr>
          <w:b/>
          <w:lang w:val="en-US"/>
        </w:rPr>
        <w:t xml:space="preserve"> deny </w:t>
      </w:r>
      <w:proofErr w:type="spellStart"/>
      <w:r w:rsidRPr="00D92F98">
        <w:rPr>
          <w:b/>
          <w:lang w:val="en-US"/>
        </w:rPr>
        <w:t>tcp</w:t>
      </w:r>
      <w:proofErr w:type="spellEnd"/>
      <w:r w:rsidRPr="00D92F98">
        <w:rPr>
          <w:b/>
          <w:lang w:val="en-US"/>
        </w:rPr>
        <w:t xml:space="preserve"> host 172.31.1.102 host 64.101.255.254 eq 21</w:t>
      </w:r>
    </w:p>
    <w:p w14:paraId="6F14D107" w14:textId="77777777" w:rsidR="00A31777" w:rsidRDefault="001B7A3A" w:rsidP="005D2193">
      <w:pPr>
        <w:pStyle w:val="SubStepAlpha"/>
      </w:pPr>
      <w:r>
        <w:t xml:space="preserve">Запишите выражение, запрещающее доступ от </w:t>
      </w:r>
      <w:r w:rsidR="00A31777" w:rsidRPr="00835D6C">
        <w:rPr>
          <w:b/>
        </w:rPr>
        <w:t>PC2</w:t>
      </w:r>
      <w:r>
        <w:t xml:space="preserve"> к </w:t>
      </w:r>
      <w:r w:rsidR="00A31777">
        <w:rPr>
          <w:b/>
        </w:rPr>
        <w:t>Server2</w:t>
      </w:r>
      <w:r>
        <w:t>, только для FTP (порт 21).</w:t>
      </w:r>
    </w:p>
    <w:p w14:paraId="0CA3FA33" w14:textId="492475C9" w:rsidR="00A31777" w:rsidRPr="00D92F98" w:rsidRDefault="00931B80" w:rsidP="009F1C30">
      <w:pPr>
        <w:pStyle w:val="CMD"/>
        <w:rPr>
          <w:rStyle w:val="CMDChar"/>
          <w:lang w:val="en-US"/>
        </w:rPr>
      </w:pPr>
      <w:r w:rsidRPr="00D92F98">
        <w:rPr>
          <w:rStyle w:val="CMDChar"/>
          <w:lang w:val="en-US"/>
        </w:rPr>
        <w:t>RT1(config-</w:t>
      </w:r>
      <w:proofErr w:type="spellStart"/>
      <w:r w:rsidRPr="00D92F98">
        <w:rPr>
          <w:rStyle w:val="CMDChar"/>
          <w:lang w:val="en-US"/>
        </w:rPr>
        <w:t>ext</w:t>
      </w:r>
      <w:proofErr w:type="spellEnd"/>
      <w:r w:rsidRPr="00D92F98">
        <w:rPr>
          <w:rStyle w:val="CMDChar"/>
          <w:lang w:val="en-US"/>
        </w:rPr>
        <w:t>-</w:t>
      </w:r>
      <w:proofErr w:type="spellStart"/>
      <w:proofErr w:type="gramStart"/>
      <w:r w:rsidRPr="00D92F98">
        <w:rPr>
          <w:rStyle w:val="CMDChar"/>
          <w:lang w:val="en-US"/>
        </w:rPr>
        <w:t>nacl</w:t>
      </w:r>
      <w:proofErr w:type="spellEnd"/>
      <w:r w:rsidRPr="00D92F98">
        <w:rPr>
          <w:rStyle w:val="CMDChar"/>
          <w:lang w:val="en-US"/>
        </w:rPr>
        <w:t>)#</w:t>
      </w:r>
      <w:proofErr w:type="gramEnd"/>
      <w:r w:rsidRPr="00D92F98">
        <w:rPr>
          <w:rStyle w:val="CMDChar"/>
          <w:b/>
          <w:lang w:val="en-US"/>
        </w:rPr>
        <w:t xml:space="preserve"> deny </w:t>
      </w:r>
      <w:proofErr w:type="spellStart"/>
      <w:r w:rsidRPr="00D92F98">
        <w:rPr>
          <w:rStyle w:val="CMDChar"/>
          <w:b/>
          <w:lang w:val="en-US"/>
        </w:rPr>
        <w:t>tcp</w:t>
      </w:r>
      <w:proofErr w:type="spellEnd"/>
      <w:r w:rsidRPr="00D92F98">
        <w:rPr>
          <w:rStyle w:val="CMDChar"/>
          <w:b/>
          <w:lang w:val="en-US"/>
        </w:rPr>
        <w:t xml:space="preserve"> host 172.31.1.102 host 64.103.255.254 eq 21</w:t>
      </w:r>
    </w:p>
    <w:p w14:paraId="09C2255C" w14:textId="77777777" w:rsidR="00A31777" w:rsidRDefault="00A31777" w:rsidP="005D2193">
      <w:pPr>
        <w:pStyle w:val="3"/>
      </w:pPr>
      <w:r>
        <w:t>Запретите узлу PC3 получать ответы на ping-запросы к Server1 и Server2.</w:t>
      </w:r>
    </w:p>
    <w:p w14:paraId="7820020D" w14:textId="77777777" w:rsidR="001B7A3A" w:rsidRPr="001B7A3A" w:rsidRDefault="001B7A3A" w:rsidP="005D2193">
      <w:pPr>
        <w:pStyle w:val="BodyTextL25"/>
      </w:pPr>
      <w:r>
        <w:t xml:space="preserve">Обратитесь к таблице адресов для получения IP-адреса </w:t>
      </w:r>
      <w:r>
        <w:rPr>
          <w:b/>
        </w:rPr>
        <w:t>PC3.</w:t>
      </w:r>
    </w:p>
    <w:p w14:paraId="7EFB9F6F" w14:textId="77777777" w:rsidR="00A31777" w:rsidRDefault="001B7A3A" w:rsidP="005D2193">
      <w:pPr>
        <w:pStyle w:val="SubStepAlpha"/>
      </w:pPr>
      <w:r>
        <w:t xml:space="preserve">Создайте правило, запрещающее доступ по ICMP от </w:t>
      </w:r>
      <w:r w:rsidR="00A31777">
        <w:rPr>
          <w:b/>
        </w:rPr>
        <w:t>PC3</w:t>
      </w:r>
      <w:r>
        <w:t xml:space="preserve"> к </w:t>
      </w:r>
      <w:r w:rsidR="00A31777" w:rsidRPr="00835D6C">
        <w:rPr>
          <w:b/>
        </w:rPr>
        <w:t>Server1</w:t>
      </w:r>
      <w:r>
        <w:t>.</w:t>
      </w:r>
    </w:p>
    <w:p w14:paraId="16206920" w14:textId="511C6390" w:rsidR="00A31777" w:rsidRPr="00D92F98" w:rsidRDefault="001B7A3A" w:rsidP="009F1C30">
      <w:pPr>
        <w:pStyle w:val="CMD"/>
        <w:rPr>
          <w:lang w:val="en-US"/>
        </w:rPr>
      </w:pPr>
      <w:r w:rsidRPr="00D92F98">
        <w:rPr>
          <w:rStyle w:val="CMDChar"/>
          <w:lang w:val="en-US"/>
        </w:rPr>
        <w:t>RT1(config-</w:t>
      </w:r>
      <w:proofErr w:type="spellStart"/>
      <w:r w:rsidRPr="00D92F98">
        <w:rPr>
          <w:rStyle w:val="CMDChar"/>
          <w:lang w:val="en-US"/>
        </w:rPr>
        <w:t>ext</w:t>
      </w:r>
      <w:proofErr w:type="spellEnd"/>
      <w:r w:rsidRPr="00D92F98">
        <w:rPr>
          <w:rStyle w:val="CMDChar"/>
          <w:lang w:val="en-US"/>
        </w:rPr>
        <w:t>-</w:t>
      </w:r>
      <w:proofErr w:type="spellStart"/>
      <w:proofErr w:type="gramStart"/>
      <w:r w:rsidRPr="00D92F98">
        <w:rPr>
          <w:rStyle w:val="CMDChar"/>
          <w:lang w:val="en-US"/>
        </w:rPr>
        <w:t>nacl</w:t>
      </w:r>
      <w:proofErr w:type="spellEnd"/>
      <w:r w:rsidRPr="00D92F98">
        <w:rPr>
          <w:rStyle w:val="CMDChar"/>
          <w:lang w:val="en-US"/>
        </w:rPr>
        <w:t>)#</w:t>
      </w:r>
      <w:proofErr w:type="gramEnd"/>
      <w:r w:rsidRPr="00D92F98">
        <w:rPr>
          <w:b/>
          <w:lang w:val="en-US"/>
        </w:rPr>
        <w:t xml:space="preserve"> deny </w:t>
      </w:r>
      <w:proofErr w:type="spellStart"/>
      <w:r w:rsidRPr="00D92F98">
        <w:rPr>
          <w:b/>
          <w:lang w:val="en-US"/>
        </w:rPr>
        <w:t>icmp</w:t>
      </w:r>
      <w:proofErr w:type="spellEnd"/>
      <w:r w:rsidRPr="00D92F98">
        <w:rPr>
          <w:b/>
          <w:lang w:val="en-US"/>
        </w:rPr>
        <w:t xml:space="preserve"> host 172.31.1.103 host 64.101.255.254</w:t>
      </w:r>
    </w:p>
    <w:p w14:paraId="746DB794" w14:textId="77777777" w:rsidR="00A31777" w:rsidRDefault="001B7A3A" w:rsidP="005D2193">
      <w:pPr>
        <w:pStyle w:val="SubStepAlpha"/>
      </w:pPr>
      <w:r>
        <w:t xml:space="preserve">Создайте правило, запрещающее доступ по ICMP от </w:t>
      </w:r>
      <w:r w:rsidR="00A31777">
        <w:rPr>
          <w:b/>
        </w:rPr>
        <w:t>PC3</w:t>
      </w:r>
      <w:r>
        <w:t xml:space="preserve"> к </w:t>
      </w:r>
      <w:r w:rsidR="00A31777">
        <w:rPr>
          <w:b/>
        </w:rPr>
        <w:t>Server2</w:t>
      </w:r>
      <w:r>
        <w:t>.</w:t>
      </w:r>
    </w:p>
    <w:p w14:paraId="3028A97E" w14:textId="2497080B" w:rsidR="00A31777" w:rsidRPr="00D92F98" w:rsidRDefault="001B7A3A" w:rsidP="009F1C30">
      <w:pPr>
        <w:pStyle w:val="CMD"/>
        <w:rPr>
          <w:rStyle w:val="DevConfigGray"/>
          <w:b/>
          <w:shd w:val="clear" w:color="auto" w:fill="auto"/>
          <w:lang w:val="en-US"/>
        </w:rPr>
      </w:pPr>
      <w:r w:rsidRPr="00D92F98">
        <w:rPr>
          <w:rStyle w:val="CMDChar"/>
          <w:lang w:val="en-US"/>
        </w:rPr>
        <w:t>RT1(config-</w:t>
      </w:r>
      <w:proofErr w:type="spellStart"/>
      <w:r w:rsidRPr="00D92F98">
        <w:rPr>
          <w:rStyle w:val="CMDChar"/>
          <w:lang w:val="en-US"/>
        </w:rPr>
        <w:t>ext</w:t>
      </w:r>
      <w:proofErr w:type="spellEnd"/>
      <w:r w:rsidRPr="00D92F98">
        <w:rPr>
          <w:rStyle w:val="CMDChar"/>
          <w:lang w:val="en-US"/>
        </w:rPr>
        <w:t>-</w:t>
      </w:r>
      <w:proofErr w:type="spellStart"/>
      <w:proofErr w:type="gramStart"/>
      <w:r w:rsidRPr="00D92F98">
        <w:rPr>
          <w:rStyle w:val="CMDChar"/>
          <w:lang w:val="en-US"/>
        </w:rPr>
        <w:t>nacl</w:t>
      </w:r>
      <w:proofErr w:type="spellEnd"/>
      <w:r w:rsidRPr="00D92F98">
        <w:rPr>
          <w:rStyle w:val="CMDChar"/>
          <w:lang w:val="en-US"/>
        </w:rPr>
        <w:t>)#</w:t>
      </w:r>
      <w:proofErr w:type="gramEnd"/>
      <w:r w:rsidRPr="00D92F98">
        <w:rPr>
          <w:b/>
          <w:lang w:val="en-US"/>
        </w:rPr>
        <w:t xml:space="preserve"> deny </w:t>
      </w:r>
      <w:proofErr w:type="spellStart"/>
      <w:r w:rsidRPr="00D92F98">
        <w:rPr>
          <w:b/>
          <w:lang w:val="en-US"/>
        </w:rPr>
        <w:t>icmp</w:t>
      </w:r>
      <w:proofErr w:type="spellEnd"/>
      <w:r w:rsidRPr="00D92F98">
        <w:rPr>
          <w:b/>
          <w:lang w:val="en-US"/>
        </w:rPr>
        <w:t xml:space="preserve"> host 172.31.1.103 host 64.103.255.254</w:t>
      </w:r>
    </w:p>
    <w:p w14:paraId="22FB2303" w14:textId="77777777" w:rsidR="00A31777" w:rsidRDefault="00A31777" w:rsidP="005D2193">
      <w:pPr>
        <w:pStyle w:val="3"/>
      </w:pPr>
      <w:r>
        <w:t>Разрешите весь остальной трафик.</w:t>
      </w:r>
    </w:p>
    <w:p w14:paraId="177AF492" w14:textId="77777777" w:rsidR="00A31777" w:rsidRDefault="00A31777" w:rsidP="00A31777">
      <w:pPr>
        <w:pStyle w:val="BodyTextL25"/>
      </w:pPr>
      <w:r>
        <w:t>По умолчанию список контроля доступа запрещает весь трафик, не соответствующий ни одному правилу в списке. Введите команду, разрешающую весь трафик, который не соответствует ни одному из настроенных инструкций списка доступа.</w:t>
      </w:r>
    </w:p>
    <w:p w14:paraId="63054DA5" w14:textId="44319B78" w:rsidR="001B7A3A" w:rsidRPr="00D92F98" w:rsidRDefault="00D92F98" w:rsidP="00B240CA">
      <w:pPr>
        <w:pStyle w:val="CMDRed"/>
        <w:rPr>
          <w:b/>
        </w:rPr>
      </w:pPr>
      <w:r>
        <w:rPr>
          <w:rStyle w:val="CMDChar"/>
        </w:rPr>
        <w:t xml:space="preserve"> </w:t>
      </w:r>
    </w:p>
    <w:p w14:paraId="5D808D27" w14:textId="1DDFD46D" w:rsidR="0042388D" w:rsidRDefault="0042388D" w:rsidP="0042388D">
      <w:pPr>
        <w:pStyle w:val="3"/>
      </w:pPr>
      <w:r>
        <w:t>Проверьте конфигурацию списка доступа перед применением его к интерфейсу.</w:t>
      </w:r>
    </w:p>
    <w:p w14:paraId="27B405AF" w14:textId="37371A4E" w:rsidR="006D3686" w:rsidRDefault="006D3686" w:rsidP="006D3686">
      <w:pPr>
        <w:pStyle w:val="BodyTextL25"/>
      </w:pPr>
      <w:r>
        <w:t xml:space="preserve">Перед применением списка доступа необходимопроверить конфигурацию, чтобы убедиться в отсутствии опечаток и правильностиинструкций.  Чтобы просмотреть текущую конфигурацию спискадоступа, используйте команду </w:t>
      </w:r>
      <w:r w:rsidRPr="006D3686">
        <w:rPr>
          <w:b/>
        </w:rPr>
        <w:t>show access-lists</w:t>
      </w:r>
      <w:r>
        <w:t xml:space="preserve"> или </w:t>
      </w:r>
      <w:r w:rsidRPr="006D3686">
        <w:rPr>
          <w:b/>
        </w:rPr>
        <w:t>show running-config</w:t>
      </w:r>
      <w:r>
        <w:t xml:space="preserve"> .</w:t>
      </w:r>
    </w:p>
    <w:p w14:paraId="404ACF5C" w14:textId="04856D28" w:rsidR="008C051C" w:rsidRPr="00D92F98" w:rsidRDefault="008C051C" w:rsidP="008270C8">
      <w:pPr>
        <w:pStyle w:val="CMD"/>
        <w:rPr>
          <w:rFonts w:eastAsia="SimSun"/>
          <w:sz w:val="24"/>
          <w:szCs w:val="24"/>
          <w:lang w:val="en-US"/>
        </w:rPr>
      </w:pPr>
      <w:r w:rsidRPr="00D92F98">
        <w:rPr>
          <w:lang w:val="en-US"/>
        </w:rPr>
        <w:lastRenderedPageBreak/>
        <w:t>RT1#</w:t>
      </w:r>
      <w:r w:rsidRPr="00D92F98">
        <w:rPr>
          <w:b/>
          <w:lang w:val="en-US"/>
        </w:rPr>
        <w:t xml:space="preserve"> show access-lists</w:t>
      </w:r>
    </w:p>
    <w:p w14:paraId="1101CC86" w14:textId="77777777" w:rsidR="008C051C" w:rsidRPr="00D92F98" w:rsidRDefault="008C051C" w:rsidP="008270C8">
      <w:pPr>
        <w:pStyle w:val="CMD"/>
        <w:rPr>
          <w:lang w:val="en-US"/>
        </w:rPr>
      </w:pPr>
      <w:r w:rsidRPr="00D92F98">
        <w:rPr>
          <w:lang w:val="en-US"/>
        </w:rPr>
        <w:t>Extended IP access list ACL</w:t>
      </w:r>
    </w:p>
    <w:p w14:paraId="0D0FEAD4" w14:textId="77777777" w:rsidR="008C051C" w:rsidRPr="00D92F98" w:rsidRDefault="008C051C" w:rsidP="0042388D">
      <w:pPr>
        <w:pStyle w:val="CMDOutput"/>
        <w:ind w:left="1440"/>
        <w:rPr>
          <w:lang w:val="en-US"/>
        </w:rPr>
      </w:pPr>
      <w:r w:rsidRPr="00D92F98">
        <w:rPr>
          <w:lang w:val="en-US"/>
        </w:rPr>
        <w:t xml:space="preserve">10 deny </w:t>
      </w:r>
      <w:proofErr w:type="spellStart"/>
      <w:r w:rsidRPr="00D92F98">
        <w:rPr>
          <w:lang w:val="en-US"/>
        </w:rPr>
        <w:t>tcp</w:t>
      </w:r>
      <w:proofErr w:type="spellEnd"/>
      <w:r w:rsidRPr="00D92F98">
        <w:rPr>
          <w:lang w:val="en-US"/>
        </w:rPr>
        <w:t xml:space="preserve"> host 172.31.1.101 host 64.101.255.254 eq www</w:t>
      </w:r>
    </w:p>
    <w:p w14:paraId="36B078B2" w14:textId="77777777" w:rsidR="008C051C" w:rsidRPr="00D92F98" w:rsidRDefault="008C051C" w:rsidP="0042388D">
      <w:pPr>
        <w:pStyle w:val="CMDOutput"/>
        <w:ind w:left="1440"/>
        <w:rPr>
          <w:lang w:val="en-US"/>
        </w:rPr>
      </w:pPr>
      <w:r w:rsidRPr="00D92F98">
        <w:rPr>
          <w:lang w:val="en-US"/>
        </w:rPr>
        <w:t xml:space="preserve">20 deny </w:t>
      </w:r>
      <w:proofErr w:type="spellStart"/>
      <w:r w:rsidRPr="00D92F98">
        <w:rPr>
          <w:lang w:val="en-US"/>
        </w:rPr>
        <w:t>tcp</w:t>
      </w:r>
      <w:proofErr w:type="spellEnd"/>
      <w:r w:rsidRPr="00D92F98">
        <w:rPr>
          <w:lang w:val="en-US"/>
        </w:rPr>
        <w:t xml:space="preserve"> host 172.31.1.101 host 64.101.255.254 eq 443</w:t>
      </w:r>
    </w:p>
    <w:p w14:paraId="2B13088D" w14:textId="77777777" w:rsidR="008C051C" w:rsidRPr="00D92F98" w:rsidRDefault="008C051C" w:rsidP="0042388D">
      <w:pPr>
        <w:pStyle w:val="CMDOutput"/>
        <w:ind w:left="1440"/>
        <w:rPr>
          <w:lang w:val="en-US"/>
        </w:rPr>
      </w:pPr>
      <w:r w:rsidRPr="00D92F98">
        <w:rPr>
          <w:lang w:val="en-US"/>
        </w:rPr>
        <w:t xml:space="preserve">30 deny </w:t>
      </w:r>
      <w:proofErr w:type="spellStart"/>
      <w:r w:rsidRPr="00D92F98">
        <w:rPr>
          <w:lang w:val="en-US"/>
        </w:rPr>
        <w:t>tcp</w:t>
      </w:r>
      <w:proofErr w:type="spellEnd"/>
      <w:r w:rsidRPr="00D92F98">
        <w:rPr>
          <w:lang w:val="en-US"/>
        </w:rPr>
        <w:t xml:space="preserve"> host 172.31.1.101 host 64.103.255.254 eq www</w:t>
      </w:r>
    </w:p>
    <w:p w14:paraId="143BD26E" w14:textId="77777777" w:rsidR="008C051C" w:rsidRPr="00D92F98" w:rsidRDefault="008C051C" w:rsidP="0042388D">
      <w:pPr>
        <w:pStyle w:val="CMDOutput"/>
        <w:ind w:left="1440"/>
        <w:rPr>
          <w:lang w:val="en-US"/>
        </w:rPr>
      </w:pPr>
      <w:r w:rsidRPr="00D92F98">
        <w:rPr>
          <w:lang w:val="en-US"/>
        </w:rPr>
        <w:t xml:space="preserve">40 deny </w:t>
      </w:r>
      <w:proofErr w:type="spellStart"/>
      <w:r w:rsidRPr="00D92F98">
        <w:rPr>
          <w:lang w:val="en-US"/>
        </w:rPr>
        <w:t>tcp</w:t>
      </w:r>
      <w:proofErr w:type="spellEnd"/>
      <w:r w:rsidRPr="00D92F98">
        <w:rPr>
          <w:lang w:val="en-US"/>
        </w:rPr>
        <w:t xml:space="preserve"> host 172.31.1.101 host 64.103.255.254 eq 443</w:t>
      </w:r>
    </w:p>
    <w:p w14:paraId="56048B32" w14:textId="77777777" w:rsidR="008C051C" w:rsidRPr="00D92F98" w:rsidRDefault="008C051C" w:rsidP="0042388D">
      <w:pPr>
        <w:pStyle w:val="CMDOutput"/>
        <w:ind w:left="1440"/>
        <w:rPr>
          <w:lang w:val="en-US"/>
        </w:rPr>
      </w:pPr>
      <w:r w:rsidRPr="00D92F98">
        <w:rPr>
          <w:lang w:val="en-US"/>
        </w:rPr>
        <w:t xml:space="preserve">50 deny </w:t>
      </w:r>
      <w:proofErr w:type="spellStart"/>
      <w:r w:rsidRPr="00D92F98">
        <w:rPr>
          <w:lang w:val="en-US"/>
        </w:rPr>
        <w:t>tcp</w:t>
      </w:r>
      <w:proofErr w:type="spellEnd"/>
      <w:r w:rsidRPr="00D92F98">
        <w:rPr>
          <w:lang w:val="en-US"/>
        </w:rPr>
        <w:t xml:space="preserve"> host 172.31.1.102 host 64.101.255.254 eq ftp</w:t>
      </w:r>
    </w:p>
    <w:p w14:paraId="075CD0B7" w14:textId="77777777" w:rsidR="008C051C" w:rsidRPr="00D92F98" w:rsidRDefault="008C051C" w:rsidP="0042388D">
      <w:pPr>
        <w:pStyle w:val="CMDOutput"/>
        <w:ind w:left="1440"/>
        <w:rPr>
          <w:lang w:val="en-US"/>
        </w:rPr>
      </w:pPr>
      <w:r w:rsidRPr="00D92F98">
        <w:rPr>
          <w:lang w:val="en-US"/>
        </w:rPr>
        <w:t xml:space="preserve">60 deny </w:t>
      </w:r>
      <w:proofErr w:type="spellStart"/>
      <w:r w:rsidRPr="00D92F98">
        <w:rPr>
          <w:lang w:val="en-US"/>
        </w:rPr>
        <w:t>tcp</w:t>
      </w:r>
      <w:proofErr w:type="spellEnd"/>
      <w:r w:rsidRPr="00D92F98">
        <w:rPr>
          <w:lang w:val="en-US"/>
        </w:rPr>
        <w:t xml:space="preserve"> host 172.31.1.102 host 64.103.255.254 eq ftp</w:t>
      </w:r>
    </w:p>
    <w:p w14:paraId="0EBF9DE7" w14:textId="77777777" w:rsidR="008C051C" w:rsidRPr="00D92F98" w:rsidRDefault="008C051C" w:rsidP="0042388D">
      <w:pPr>
        <w:pStyle w:val="CMDOutput"/>
        <w:ind w:left="1440"/>
        <w:rPr>
          <w:lang w:val="en-US"/>
        </w:rPr>
      </w:pPr>
      <w:r w:rsidRPr="00D92F98">
        <w:rPr>
          <w:lang w:val="en-US"/>
        </w:rPr>
        <w:t xml:space="preserve">70 deny </w:t>
      </w:r>
      <w:proofErr w:type="spellStart"/>
      <w:r w:rsidRPr="00D92F98">
        <w:rPr>
          <w:lang w:val="en-US"/>
        </w:rPr>
        <w:t>icmp</w:t>
      </w:r>
      <w:proofErr w:type="spellEnd"/>
      <w:r w:rsidRPr="00D92F98">
        <w:rPr>
          <w:lang w:val="en-US"/>
        </w:rPr>
        <w:t xml:space="preserve"> host 172.31.1.103 host 64.101.255.254</w:t>
      </w:r>
    </w:p>
    <w:p w14:paraId="68195AD7" w14:textId="77777777" w:rsidR="008C051C" w:rsidRPr="00D92F98" w:rsidRDefault="008C051C" w:rsidP="0042388D">
      <w:pPr>
        <w:pStyle w:val="CMDOutput"/>
        <w:ind w:left="1440"/>
        <w:rPr>
          <w:lang w:val="en-US"/>
        </w:rPr>
      </w:pPr>
      <w:r w:rsidRPr="00D92F98">
        <w:rPr>
          <w:lang w:val="en-US"/>
        </w:rPr>
        <w:t xml:space="preserve">80 deny </w:t>
      </w:r>
      <w:proofErr w:type="spellStart"/>
      <w:r w:rsidRPr="00D92F98">
        <w:rPr>
          <w:lang w:val="en-US"/>
        </w:rPr>
        <w:t>icmp</w:t>
      </w:r>
      <w:proofErr w:type="spellEnd"/>
      <w:r w:rsidRPr="00D92F98">
        <w:rPr>
          <w:lang w:val="en-US"/>
        </w:rPr>
        <w:t xml:space="preserve"> host 172.31.1.103 host 64.103.255.254</w:t>
      </w:r>
    </w:p>
    <w:p w14:paraId="2FBEE597" w14:textId="77777777" w:rsidR="008C051C" w:rsidRPr="00D92F98" w:rsidRDefault="008C051C" w:rsidP="0042388D">
      <w:pPr>
        <w:pStyle w:val="CMDOutput"/>
        <w:ind w:left="1440"/>
        <w:rPr>
          <w:lang w:val="en-US"/>
        </w:rPr>
      </w:pPr>
      <w:r w:rsidRPr="00D92F98">
        <w:rPr>
          <w:lang w:val="en-US"/>
        </w:rPr>
        <w:t xml:space="preserve">90 permit </w:t>
      </w:r>
      <w:proofErr w:type="spellStart"/>
      <w:r w:rsidRPr="00D92F98">
        <w:rPr>
          <w:lang w:val="en-US"/>
        </w:rPr>
        <w:t>ip</w:t>
      </w:r>
      <w:proofErr w:type="spellEnd"/>
      <w:r w:rsidRPr="00D92F98">
        <w:rPr>
          <w:lang w:val="en-US"/>
        </w:rPr>
        <w:t xml:space="preserve"> any </w:t>
      </w:r>
      <w:proofErr w:type="spellStart"/>
      <w:r w:rsidRPr="00D92F98">
        <w:rPr>
          <w:lang w:val="en-US"/>
        </w:rPr>
        <w:t>any</w:t>
      </w:r>
      <w:proofErr w:type="spellEnd"/>
    </w:p>
    <w:p w14:paraId="497A9285" w14:textId="77777777" w:rsidR="008270C8" w:rsidRPr="00D92F98" w:rsidRDefault="008270C8" w:rsidP="008270C8">
      <w:pPr>
        <w:pStyle w:val="CMD"/>
        <w:ind w:left="0"/>
        <w:rPr>
          <w:lang w:val="en-US"/>
        </w:rPr>
      </w:pPr>
    </w:p>
    <w:p w14:paraId="7E53C8C9" w14:textId="48F20296" w:rsidR="008C051C" w:rsidRPr="00D92F98" w:rsidRDefault="008C051C" w:rsidP="008270C8">
      <w:pPr>
        <w:pStyle w:val="CMD"/>
        <w:rPr>
          <w:lang w:val="en-US"/>
        </w:rPr>
      </w:pPr>
      <w:r w:rsidRPr="00D92F98">
        <w:rPr>
          <w:lang w:val="en-US"/>
        </w:rPr>
        <w:t>RT1#</w:t>
      </w:r>
      <w:r w:rsidRPr="00D92F98">
        <w:rPr>
          <w:b/>
          <w:lang w:val="en-US"/>
        </w:rPr>
        <w:t xml:space="preserve"> show running-config | begin access-list</w:t>
      </w:r>
    </w:p>
    <w:p w14:paraId="6F4ACA5E" w14:textId="77777777" w:rsidR="008C051C" w:rsidRPr="00D92F98" w:rsidRDefault="008C051C" w:rsidP="008270C8">
      <w:pPr>
        <w:pStyle w:val="CMD"/>
        <w:rPr>
          <w:lang w:val="en-US"/>
        </w:rPr>
      </w:pPr>
      <w:proofErr w:type="spellStart"/>
      <w:r w:rsidRPr="00D92F98">
        <w:rPr>
          <w:lang w:val="en-US"/>
        </w:rPr>
        <w:t>ip</w:t>
      </w:r>
      <w:proofErr w:type="spellEnd"/>
      <w:r w:rsidRPr="00D92F98">
        <w:rPr>
          <w:lang w:val="en-US"/>
        </w:rPr>
        <w:t xml:space="preserve"> access-list extended ACL</w:t>
      </w:r>
    </w:p>
    <w:p w14:paraId="23426206" w14:textId="77777777" w:rsidR="008C051C" w:rsidRPr="00D92F98" w:rsidRDefault="008C051C" w:rsidP="0042388D">
      <w:pPr>
        <w:pStyle w:val="CMDOutput"/>
        <w:ind w:left="1440"/>
        <w:rPr>
          <w:lang w:val="en-US"/>
        </w:rPr>
      </w:pPr>
      <w:r w:rsidRPr="00D92F98">
        <w:rPr>
          <w:lang w:val="en-US"/>
        </w:rPr>
        <w:t xml:space="preserve">deny </w:t>
      </w:r>
      <w:proofErr w:type="spellStart"/>
      <w:r w:rsidRPr="00D92F98">
        <w:rPr>
          <w:lang w:val="en-US"/>
        </w:rPr>
        <w:t>tcp</w:t>
      </w:r>
      <w:proofErr w:type="spellEnd"/>
      <w:r w:rsidRPr="00D92F98">
        <w:rPr>
          <w:lang w:val="en-US"/>
        </w:rPr>
        <w:t xml:space="preserve"> host 172.31.1.101 host 64.101.255.254 eq www</w:t>
      </w:r>
    </w:p>
    <w:p w14:paraId="44B74CFB" w14:textId="77777777" w:rsidR="008C051C" w:rsidRPr="00D92F98" w:rsidRDefault="008C051C" w:rsidP="0042388D">
      <w:pPr>
        <w:pStyle w:val="CMDOutput"/>
        <w:ind w:left="1440"/>
        <w:rPr>
          <w:lang w:val="en-US"/>
        </w:rPr>
      </w:pPr>
      <w:r w:rsidRPr="00D92F98">
        <w:rPr>
          <w:lang w:val="en-US"/>
        </w:rPr>
        <w:t xml:space="preserve">deny </w:t>
      </w:r>
      <w:proofErr w:type="spellStart"/>
      <w:r w:rsidRPr="00D92F98">
        <w:rPr>
          <w:lang w:val="en-US"/>
        </w:rPr>
        <w:t>tcp</w:t>
      </w:r>
      <w:proofErr w:type="spellEnd"/>
      <w:r w:rsidRPr="00D92F98">
        <w:rPr>
          <w:lang w:val="en-US"/>
        </w:rPr>
        <w:t xml:space="preserve"> host 172.31.1.101 host 64.101.255.254 eq 443</w:t>
      </w:r>
    </w:p>
    <w:p w14:paraId="471119FE" w14:textId="77777777" w:rsidR="008C051C" w:rsidRPr="00D92F98" w:rsidRDefault="008C051C" w:rsidP="0042388D">
      <w:pPr>
        <w:pStyle w:val="CMDOutput"/>
        <w:ind w:left="1440"/>
        <w:rPr>
          <w:lang w:val="en-US"/>
        </w:rPr>
      </w:pPr>
      <w:r w:rsidRPr="00D92F98">
        <w:rPr>
          <w:lang w:val="en-US"/>
        </w:rPr>
        <w:t xml:space="preserve">deny </w:t>
      </w:r>
      <w:proofErr w:type="spellStart"/>
      <w:r w:rsidRPr="00D92F98">
        <w:rPr>
          <w:lang w:val="en-US"/>
        </w:rPr>
        <w:t>tcp</w:t>
      </w:r>
      <w:proofErr w:type="spellEnd"/>
      <w:r w:rsidRPr="00D92F98">
        <w:rPr>
          <w:lang w:val="en-US"/>
        </w:rPr>
        <w:t xml:space="preserve"> host 172.31.1.101 host 64.103.255.254 eq www</w:t>
      </w:r>
    </w:p>
    <w:p w14:paraId="761EF2D2" w14:textId="77777777" w:rsidR="008C051C" w:rsidRPr="00D92F98" w:rsidRDefault="008C051C" w:rsidP="0042388D">
      <w:pPr>
        <w:pStyle w:val="CMDOutput"/>
        <w:ind w:left="1440"/>
        <w:rPr>
          <w:lang w:val="en-US"/>
        </w:rPr>
      </w:pPr>
      <w:r w:rsidRPr="00D92F98">
        <w:rPr>
          <w:lang w:val="en-US"/>
        </w:rPr>
        <w:t xml:space="preserve">deny </w:t>
      </w:r>
      <w:proofErr w:type="spellStart"/>
      <w:r w:rsidRPr="00D92F98">
        <w:rPr>
          <w:lang w:val="en-US"/>
        </w:rPr>
        <w:t>tcp</w:t>
      </w:r>
      <w:proofErr w:type="spellEnd"/>
      <w:r w:rsidRPr="00D92F98">
        <w:rPr>
          <w:lang w:val="en-US"/>
        </w:rPr>
        <w:t xml:space="preserve"> host 172.31.1.101 host 64.103.255.254 eq 443</w:t>
      </w:r>
    </w:p>
    <w:p w14:paraId="1C56626B" w14:textId="77777777" w:rsidR="008C051C" w:rsidRPr="00D92F98" w:rsidRDefault="008C051C" w:rsidP="0042388D">
      <w:pPr>
        <w:pStyle w:val="CMDOutput"/>
        <w:ind w:left="1440"/>
        <w:rPr>
          <w:lang w:val="en-US"/>
        </w:rPr>
      </w:pPr>
      <w:r w:rsidRPr="00D92F98">
        <w:rPr>
          <w:lang w:val="en-US"/>
        </w:rPr>
        <w:t xml:space="preserve">deny </w:t>
      </w:r>
      <w:proofErr w:type="spellStart"/>
      <w:r w:rsidRPr="00D92F98">
        <w:rPr>
          <w:lang w:val="en-US"/>
        </w:rPr>
        <w:t>tcp</w:t>
      </w:r>
      <w:proofErr w:type="spellEnd"/>
      <w:r w:rsidRPr="00D92F98">
        <w:rPr>
          <w:lang w:val="en-US"/>
        </w:rPr>
        <w:t xml:space="preserve"> host 172.31.1.102 host 64.101.255.254 eq ftp</w:t>
      </w:r>
    </w:p>
    <w:p w14:paraId="390A6DBA" w14:textId="77777777" w:rsidR="008C051C" w:rsidRPr="00D92F98" w:rsidRDefault="008C051C" w:rsidP="0042388D">
      <w:pPr>
        <w:pStyle w:val="CMDOutput"/>
        <w:ind w:left="1440"/>
        <w:rPr>
          <w:lang w:val="en-US"/>
        </w:rPr>
      </w:pPr>
      <w:r w:rsidRPr="00D92F98">
        <w:rPr>
          <w:lang w:val="en-US"/>
        </w:rPr>
        <w:t xml:space="preserve">deny </w:t>
      </w:r>
      <w:proofErr w:type="spellStart"/>
      <w:r w:rsidRPr="00D92F98">
        <w:rPr>
          <w:lang w:val="en-US"/>
        </w:rPr>
        <w:t>tcp</w:t>
      </w:r>
      <w:proofErr w:type="spellEnd"/>
      <w:r w:rsidRPr="00D92F98">
        <w:rPr>
          <w:lang w:val="en-US"/>
        </w:rPr>
        <w:t xml:space="preserve"> host 172.31.1.102 host 64.103.255.254 eq ftp</w:t>
      </w:r>
    </w:p>
    <w:p w14:paraId="60203DA7" w14:textId="77777777" w:rsidR="008C051C" w:rsidRPr="00D92F98" w:rsidRDefault="008C051C" w:rsidP="0042388D">
      <w:pPr>
        <w:pStyle w:val="CMDOutput"/>
        <w:ind w:left="1440"/>
        <w:rPr>
          <w:lang w:val="en-US"/>
        </w:rPr>
      </w:pPr>
      <w:r w:rsidRPr="00D92F98">
        <w:rPr>
          <w:lang w:val="en-US"/>
        </w:rPr>
        <w:t xml:space="preserve">deny </w:t>
      </w:r>
      <w:proofErr w:type="spellStart"/>
      <w:r w:rsidRPr="00D92F98">
        <w:rPr>
          <w:lang w:val="en-US"/>
        </w:rPr>
        <w:t>icmp</w:t>
      </w:r>
      <w:proofErr w:type="spellEnd"/>
      <w:r w:rsidRPr="00D92F98">
        <w:rPr>
          <w:lang w:val="en-US"/>
        </w:rPr>
        <w:t xml:space="preserve"> host 172.31.1.103 host 64.101.255.254</w:t>
      </w:r>
    </w:p>
    <w:p w14:paraId="4FEA1BA4" w14:textId="77777777" w:rsidR="008C051C" w:rsidRPr="00D92F98" w:rsidRDefault="008C051C" w:rsidP="0042388D">
      <w:pPr>
        <w:pStyle w:val="CMDOutput"/>
        <w:ind w:left="1440"/>
        <w:rPr>
          <w:lang w:val="en-US"/>
        </w:rPr>
      </w:pPr>
      <w:r w:rsidRPr="00D92F98">
        <w:rPr>
          <w:lang w:val="en-US"/>
        </w:rPr>
        <w:t xml:space="preserve">deny </w:t>
      </w:r>
      <w:proofErr w:type="spellStart"/>
      <w:r w:rsidRPr="00D92F98">
        <w:rPr>
          <w:lang w:val="en-US"/>
        </w:rPr>
        <w:t>icmp</w:t>
      </w:r>
      <w:proofErr w:type="spellEnd"/>
      <w:r w:rsidRPr="00D92F98">
        <w:rPr>
          <w:lang w:val="en-US"/>
        </w:rPr>
        <w:t xml:space="preserve"> host 172.31.1.103 host 64.103.255.254</w:t>
      </w:r>
    </w:p>
    <w:p w14:paraId="6333329A" w14:textId="3E1D2CDF" w:rsidR="008C051C" w:rsidRDefault="008C051C" w:rsidP="0042388D">
      <w:pPr>
        <w:pStyle w:val="CMDOutput"/>
        <w:ind w:left="1440"/>
      </w:pPr>
      <w:proofErr w:type="spellStart"/>
      <w:r>
        <w:t>permit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</w:p>
    <w:p w14:paraId="004F3218" w14:textId="119C3320" w:rsidR="00936240" w:rsidRDefault="00936240" w:rsidP="00936240">
      <w:pPr>
        <w:pStyle w:val="ConfigWindow"/>
      </w:pPr>
      <w:r>
        <w:t>Закройте окно настройки.</w:t>
      </w:r>
    </w:p>
    <w:p w14:paraId="3E29177C" w14:textId="2EE50F3F" w:rsidR="008270C8" w:rsidRDefault="008270C8" w:rsidP="00936240">
      <w:pPr>
        <w:pStyle w:val="BodyTextL25"/>
        <w:spacing w:before="0"/>
      </w:pPr>
      <w:r>
        <w:rPr>
          <w:b/>
        </w:rPr>
        <w:t>Примечание.</w:t>
      </w:r>
      <w:r w:rsidRPr="00936240">
        <w:t xml:space="preserve"> Разница между выходными данными команды</w:t>
      </w:r>
      <w:r>
        <w:rPr>
          <w:b/>
        </w:rPr>
        <w:t xml:space="preserve"> show access-lists</w:t>
      </w:r>
      <w:r>
        <w:t xml:space="preserve"> и выходными данными команды </w:t>
      </w:r>
      <w:r>
        <w:rPr>
          <w:b/>
        </w:rPr>
        <w:t xml:space="preserve">show running-config </w:t>
      </w:r>
      <w:r>
        <w:t xml:space="preserve">заключается в том, что команда </w:t>
      </w:r>
      <w:r>
        <w:rPr>
          <w:b/>
        </w:rPr>
        <w:t>show access-lists</w:t>
      </w:r>
      <w:r>
        <w:t>включает порядковые номера, назначенные команде инструкции конфигурации. Этипорядковые номера позволяют редактировать, удалять и вставлять отдельные строки в конфигурации спискадоступа. Последовательные номера также определяют порядок обработкиотдельных операторов управления доступом, начиная с наименьшего порядкового номера.</w:t>
      </w:r>
    </w:p>
    <w:p w14:paraId="4976CC35" w14:textId="77777777" w:rsidR="00A31777" w:rsidRPr="00C11449" w:rsidRDefault="00A31777" w:rsidP="005D2193">
      <w:pPr>
        <w:pStyle w:val="2"/>
      </w:pPr>
      <w:r>
        <w:t>Применение и проверка расширенного списка контроля доступа</w:t>
      </w:r>
    </w:p>
    <w:p w14:paraId="6D84F720" w14:textId="5B25732D" w:rsidR="00A31777" w:rsidRPr="00E8726C" w:rsidRDefault="00A31777" w:rsidP="00A31777">
      <w:pPr>
        <w:pStyle w:val="BodyTextL25"/>
      </w:pPr>
      <w:r>
        <w:t xml:space="preserve">Трафик, подлежащий фильтрации, поступает из сети 172.31.1.96/27 и предназначен для удаленных сетей. Подходящее размещение списка контроля доступа также зависит от взаимосвязей трафика в отношении </w:t>
      </w:r>
      <w:r w:rsidRPr="00E8726C">
        <w:rPr>
          <w:b/>
        </w:rPr>
        <w:t>RT1</w:t>
      </w:r>
      <w:r>
        <w:t>. Как правило, расширенные списки доступа должны быть размещены на интерфейсе, ближайшем к источнику трафика.</w:t>
      </w:r>
    </w:p>
    <w:p w14:paraId="210979B8" w14:textId="46C06F4C" w:rsidR="00A31777" w:rsidRDefault="00A31777" w:rsidP="005D2193">
      <w:pPr>
        <w:pStyle w:val="3"/>
      </w:pPr>
      <w:r>
        <w:t>Примените список контроля доступа на соответствующем интерфейсе и в правильном направлении.</w:t>
      </w:r>
    </w:p>
    <w:p w14:paraId="3B742669" w14:textId="71F26661" w:rsidR="00936240" w:rsidRPr="004651CF" w:rsidRDefault="004651CF" w:rsidP="00936240">
      <w:pPr>
        <w:pStyle w:val="BodyTextL25"/>
      </w:pPr>
      <w:r>
        <w:rPr>
          <w:b/>
        </w:rPr>
        <w:t xml:space="preserve">Примечание. </w:t>
      </w:r>
      <w:r>
        <w:t xml:space="preserve"> В реальной операционной сети непроверенный список ACL никогда не должен применяться к активному интерфейсу. Это не является хорошей практикой и может нарушить работу сети. </w:t>
      </w:r>
    </w:p>
    <w:p w14:paraId="0ABD521F" w14:textId="77777777" w:rsidR="005D2193" w:rsidRDefault="005D2193" w:rsidP="005D2193">
      <w:pPr>
        <w:pStyle w:val="4"/>
      </w:pPr>
      <w:r>
        <w:t>Вопрос:</w:t>
      </w:r>
    </w:p>
    <w:p w14:paraId="1236409B" w14:textId="240C664D" w:rsidR="00BD4A17" w:rsidRDefault="004651CF" w:rsidP="005D2193">
      <w:pPr>
        <w:pStyle w:val="SubStepAlpha"/>
        <w:numPr>
          <w:ilvl w:val="2"/>
          <w:numId w:val="0"/>
        </w:numPr>
        <w:tabs>
          <w:tab w:val="num" w:pos="720"/>
        </w:tabs>
        <w:spacing w:before="0"/>
        <w:ind w:left="720" w:hanging="360"/>
      </w:pPr>
      <w:r>
        <w:t>На каком интерфейсе должен применяться именованный ACL и в каком направлении?</w:t>
      </w:r>
    </w:p>
    <w:p w14:paraId="7F897A01" w14:textId="77777777" w:rsidR="00BD4A17" w:rsidRPr="00D92F98" w:rsidRDefault="00BD4A17" w:rsidP="001605A9">
      <w:pPr>
        <w:pStyle w:val="AnswerLineL25"/>
        <w:rPr>
          <w:lang w:val="en-US"/>
        </w:rPr>
      </w:pPr>
      <w:r>
        <w:t>Введите</w:t>
      </w:r>
      <w:r w:rsidRPr="00D92F98">
        <w:rPr>
          <w:lang w:val="en-US"/>
        </w:rPr>
        <w:t xml:space="preserve"> </w:t>
      </w:r>
      <w:r>
        <w:t>ваш</w:t>
      </w:r>
      <w:r w:rsidRPr="00D92F98">
        <w:rPr>
          <w:lang w:val="en-US"/>
        </w:rPr>
        <w:t xml:space="preserve"> </w:t>
      </w:r>
      <w:r>
        <w:t>ответ</w:t>
      </w:r>
      <w:r w:rsidRPr="00D92F98">
        <w:rPr>
          <w:lang w:val="en-US"/>
        </w:rPr>
        <w:t xml:space="preserve"> </w:t>
      </w:r>
      <w:r>
        <w:t>здесь</w:t>
      </w:r>
      <w:r w:rsidRPr="00D92F98">
        <w:rPr>
          <w:lang w:val="en-US"/>
        </w:rPr>
        <w:t>.</w:t>
      </w:r>
    </w:p>
    <w:p w14:paraId="28E38A76" w14:textId="7B4E8814" w:rsidR="00A31777" w:rsidRPr="00D92F98" w:rsidRDefault="00BD4A17" w:rsidP="001605A9">
      <w:pPr>
        <w:pStyle w:val="BodyTextL25"/>
        <w:rPr>
          <w:rStyle w:val="AnswerGray"/>
          <w:lang w:val="en-US"/>
        </w:rPr>
      </w:pPr>
      <w:r w:rsidRPr="00D92F98">
        <w:rPr>
          <w:rStyle w:val="AnswerGray"/>
          <w:lang w:val="en-US"/>
        </w:rPr>
        <w:t>Interface Gigabit Ethernet 0/0, in.</w:t>
      </w:r>
    </w:p>
    <w:p w14:paraId="0EC75663" w14:textId="65596C5F" w:rsidR="00936240" w:rsidRPr="00936240" w:rsidRDefault="00936240" w:rsidP="00936240">
      <w:pPr>
        <w:pStyle w:val="ConfigWindow"/>
      </w:pPr>
      <w:r>
        <w:t>Откройте окно конфигурации</w:t>
      </w:r>
    </w:p>
    <w:p w14:paraId="3C43AA42" w14:textId="77777777" w:rsidR="004651CF" w:rsidRDefault="004651CF" w:rsidP="00936240">
      <w:pPr>
        <w:pStyle w:val="SubStepAlpha"/>
        <w:numPr>
          <w:ilvl w:val="2"/>
          <w:numId w:val="0"/>
        </w:numPr>
        <w:tabs>
          <w:tab w:val="num" w:pos="720"/>
        </w:tabs>
        <w:spacing w:before="0"/>
        <w:ind w:left="720" w:hanging="360"/>
      </w:pPr>
      <w:r>
        <w:t>Войдите в режим настройки интерфейса и примените ACL-список.</w:t>
      </w:r>
    </w:p>
    <w:p w14:paraId="7C4217EA" w14:textId="77777777" w:rsidR="00A31777" w:rsidRPr="00C07FD9" w:rsidRDefault="00A31777" w:rsidP="005D2193">
      <w:pPr>
        <w:pStyle w:val="3"/>
      </w:pPr>
      <w:r>
        <w:lastRenderedPageBreak/>
        <w:t>Протестируйте доступ для каждого ПК.</w:t>
      </w:r>
    </w:p>
    <w:p w14:paraId="71ABFD98" w14:textId="1D9D102E" w:rsidR="00BD4A17" w:rsidRDefault="00A31777" w:rsidP="005D2193">
      <w:pPr>
        <w:pStyle w:val="SubStepAlpha"/>
      </w:pPr>
      <w:r>
        <w:t xml:space="preserve">Получите доступ к веб-сайтам </w:t>
      </w:r>
      <w:r>
        <w:rPr>
          <w:b/>
        </w:rPr>
        <w:t>Server1</w:t>
      </w:r>
      <w:r>
        <w:t xml:space="preserve"> и </w:t>
      </w:r>
      <w:r>
        <w:rPr>
          <w:b/>
        </w:rPr>
        <w:t>Server2</w:t>
      </w:r>
      <w:r>
        <w:t xml:space="preserve"> используя веб-браузер на </w:t>
      </w:r>
      <w:r>
        <w:rPr>
          <w:b/>
        </w:rPr>
        <w:t>PC1.</w:t>
      </w:r>
      <w:r>
        <w:t xml:space="preserve"> Используйте протоколы HTTP и HTTPS. Используйте команду </w:t>
      </w:r>
      <w:r w:rsidR="00A5628B" w:rsidRPr="00A5628B">
        <w:rPr>
          <w:b/>
        </w:rPr>
        <w:t>showaccess-lists</w:t>
      </w:r>
      <w:r>
        <w:t xml:space="preserve">, чтобы просмотреть, какой оператор списка доступаразрешен или запрещен трафик. В выходных данных команды </w:t>
      </w:r>
      <w:r w:rsidR="00A5628B" w:rsidRPr="00A5628B">
        <w:rPr>
          <w:b/>
        </w:rPr>
        <w:t>show access-lists</w:t>
      </w:r>
      <w:r>
        <w:t xml:space="preserve"> отображается количество пакетов, совпадающих с каждым оператором с момента последнего очищения счетчиков или перезагрузки маршрутизатора.</w:t>
      </w:r>
    </w:p>
    <w:p w14:paraId="0E9C7368" w14:textId="6C293750" w:rsidR="00A31777" w:rsidRDefault="00A5628B" w:rsidP="00BD4A17">
      <w:pPr>
        <w:pStyle w:val="BodyTextL50"/>
      </w:pPr>
      <w:r>
        <w:t xml:space="preserve">Примечание. Чтобы очистить счетчики в списке доступа, используйте команду  clear access-list counters. </w:t>
      </w:r>
    </w:p>
    <w:p w14:paraId="230418F3" w14:textId="77777777" w:rsidR="00A5628B" w:rsidRPr="00D92F98" w:rsidRDefault="00A5628B" w:rsidP="00A5628B">
      <w:pPr>
        <w:pStyle w:val="CMD"/>
        <w:rPr>
          <w:sz w:val="24"/>
          <w:szCs w:val="24"/>
          <w:lang w:val="en-US"/>
        </w:rPr>
      </w:pPr>
      <w:r w:rsidRPr="00D92F98">
        <w:rPr>
          <w:lang w:val="en-US"/>
        </w:rPr>
        <w:t>RT1#</w:t>
      </w:r>
      <w:r w:rsidRPr="00D92F98">
        <w:rPr>
          <w:b/>
          <w:lang w:val="en-US"/>
        </w:rPr>
        <w:t xml:space="preserve">show </w:t>
      </w:r>
      <w:proofErr w:type="spellStart"/>
      <w:r w:rsidRPr="00D92F98">
        <w:rPr>
          <w:b/>
          <w:lang w:val="en-US"/>
        </w:rPr>
        <w:t>ip</w:t>
      </w:r>
      <w:proofErr w:type="spellEnd"/>
      <w:r w:rsidRPr="00D92F98">
        <w:rPr>
          <w:b/>
          <w:lang w:val="en-US"/>
        </w:rPr>
        <w:t xml:space="preserve"> access-lists</w:t>
      </w:r>
    </w:p>
    <w:p w14:paraId="6F3DF6A5" w14:textId="77777777" w:rsidR="003E6883" w:rsidRPr="00D92F98" w:rsidRDefault="003E6883" w:rsidP="005D2193">
      <w:pPr>
        <w:pStyle w:val="CMDOutput"/>
        <w:rPr>
          <w:lang w:val="en-US"/>
        </w:rPr>
      </w:pPr>
      <w:r w:rsidRPr="00D92F98">
        <w:rPr>
          <w:lang w:val="en-US"/>
        </w:rPr>
        <w:t>Extended IP access list ACL</w:t>
      </w:r>
    </w:p>
    <w:p w14:paraId="372C0603" w14:textId="77777777" w:rsidR="003E6883" w:rsidRPr="00D92F98" w:rsidRDefault="003E6883" w:rsidP="005D2193">
      <w:pPr>
        <w:pStyle w:val="CMDOutput"/>
        <w:rPr>
          <w:lang w:val="en-US"/>
        </w:rPr>
      </w:pPr>
      <w:r w:rsidRPr="00D92F98">
        <w:rPr>
          <w:lang w:val="en-US"/>
        </w:rPr>
        <w:t xml:space="preserve">10 deny </w:t>
      </w:r>
      <w:proofErr w:type="spellStart"/>
      <w:r w:rsidRPr="00D92F98">
        <w:rPr>
          <w:lang w:val="en-US"/>
        </w:rPr>
        <w:t>tcp</w:t>
      </w:r>
      <w:proofErr w:type="spellEnd"/>
      <w:r w:rsidRPr="00D92F98">
        <w:rPr>
          <w:lang w:val="en-US"/>
        </w:rPr>
        <w:t xml:space="preserve"> host 172.31.1.101 host 64.101.255.254 eq www (12 match(es))</w:t>
      </w:r>
    </w:p>
    <w:p w14:paraId="2EEF747D" w14:textId="77777777" w:rsidR="003E6883" w:rsidRPr="00D92F98" w:rsidRDefault="003E6883" w:rsidP="005D2193">
      <w:pPr>
        <w:pStyle w:val="CMDOutput"/>
        <w:rPr>
          <w:lang w:val="en-US"/>
        </w:rPr>
      </w:pPr>
      <w:r w:rsidRPr="00D92F98">
        <w:rPr>
          <w:lang w:val="en-US"/>
        </w:rPr>
        <w:t xml:space="preserve">20 deny </w:t>
      </w:r>
      <w:proofErr w:type="spellStart"/>
      <w:r w:rsidRPr="00D92F98">
        <w:rPr>
          <w:lang w:val="en-US"/>
        </w:rPr>
        <w:t>tcp</w:t>
      </w:r>
      <w:proofErr w:type="spellEnd"/>
      <w:r w:rsidRPr="00D92F98">
        <w:rPr>
          <w:lang w:val="en-US"/>
        </w:rPr>
        <w:t xml:space="preserve"> host 172.31.1.101 host 64.101.255.254 eq 443 (12 match(es))</w:t>
      </w:r>
    </w:p>
    <w:p w14:paraId="33549942" w14:textId="77777777" w:rsidR="003E6883" w:rsidRPr="00D92F98" w:rsidRDefault="003E6883" w:rsidP="005D2193">
      <w:pPr>
        <w:pStyle w:val="CMDOutput"/>
        <w:rPr>
          <w:lang w:val="en-US"/>
        </w:rPr>
      </w:pPr>
      <w:r w:rsidRPr="00D92F98">
        <w:rPr>
          <w:lang w:val="en-US"/>
        </w:rPr>
        <w:t xml:space="preserve">30 deny </w:t>
      </w:r>
      <w:proofErr w:type="spellStart"/>
      <w:r w:rsidRPr="00D92F98">
        <w:rPr>
          <w:lang w:val="en-US"/>
        </w:rPr>
        <w:t>tcp</w:t>
      </w:r>
      <w:proofErr w:type="spellEnd"/>
      <w:r w:rsidRPr="00D92F98">
        <w:rPr>
          <w:lang w:val="en-US"/>
        </w:rPr>
        <w:t xml:space="preserve"> host 172.31.1.101 host 64.103.255.254 eq www</w:t>
      </w:r>
    </w:p>
    <w:p w14:paraId="4F883525" w14:textId="77777777" w:rsidR="003E6883" w:rsidRPr="00D92F98" w:rsidRDefault="003E6883" w:rsidP="005D2193">
      <w:pPr>
        <w:pStyle w:val="CMDOutput"/>
        <w:rPr>
          <w:lang w:val="en-US"/>
        </w:rPr>
      </w:pPr>
      <w:r w:rsidRPr="00D92F98">
        <w:rPr>
          <w:lang w:val="en-US"/>
        </w:rPr>
        <w:t xml:space="preserve">40 deny </w:t>
      </w:r>
      <w:proofErr w:type="spellStart"/>
      <w:r w:rsidRPr="00D92F98">
        <w:rPr>
          <w:lang w:val="en-US"/>
        </w:rPr>
        <w:t>tcp</w:t>
      </w:r>
      <w:proofErr w:type="spellEnd"/>
      <w:r w:rsidRPr="00D92F98">
        <w:rPr>
          <w:lang w:val="en-US"/>
        </w:rPr>
        <w:t xml:space="preserve"> host 172.31.1.101 host 64.103.255.254 eq 443</w:t>
      </w:r>
    </w:p>
    <w:p w14:paraId="376BA0D0" w14:textId="77777777" w:rsidR="003E6883" w:rsidRPr="00D92F98" w:rsidRDefault="003E6883" w:rsidP="005D2193">
      <w:pPr>
        <w:pStyle w:val="CMDOutput"/>
        <w:rPr>
          <w:lang w:val="en-US"/>
        </w:rPr>
      </w:pPr>
      <w:r w:rsidRPr="00D92F98">
        <w:rPr>
          <w:lang w:val="en-US"/>
        </w:rPr>
        <w:t xml:space="preserve">50 deny </w:t>
      </w:r>
      <w:proofErr w:type="spellStart"/>
      <w:r w:rsidRPr="00D92F98">
        <w:rPr>
          <w:lang w:val="en-US"/>
        </w:rPr>
        <w:t>tcp</w:t>
      </w:r>
      <w:proofErr w:type="spellEnd"/>
      <w:r w:rsidRPr="00D92F98">
        <w:rPr>
          <w:lang w:val="en-US"/>
        </w:rPr>
        <w:t xml:space="preserve"> host 172.31.1.102 host 64.101.255.254 eq ftp</w:t>
      </w:r>
    </w:p>
    <w:p w14:paraId="37051345" w14:textId="77777777" w:rsidR="003E6883" w:rsidRPr="00D92F98" w:rsidRDefault="003E6883" w:rsidP="005D2193">
      <w:pPr>
        <w:pStyle w:val="CMDOutput"/>
        <w:rPr>
          <w:lang w:val="en-US"/>
        </w:rPr>
      </w:pPr>
      <w:r w:rsidRPr="00D92F98">
        <w:rPr>
          <w:lang w:val="en-US"/>
        </w:rPr>
        <w:t xml:space="preserve">60 deny </w:t>
      </w:r>
      <w:proofErr w:type="spellStart"/>
      <w:r w:rsidRPr="00D92F98">
        <w:rPr>
          <w:lang w:val="en-US"/>
        </w:rPr>
        <w:t>tcp</w:t>
      </w:r>
      <w:proofErr w:type="spellEnd"/>
      <w:r w:rsidRPr="00D92F98">
        <w:rPr>
          <w:lang w:val="en-US"/>
        </w:rPr>
        <w:t xml:space="preserve"> host 172.31.1.102 host 64.103.255.254 eq ftp</w:t>
      </w:r>
    </w:p>
    <w:p w14:paraId="58C11163" w14:textId="77777777" w:rsidR="003E6883" w:rsidRPr="00D92F98" w:rsidRDefault="003E6883" w:rsidP="005D2193">
      <w:pPr>
        <w:pStyle w:val="CMDOutput"/>
        <w:rPr>
          <w:lang w:val="en-US"/>
        </w:rPr>
      </w:pPr>
      <w:r w:rsidRPr="00D92F98">
        <w:rPr>
          <w:lang w:val="en-US"/>
        </w:rPr>
        <w:t xml:space="preserve">70 deny </w:t>
      </w:r>
      <w:proofErr w:type="spellStart"/>
      <w:r w:rsidRPr="00D92F98">
        <w:rPr>
          <w:lang w:val="en-US"/>
        </w:rPr>
        <w:t>icmp</w:t>
      </w:r>
      <w:proofErr w:type="spellEnd"/>
      <w:r w:rsidRPr="00D92F98">
        <w:rPr>
          <w:lang w:val="en-US"/>
        </w:rPr>
        <w:t xml:space="preserve"> host 172.31.1.103 host 64.101.255.254</w:t>
      </w:r>
    </w:p>
    <w:p w14:paraId="01C4DC35" w14:textId="77777777" w:rsidR="003E6883" w:rsidRPr="00D92F98" w:rsidRDefault="003E6883" w:rsidP="005D2193">
      <w:pPr>
        <w:pStyle w:val="CMDOutput"/>
        <w:rPr>
          <w:lang w:val="en-US"/>
        </w:rPr>
      </w:pPr>
      <w:r w:rsidRPr="00D92F98">
        <w:rPr>
          <w:lang w:val="en-US"/>
        </w:rPr>
        <w:t xml:space="preserve">80 deny </w:t>
      </w:r>
      <w:proofErr w:type="spellStart"/>
      <w:r w:rsidRPr="00D92F98">
        <w:rPr>
          <w:lang w:val="en-US"/>
        </w:rPr>
        <w:t>icmp</w:t>
      </w:r>
      <w:proofErr w:type="spellEnd"/>
      <w:r w:rsidRPr="00D92F98">
        <w:rPr>
          <w:lang w:val="en-US"/>
        </w:rPr>
        <w:t xml:space="preserve"> host 172.31.1.103 host 64.103.255.254</w:t>
      </w:r>
    </w:p>
    <w:p w14:paraId="78409D8A" w14:textId="329F5F3D" w:rsidR="003E6883" w:rsidRDefault="003E6883" w:rsidP="005D2193">
      <w:pPr>
        <w:pStyle w:val="CMDOutput"/>
      </w:pPr>
      <w:r>
        <w:t xml:space="preserve">90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any</w:t>
      </w:r>
    </w:p>
    <w:p w14:paraId="27158220" w14:textId="7F415C5C" w:rsidR="00936240" w:rsidRPr="005D2193" w:rsidRDefault="00936240" w:rsidP="00936240">
      <w:pPr>
        <w:pStyle w:val="ConfigWindow"/>
      </w:pPr>
      <w:r>
        <w:t>Закройте окно настройки.</w:t>
      </w:r>
    </w:p>
    <w:p w14:paraId="36EE1101" w14:textId="767FEE5B" w:rsidR="00A31777" w:rsidRDefault="00A31777" w:rsidP="00936240">
      <w:pPr>
        <w:pStyle w:val="SubStepAlpha"/>
        <w:spacing w:before="0"/>
      </w:pPr>
      <w:r>
        <w:t xml:space="preserve">Войдите в сервис FTP серверов </w:t>
      </w:r>
      <w:r>
        <w:rPr>
          <w:b/>
        </w:rPr>
        <w:t>Server1</w:t>
      </w:r>
      <w:r>
        <w:t xml:space="preserve"> и</w:t>
      </w:r>
      <w:r>
        <w:rPr>
          <w:b/>
        </w:rPr>
        <w:t xml:space="preserve"> Server2</w:t>
      </w:r>
      <w:r>
        <w:t xml:space="preserve"> с помощью узла </w:t>
      </w:r>
      <w:r>
        <w:rPr>
          <w:b/>
        </w:rPr>
        <w:t>PC1</w:t>
      </w:r>
      <w:r>
        <w:t>. Имя пользователя и пароль —</w:t>
      </w:r>
      <w:r w:rsidRPr="00F91114">
        <w:rPr>
          <w:b/>
        </w:rPr>
        <w:t xml:space="preserve"> cisco</w:t>
      </w:r>
      <w:r>
        <w:t>.</w:t>
      </w:r>
    </w:p>
    <w:p w14:paraId="660F3238" w14:textId="77777777" w:rsidR="00A31777" w:rsidRDefault="00A31777" w:rsidP="005D2193">
      <w:pPr>
        <w:pStyle w:val="SubStepAlpha"/>
      </w:pPr>
      <w:r>
        <w:t xml:space="preserve">От узла </w:t>
      </w:r>
      <w:r>
        <w:rPr>
          <w:b/>
        </w:rPr>
        <w:t>PC1</w:t>
      </w:r>
      <w:r>
        <w:t xml:space="preserve"> отправьте ping-запросы на серверы </w:t>
      </w:r>
      <w:r>
        <w:rPr>
          <w:b/>
        </w:rPr>
        <w:t>Server1</w:t>
      </w:r>
      <w:r>
        <w:t xml:space="preserve"> и</w:t>
      </w:r>
      <w:r>
        <w:rPr>
          <w:b/>
        </w:rPr>
        <w:t xml:space="preserve"> Server2</w:t>
      </w:r>
      <w:r>
        <w:t>.</w:t>
      </w:r>
    </w:p>
    <w:p w14:paraId="70068CE5" w14:textId="4E9F39AD" w:rsidR="00A31777" w:rsidRDefault="00A31777" w:rsidP="005D2193">
      <w:pPr>
        <w:pStyle w:val="SubStepAlpha"/>
      </w:pPr>
      <w:r>
        <w:t xml:space="preserve">Повторите шаги 2a–2c для узлов </w:t>
      </w:r>
      <w:r>
        <w:rPr>
          <w:b/>
        </w:rPr>
        <w:t>PC2</w:t>
      </w:r>
      <w:r>
        <w:t xml:space="preserve"> и </w:t>
      </w:r>
      <w:r>
        <w:rPr>
          <w:b/>
        </w:rPr>
        <w:t>PC3</w:t>
      </w:r>
      <w:r>
        <w:t>, чтобы проверить правильную работу списка контроля доступа.</w:t>
      </w:r>
    </w:p>
    <w:p w14:paraId="4D746FB3" w14:textId="1F159A7B" w:rsidR="005D2193" w:rsidRDefault="005D2193" w:rsidP="005D2193">
      <w:pPr>
        <w:pStyle w:val="ConfigWindow"/>
      </w:pPr>
      <w:r>
        <w:t>Конец документа</w:t>
      </w:r>
    </w:p>
    <w:sectPr w:rsidR="005D2193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7BF8F" w14:textId="77777777" w:rsidR="001E79F4" w:rsidRDefault="001E79F4" w:rsidP="00710659">
      <w:pPr>
        <w:spacing w:after="0" w:line="240" w:lineRule="auto"/>
      </w:pPr>
      <w:r>
        <w:separator/>
      </w:r>
    </w:p>
    <w:p w14:paraId="223C827B" w14:textId="77777777" w:rsidR="001E79F4" w:rsidRDefault="001E79F4"/>
  </w:endnote>
  <w:endnote w:type="continuationSeparator" w:id="0">
    <w:p w14:paraId="20493E4D" w14:textId="77777777" w:rsidR="001E79F4" w:rsidRDefault="001E79F4" w:rsidP="00710659">
      <w:pPr>
        <w:spacing w:after="0" w:line="240" w:lineRule="auto"/>
      </w:pPr>
      <w:r>
        <w:continuationSeparator/>
      </w:r>
    </w:p>
    <w:p w14:paraId="34E7D475" w14:textId="77777777" w:rsidR="001E79F4" w:rsidRDefault="001E79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6BC92" w14:textId="49A36994"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92F98">
          <w:t>2013 г.</w:t>
        </w:r>
      </w:sdtContent>
    </w:sdt>
    <w:r>
      <w:t xml:space="preserve">© Cisco и/или ее дочерние компании, 2019. Все права защищены. Открытая информация Cisco </w:t>
    </w:r>
    <w:r w:rsidR="001B7A3A"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E3EBB">
      <w:rPr>
        <w:b/>
        <w:szCs w:val="16"/>
      </w:rPr>
      <w:t>4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E3EBB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E6C8F" w14:textId="5CC3ECFD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92F98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D92F98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E3EBB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E3EBB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EE5F8" w14:textId="77777777" w:rsidR="001E79F4" w:rsidRDefault="001E79F4" w:rsidP="00710659">
      <w:pPr>
        <w:spacing w:after="0" w:line="240" w:lineRule="auto"/>
      </w:pPr>
      <w:r>
        <w:separator/>
      </w:r>
    </w:p>
    <w:p w14:paraId="132943EC" w14:textId="77777777" w:rsidR="001E79F4" w:rsidRDefault="001E79F4"/>
  </w:footnote>
  <w:footnote w:type="continuationSeparator" w:id="0">
    <w:p w14:paraId="1D9749A9" w14:textId="77777777" w:rsidR="001E79F4" w:rsidRDefault="001E79F4" w:rsidP="00710659">
      <w:pPr>
        <w:spacing w:after="0" w:line="240" w:lineRule="auto"/>
      </w:pPr>
      <w:r>
        <w:continuationSeparator/>
      </w:r>
    </w:p>
    <w:p w14:paraId="4FF1A4D2" w14:textId="77777777" w:rsidR="001E79F4" w:rsidRDefault="001E79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FCC0AD1977B848EC9D0E39E7DA9BE8A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EA79F44" w14:textId="782954D4" w:rsidR="00926CB2" w:rsidRDefault="00BA5450" w:rsidP="008402F2">
        <w:pPr>
          <w:pStyle w:val="PageHead"/>
        </w:pPr>
        <w:r>
          <w:t>Packet Tracer. Настройка расширенных списков контроля доступа. Сценарий 2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19E6E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1B57B10" wp14:editId="7A3ECB2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E1E43"/>
    <w:multiLevelType w:val="multilevel"/>
    <w:tmpl w:val="95F45B20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B684CD8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D11044B"/>
    <w:multiLevelType w:val="hybridMultilevel"/>
    <w:tmpl w:val="5D3058C0"/>
    <w:lvl w:ilvl="0" w:tplc="1F74F2F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24E0B47"/>
    <w:multiLevelType w:val="hybridMultilevel"/>
    <w:tmpl w:val="9F422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926977"/>
    <w:multiLevelType w:val="hybridMultilevel"/>
    <w:tmpl w:val="27BE0B6C"/>
    <w:lvl w:ilvl="0" w:tplc="89FABD8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"/>
  </w:num>
  <w:num w:numId="11">
    <w:abstractNumId w:val="8"/>
  </w:num>
  <w:num w:numId="12">
    <w:abstractNumId w:val="9"/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wsDA1sTC1MLOwMDJT0lEKTi0uzszPAykwrAUAxH9ZuSwAAAA="/>
  </w:docVars>
  <w:rsids>
    <w:rsidRoot w:val="00A3177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77B32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6CE9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0CC"/>
    <w:rsid w:val="00120CBE"/>
    <w:rsid w:val="00121BAE"/>
    <w:rsid w:val="00125806"/>
    <w:rsid w:val="001261C4"/>
    <w:rsid w:val="00130531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05A9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5CF9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B7A3A"/>
    <w:rsid w:val="001C05A1"/>
    <w:rsid w:val="001C1D9E"/>
    <w:rsid w:val="001C5998"/>
    <w:rsid w:val="001C7C3B"/>
    <w:rsid w:val="001D5B6F"/>
    <w:rsid w:val="001E0AB8"/>
    <w:rsid w:val="001E38E0"/>
    <w:rsid w:val="001E394B"/>
    <w:rsid w:val="001E4E72"/>
    <w:rsid w:val="001E62B3"/>
    <w:rsid w:val="001E6424"/>
    <w:rsid w:val="001E79F4"/>
    <w:rsid w:val="001F0171"/>
    <w:rsid w:val="001F0D77"/>
    <w:rsid w:val="001F643A"/>
    <w:rsid w:val="001F7DD8"/>
    <w:rsid w:val="00201928"/>
    <w:rsid w:val="00203C01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276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0ADE"/>
    <w:rsid w:val="003E4951"/>
    <w:rsid w:val="003E5BE5"/>
    <w:rsid w:val="003E6883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388D"/>
    <w:rsid w:val="00426FA5"/>
    <w:rsid w:val="00431654"/>
    <w:rsid w:val="00432A4C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1C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1ADA"/>
    <w:rsid w:val="005D2193"/>
    <w:rsid w:val="005D2B29"/>
    <w:rsid w:val="005D354A"/>
    <w:rsid w:val="005D3E53"/>
    <w:rsid w:val="005D506C"/>
    <w:rsid w:val="005E3235"/>
    <w:rsid w:val="005E4176"/>
    <w:rsid w:val="005E4876"/>
    <w:rsid w:val="005E65B5"/>
    <w:rsid w:val="005E6A5E"/>
    <w:rsid w:val="005F0301"/>
    <w:rsid w:val="005F3AE9"/>
    <w:rsid w:val="006007BB"/>
    <w:rsid w:val="00601DC0"/>
    <w:rsid w:val="006034CB"/>
    <w:rsid w:val="00603503"/>
    <w:rsid w:val="00603C52"/>
    <w:rsid w:val="00606B2B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181F"/>
    <w:rsid w:val="00656EEF"/>
    <w:rsid w:val="006576AF"/>
    <w:rsid w:val="00672919"/>
    <w:rsid w:val="00673A1E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686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03B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7F7FD1"/>
    <w:rsid w:val="00802FFA"/>
    <w:rsid w:val="00810E4B"/>
    <w:rsid w:val="00814BAA"/>
    <w:rsid w:val="00816F0C"/>
    <w:rsid w:val="0082211C"/>
    <w:rsid w:val="00824295"/>
    <w:rsid w:val="008270C8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051C"/>
    <w:rsid w:val="008C286A"/>
    <w:rsid w:val="008C2920"/>
    <w:rsid w:val="008C4307"/>
    <w:rsid w:val="008D1DDE"/>
    <w:rsid w:val="008D23DF"/>
    <w:rsid w:val="008D73BF"/>
    <w:rsid w:val="008D7F09"/>
    <w:rsid w:val="008E00D5"/>
    <w:rsid w:val="008E5B64"/>
    <w:rsid w:val="008E7B87"/>
    <w:rsid w:val="008E7DAA"/>
    <w:rsid w:val="008F0094"/>
    <w:rsid w:val="008F03EF"/>
    <w:rsid w:val="008F340F"/>
    <w:rsid w:val="00903523"/>
    <w:rsid w:val="00904D75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1B80"/>
    <w:rsid w:val="00933237"/>
    <w:rsid w:val="00933D61"/>
    <w:rsid w:val="00933F28"/>
    <w:rsid w:val="00936240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431B"/>
    <w:rsid w:val="009B5747"/>
    <w:rsid w:val="009C0B81"/>
    <w:rsid w:val="009C3182"/>
    <w:rsid w:val="009D2C27"/>
    <w:rsid w:val="009D503E"/>
    <w:rsid w:val="009E03C4"/>
    <w:rsid w:val="009E2309"/>
    <w:rsid w:val="009E42B9"/>
    <w:rsid w:val="009E4E17"/>
    <w:rsid w:val="009E54B9"/>
    <w:rsid w:val="009F1C30"/>
    <w:rsid w:val="009F4C2E"/>
    <w:rsid w:val="00A014A3"/>
    <w:rsid w:val="00A027CC"/>
    <w:rsid w:val="00A0412D"/>
    <w:rsid w:val="00A15DF0"/>
    <w:rsid w:val="00A21211"/>
    <w:rsid w:val="00A30F8A"/>
    <w:rsid w:val="00A31777"/>
    <w:rsid w:val="00A33890"/>
    <w:rsid w:val="00A34E7F"/>
    <w:rsid w:val="00A46F0A"/>
    <w:rsid w:val="00A46F25"/>
    <w:rsid w:val="00A47CC2"/>
    <w:rsid w:val="00A47F5F"/>
    <w:rsid w:val="00A502BA"/>
    <w:rsid w:val="00A5628B"/>
    <w:rsid w:val="00A60146"/>
    <w:rsid w:val="00A601A9"/>
    <w:rsid w:val="00A60F6F"/>
    <w:rsid w:val="00A620E6"/>
    <w:rsid w:val="00A622C4"/>
    <w:rsid w:val="00A6283D"/>
    <w:rsid w:val="00A676FF"/>
    <w:rsid w:val="00A73EBA"/>
    <w:rsid w:val="00A754B4"/>
    <w:rsid w:val="00A76665"/>
    <w:rsid w:val="00A76749"/>
    <w:rsid w:val="00A807C1"/>
    <w:rsid w:val="00A80F4F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3EBB"/>
    <w:rsid w:val="00AE56C0"/>
    <w:rsid w:val="00AF7ACC"/>
    <w:rsid w:val="00B00914"/>
    <w:rsid w:val="00B02A8E"/>
    <w:rsid w:val="00B052EE"/>
    <w:rsid w:val="00B1081F"/>
    <w:rsid w:val="00B21D7D"/>
    <w:rsid w:val="00B240CA"/>
    <w:rsid w:val="00B2496B"/>
    <w:rsid w:val="00B25F5A"/>
    <w:rsid w:val="00B27499"/>
    <w:rsid w:val="00B3010D"/>
    <w:rsid w:val="00B34E14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0C70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5450"/>
    <w:rsid w:val="00BA6972"/>
    <w:rsid w:val="00BB1E0D"/>
    <w:rsid w:val="00BB26C8"/>
    <w:rsid w:val="00BB4D9B"/>
    <w:rsid w:val="00BB73FF"/>
    <w:rsid w:val="00BB7688"/>
    <w:rsid w:val="00BC0435"/>
    <w:rsid w:val="00BC7423"/>
    <w:rsid w:val="00BC7CAC"/>
    <w:rsid w:val="00BD4A17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1F63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6203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58CD"/>
    <w:rsid w:val="00C87039"/>
    <w:rsid w:val="00C8718B"/>
    <w:rsid w:val="00C872E4"/>
    <w:rsid w:val="00C878D9"/>
    <w:rsid w:val="00C90311"/>
    <w:rsid w:val="00C91C0F"/>
    <w:rsid w:val="00C91C26"/>
    <w:rsid w:val="00C95B48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F98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20EC"/>
    <w:rsid w:val="00E037D9"/>
    <w:rsid w:val="00E04927"/>
    <w:rsid w:val="00E11A48"/>
    <w:rsid w:val="00E130EB"/>
    <w:rsid w:val="00E14BDD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5E3B"/>
    <w:rsid w:val="00E67A6E"/>
    <w:rsid w:val="00E70096"/>
    <w:rsid w:val="00E71B43"/>
    <w:rsid w:val="00E81612"/>
    <w:rsid w:val="00E82BD7"/>
    <w:rsid w:val="00E859E3"/>
    <w:rsid w:val="00E87D18"/>
    <w:rsid w:val="00E87D62"/>
    <w:rsid w:val="00E960FA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0638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828D1"/>
  <w15:docId w15:val="{83454BC8-08C6-41AB-9937-37C8B073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8E7B8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3E4951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8E7B87"/>
    <w:pPr>
      <w:keepNext/>
      <w:numPr>
        <w:ilvl w:val="1"/>
        <w:numId w:val="5"/>
      </w:numPr>
      <w:tabs>
        <w:tab w:val="num" w:pos="1080"/>
      </w:tabs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8E7B87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E14BDD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E4951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8E7B87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36240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E14BD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8E7B87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8E7B87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5D2193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8E7B87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E14BDD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styleId="aff0">
    <w:name w:val="List Paragraph"/>
    <w:basedOn w:val="a"/>
    <w:uiPriority w:val="34"/>
    <w:qFormat/>
    <w:rsid w:val="00A31777"/>
    <w:pPr>
      <w:ind w:left="720"/>
      <w:contextualSpacing/>
    </w:pPr>
  </w:style>
  <w:style w:type="paragraph" w:styleId="aff1">
    <w:name w:val="Normal (Web)"/>
    <w:basedOn w:val="a"/>
    <w:uiPriority w:val="99"/>
    <w:unhideWhenUsed/>
    <w:rsid w:val="008C05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7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E\AppData\Local\Temp\Lab_Template%20-%20ILM_2019_Accessibility.dotx-revHEAD.svn000.tm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CC0AD1977B848EC9D0E39E7DA9BE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D8687-C1E5-4FD7-B66D-CD54533E542E}"/>
      </w:docPartPr>
      <w:docPartBody>
        <w:p w:rsidR="002E33B0" w:rsidRDefault="002E33B0">
          <w:pPr>
            <w:pStyle w:val="FCC0AD1977B848EC9D0E39E7DA9BE8AF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3B0"/>
    <w:rsid w:val="00282B33"/>
    <w:rsid w:val="002E33B0"/>
    <w:rsid w:val="002E63C2"/>
    <w:rsid w:val="003737F3"/>
    <w:rsid w:val="00505D51"/>
    <w:rsid w:val="005C6940"/>
    <w:rsid w:val="00745571"/>
    <w:rsid w:val="00A9288A"/>
    <w:rsid w:val="00CD5555"/>
    <w:rsid w:val="00E5644C"/>
    <w:rsid w:val="00FC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CC0AD1977B848EC9D0E39E7DA9BE8AF">
    <w:name w:val="FCC0AD1977B848EC9D0E39E7DA9BE8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9632CC-FAD2-4C6A-AE5D-2C22D4F2BF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9D3EC5-BBF7-4DB1-8313-3414A93F11ED}"/>
</file>

<file path=customXml/itemProps3.xml><?xml version="1.0" encoding="utf-8"?>
<ds:datastoreItem xmlns:ds="http://schemas.openxmlformats.org/officeDocument/2006/customXml" ds:itemID="{7F2736B1-675F-4C64-A29B-D7B9676D117D}"/>
</file>

<file path=customXml/itemProps4.xml><?xml version="1.0" encoding="utf-8"?>
<ds:datastoreItem xmlns:ds="http://schemas.openxmlformats.org/officeDocument/2006/customXml" ds:itemID="{FF4BD741-E908-4E28-BDD5-1AF40D36C42F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ILM_2019_Accessibility.dotx-revHEAD.svn000.tmp</Template>
  <TotalTime>7</TotalTime>
  <Pages>4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Extended IPv4 ACLs - Scenario 2</vt:lpstr>
    </vt:vector>
  </TitlesOfParts>
  <Company>Cisco Systems, Inc.</Company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Настройка расширенных списков контроля доступа. Сценарий 2</dc:title>
  <dc:creator>Information Technology Education</dc:creator>
  <dc:description>2013 г.</dc:description>
  <cp:lastModifiedBy>Антон Носков</cp:lastModifiedBy>
  <cp:revision>8</cp:revision>
  <cp:lastPrinted>2019-11-18T23:25:00Z</cp:lastPrinted>
  <dcterms:created xsi:type="dcterms:W3CDTF">2019-11-18T23:23:00Z</dcterms:created>
  <dcterms:modified xsi:type="dcterms:W3CDTF">2020-08-23T19:08:00Z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