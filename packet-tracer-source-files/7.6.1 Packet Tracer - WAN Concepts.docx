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D4247" w14:textId="063C311C" w:rsidR="0013588B" w:rsidRPr="005A38F7" w:rsidRDefault="00D44E09" w:rsidP="0013588B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D892EE9CEB7B47AAA182D4D54D09ED3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02A3B">
            <w:t>Packet Tracer - Принципы работы глобальной сети</w:t>
          </w:r>
        </w:sdtContent>
      </w:sdt>
    </w:p>
    <w:p w14:paraId="077475FD" w14:textId="4E34C2C2" w:rsidR="00D778DF" w:rsidRPr="005A38F7" w:rsidRDefault="00D778DF" w:rsidP="00D778DF">
      <w:pPr>
        <w:pStyle w:val="InstNoteRed"/>
      </w:pPr>
    </w:p>
    <w:p w14:paraId="19DF165F" w14:textId="77777777" w:rsidR="00D778DF" w:rsidRPr="00E70096" w:rsidRDefault="00D778DF" w:rsidP="00D452F4">
      <w:pPr>
        <w:pStyle w:val="1"/>
      </w:pPr>
      <w:r>
        <w:t>Задачи</w:t>
      </w:r>
    </w:p>
    <w:p w14:paraId="1E69FB7A" w14:textId="26644D7E" w:rsidR="00E70096" w:rsidRPr="00E70096" w:rsidRDefault="0073157E" w:rsidP="00E70096">
      <w:pPr>
        <w:pStyle w:val="BodyTextL25"/>
      </w:pPr>
      <w:r>
        <w:t>В этом действии вы будете исследовать различные типы WAN, изучая топологию, использующую различные технологии подключения.</w:t>
      </w:r>
    </w:p>
    <w:p w14:paraId="62E13D4D" w14:textId="77777777" w:rsidR="00D778DF" w:rsidRPr="004C0909" w:rsidRDefault="0073157E" w:rsidP="00075EA9">
      <w:pPr>
        <w:pStyle w:val="Bulletlevel1"/>
      </w:pPr>
      <w:r>
        <w:t>Опишите различные параметры подключения к глобальной сети.</w:t>
      </w:r>
    </w:p>
    <w:p w14:paraId="75F9A5D6" w14:textId="77777777" w:rsidR="00D778DF" w:rsidRDefault="00D778DF" w:rsidP="00D452F4">
      <w:pPr>
        <w:pStyle w:val="1"/>
      </w:pPr>
      <w:r>
        <w:t>Общие сведения и сценарий</w:t>
      </w:r>
    </w:p>
    <w:p w14:paraId="055BEE0B" w14:textId="77777777" w:rsidR="00D778DF" w:rsidRDefault="0073157E" w:rsidP="00457934">
      <w:pPr>
        <w:pStyle w:val="InstNoteRedL25"/>
        <w:rPr>
          <w:color w:val="000000" w:themeColor="text1"/>
        </w:rPr>
      </w:pPr>
      <w:r>
        <w:rPr>
          <w:color w:val="000000" w:themeColor="text1"/>
        </w:rPr>
        <w:t>Вы изучите технологии WAN, которые используются для подключения бизнес-пользователей и домашних пользователей к службам передачи данных.</w:t>
      </w:r>
    </w:p>
    <w:p w14:paraId="32C7D3AB" w14:textId="77777777" w:rsidR="00476E51" w:rsidRPr="00476E51" w:rsidRDefault="00476E51" w:rsidP="00476E51">
      <w:pPr>
        <w:pStyle w:val="BodyTextL25"/>
      </w:pPr>
      <w:r>
        <w:rPr>
          <w:b/>
        </w:rPr>
        <w:t>Примечание.</w:t>
      </w:r>
      <w:r>
        <w:t xml:space="preserve"> В этой задании нет подсчета очков. </w:t>
      </w:r>
    </w:p>
    <w:p w14:paraId="37101F63" w14:textId="77777777" w:rsidR="00125806" w:rsidRDefault="00125806" w:rsidP="00D452F4">
      <w:pPr>
        <w:pStyle w:val="1"/>
      </w:pPr>
      <w:r>
        <w:t>Инструкции</w:t>
      </w:r>
    </w:p>
    <w:p w14:paraId="0090F1C2" w14:textId="77777777" w:rsidR="00103401" w:rsidRDefault="0073157E" w:rsidP="00103401">
      <w:pPr>
        <w:pStyle w:val="2"/>
      </w:pPr>
      <w:r>
        <w:t>Изучите технологии WAN для домашних и мобильных устройств.</w:t>
      </w:r>
    </w:p>
    <w:p w14:paraId="53975C51" w14:textId="52884D77" w:rsidR="00231DCA" w:rsidRDefault="00141A82" w:rsidP="008402F2">
      <w:pPr>
        <w:pStyle w:val="3"/>
      </w:pPr>
      <w:r>
        <w:t>Изучите технологии WAN для пользователей.</w:t>
      </w:r>
    </w:p>
    <w:p w14:paraId="3C57026B" w14:textId="52FF3F3A" w:rsidR="005F305C" w:rsidRDefault="00B9109C" w:rsidP="005F305C">
      <w:pPr>
        <w:pStyle w:val="BodyTextL25"/>
      </w:pPr>
      <w:r>
        <w:t>На этом этапе вы изучите три технологии WAN для пользователей и домашние сети.</w:t>
      </w:r>
    </w:p>
    <w:p w14:paraId="7411FF8C" w14:textId="7185A10E" w:rsidR="005F305C" w:rsidRDefault="00B9109C" w:rsidP="00B9109C">
      <w:pPr>
        <w:pStyle w:val="SubStepAlpha"/>
      </w:pPr>
      <w:r>
        <w:t>Посмотрите на две домашние сети.</w:t>
      </w:r>
    </w:p>
    <w:p w14:paraId="2E809863" w14:textId="6A8AF9DC" w:rsidR="005F305C" w:rsidRDefault="005F305C" w:rsidP="005F305C">
      <w:pPr>
        <w:pStyle w:val="4"/>
      </w:pPr>
      <w:r>
        <w:t>Вопрос:</w:t>
      </w:r>
    </w:p>
    <w:p w14:paraId="30509240" w14:textId="41DA7046" w:rsidR="00B9109C" w:rsidRDefault="00B9109C" w:rsidP="005F305C">
      <w:pPr>
        <w:pStyle w:val="BodyTextL50"/>
        <w:spacing w:before="0"/>
      </w:pPr>
      <w:r>
        <w:t>Какие технологии WAN используются?</w:t>
      </w:r>
    </w:p>
    <w:p w14:paraId="1E077001" w14:textId="2E0E5E5F" w:rsidR="00B9109C" w:rsidRDefault="00D1552D" w:rsidP="00633A10">
      <w:pPr>
        <w:pStyle w:val="AnswerLineL50"/>
      </w:pPr>
      <w:r>
        <w:t>Введите ваш ответ здесь.</w:t>
      </w:r>
    </w:p>
    <w:p w14:paraId="1E60862B" w14:textId="4A164DB4" w:rsidR="00B9109C" w:rsidRPr="00B9109C" w:rsidRDefault="0013588B" w:rsidP="00633A10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0C12857E" w14:textId="77777777" w:rsidR="005F305C" w:rsidRDefault="00D15FDB" w:rsidP="00B9109C">
      <w:pPr>
        <w:pStyle w:val="SubStepAlpha"/>
      </w:pPr>
      <w:r>
        <w:t>Проверьте подключения, используемые в топологии сети, выбрав значок Подключения (стрелка ввиде оранжевой молнии) в меню устройств PT. Наведите курсор на значки мультимедиа, чтобы отобразить их имена в белом поле в нижней части окна PT.</w:t>
      </w:r>
    </w:p>
    <w:p w14:paraId="09E9FA16" w14:textId="664EC39C" w:rsidR="005F305C" w:rsidRDefault="005F305C" w:rsidP="005F305C">
      <w:pPr>
        <w:pStyle w:val="4"/>
      </w:pPr>
      <w:r>
        <w:t>Вопрос:</w:t>
      </w:r>
    </w:p>
    <w:p w14:paraId="7807F51C" w14:textId="3D97F6F5" w:rsidR="00B9109C" w:rsidRDefault="00B9109C" w:rsidP="005F305C">
      <w:pPr>
        <w:pStyle w:val="BodyTextL50"/>
        <w:spacing w:before="0"/>
      </w:pPr>
      <w:r>
        <w:t>Какая среда передали данных используется для подключения двух домашних сетей к поставщику услуг Интернета? Какие устройства в домашних сетях напрямую подключены к интернет-провайдеру?</w:t>
      </w:r>
    </w:p>
    <w:p w14:paraId="68598ADD" w14:textId="760FD28D" w:rsidR="00B9109C" w:rsidRPr="002F3718" w:rsidRDefault="0013588B" w:rsidP="00633A10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1D80B171" w14:textId="77777777" w:rsidR="005F305C" w:rsidRDefault="002F3718" w:rsidP="00B9109C">
      <w:pPr>
        <w:pStyle w:val="SubStepAlpha"/>
      </w:pPr>
      <w:r>
        <w:t>Щелкните DSL-модем и откройте вкладку Physical.</w:t>
      </w:r>
    </w:p>
    <w:p w14:paraId="4257FDE5" w14:textId="626890B5" w:rsidR="005F305C" w:rsidRDefault="005F305C" w:rsidP="005F305C">
      <w:pPr>
        <w:pStyle w:val="4"/>
      </w:pPr>
      <w:r>
        <w:t>Вопросы:</w:t>
      </w:r>
    </w:p>
    <w:p w14:paraId="4E311F25" w14:textId="687DEF73" w:rsidR="00B9109C" w:rsidRDefault="002F3718" w:rsidP="005F305C">
      <w:pPr>
        <w:pStyle w:val="BodyTextL50"/>
        <w:spacing w:before="0"/>
      </w:pPr>
      <w:r>
        <w:t>Какие порты доступны на устройстве и что к ним подключено?</w:t>
      </w:r>
    </w:p>
    <w:p w14:paraId="74F966AC" w14:textId="16CABBBE" w:rsidR="002F3718" w:rsidRPr="002F3718" w:rsidRDefault="0013588B" w:rsidP="005F305C">
      <w:pPr>
        <w:pStyle w:val="BodyTextL50"/>
        <w:spacing w:after="360"/>
        <w:rPr>
          <w:rStyle w:val="AnswerGray"/>
        </w:rPr>
      </w:pPr>
      <w:r>
        <w:rPr>
          <w:rStyle w:val="AnswerGray"/>
        </w:rPr>
        <w:t xml:space="preserve"> </w:t>
      </w:r>
    </w:p>
    <w:p w14:paraId="1EE4BBD0" w14:textId="77777777" w:rsidR="002F3718" w:rsidRDefault="002F3718" w:rsidP="008D7106">
      <w:pPr>
        <w:pStyle w:val="BodyTextL50"/>
        <w:keepNext/>
      </w:pPr>
      <w:r>
        <w:t>Какова функция DSL-модема?</w:t>
      </w:r>
    </w:p>
    <w:p w14:paraId="2487073C" w14:textId="2DEC973F" w:rsidR="002F3718" w:rsidRPr="002F3718" w:rsidRDefault="0013588B" w:rsidP="00633A10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6B2D499C" w14:textId="71872F73" w:rsidR="002F3718" w:rsidRDefault="00FD7B6A" w:rsidP="005F305C">
      <w:pPr>
        <w:pStyle w:val="BodyTextL50"/>
      </w:pPr>
      <w:r>
        <w:t>Каков тип соединения между сетью ISP/Telco/Cable Company и домашней кабельной сетью? Зачем нужен сплиттер?</w:t>
      </w:r>
    </w:p>
    <w:p w14:paraId="436DC415" w14:textId="43C2AA9F" w:rsidR="00FD7B6A" w:rsidRDefault="00D1552D" w:rsidP="005F305C">
      <w:pPr>
        <w:pStyle w:val="AnswerLineL50"/>
        <w:spacing w:after="600"/>
      </w:pPr>
      <w:r>
        <w:t>Введите ваш ответ здесь.</w:t>
      </w:r>
    </w:p>
    <w:p w14:paraId="65082E5F" w14:textId="25279A7C" w:rsidR="00FD7B6A" w:rsidRDefault="0013588B" w:rsidP="00633A10">
      <w:pPr>
        <w:pStyle w:val="BodyTextL50"/>
        <w:rPr>
          <w:rStyle w:val="AnswerGray"/>
        </w:rPr>
      </w:pPr>
      <w:r>
        <w:rPr>
          <w:rStyle w:val="AnswerGray"/>
        </w:rPr>
        <w:lastRenderedPageBreak/>
        <w:t xml:space="preserve"> </w:t>
      </w:r>
    </w:p>
    <w:p w14:paraId="5B964E60" w14:textId="77777777" w:rsidR="005F305C" w:rsidRDefault="00AA0CD2" w:rsidP="00AA0CD2">
      <w:pPr>
        <w:pStyle w:val="SubStepAlpha"/>
      </w:pPr>
      <w:r>
        <w:t>Посмотрите на порты кабельного модема.</w:t>
      </w:r>
    </w:p>
    <w:p w14:paraId="2B85018E" w14:textId="36D40B22" w:rsidR="005F305C" w:rsidRDefault="005F305C" w:rsidP="005F305C">
      <w:pPr>
        <w:pStyle w:val="4"/>
      </w:pPr>
      <w:r>
        <w:t>Вопросы:</w:t>
      </w:r>
    </w:p>
    <w:p w14:paraId="05E7DD10" w14:textId="140F56E3" w:rsidR="00AA0CD2" w:rsidRDefault="00AA0CD2" w:rsidP="005F305C">
      <w:pPr>
        <w:pStyle w:val="BodyTextL50"/>
        <w:spacing w:before="0"/>
      </w:pPr>
      <w:r>
        <w:t>Что делает кабельный модем? Какие у него связи?</w:t>
      </w:r>
    </w:p>
    <w:p w14:paraId="632EAF27" w14:textId="6C171466" w:rsidR="00AA0CD2" w:rsidRPr="00AA0CD2" w:rsidRDefault="00D1552D" w:rsidP="0013588B">
      <w:pPr>
        <w:pStyle w:val="AnswerLineL50"/>
        <w:spacing w:after="360"/>
        <w:rPr>
          <w:rStyle w:val="AnswerGray"/>
        </w:rPr>
      </w:pPr>
      <w:r>
        <w:t xml:space="preserve">Введите </w:t>
      </w:r>
      <w:r w:rsidR="0013588B">
        <w:t xml:space="preserve"> </w:t>
      </w:r>
    </w:p>
    <w:p w14:paraId="11026694" w14:textId="4A81658C" w:rsidR="00AA0CD2" w:rsidRDefault="00AA0CD2" w:rsidP="005F305C">
      <w:pPr>
        <w:pStyle w:val="BodyTextL50"/>
      </w:pPr>
      <w:r>
        <w:t>К какому порту подключается кабель кабельного модема на домашнем беспроводном маршрутизаторе? Откуда взялся IP-адрес интерфейса?</w:t>
      </w:r>
    </w:p>
    <w:p w14:paraId="5F468476" w14:textId="760E28A9" w:rsidR="00E94177" w:rsidRDefault="0013588B" w:rsidP="00633A10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  <w:r w:rsidR="00A13AC1">
        <w:rPr>
          <w:rStyle w:val="AnswerGray"/>
        </w:rPr>
        <w:t>.</w:t>
      </w:r>
    </w:p>
    <w:p w14:paraId="61735BB8" w14:textId="77777777" w:rsidR="005F305C" w:rsidRDefault="004B5FF3" w:rsidP="00C469C4">
      <w:pPr>
        <w:pStyle w:val="SubStepAlpha"/>
      </w:pPr>
      <w:r>
        <w:t>Посмотри на смартфон.</w:t>
      </w:r>
    </w:p>
    <w:p w14:paraId="3E07FEED" w14:textId="77777777" w:rsidR="005F305C" w:rsidRDefault="005F305C" w:rsidP="005F305C">
      <w:pPr>
        <w:pStyle w:val="4"/>
      </w:pPr>
      <w:r>
        <w:t>Вопрос:</w:t>
      </w:r>
    </w:p>
    <w:p w14:paraId="2F547F7B" w14:textId="7E487D9D" w:rsidR="004B5FF3" w:rsidRDefault="00C469C4" w:rsidP="005F305C">
      <w:pPr>
        <w:pStyle w:val="BodyTextL50"/>
        <w:spacing w:before="0"/>
      </w:pPr>
      <w:r>
        <w:t>Каков его IP-адрес? Откуда взялся IP-адрес?</w:t>
      </w:r>
    </w:p>
    <w:p w14:paraId="637465F1" w14:textId="20F99D18" w:rsidR="00C469C4" w:rsidRDefault="0013588B" w:rsidP="00633A10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0377AAA4" w14:textId="1853E53E" w:rsidR="00FA1580" w:rsidRDefault="00FA1580" w:rsidP="005F305C">
      <w:pPr>
        <w:pStyle w:val="BodyTextL50"/>
      </w:pPr>
      <w:r>
        <w:t>Какую услугу передачи данных использует мобильный телефон в настоящее время (сотовые данные или Wi-Fi)?</w:t>
      </w:r>
    </w:p>
    <w:p w14:paraId="20DA121F" w14:textId="27E9BE1E" w:rsidR="00FA1580" w:rsidRDefault="00D1552D" w:rsidP="00633A10">
      <w:pPr>
        <w:pStyle w:val="AnswerLineL50"/>
      </w:pPr>
      <w:r>
        <w:t>Введите ваш ответ здесь.</w:t>
      </w:r>
    </w:p>
    <w:p w14:paraId="68F6001B" w14:textId="2BEDC82C" w:rsidR="00FA1580" w:rsidRPr="00FA1580" w:rsidRDefault="0013588B" w:rsidP="00633A10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406F0BA3" w14:textId="77777777" w:rsidR="00231DCA" w:rsidRDefault="00757313" w:rsidP="00457934">
      <w:pPr>
        <w:pStyle w:val="3"/>
      </w:pPr>
      <w:r>
        <w:t>Ознакомьтесь с бизнес-WAN</w:t>
      </w:r>
    </w:p>
    <w:p w14:paraId="7F1E4168" w14:textId="77777777" w:rsidR="009B51E8" w:rsidRPr="009B51E8" w:rsidRDefault="009B51E8" w:rsidP="009B51E8">
      <w:pPr>
        <w:pStyle w:val="BodyTextL25"/>
      </w:pPr>
      <w:r>
        <w:t>На этом этапе вы будете исследовать бизнес WAN. Бизнес является розничным магазином шин. Он имеет локальную штаб-квартиру, где происходит большинство бизнес-функций, и три магазина, которые подключены к бизнес-глобальной сети.</w:t>
      </w:r>
    </w:p>
    <w:p w14:paraId="3A51BA5D" w14:textId="77777777" w:rsidR="005F305C" w:rsidRDefault="009B51E8" w:rsidP="008402F2">
      <w:pPr>
        <w:pStyle w:val="SubStepAlpha"/>
      </w:pPr>
      <w:r>
        <w:t>Посмотрите на меню «Подключения».</w:t>
      </w:r>
    </w:p>
    <w:p w14:paraId="53F39DA4" w14:textId="1FFD5C4F" w:rsidR="005F305C" w:rsidRDefault="005F305C" w:rsidP="005F305C">
      <w:pPr>
        <w:pStyle w:val="4"/>
      </w:pPr>
      <w:r>
        <w:t>Вопрос:</w:t>
      </w:r>
    </w:p>
    <w:p w14:paraId="46C020C7" w14:textId="6C6759F9" w:rsidR="00231DCA" w:rsidRDefault="009B51E8" w:rsidP="005F305C">
      <w:pPr>
        <w:pStyle w:val="BodyTextL50"/>
        <w:spacing w:before="0"/>
      </w:pPr>
      <w:r>
        <w:t>Какие типы соединений вы видите в бизнес-сети?</w:t>
      </w:r>
    </w:p>
    <w:p w14:paraId="118E1D4E" w14:textId="6B170F06" w:rsidR="009B51E8" w:rsidRDefault="0013588B" w:rsidP="00633A10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74774199" w14:textId="77777777" w:rsidR="005F305C" w:rsidRDefault="0086492C" w:rsidP="00CB7D2B">
      <w:pPr>
        <w:pStyle w:val="SubStepAlpha"/>
      </w:pPr>
      <w:r>
        <w:t>Откройте физическое представление для коммутатора StoreNet.</w:t>
      </w:r>
    </w:p>
    <w:p w14:paraId="46CEA0BC" w14:textId="79B4023E" w:rsidR="005F305C" w:rsidRDefault="005F305C" w:rsidP="005F305C">
      <w:pPr>
        <w:pStyle w:val="4"/>
      </w:pPr>
      <w:r>
        <w:t>Вопрос:</w:t>
      </w:r>
    </w:p>
    <w:p w14:paraId="1406F941" w14:textId="1E1C82B2" w:rsidR="00103D36" w:rsidRDefault="0086492C" w:rsidP="005F305C">
      <w:pPr>
        <w:pStyle w:val="BodyTextL50"/>
        <w:spacing w:before="0"/>
      </w:pPr>
      <w:r>
        <w:t>Какие типы интерфейсов представлены? Возможно, вам потребуется увеличить и прокрутить вид, чтобы увидеть.</w:t>
      </w:r>
    </w:p>
    <w:p w14:paraId="6CF2B609" w14:textId="4857DA5B" w:rsidR="00A76749" w:rsidRPr="002F2623" w:rsidRDefault="0013588B" w:rsidP="00633A10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363E5D53" w14:textId="77777777" w:rsidR="00A84E0A" w:rsidRDefault="00A84E0A" w:rsidP="005F305C">
      <w:pPr>
        <w:pStyle w:val="BodyTextL50"/>
      </w:pPr>
      <w:r>
        <w:t>Какие интерфейсы и носители используются для подключения сетей магазинов к сети Business Headquarters? Почему это было сделано?</w:t>
      </w:r>
    </w:p>
    <w:p w14:paraId="356313C7" w14:textId="30E901D0" w:rsidR="00A84E0A" w:rsidRPr="002F2623" w:rsidRDefault="0013588B" w:rsidP="00633A10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34FA95FB" w14:textId="77777777" w:rsidR="00A84E0A" w:rsidRDefault="00F3568B" w:rsidP="005F305C">
      <w:pPr>
        <w:pStyle w:val="BodyTextL50"/>
      </w:pPr>
      <w:r>
        <w:t>Какой тип службы WAN используется для подключения маршрутизатора Business Headquarters к поставщику услуг Интернета?</w:t>
      </w:r>
    </w:p>
    <w:p w14:paraId="0C588C1D" w14:textId="543AF493" w:rsidR="00F3568B" w:rsidRDefault="00D1552D" w:rsidP="00633A10">
      <w:pPr>
        <w:pStyle w:val="AnswerLineL50"/>
      </w:pPr>
      <w:r>
        <w:t>Введите ваш ответ здесь.</w:t>
      </w:r>
    </w:p>
    <w:p w14:paraId="3C03E46A" w14:textId="2F55D1C8" w:rsidR="00F3568B" w:rsidRPr="002F2623" w:rsidRDefault="0013588B" w:rsidP="00633A10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7C5E92F7" w14:textId="303ECCD6" w:rsidR="00F3568B" w:rsidRDefault="00F3568B" w:rsidP="00F3568B">
      <w:pPr>
        <w:pStyle w:val="2"/>
      </w:pPr>
      <w:r>
        <w:t>Изучение возможностей подключения</w:t>
      </w:r>
    </w:p>
    <w:p w14:paraId="7444FC7D" w14:textId="1DA82CA4" w:rsidR="005F305C" w:rsidRPr="005F305C" w:rsidRDefault="005F305C" w:rsidP="005F305C">
      <w:pPr>
        <w:pStyle w:val="4"/>
      </w:pPr>
      <w:r>
        <w:t>Вопросы:</w:t>
      </w:r>
    </w:p>
    <w:p w14:paraId="5339137A" w14:textId="7F11F108" w:rsidR="00672D23" w:rsidRDefault="00672D23" w:rsidP="005F305C">
      <w:pPr>
        <w:pStyle w:val="BodyTextL25"/>
        <w:spacing w:before="0"/>
      </w:pPr>
      <w:r>
        <w:t>Пропингуйте устройства в сетях Business WAN и Consumer WAN. Также пинг между сетями и между сетями и веб-сервером. Могут ли все хосты посылать эхо-запросы друг другу и веб-серверу?</w:t>
      </w:r>
    </w:p>
    <w:p w14:paraId="4FAD1200" w14:textId="5C558200" w:rsidR="00672D23" w:rsidRDefault="00D1552D" w:rsidP="005F305C">
      <w:pPr>
        <w:pStyle w:val="AnswerLineL25"/>
        <w:spacing w:after="480"/>
      </w:pPr>
      <w:r>
        <w:t>Введите ваш ответ здесь.</w:t>
      </w:r>
    </w:p>
    <w:p w14:paraId="3D986C4E" w14:textId="4543EDF4" w:rsidR="00672D23" w:rsidRDefault="0013588B" w:rsidP="00BC3167">
      <w:pPr>
        <w:pStyle w:val="BodyTextL25"/>
        <w:rPr>
          <w:rStyle w:val="AnswerGray"/>
        </w:rPr>
      </w:pPr>
      <w:r>
        <w:rPr>
          <w:rStyle w:val="AnswerGray"/>
        </w:rPr>
        <w:lastRenderedPageBreak/>
        <w:t xml:space="preserve"> </w:t>
      </w:r>
    </w:p>
    <w:p w14:paraId="1B7FD22B" w14:textId="77777777" w:rsidR="004C0685" w:rsidRDefault="004C0685" w:rsidP="004C0685">
      <w:pPr>
        <w:pStyle w:val="BodyTextL25"/>
      </w:pPr>
      <w:r>
        <w:t>Это хорошо?</w:t>
      </w:r>
    </w:p>
    <w:p w14:paraId="2B30845F" w14:textId="2C032408" w:rsidR="005F305C" w:rsidRPr="005F305C" w:rsidRDefault="0013588B" w:rsidP="005F305C">
      <w:pPr>
        <w:pStyle w:val="ConfigWindow"/>
      </w:pPr>
      <w:r>
        <w:t xml:space="preserve"> </w:t>
      </w:r>
    </w:p>
    <w:sectPr w:rsidR="005F305C" w:rsidRPr="005F305C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C79F8" w14:textId="77777777" w:rsidR="00D44E09" w:rsidRDefault="00D44E09" w:rsidP="00710659">
      <w:pPr>
        <w:spacing w:after="0" w:line="240" w:lineRule="auto"/>
      </w:pPr>
      <w:r>
        <w:separator/>
      </w:r>
    </w:p>
    <w:p w14:paraId="22B00586" w14:textId="77777777" w:rsidR="00D44E09" w:rsidRDefault="00D44E09"/>
  </w:endnote>
  <w:endnote w:type="continuationSeparator" w:id="0">
    <w:p w14:paraId="404DF128" w14:textId="77777777" w:rsidR="00D44E09" w:rsidRDefault="00D44E09" w:rsidP="00710659">
      <w:pPr>
        <w:spacing w:after="0" w:line="240" w:lineRule="auto"/>
      </w:pPr>
      <w:r>
        <w:continuationSeparator/>
      </w:r>
    </w:p>
    <w:p w14:paraId="09297256" w14:textId="77777777" w:rsidR="00D44E09" w:rsidRDefault="00D44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72B20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B250D" w14:textId="6B008074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3588B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3588B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CE65D" w14:textId="341DD123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3588B">
          <w:t>2019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13588B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C4497" w14:textId="77777777" w:rsidR="00D44E09" w:rsidRDefault="00D44E09" w:rsidP="00710659">
      <w:pPr>
        <w:spacing w:after="0" w:line="240" w:lineRule="auto"/>
      </w:pPr>
      <w:r>
        <w:separator/>
      </w:r>
    </w:p>
    <w:p w14:paraId="7FB04924" w14:textId="77777777" w:rsidR="00D44E09" w:rsidRDefault="00D44E09"/>
  </w:footnote>
  <w:footnote w:type="continuationSeparator" w:id="0">
    <w:p w14:paraId="0988A41D" w14:textId="77777777" w:rsidR="00D44E09" w:rsidRDefault="00D44E09" w:rsidP="00710659">
      <w:pPr>
        <w:spacing w:after="0" w:line="240" w:lineRule="auto"/>
      </w:pPr>
      <w:r>
        <w:continuationSeparator/>
      </w:r>
    </w:p>
    <w:p w14:paraId="5A0CAC86" w14:textId="77777777" w:rsidR="00D44E09" w:rsidRDefault="00D44E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4F8FF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D892EE9CEB7B47AAA182D4D54D09ED3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92ED5E4" w14:textId="77777777" w:rsidR="00926CB2" w:rsidRDefault="0073157E" w:rsidP="008402F2">
        <w:pPr>
          <w:pStyle w:val="PageHead"/>
        </w:pPr>
        <w:r>
          <w:t>Packet Tracer - Принципы работы глобальной сети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77C3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6DAEF18" wp14:editId="7813671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zS2MDKwMDYxNDZX0lEKTi0uzszPAykwrAUAf9qfKCwAAAA="/>
  </w:docVars>
  <w:rsids>
    <w:rsidRoot w:val="0073157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433D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0DB7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A3B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1C08"/>
    <w:rsid w:val="00125806"/>
    <w:rsid w:val="001261C4"/>
    <w:rsid w:val="00130A20"/>
    <w:rsid w:val="001314FB"/>
    <w:rsid w:val="0013588B"/>
    <w:rsid w:val="001366EC"/>
    <w:rsid w:val="00141A82"/>
    <w:rsid w:val="0014219C"/>
    <w:rsid w:val="001425ED"/>
    <w:rsid w:val="00143450"/>
    <w:rsid w:val="001446E3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1FB8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1988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25E5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5193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2623"/>
    <w:rsid w:val="002F3718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5A13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413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76E51"/>
    <w:rsid w:val="00481650"/>
    <w:rsid w:val="004901D9"/>
    <w:rsid w:val="004936C2"/>
    <w:rsid w:val="0049379C"/>
    <w:rsid w:val="004A1CA0"/>
    <w:rsid w:val="004A22E9"/>
    <w:rsid w:val="004A4ACD"/>
    <w:rsid w:val="004A506C"/>
    <w:rsid w:val="004A5BC5"/>
    <w:rsid w:val="004B023D"/>
    <w:rsid w:val="004B5FF3"/>
    <w:rsid w:val="004C0685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B42"/>
    <w:rsid w:val="005139BE"/>
    <w:rsid w:val="00516142"/>
    <w:rsid w:val="0051681C"/>
    <w:rsid w:val="00520027"/>
    <w:rsid w:val="0052093C"/>
    <w:rsid w:val="00521B31"/>
    <w:rsid w:val="00522469"/>
    <w:rsid w:val="0052400A"/>
    <w:rsid w:val="0053334D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3F8D"/>
    <w:rsid w:val="005762B1"/>
    <w:rsid w:val="00580456"/>
    <w:rsid w:val="00580E73"/>
    <w:rsid w:val="00584A55"/>
    <w:rsid w:val="00592329"/>
    <w:rsid w:val="00593386"/>
    <w:rsid w:val="00596998"/>
    <w:rsid w:val="0059790F"/>
    <w:rsid w:val="005A38F7"/>
    <w:rsid w:val="005A6E62"/>
    <w:rsid w:val="005B2FB3"/>
    <w:rsid w:val="005D1CB0"/>
    <w:rsid w:val="005D2B29"/>
    <w:rsid w:val="005D354A"/>
    <w:rsid w:val="005D3E53"/>
    <w:rsid w:val="005D4812"/>
    <w:rsid w:val="005D506C"/>
    <w:rsid w:val="005E3235"/>
    <w:rsid w:val="005E4176"/>
    <w:rsid w:val="005E4876"/>
    <w:rsid w:val="005E65B5"/>
    <w:rsid w:val="005F0301"/>
    <w:rsid w:val="005F305C"/>
    <w:rsid w:val="005F3AE9"/>
    <w:rsid w:val="005F41E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3A10"/>
    <w:rsid w:val="00636C28"/>
    <w:rsid w:val="00640A11"/>
    <w:rsid w:val="00641287"/>
    <w:rsid w:val="006428E5"/>
    <w:rsid w:val="00644958"/>
    <w:rsid w:val="006513FB"/>
    <w:rsid w:val="00656EEF"/>
    <w:rsid w:val="006576AF"/>
    <w:rsid w:val="00672919"/>
    <w:rsid w:val="00672D23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0DF8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57E"/>
    <w:rsid w:val="00731F3F"/>
    <w:rsid w:val="00733BAB"/>
    <w:rsid w:val="0073604C"/>
    <w:rsid w:val="00742ECF"/>
    <w:rsid w:val="007436BF"/>
    <w:rsid w:val="007443E9"/>
    <w:rsid w:val="00745DCE"/>
    <w:rsid w:val="00753D89"/>
    <w:rsid w:val="00753DDA"/>
    <w:rsid w:val="00754A6E"/>
    <w:rsid w:val="007553D8"/>
    <w:rsid w:val="00755C9B"/>
    <w:rsid w:val="00757313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97609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492C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0F09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106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1952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1E8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AC1"/>
    <w:rsid w:val="00A15DF0"/>
    <w:rsid w:val="00A21211"/>
    <w:rsid w:val="00A30F8A"/>
    <w:rsid w:val="00A33890"/>
    <w:rsid w:val="00A34E7F"/>
    <w:rsid w:val="00A40A2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EA1"/>
    <w:rsid w:val="00A82658"/>
    <w:rsid w:val="00A83374"/>
    <w:rsid w:val="00A84E0A"/>
    <w:rsid w:val="00A90417"/>
    <w:rsid w:val="00A96172"/>
    <w:rsid w:val="00A96D52"/>
    <w:rsid w:val="00A97C5F"/>
    <w:rsid w:val="00AA0CD2"/>
    <w:rsid w:val="00AB0D6A"/>
    <w:rsid w:val="00AB43B3"/>
    <w:rsid w:val="00AB49B9"/>
    <w:rsid w:val="00AB501D"/>
    <w:rsid w:val="00AB758A"/>
    <w:rsid w:val="00AC027E"/>
    <w:rsid w:val="00AC1E7E"/>
    <w:rsid w:val="00AC507D"/>
    <w:rsid w:val="00AC5A63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74B1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109C"/>
    <w:rsid w:val="00B97278"/>
    <w:rsid w:val="00B97943"/>
    <w:rsid w:val="00BA1605"/>
    <w:rsid w:val="00BA1D0B"/>
    <w:rsid w:val="00BA2B50"/>
    <w:rsid w:val="00BA6972"/>
    <w:rsid w:val="00BB1E0D"/>
    <w:rsid w:val="00BB26C8"/>
    <w:rsid w:val="00BB4D9B"/>
    <w:rsid w:val="00BB73FF"/>
    <w:rsid w:val="00BB7688"/>
    <w:rsid w:val="00BC3167"/>
    <w:rsid w:val="00BC4377"/>
    <w:rsid w:val="00BC7423"/>
    <w:rsid w:val="00BC7CAC"/>
    <w:rsid w:val="00BD6D76"/>
    <w:rsid w:val="00BE56B3"/>
    <w:rsid w:val="00BE676D"/>
    <w:rsid w:val="00BF04E8"/>
    <w:rsid w:val="00BF16BF"/>
    <w:rsid w:val="00BF4D1F"/>
    <w:rsid w:val="00BF5A42"/>
    <w:rsid w:val="00BF636B"/>
    <w:rsid w:val="00BF76BE"/>
    <w:rsid w:val="00C00CDF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69C4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0502"/>
    <w:rsid w:val="00C91C26"/>
    <w:rsid w:val="00CA2BB2"/>
    <w:rsid w:val="00CA73D5"/>
    <w:rsid w:val="00CB1D13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552D"/>
    <w:rsid w:val="00D15FDB"/>
    <w:rsid w:val="00D17F81"/>
    <w:rsid w:val="00D2758C"/>
    <w:rsid w:val="00D275CA"/>
    <w:rsid w:val="00D2789B"/>
    <w:rsid w:val="00D345AB"/>
    <w:rsid w:val="00D41566"/>
    <w:rsid w:val="00D44E09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5E24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01A4"/>
    <w:rsid w:val="00E449D0"/>
    <w:rsid w:val="00E44A34"/>
    <w:rsid w:val="00E4506A"/>
    <w:rsid w:val="00E53F99"/>
    <w:rsid w:val="00E5490E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4177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568B"/>
    <w:rsid w:val="00F4135D"/>
    <w:rsid w:val="00F41F1B"/>
    <w:rsid w:val="00F46BD9"/>
    <w:rsid w:val="00F53D93"/>
    <w:rsid w:val="00F60BE0"/>
    <w:rsid w:val="00F6280E"/>
    <w:rsid w:val="00F7050A"/>
    <w:rsid w:val="00F75533"/>
    <w:rsid w:val="00F8036D"/>
    <w:rsid w:val="00F809DC"/>
    <w:rsid w:val="00F86EB0"/>
    <w:rsid w:val="00FA154B"/>
    <w:rsid w:val="00FA158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B6A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B0C52"/>
  <w15:docId w15:val="{4551AC24-9BD2-4E88-B78D-502D938A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B074B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452F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12B42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D710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B074B1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892EE9CEB7B47AAA182D4D54D09E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857D2-55CD-4663-BB25-CCAC95F022AA}"/>
      </w:docPartPr>
      <w:docPartBody>
        <w:p w:rsidR="009F6F04" w:rsidRDefault="00FF4EF4">
          <w:pPr>
            <w:pStyle w:val="D892EE9CEB7B47AAA182D4D54D09ED38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F4"/>
    <w:rsid w:val="000B033E"/>
    <w:rsid w:val="001319A2"/>
    <w:rsid w:val="00242444"/>
    <w:rsid w:val="00523600"/>
    <w:rsid w:val="007E1995"/>
    <w:rsid w:val="009866C4"/>
    <w:rsid w:val="009F6F04"/>
    <w:rsid w:val="00D72459"/>
    <w:rsid w:val="00EA377A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892EE9CEB7B47AAA182D4D54D09ED38">
    <w:name w:val="D892EE9CEB7B47AAA182D4D54D09ED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26B651-946D-4053-914C-B05FA37F97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E29CD5-2251-429F-9C79-34A09ABC4FCF}"/>
</file>

<file path=customXml/itemProps3.xml><?xml version="1.0" encoding="utf-8"?>
<ds:datastoreItem xmlns:ds="http://schemas.openxmlformats.org/officeDocument/2006/customXml" ds:itemID="{5F71A1BB-1B22-4B8A-994F-97C20F63C0C0}"/>
</file>

<file path=customXml/itemProps4.xml><?xml version="1.0" encoding="utf-8"?>
<ds:datastoreItem xmlns:ds="http://schemas.openxmlformats.org/officeDocument/2006/customXml" ds:itemID="{CD3EB786-AA3E-4BB2-B936-6D1DFD001F07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14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WAN Concepts</vt:lpstr>
    </vt:vector>
  </TitlesOfParts>
  <Company>Cisco Systems, Inc.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Принципы работы глобальной сети</dc:title>
  <dc:creator>Martin Benson</dc:creator>
  <dc:description>2019 г.</dc:description>
  <cp:lastModifiedBy>Антон Носков</cp:lastModifiedBy>
  <cp:revision>6</cp:revision>
  <dcterms:created xsi:type="dcterms:W3CDTF">2019-11-22T19:44:00Z</dcterms:created>
  <dcterms:modified xsi:type="dcterms:W3CDTF">2020-08-23T19:15:00Z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